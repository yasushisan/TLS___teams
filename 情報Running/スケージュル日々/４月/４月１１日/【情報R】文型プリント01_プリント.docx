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75D1" w14:textId="47C1060F" w:rsidR="001663E4" w:rsidRPr="00B930ED" w:rsidRDefault="00B930ED">
      <w:pPr>
        <w:rPr>
          <w:b/>
          <w:sz w:val="24"/>
          <w:szCs w:val="24"/>
        </w:rPr>
      </w:pPr>
      <w:r w:rsidRPr="00B930ED">
        <w:rPr>
          <w:rFonts w:hint="eastAsia"/>
          <w:b/>
          <w:sz w:val="24"/>
          <w:szCs w:val="24"/>
        </w:rPr>
        <w:t>文型</w:t>
      </w:r>
      <w:r w:rsidR="007B32FC" w:rsidRPr="007B32FC">
        <w:rPr>
          <w:rFonts w:hint="eastAsia"/>
          <w:b/>
          <w:sz w:val="24"/>
          <w:szCs w:val="24"/>
        </w:rPr>
        <w:t>プリント</w:t>
      </w:r>
      <w:r w:rsidRPr="00B930ED">
        <w:rPr>
          <w:rFonts w:hint="eastAsia"/>
          <w:b/>
          <w:sz w:val="24"/>
          <w:szCs w:val="24"/>
        </w:rPr>
        <w:t>1</w:t>
      </w:r>
      <w:r w:rsidR="00B00403" w:rsidRPr="00B930ED">
        <w:rPr>
          <w:rFonts w:hint="eastAsia"/>
          <w:b/>
          <w:sz w:val="24"/>
          <w:szCs w:val="24"/>
        </w:rPr>
        <w:t>：</w:t>
      </w:r>
      <w:r w:rsidR="007E72E2">
        <w:rPr>
          <w:rFonts w:hint="eastAsia"/>
          <w:b/>
          <w:sz w:val="24"/>
          <w:szCs w:val="24"/>
        </w:rPr>
        <w:t xml:space="preserve">　</w:t>
      </w:r>
      <w:r w:rsidR="00B00403" w:rsidRPr="00B930ED">
        <w:rPr>
          <w:rFonts w:hint="eastAsia"/>
          <w:b/>
          <w:sz w:val="24"/>
          <w:szCs w:val="24"/>
        </w:rPr>
        <w:t>動詞の復習と受身・使役・使役受身</w:t>
      </w:r>
    </w:p>
    <w:p w14:paraId="76F99935" w14:textId="77777777" w:rsidR="00FD4A90" w:rsidRDefault="00FD4A90"/>
    <w:p w14:paraId="60776EA1" w14:textId="77777777" w:rsidR="00FD4A90" w:rsidRDefault="00FD4A90" w:rsidP="006A1C4B">
      <w:r>
        <w:rPr>
          <w:rFonts w:hint="eastAsia"/>
        </w:rPr>
        <w:t>今日からＮ２レベルの勉強が始まりますが、その前に動詞の活用は大丈夫</w:t>
      </w:r>
      <w:r w:rsidR="009D0EE8">
        <w:rPr>
          <w:rFonts w:hint="eastAsia"/>
        </w:rPr>
        <w:t>？？？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5"/>
        <w:gridCol w:w="1247"/>
        <w:gridCol w:w="1246"/>
        <w:gridCol w:w="1246"/>
        <w:gridCol w:w="1246"/>
        <w:gridCol w:w="1246"/>
      </w:tblGrid>
      <w:tr w:rsidR="00FD4A90" w14:paraId="5EA492D0" w14:textId="77777777" w:rsidTr="00FD4A90">
        <w:tc>
          <w:tcPr>
            <w:tcW w:w="1282" w:type="dxa"/>
          </w:tcPr>
          <w:p w14:paraId="60DBF160" w14:textId="77777777" w:rsidR="00FD4A90" w:rsidRDefault="00FD4A90" w:rsidP="009D0EE8">
            <w:pPr>
              <w:jc w:val="center"/>
            </w:pPr>
          </w:p>
        </w:tc>
        <w:tc>
          <w:tcPr>
            <w:tcW w:w="1284" w:type="dxa"/>
          </w:tcPr>
          <w:p w14:paraId="70C7D660" w14:textId="77777777" w:rsidR="00FD4A90" w:rsidRDefault="00FD4A90" w:rsidP="009D0EE8">
            <w:pPr>
              <w:jc w:val="center"/>
            </w:pPr>
            <w:r>
              <w:rPr>
                <w:rFonts w:hint="eastAsia"/>
              </w:rPr>
              <w:t>行きます</w:t>
            </w:r>
          </w:p>
        </w:tc>
        <w:tc>
          <w:tcPr>
            <w:tcW w:w="1284" w:type="dxa"/>
          </w:tcPr>
          <w:p w14:paraId="3D780D4C" w14:textId="77777777" w:rsidR="00FD4A90" w:rsidRDefault="00FD4A90" w:rsidP="009D0EE8">
            <w:pPr>
              <w:jc w:val="center"/>
            </w:pPr>
            <w:r>
              <w:rPr>
                <w:rFonts w:hint="eastAsia"/>
              </w:rPr>
              <w:t>会います</w:t>
            </w:r>
          </w:p>
        </w:tc>
        <w:tc>
          <w:tcPr>
            <w:tcW w:w="1284" w:type="dxa"/>
          </w:tcPr>
          <w:p w14:paraId="41A2F028" w14:textId="77777777" w:rsidR="00FD4A90" w:rsidRDefault="00FD4A90" w:rsidP="009D0EE8">
            <w:pPr>
              <w:jc w:val="center"/>
            </w:pPr>
            <w:r>
              <w:rPr>
                <w:rFonts w:hint="eastAsia"/>
              </w:rPr>
              <w:t>見ます</w:t>
            </w:r>
          </w:p>
        </w:tc>
        <w:tc>
          <w:tcPr>
            <w:tcW w:w="1284" w:type="dxa"/>
          </w:tcPr>
          <w:p w14:paraId="22E3F651" w14:textId="77777777" w:rsidR="00FD4A90" w:rsidRDefault="00FD4A90" w:rsidP="009D0EE8">
            <w:pPr>
              <w:jc w:val="center"/>
            </w:pPr>
            <w:r>
              <w:rPr>
                <w:rFonts w:hint="eastAsia"/>
              </w:rPr>
              <w:t>来ます</w:t>
            </w:r>
          </w:p>
        </w:tc>
        <w:tc>
          <w:tcPr>
            <w:tcW w:w="1284" w:type="dxa"/>
          </w:tcPr>
          <w:p w14:paraId="1E6D355A" w14:textId="77777777" w:rsidR="00FD4A90" w:rsidRDefault="00FD4A90" w:rsidP="009D0EE8">
            <w:pPr>
              <w:jc w:val="center"/>
            </w:pPr>
            <w:r>
              <w:rPr>
                <w:rFonts w:hint="eastAsia"/>
              </w:rPr>
              <w:t>します</w:t>
            </w:r>
          </w:p>
        </w:tc>
      </w:tr>
      <w:tr w:rsidR="00FD4A90" w14:paraId="1A2E1C53" w14:textId="77777777" w:rsidTr="00FD4A90">
        <w:tc>
          <w:tcPr>
            <w:tcW w:w="1282" w:type="dxa"/>
          </w:tcPr>
          <w:p w14:paraId="6AA11C96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辞書形</w:t>
            </w:r>
          </w:p>
        </w:tc>
        <w:tc>
          <w:tcPr>
            <w:tcW w:w="1284" w:type="dxa"/>
          </w:tcPr>
          <w:p w14:paraId="41D29D54" w14:textId="77777777" w:rsidR="00FD4A90" w:rsidRDefault="00FD4A90"/>
          <w:p w14:paraId="47EA7C80" w14:textId="77777777" w:rsidR="009D0EE8" w:rsidRDefault="009D0EE8"/>
        </w:tc>
        <w:tc>
          <w:tcPr>
            <w:tcW w:w="1284" w:type="dxa"/>
          </w:tcPr>
          <w:p w14:paraId="09B7244D" w14:textId="77777777" w:rsidR="00FD4A90" w:rsidRDefault="00FD4A90"/>
        </w:tc>
        <w:tc>
          <w:tcPr>
            <w:tcW w:w="1284" w:type="dxa"/>
          </w:tcPr>
          <w:p w14:paraId="51F863BB" w14:textId="77777777" w:rsidR="00FD4A90" w:rsidRDefault="00FD4A90"/>
        </w:tc>
        <w:tc>
          <w:tcPr>
            <w:tcW w:w="1284" w:type="dxa"/>
          </w:tcPr>
          <w:p w14:paraId="4116DAE5" w14:textId="77777777" w:rsidR="00FD4A90" w:rsidRDefault="00FD4A90"/>
        </w:tc>
        <w:tc>
          <w:tcPr>
            <w:tcW w:w="1284" w:type="dxa"/>
          </w:tcPr>
          <w:p w14:paraId="24D8547E" w14:textId="77777777" w:rsidR="00FD4A90" w:rsidRDefault="00FD4A90"/>
        </w:tc>
      </w:tr>
      <w:tr w:rsidR="00FD4A90" w14:paraId="4943F933" w14:textId="77777777" w:rsidTr="00FD4A90">
        <w:tc>
          <w:tcPr>
            <w:tcW w:w="1282" w:type="dxa"/>
          </w:tcPr>
          <w:p w14:paraId="7601589E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ない形</w:t>
            </w:r>
          </w:p>
        </w:tc>
        <w:tc>
          <w:tcPr>
            <w:tcW w:w="1284" w:type="dxa"/>
          </w:tcPr>
          <w:p w14:paraId="2CB195A4" w14:textId="77777777" w:rsidR="00FD4A90" w:rsidRDefault="00FD4A90"/>
          <w:p w14:paraId="33C69251" w14:textId="77777777" w:rsidR="009D0EE8" w:rsidRDefault="009D0EE8"/>
        </w:tc>
        <w:tc>
          <w:tcPr>
            <w:tcW w:w="1284" w:type="dxa"/>
          </w:tcPr>
          <w:p w14:paraId="63E7E9D1" w14:textId="77777777" w:rsidR="00FD4A90" w:rsidRDefault="00FD4A90"/>
        </w:tc>
        <w:tc>
          <w:tcPr>
            <w:tcW w:w="1284" w:type="dxa"/>
          </w:tcPr>
          <w:p w14:paraId="5301E033" w14:textId="77777777" w:rsidR="00FD4A90" w:rsidRDefault="00FD4A90"/>
        </w:tc>
        <w:tc>
          <w:tcPr>
            <w:tcW w:w="1284" w:type="dxa"/>
          </w:tcPr>
          <w:p w14:paraId="0A02E63D" w14:textId="77777777" w:rsidR="00FD4A90" w:rsidRDefault="00FD4A90"/>
        </w:tc>
        <w:tc>
          <w:tcPr>
            <w:tcW w:w="1284" w:type="dxa"/>
          </w:tcPr>
          <w:p w14:paraId="2C47603E" w14:textId="77777777" w:rsidR="00FD4A90" w:rsidRDefault="00FD4A90"/>
        </w:tc>
      </w:tr>
      <w:tr w:rsidR="00FD4A90" w14:paraId="08B0629D" w14:textId="77777777" w:rsidTr="00FD4A90">
        <w:tc>
          <w:tcPr>
            <w:tcW w:w="1282" w:type="dxa"/>
          </w:tcPr>
          <w:p w14:paraId="4FBBE8BA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て形</w:t>
            </w:r>
          </w:p>
        </w:tc>
        <w:tc>
          <w:tcPr>
            <w:tcW w:w="1284" w:type="dxa"/>
          </w:tcPr>
          <w:p w14:paraId="76DC012E" w14:textId="77777777" w:rsidR="00FD4A90" w:rsidRDefault="00FD4A90"/>
          <w:p w14:paraId="71264B34" w14:textId="77777777" w:rsidR="009D0EE8" w:rsidRDefault="009D0EE8"/>
        </w:tc>
        <w:tc>
          <w:tcPr>
            <w:tcW w:w="1284" w:type="dxa"/>
          </w:tcPr>
          <w:p w14:paraId="651FEFB7" w14:textId="77777777" w:rsidR="00FD4A90" w:rsidRDefault="00FD4A90"/>
        </w:tc>
        <w:tc>
          <w:tcPr>
            <w:tcW w:w="1284" w:type="dxa"/>
          </w:tcPr>
          <w:p w14:paraId="153C39FE" w14:textId="77777777" w:rsidR="00FD4A90" w:rsidRDefault="00FD4A90"/>
        </w:tc>
        <w:tc>
          <w:tcPr>
            <w:tcW w:w="1284" w:type="dxa"/>
          </w:tcPr>
          <w:p w14:paraId="42897813" w14:textId="77777777" w:rsidR="00FD4A90" w:rsidRDefault="00FD4A90"/>
        </w:tc>
        <w:tc>
          <w:tcPr>
            <w:tcW w:w="1284" w:type="dxa"/>
          </w:tcPr>
          <w:p w14:paraId="2ED05096" w14:textId="77777777" w:rsidR="00FD4A90" w:rsidRDefault="00FD4A90"/>
        </w:tc>
      </w:tr>
      <w:tr w:rsidR="00FD4A90" w14:paraId="4D434DB6" w14:textId="77777777" w:rsidTr="00FD4A90">
        <w:tc>
          <w:tcPr>
            <w:tcW w:w="1282" w:type="dxa"/>
          </w:tcPr>
          <w:p w14:paraId="71C3C586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た形</w:t>
            </w:r>
          </w:p>
        </w:tc>
        <w:tc>
          <w:tcPr>
            <w:tcW w:w="1284" w:type="dxa"/>
          </w:tcPr>
          <w:p w14:paraId="7E7D9120" w14:textId="77777777" w:rsidR="00FD4A90" w:rsidRDefault="00FD4A90"/>
          <w:p w14:paraId="323564BF" w14:textId="77777777" w:rsidR="009D0EE8" w:rsidRDefault="009D0EE8"/>
        </w:tc>
        <w:tc>
          <w:tcPr>
            <w:tcW w:w="1284" w:type="dxa"/>
          </w:tcPr>
          <w:p w14:paraId="4566D16C" w14:textId="77777777" w:rsidR="00FD4A90" w:rsidRDefault="00FD4A90"/>
        </w:tc>
        <w:tc>
          <w:tcPr>
            <w:tcW w:w="1284" w:type="dxa"/>
          </w:tcPr>
          <w:p w14:paraId="147CF481" w14:textId="77777777" w:rsidR="00FD4A90" w:rsidRDefault="00FD4A90"/>
        </w:tc>
        <w:tc>
          <w:tcPr>
            <w:tcW w:w="1284" w:type="dxa"/>
          </w:tcPr>
          <w:p w14:paraId="18BCAB4B" w14:textId="77777777" w:rsidR="00FD4A90" w:rsidRDefault="00FD4A90"/>
        </w:tc>
        <w:tc>
          <w:tcPr>
            <w:tcW w:w="1284" w:type="dxa"/>
          </w:tcPr>
          <w:p w14:paraId="19041917" w14:textId="77777777" w:rsidR="00FD4A90" w:rsidRDefault="00FD4A90"/>
        </w:tc>
      </w:tr>
      <w:tr w:rsidR="00FD4A90" w14:paraId="7975B16E" w14:textId="77777777" w:rsidTr="00FD4A90">
        <w:tc>
          <w:tcPr>
            <w:tcW w:w="1282" w:type="dxa"/>
          </w:tcPr>
          <w:p w14:paraId="2A092E76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ば形</w:t>
            </w:r>
          </w:p>
        </w:tc>
        <w:tc>
          <w:tcPr>
            <w:tcW w:w="1284" w:type="dxa"/>
          </w:tcPr>
          <w:p w14:paraId="3D483B8F" w14:textId="77777777" w:rsidR="00FD4A90" w:rsidRDefault="00FD4A90"/>
          <w:p w14:paraId="1721BCDC" w14:textId="77777777" w:rsidR="009D0EE8" w:rsidRDefault="009D0EE8"/>
        </w:tc>
        <w:tc>
          <w:tcPr>
            <w:tcW w:w="1284" w:type="dxa"/>
          </w:tcPr>
          <w:p w14:paraId="04570A95" w14:textId="77777777" w:rsidR="00FD4A90" w:rsidRDefault="00FD4A90"/>
        </w:tc>
        <w:tc>
          <w:tcPr>
            <w:tcW w:w="1284" w:type="dxa"/>
          </w:tcPr>
          <w:p w14:paraId="1A3DB49F" w14:textId="77777777" w:rsidR="00FD4A90" w:rsidRDefault="00FD4A90"/>
        </w:tc>
        <w:tc>
          <w:tcPr>
            <w:tcW w:w="1284" w:type="dxa"/>
          </w:tcPr>
          <w:p w14:paraId="4C46FDF8" w14:textId="77777777" w:rsidR="00FD4A90" w:rsidRDefault="00FD4A90"/>
        </w:tc>
        <w:tc>
          <w:tcPr>
            <w:tcW w:w="1284" w:type="dxa"/>
          </w:tcPr>
          <w:p w14:paraId="5A89F480" w14:textId="77777777" w:rsidR="00FD4A90" w:rsidRDefault="00FD4A90"/>
        </w:tc>
      </w:tr>
      <w:tr w:rsidR="00FD4A90" w14:paraId="7C8B19B2" w14:textId="77777777" w:rsidTr="00FD4A90">
        <w:tc>
          <w:tcPr>
            <w:tcW w:w="1282" w:type="dxa"/>
          </w:tcPr>
          <w:p w14:paraId="3324CE7C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意向形</w:t>
            </w:r>
          </w:p>
        </w:tc>
        <w:tc>
          <w:tcPr>
            <w:tcW w:w="1284" w:type="dxa"/>
          </w:tcPr>
          <w:p w14:paraId="261238E6" w14:textId="77777777" w:rsidR="00FD4A90" w:rsidRDefault="00FD4A90"/>
          <w:p w14:paraId="241D9ED5" w14:textId="77777777" w:rsidR="009D0EE8" w:rsidRDefault="009D0EE8"/>
        </w:tc>
        <w:tc>
          <w:tcPr>
            <w:tcW w:w="1284" w:type="dxa"/>
          </w:tcPr>
          <w:p w14:paraId="1F630B9A" w14:textId="77777777" w:rsidR="00FD4A90" w:rsidRDefault="00FD4A90"/>
        </w:tc>
        <w:tc>
          <w:tcPr>
            <w:tcW w:w="1284" w:type="dxa"/>
          </w:tcPr>
          <w:p w14:paraId="35C0CB98" w14:textId="77777777" w:rsidR="00FD4A90" w:rsidRDefault="00FD4A90"/>
        </w:tc>
        <w:tc>
          <w:tcPr>
            <w:tcW w:w="1284" w:type="dxa"/>
          </w:tcPr>
          <w:p w14:paraId="404F45FC" w14:textId="77777777" w:rsidR="00FD4A90" w:rsidRDefault="00FD4A90"/>
        </w:tc>
        <w:tc>
          <w:tcPr>
            <w:tcW w:w="1284" w:type="dxa"/>
          </w:tcPr>
          <w:p w14:paraId="3C3C9E21" w14:textId="77777777" w:rsidR="00FD4A90" w:rsidRDefault="00FD4A90"/>
        </w:tc>
      </w:tr>
      <w:tr w:rsidR="00FD4A90" w14:paraId="3911BDC8" w14:textId="77777777" w:rsidTr="00FD4A90">
        <w:tc>
          <w:tcPr>
            <w:tcW w:w="1282" w:type="dxa"/>
          </w:tcPr>
          <w:p w14:paraId="7F65CD54" w14:textId="77777777" w:rsidR="00FD4A90" w:rsidRDefault="009D0EE8" w:rsidP="009D0EE8">
            <w:pPr>
              <w:jc w:val="distribute"/>
            </w:pPr>
            <w:r>
              <w:rPr>
                <w:rFonts w:hint="eastAsia"/>
              </w:rPr>
              <w:t>可能形</w:t>
            </w:r>
          </w:p>
        </w:tc>
        <w:tc>
          <w:tcPr>
            <w:tcW w:w="1284" w:type="dxa"/>
          </w:tcPr>
          <w:p w14:paraId="7F82FF88" w14:textId="77777777" w:rsidR="00FD4A90" w:rsidRDefault="00FD4A90"/>
          <w:p w14:paraId="5F91F386" w14:textId="77777777" w:rsidR="009D0EE8" w:rsidRDefault="009D0EE8"/>
        </w:tc>
        <w:tc>
          <w:tcPr>
            <w:tcW w:w="1284" w:type="dxa"/>
          </w:tcPr>
          <w:p w14:paraId="7D3843E7" w14:textId="77777777" w:rsidR="00FD4A90" w:rsidRDefault="00FD4A90"/>
        </w:tc>
        <w:tc>
          <w:tcPr>
            <w:tcW w:w="1284" w:type="dxa"/>
          </w:tcPr>
          <w:p w14:paraId="7291E828" w14:textId="77777777" w:rsidR="00FD4A90" w:rsidRDefault="00FD4A90"/>
        </w:tc>
        <w:tc>
          <w:tcPr>
            <w:tcW w:w="1284" w:type="dxa"/>
          </w:tcPr>
          <w:p w14:paraId="62842E74" w14:textId="77777777" w:rsidR="00FD4A90" w:rsidRDefault="00FD4A90"/>
        </w:tc>
        <w:tc>
          <w:tcPr>
            <w:tcW w:w="1284" w:type="dxa"/>
          </w:tcPr>
          <w:p w14:paraId="03F715F3" w14:textId="77777777" w:rsidR="00FD4A90" w:rsidRDefault="00FD4A90"/>
        </w:tc>
      </w:tr>
      <w:tr w:rsidR="009D0EE8" w14:paraId="3E87E86F" w14:textId="77777777" w:rsidTr="00FD4A90">
        <w:tc>
          <w:tcPr>
            <w:tcW w:w="1282" w:type="dxa"/>
          </w:tcPr>
          <w:p w14:paraId="78AA6577" w14:textId="77777777" w:rsidR="009D0EE8" w:rsidRDefault="009D0EE8" w:rsidP="009D0EE8">
            <w:pPr>
              <w:jc w:val="distribute"/>
            </w:pPr>
            <w:r>
              <w:rPr>
                <w:rFonts w:hint="eastAsia"/>
              </w:rPr>
              <w:t>受身形</w:t>
            </w:r>
          </w:p>
        </w:tc>
        <w:tc>
          <w:tcPr>
            <w:tcW w:w="1284" w:type="dxa"/>
          </w:tcPr>
          <w:p w14:paraId="3C036ED5" w14:textId="77777777" w:rsidR="009D0EE8" w:rsidRDefault="009D0EE8"/>
          <w:p w14:paraId="6ABFAABB" w14:textId="77777777" w:rsidR="009D0EE8" w:rsidRDefault="009D0EE8"/>
        </w:tc>
        <w:tc>
          <w:tcPr>
            <w:tcW w:w="1284" w:type="dxa"/>
          </w:tcPr>
          <w:p w14:paraId="5605C177" w14:textId="77777777" w:rsidR="009D0EE8" w:rsidRDefault="009D0EE8"/>
        </w:tc>
        <w:tc>
          <w:tcPr>
            <w:tcW w:w="1284" w:type="dxa"/>
          </w:tcPr>
          <w:p w14:paraId="35DBE3E6" w14:textId="77777777" w:rsidR="009D0EE8" w:rsidRDefault="009D0EE8"/>
        </w:tc>
        <w:tc>
          <w:tcPr>
            <w:tcW w:w="1284" w:type="dxa"/>
          </w:tcPr>
          <w:p w14:paraId="4FC2B716" w14:textId="77777777" w:rsidR="009D0EE8" w:rsidRDefault="009D0EE8"/>
        </w:tc>
        <w:tc>
          <w:tcPr>
            <w:tcW w:w="1284" w:type="dxa"/>
          </w:tcPr>
          <w:p w14:paraId="7BF69A3C" w14:textId="77777777" w:rsidR="009D0EE8" w:rsidRDefault="009D0EE8"/>
        </w:tc>
      </w:tr>
      <w:tr w:rsidR="009D0EE8" w14:paraId="6E4DEA93" w14:textId="77777777" w:rsidTr="00FD4A90">
        <w:tc>
          <w:tcPr>
            <w:tcW w:w="1282" w:type="dxa"/>
          </w:tcPr>
          <w:p w14:paraId="7EECAEE1" w14:textId="77777777" w:rsidR="009D0EE8" w:rsidRDefault="009D0EE8" w:rsidP="009D0EE8">
            <w:pPr>
              <w:jc w:val="distribute"/>
            </w:pPr>
            <w:r>
              <w:rPr>
                <w:rFonts w:hint="eastAsia"/>
              </w:rPr>
              <w:t>使役形</w:t>
            </w:r>
          </w:p>
        </w:tc>
        <w:tc>
          <w:tcPr>
            <w:tcW w:w="1284" w:type="dxa"/>
          </w:tcPr>
          <w:p w14:paraId="58FDF5A8" w14:textId="77777777" w:rsidR="009D0EE8" w:rsidRDefault="009D0EE8"/>
          <w:p w14:paraId="21C61B0E" w14:textId="77777777" w:rsidR="009D0EE8" w:rsidRDefault="009D0EE8"/>
        </w:tc>
        <w:tc>
          <w:tcPr>
            <w:tcW w:w="1284" w:type="dxa"/>
          </w:tcPr>
          <w:p w14:paraId="4808A693" w14:textId="77777777" w:rsidR="009D0EE8" w:rsidRDefault="009D0EE8"/>
        </w:tc>
        <w:tc>
          <w:tcPr>
            <w:tcW w:w="1284" w:type="dxa"/>
          </w:tcPr>
          <w:p w14:paraId="0EEB41FA" w14:textId="77777777" w:rsidR="009D0EE8" w:rsidRDefault="009D0EE8"/>
        </w:tc>
        <w:tc>
          <w:tcPr>
            <w:tcW w:w="1284" w:type="dxa"/>
          </w:tcPr>
          <w:p w14:paraId="724ECEDC" w14:textId="77777777" w:rsidR="009D0EE8" w:rsidRDefault="009D0EE8"/>
        </w:tc>
        <w:tc>
          <w:tcPr>
            <w:tcW w:w="1284" w:type="dxa"/>
          </w:tcPr>
          <w:p w14:paraId="5462D338" w14:textId="77777777" w:rsidR="009D0EE8" w:rsidRDefault="009D0EE8"/>
        </w:tc>
      </w:tr>
      <w:tr w:rsidR="009D0EE8" w14:paraId="3508B0E3" w14:textId="77777777" w:rsidTr="00FD4A90">
        <w:tc>
          <w:tcPr>
            <w:tcW w:w="1282" w:type="dxa"/>
          </w:tcPr>
          <w:p w14:paraId="3E2D046F" w14:textId="77777777" w:rsidR="009D0EE8" w:rsidRDefault="009D0EE8" w:rsidP="009D0EE8">
            <w:pPr>
              <w:jc w:val="distribute"/>
            </w:pPr>
            <w:r>
              <w:rPr>
                <w:rFonts w:hint="eastAsia"/>
              </w:rPr>
              <w:t>使役受身形</w:t>
            </w:r>
          </w:p>
        </w:tc>
        <w:tc>
          <w:tcPr>
            <w:tcW w:w="1284" w:type="dxa"/>
          </w:tcPr>
          <w:p w14:paraId="600FFA0D" w14:textId="77777777" w:rsidR="009D0EE8" w:rsidRDefault="009D0EE8"/>
          <w:p w14:paraId="5FF8BBDB" w14:textId="77777777" w:rsidR="009D0EE8" w:rsidRDefault="009D0EE8"/>
        </w:tc>
        <w:tc>
          <w:tcPr>
            <w:tcW w:w="1284" w:type="dxa"/>
          </w:tcPr>
          <w:p w14:paraId="644BB96B" w14:textId="77777777" w:rsidR="009D0EE8" w:rsidRDefault="009D0EE8"/>
        </w:tc>
        <w:tc>
          <w:tcPr>
            <w:tcW w:w="1284" w:type="dxa"/>
          </w:tcPr>
          <w:p w14:paraId="4815172F" w14:textId="77777777" w:rsidR="009D0EE8" w:rsidRDefault="009D0EE8"/>
        </w:tc>
        <w:tc>
          <w:tcPr>
            <w:tcW w:w="1284" w:type="dxa"/>
          </w:tcPr>
          <w:p w14:paraId="6C2753B1" w14:textId="77777777" w:rsidR="009D0EE8" w:rsidRDefault="009D0EE8"/>
        </w:tc>
        <w:tc>
          <w:tcPr>
            <w:tcW w:w="1284" w:type="dxa"/>
          </w:tcPr>
          <w:p w14:paraId="3BC2A38A" w14:textId="77777777" w:rsidR="009D0EE8" w:rsidRDefault="009D0EE8"/>
        </w:tc>
      </w:tr>
      <w:tr w:rsidR="009D0EE8" w14:paraId="51053508" w14:textId="77777777" w:rsidTr="00FD4A90">
        <w:tc>
          <w:tcPr>
            <w:tcW w:w="1282" w:type="dxa"/>
          </w:tcPr>
          <w:p w14:paraId="2976C072" w14:textId="77777777" w:rsidR="009D0EE8" w:rsidRDefault="009D0EE8" w:rsidP="009D0EE8">
            <w:pPr>
              <w:jc w:val="distribute"/>
            </w:pPr>
            <w:r>
              <w:rPr>
                <w:rFonts w:hint="eastAsia"/>
              </w:rPr>
              <w:t>連用中止形</w:t>
            </w:r>
          </w:p>
        </w:tc>
        <w:tc>
          <w:tcPr>
            <w:tcW w:w="1284" w:type="dxa"/>
          </w:tcPr>
          <w:p w14:paraId="4BC18FEF" w14:textId="77777777" w:rsidR="009D0EE8" w:rsidRDefault="009D0EE8"/>
          <w:p w14:paraId="5BBB9858" w14:textId="77777777" w:rsidR="009D0EE8" w:rsidRDefault="009D0EE8"/>
        </w:tc>
        <w:tc>
          <w:tcPr>
            <w:tcW w:w="1284" w:type="dxa"/>
          </w:tcPr>
          <w:p w14:paraId="46D03D9D" w14:textId="77777777" w:rsidR="009D0EE8" w:rsidRDefault="009D0EE8"/>
        </w:tc>
        <w:tc>
          <w:tcPr>
            <w:tcW w:w="1284" w:type="dxa"/>
          </w:tcPr>
          <w:p w14:paraId="3DD87B1D" w14:textId="77777777" w:rsidR="009D0EE8" w:rsidRDefault="009D0EE8"/>
        </w:tc>
        <w:tc>
          <w:tcPr>
            <w:tcW w:w="1284" w:type="dxa"/>
          </w:tcPr>
          <w:p w14:paraId="34F7E186" w14:textId="77777777" w:rsidR="009D0EE8" w:rsidRDefault="009D0EE8"/>
        </w:tc>
        <w:tc>
          <w:tcPr>
            <w:tcW w:w="1284" w:type="dxa"/>
          </w:tcPr>
          <w:p w14:paraId="2493B14A" w14:textId="77777777" w:rsidR="009D0EE8" w:rsidRDefault="009D0EE8"/>
        </w:tc>
      </w:tr>
    </w:tbl>
    <w:p w14:paraId="6981AF5F" w14:textId="77777777" w:rsidR="00991B3F" w:rsidRDefault="00991B3F"/>
    <w:p w14:paraId="03A29CD1" w14:textId="6B8F0A0E" w:rsidR="00BB75E5" w:rsidRDefault="00BB75E5">
      <w:r>
        <w:rPr>
          <w:rFonts w:hint="eastAsia"/>
        </w:rPr>
        <w:t>【</w:t>
      </w:r>
      <w:r w:rsidR="0061299A">
        <w:rPr>
          <w:rFonts w:hint="eastAsia"/>
        </w:rPr>
        <w:t>復習①</w:t>
      </w:r>
      <w:r>
        <w:rPr>
          <w:rFonts w:hint="eastAsia"/>
        </w:rPr>
        <w:t>：使役形】</w:t>
      </w:r>
    </w:p>
    <w:p w14:paraId="1066A0B2" w14:textId="77777777" w:rsidR="004E70B1" w:rsidRDefault="004E70B1">
      <w:r>
        <w:rPr>
          <w:rFonts w:hint="eastAsia"/>
        </w:rPr>
        <w:t>練習１</w:t>
      </w:r>
    </w:p>
    <w:p w14:paraId="4C2F8AEE" w14:textId="04386425" w:rsidR="00BB75E5" w:rsidRDefault="00EF546E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例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先生は「座れ」と命令しました。学生は座りました。</w:t>
      </w:r>
    </w:p>
    <w:p w14:paraId="56F1A420" w14:textId="33E37460" w:rsidR="009C45DE" w:rsidRDefault="00EF546E">
      <w:pPr>
        <w:rPr>
          <w:u w:val="single"/>
        </w:rPr>
      </w:pPr>
      <w:r>
        <w:rPr>
          <w:rFonts w:hint="eastAsia"/>
          <w:noProof/>
        </w:rPr>
        <w:t xml:space="preserve">　　→先生は</w:t>
      </w:r>
      <w:r w:rsidRPr="00EF546E">
        <w:rPr>
          <w:rFonts w:hint="eastAsia"/>
          <w:u w:val="single"/>
        </w:rPr>
        <w:t xml:space="preserve">　　学生を座らせました。</w:t>
      </w:r>
    </w:p>
    <w:p w14:paraId="37F459E5" w14:textId="74F7A009" w:rsidR="00EF546E" w:rsidRPr="00EF546E" w:rsidRDefault="00EF546E">
      <w:r w:rsidRPr="00EF546E">
        <w:rPr>
          <w:rFonts w:hint="eastAsia"/>
        </w:rPr>
        <w:t>(1)</w:t>
      </w:r>
      <w:r w:rsidRPr="00EF546E">
        <w:rPr>
          <w:rFonts w:hint="eastAsia"/>
        </w:rPr>
        <w:t>母親は</w:t>
      </w:r>
      <w:r>
        <w:rPr>
          <w:rFonts w:hint="eastAsia"/>
        </w:rPr>
        <w:t>「塾へ行け」と言いました。子どもは塾へ行きました。</w:t>
      </w:r>
    </w:p>
    <w:p w14:paraId="0F324D66" w14:textId="0AA9663C" w:rsidR="004E70B1" w:rsidRPr="00CD1654" w:rsidRDefault="00EF546E">
      <w:pPr>
        <w:rPr>
          <w:u w:val="single"/>
        </w:rPr>
      </w:pPr>
      <w:r>
        <w:rPr>
          <w:rFonts w:hint="eastAsia"/>
        </w:rPr>
        <w:t xml:space="preserve">　　→母親は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　</w:t>
      </w:r>
    </w:p>
    <w:p w14:paraId="17CFF981" w14:textId="646B86FF" w:rsidR="00B930ED" w:rsidRDefault="00EF546E">
      <w:r>
        <w:rPr>
          <w:rFonts w:hint="eastAsia"/>
        </w:rPr>
        <w:t>(2)</w:t>
      </w:r>
      <w:r>
        <w:rPr>
          <w:rFonts w:hint="eastAsia"/>
        </w:rPr>
        <w:t>先生は「教科書を読め」と言いました。学生は教科書を読みました。</w:t>
      </w:r>
    </w:p>
    <w:p w14:paraId="20A38D3A" w14:textId="1FC3BFB9" w:rsidR="004E70B1" w:rsidRDefault="00EF546E">
      <w:r>
        <w:rPr>
          <w:rFonts w:hint="eastAsia"/>
        </w:rPr>
        <w:t xml:space="preserve">　　→先生は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　</w:t>
      </w:r>
    </w:p>
    <w:p w14:paraId="6E23B719" w14:textId="764BE2AE" w:rsidR="00EF546E" w:rsidRDefault="00EF546E">
      <w:r>
        <w:rPr>
          <w:rFonts w:hint="eastAsia"/>
        </w:rPr>
        <w:t>(3)</w:t>
      </w:r>
      <w:r>
        <w:rPr>
          <w:rFonts w:hint="eastAsia"/>
        </w:rPr>
        <w:t>私は「待て」と命令しました。犬はエサを食べるのを待ちました。</w:t>
      </w:r>
    </w:p>
    <w:p w14:paraId="3D6DA8DC" w14:textId="339EF154" w:rsidR="004E70B1" w:rsidRDefault="00EF546E">
      <w:r>
        <w:rPr>
          <w:rFonts w:hint="eastAsia"/>
        </w:rPr>
        <w:t xml:space="preserve">　　→私は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　　</w:t>
      </w:r>
    </w:p>
    <w:p w14:paraId="58A45E3F" w14:textId="0D1EFCEE" w:rsidR="00EF546E" w:rsidRDefault="00EF546E">
      <w:r>
        <w:rPr>
          <w:rFonts w:hint="eastAsia"/>
        </w:rPr>
        <w:t>(4)</w:t>
      </w:r>
      <w:r>
        <w:rPr>
          <w:rFonts w:hint="eastAsia"/>
        </w:rPr>
        <w:t>部長は「報告書を書け」と命令しました。鈴木さんは報告書を書きました。</w:t>
      </w:r>
    </w:p>
    <w:p w14:paraId="32F3E201" w14:textId="739CE42D" w:rsidR="004E70B1" w:rsidRPr="00CD1654" w:rsidRDefault="00EF546E">
      <w:pPr>
        <w:rPr>
          <w:u w:val="single"/>
        </w:rPr>
      </w:pPr>
      <w:r>
        <w:rPr>
          <w:rFonts w:hint="eastAsia"/>
        </w:rPr>
        <w:t xml:space="preserve">　　→部長は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　</w:t>
      </w:r>
    </w:p>
    <w:p w14:paraId="51321149" w14:textId="5F253B2E" w:rsidR="004E70B1" w:rsidRDefault="00EF546E">
      <w:r>
        <w:rPr>
          <w:rFonts w:hint="eastAsia"/>
        </w:rPr>
        <w:t>(5)</w:t>
      </w:r>
      <w:r>
        <w:rPr>
          <w:rFonts w:hint="eastAsia"/>
        </w:rPr>
        <w:t>姉は「エアコンをつけろ」と言いました。弟はエアコンをつけました。</w:t>
      </w:r>
    </w:p>
    <w:p w14:paraId="08CDFDF5" w14:textId="3CC9F374" w:rsidR="004E70B1" w:rsidRDefault="00EF546E">
      <w:r>
        <w:rPr>
          <w:rFonts w:hint="eastAsia"/>
        </w:rPr>
        <w:t xml:space="preserve">　　→姉は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　　</w:t>
      </w:r>
    </w:p>
    <w:p w14:paraId="61944AB6" w14:textId="187E9A35" w:rsidR="004E70B1" w:rsidRDefault="00EF546E">
      <w:r>
        <w:rPr>
          <w:rFonts w:hint="eastAsia"/>
        </w:rPr>
        <w:t>(6)</w:t>
      </w:r>
      <w:r>
        <w:rPr>
          <w:rFonts w:hint="eastAsia"/>
        </w:rPr>
        <w:t>母親は「公園で遊べ」と命令しました。子どもは公園で遊びました。</w:t>
      </w:r>
    </w:p>
    <w:p w14:paraId="1103167D" w14:textId="57734A8A" w:rsidR="004E70B1" w:rsidRDefault="00EF546E">
      <w:r>
        <w:rPr>
          <w:rFonts w:hint="eastAsia"/>
        </w:rPr>
        <w:t xml:space="preserve">　　→母親は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　</w:t>
      </w:r>
    </w:p>
    <w:p w14:paraId="3E82823E" w14:textId="5C6C5FF8" w:rsidR="004E70B1" w:rsidRDefault="00EF546E" w:rsidP="00EF546E">
      <w:pPr>
        <w:ind w:left="315" w:hangingChars="150" w:hanging="315"/>
        <w:jc w:val="left"/>
      </w:pPr>
      <w:r>
        <w:rPr>
          <w:rFonts w:hint="eastAsia"/>
        </w:rPr>
        <w:t>(7)</w:t>
      </w:r>
      <w:r>
        <w:rPr>
          <w:rFonts w:hint="eastAsia"/>
        </w:rPr>
        <w:t>コーチは「ボールを投げる練習をしろ」と命令しました。選手はボールを投げる練習をしました。</w:t>
      </w:r>
    </w:p>
    <w:p w14:paraId="2FCB4D48" w14:textId="0F881D05" w:rsidR="004E70B1" w:rsidRDefault="00EF546E">
      <w:r>
        <w:rPr>
          <w:rFonts w:hint="eastAsia"/>
        </w:rPr>
        <w:t xml:space="preserve">　　→</w:t>
      </w:r>
      <w:r w:rsidR="00CD1654">
        <w:rPr>
          <w:rFonts w:hint="eastAsia"/>
        </w:rPr>
        <w:t>コーチは</w:t>
      </w:r>
      <w:r w:rsidR="00CD1654" w:rsidRPr="00CD1654">
        <w:rPr>
          <w:rFonts w:hint="eastAsia"/>
          <w:u w:val="single"/>
        </w:rPr>
        <w:t xml:space="preserve">　　　　　　　　　　　　　　　　　　　　　　</w:t>
      </w:r>
    </w:p>
    <w:p w14:paraId="256084F2" w14:textId="1A79D29E" w:rsidR="004E70B1" w:rsidRDefault="00CD1654">
      <w:r>
        <w:rPr>
          <w:rFonts w:hint="eastAsia"/>
        </w:rPr>
        <w:t>(8)</w:t>
      </w:r>
      <w:r>
        <w:rPr>
          <w:rFonts w:hint="eastAsia"/>
        </w:rPr>
        <w:t>コーチは「</w:t>
      </w:r>
      <w:r>
        <w:rPr>
          <w:rFonts w:hint="eastAsia"/>
        </w:rPr>
        <w:t>15</w:t>
      </w:r>
      <w:r>
        <w:rPr>
          <w:rFonts w:hint="eastAsia"/>
        </w:rPr>
        <w:t>分休憩しろ」と命令しました。選手は</w:t>
      </w:r>
      <w:r>
        <w:rPr>
          <w:rFonts w:hint="eastAsia"/>
        </w:rPr>
        <w:t>15</w:t>
      </w:r>
      <w:r>
        <w:rPr>
          <w:rFonts w:hint="eastAsia"/>
        </w:rPr>
        <w:t>分休憩しました。</w:t>
      </w:r>
    </w:p>
    <w:p w14:paraId="02D8FDD4" w14:textId="711088D3" w:rsidR="004E70B1" w:rsidRDefault="00CD1654">
      <w:r>
        <w:rPr>
          <w:rFonts w:hint="eastAsia"/>
        </w:rPr>
        <w:t xml:space="preserve">　　→コーチは</w:t>
      </w:r>
      <w:r w:rsidRPr="00CD1654">
        <w:rPr>
          <w:rFonts w:hint="eastAsia"/>
          <w:u w:val="single"/>
        </w:rPr>
        <w:t xml:space="preserve">　　　　　　　　　　　　　　　　　　　　　　</w:t>
      </w:r>
    </w:p>
    <w:p w14:paraId="598E4D2F" w14:textId="3ACEE1C0" w:rsidR="004E70B1" w:rsidRDefault="00CD1654">
      <w:r>
        <w:rPr>
          <w:rFonts w:hint="eastAsia"/>
        </w:rPr>
        <w:t>(9)</w:t>
      </w:r>
      <w:r>
        <w:rPr>
          <w:rFonts w:hint="eastAsia"/>
        </w:rPr>
        <w:t>私は「ボールを取ってこい」と命令しました。犬はボールを取ってきました。</w:t>
      </w:r>
    </w:p>
    <w:p w14:paraId="2DB74B6F" w14:textId="73FD2367" w:rsidR="00CD1654" w:rsidRDefault="00CD1654">
      <w:r>
        <w:rPr>
          <w:rFonts w:hint="eastAsia"/>
        </w:rPr>
        <w:t xml:space="preserve">　　→私は</w:t>
      </w:r>
      <w:r w:rsidRPr="00CD1654">
        <w:rPr>
          <w:rFonts w:hint="eastAsia"/>
          <w:u w:val="single"/>
        </w:rPr>
        <w:t xml:space="preserve">　　　　　　　　　　　　　　　　　　　　　　　　</w:t>
      </w:r>
    </w:p>
    <w:p w14:paraId="4333F37F" w14:textId="43068D3B" w:rsidR="004E70B1" w:rsidRDefault="00CD1654">
      <w:r>
        <w:rPr>
          <w:rFonts w:hint="eastAsia"/>
        </w:rPr>
        <w:t>(10)</w:t>
      </w:r>
      <w:r>
        <w:rPr>
          <w:rFonts w:hint="eastAsia"/>
        </w:rPr>
        <w:t>母親は「ご飯を食べろ」と命令しました。子どもはご飯を食べました。</w:t>
      </w:r>
    </w:p>
    <w:p w14:paraId="3B111D70" w14:textId="478CE97E" w:rsidR="00E26B8B" w:rsidRDefault="00CD1654">
      <w:r>
        <w:rPr>
          <w:rFonts w:hint="eastAsia"/>
        </w:rPr>
        <w:t xml:space="preserve">　　→母親は</w:t>
      </w:r>
      <w:r w:rsidRPr="00CD1654">
        <w:rPr>
          <w:rFonts w:hint="eastAsia"/>
          <w:u w:val="single"/>
        </w:rPr>
        <w:t xml:space="preserve">　　　　　　　　　　　　　　　　　　　　　　　</w:t>
      </w:r>
    </w:p>
    <w:p w14:paraId="1AA32469" w14:textId="499139F2" w:rsidR="00E26B8B" w:rsidRDefault="00CD1654" w:rsidP="0061299A">
      <w:r>
        <w:rPr>
          <w:rFonts w:hint="eastAsia"/>
        </w:rPr>
        <w:t>(11)</w:t>
      </w:r>
      <w:r>
        <w:rPr>
          <w:rFonts w:hint="eastAsia"/>
        </w:rPr>
        <w:t>先生は生徒に「静かにしなさい」と命令しました。生徒は静かにしました。</w:t>
      </w:r>
    </w:p>
    <w:p w14:paraId="6368C9E9" w14:textId="3F384F90" w:rsidR="00CD1654" w:rsidRDefault="00CD1654" w:rsidP="0061299A">
      <w:r>
        <w:rPr>
          <w:rFonts w:hint="eastAsia"/>
        </w:rPr>
        <w:t xml:space="preserve">　　→先生は</w:t>
      </w:r>
      <w:r w:rsidRPr="00CD1654">
        <w:rPr>
          <w:rFonts w:hint="eastAsia"/>
          <w:u w:val="single"/>
        </w:rPr>
        <w:t xml:space="preserve">　　　　　　　　　　　　　　　　　　　　　　　</w:t>
      </w:r>
    </w:p>
    <w:p w14:paraId="7FB897FF" w14:textId="77777777" w:rsidR="00B930ED" w:rsidRDefault="00B930ED" w:rsidP="0061299A"/>
    <w:p w14:paraId="67AC1941" w14:textId="77777777" w:rsidR="0061299A" w:rsidRDefault="0061299A" w:rsidP="0061299A">
      <w:r>
        <w:rPr>
          <w:rFonts w:hint="eastAsia"/>
        </w:rPr>
        <w:lastRenderedPageBreak/>
        <w:t>【復習②：使役受身：だれが何をした！がポイント】</w:t>
      </w:r>
    </w:p>
    <w:p w14:paraId="5051CA20" w14:textId="0D4992D6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>(1)</w:t>
      </w:r>
      <w:r>
        <w:rPr>
          <w:rFonts w:hint="eastAsia"/>
          <w:noProof/>
        </w:rPr>
        <w:t>母は妹に部屋を片付けさせました。</w:t>
      </w:r>
    </w:p>
    <w:p w14:paraId="46264822" w14:textId="22A2B7D0" w:rsidR="00CD1654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→部屋を片付けたのは（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母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妹）です。</w:t>
      </w:r>
    </w:p>
    <w:p w14:paraId="64284A3C" w14:textId="625E6DAE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>(</w:t>
      </w:r>
      <w:r w:rsidR="00ED1FB5">
        <w:rPr>
          <w:rFonts w:hint="eastAsia"/>
          <w:noProof/>
        </w:rPr>
        <w:t>2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私は友達にビールを飲ませました。</w:t>
      </w:r>
    </w:p>
    <w:p w14:paraId="78B4CB64" w14:textId="7145E613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→ビールを飲んだのは（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友達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私）です。</w:t>
      </w:r>
    </w:p>
    <w:p w14:paraId="4AEBB53C" w14:textId="169EE322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>(</w:t>
      </w:r>
      <w:r w:rsidR="00ED1FB5">
        <w:rPr>
          <w:rFonts w:hint="eastAsia"/>
          <w:noProof/>
        </w:rPr>
        <w:t>3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私は山本さんに料理を手伝わされました。</w:t>
      </w:r>
    </w:p>
    <w:p w14:paraId="4F94AD04" w14:textId="6EB8159A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→料理を手伝ったのは（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私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山本さん）です。</w:t>
      </w:r>
    </w:p>
    <w:p w14:paraId="15BE53B7" w14:textId="544E0E46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>(</w:t>
      </w:r>
      <w:r w:rsidR="00ED1FB5">
        <w:rPr>
          <w:rFonts w:hint="eastAsia"/>
          <w:noProof/>
        </w:rPr>
        <w:t>4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店員は母を怒らせました。</w:t>
      </w:r>
    </w:p>
    <w:p w14:paraId="419E3E1D" w14:textId="2DBDF279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→怒ったのは（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店員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母）です。</w:t>
      </w:r>
    </w:p>
    <w:p w14:paraId="6EC1C5EF" w14:textId="3D7364CE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>(</w:t>
      </w:r>
      <w:r w:rsidR="00ED1FB5">
        <w:rPr>
          <w:rFonts w:hint="eastAsia"/>
          <w:noProof/>
        </w:rPr>
        <w:t>5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赤ちゃんは父親を笑わせました。</w:t>
      </w:r>
    </w:p>
    <w:p w14:paraId="1AD35524" w14:textId="354B573E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→笑ったのは（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赤ちゃん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父親）です。</w:t>
      </w:r>
    </w:p>
    <w:p w14:paraId="38760E89" w14:textId="20C375A3" w:rsidR="003F50D7" w:rsidRDefault="00CD1654" w:rsidP="00CD1654">
      <w:pPr>
        <w:jc w:val="left"/>
        <w:rPr>
          <w:noProof/>
        </w:rPr>
      </w:pPr>
      <w:r>
        <w:rPr>
          <w:rFonts w:hint="eastAsia"/>
          <w:noProof/>
        </w:rPr>
        <w:t>(</w:t>
      </w:r>
      <w:r w:rsidR="00ED1FB5">
        <w:rPr>
          <w:rFonts w:hint="eastAsia"/>
          <w:noProof/>
        </w:rPr>
        <w:t>6</w:t>
      </w:r>
      <w:r>
        <w:rPr>
          <w:rFonts w:hint="eastAsia"/>
          <w:noProof/>
        </w:rPr>
        <w:t>)</w:t>
      </w:r>
      <w:r w:rsidR="00ED1FB5">
        <w:rPr>
          <w:rFonts w:hint="eastAsia"/>
          <w:noProof/>
        </w:rPr>
        <w:t>おじいさんは孫に笑わされました。</w:t>
      </w:r>
    </w:p>
    <w:p w14:paraId="24186A0C" w14:textId="3304946F" w:rsidR="003F50D7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→笑わせたのは（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孫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おじいさん）です。</w:t>
      </w:r>
    </w:p>
    <w:p w14:paraId="57A924C0" w14:textId="1C08BBF5" w:rsidR="003F50D7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>(7)</w:t>
      </w:r>
      <w:r>
        <w:rPr>
          <w:rFonts w:hint="eastAsia"/>
          <w:noProof/>
        </w:rPr>
        <w:t>父は母にたくさんの荷物を持たされました。</w:t>
      </w:r>
    </w:p>
    <w:p w14:paraId="0EF3C427" w14:textId="739261C3" w:rsidR="003F50D7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→たくさんの荷物を持ったのは（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父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母）です。</w:t>
      </w:r>
    </w:p>
    <w:p w14:paraId="38B8BCF2" w14:textId="417FFE75" w:rsidR="003F50D7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>(8)</w:t>
      </w:r>
      <w:r>
        <w:rPr>
          <w:rFonts w:hint="eastAsia"/>
          <w:noProof/>
        </w:rPr>
        <w:t>父は母に高いネックレスを買わされました。</w:t>
      </w:r>
    </w:p>
    <w:p w14:paraId="22357345" w14:textId="5C962D66" w:rsidR="003F50D7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→高いネックレスを買わせたのは（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父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母）です。</w:t>
      </w:r>
    </w:p>
    <w:p w14:paraId="7793F25C" w14:textId="45F7AB40" w:rsidR="00B930ED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>(9)</w:t>
      </w:r>
      <w:r>
        <w:rPr>
          <w:rFonts w:hint="eastAsia"/>
          <w:noProof/>
        </w:rPr>
        <w:t>店長は私を遅い時間まで働かせました。</w:t>
      </w:r>
    </w:p>
    <w:p w14:paraId="676813E3" w14:textId="37C3C253" w:rsidR="00ED1FB5" w:rsidRDefault="00ED1FB5" w:rsidP="00CD1654">
      <w:pPr>
        <w:jc w:val="left"/>
        <w:rPr>
          <w:noProof/>
        </w:rPr>
      </w:pPr>
      <w:r>
        <w:rPr>
          <w:rFonts w:hint="eastAsia"/>
          <w:noProof/>
        </w:rPr>
        <w:t xml:space="preserve">　→遅い時間まで働いたのは（</w:t>
      </w:r>
      <w:r>
        <w:rPr>
          <w:rFonts w:hint="eastAsia"/>
          <w:noProof/>
        </w:rPr>
        <w:t>a.</w:t>
      </w:r>
      <w:r>
        <w:rPr>
          <w:rFonts w:hint="eastAsia"/>
          <w:noProof/>
        </w:rPr>
        <w:t xml:space="preserve">店長　　</w:t>
      </w:r>
      <w:r>
        <w:rPr>
          <w:rFonts w:hint="eastAsia"/>
          <w:noProof/>
        </w:rPr>
        <w:t>b.</w:t>
      </w:r>
      <w:r>
        <w:rPr>
          <w:rFonts w:hint="eastAsia"/>
          <w:noProof/>
        </w:rPr>
        <w:t>私）です。</w:t>
      </w:r>
    </w:p>
    <w:p w14:paraId="01C59A87" w14:textId="77777777" w:rsidR="00D1770E" w:rsidRDefault="00D1770E" w:rsidP="00D1770E">
      <w:pPr>
        <w:rPr>
          <w:noProof/>
        </w:rPr>
      </w:pPr>
      <w:r>
        <w:rPr>
          <w:rFonts w:hint="eastAsia"/>
          <w:noProof/>
        </w:rPr>
        <w:t>覚えている？？　ちょっと特別な使役形</w:t>
      </w:r>
    </w:p>
    <w:p w14:paraId="14C5DE20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：子供：おかーさん、学校へ行きたくないよ～～～。</w:t>
      </w:r>
    </w:p>
    <w:p w14:paraId="05E72422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 xml:space="preserve">　母　：だめ！　学校へ行きなさい！</w:t>
      </w:r>
    </w:p>
    <w:p w14:paraId="0F61E0CE" w14:textId="77777777" w:rsidR="00D1770E" w:rsidRDefault="00D1770E" w:rsidP="00D1770E">
      <w:pPr>
        <w:rPr>
          <w:szCs w:val="21"/>
          <w:u w:val="single"/>
        </w:rPr>
      </w:pPr>
      <w:r>
        <w:rPr>
          <w:rFonts w:hint="eastAsia"/>
          <w:szCs w:val="21"/>
        </w:rPr>
        <w:t>→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</w:t>
      </w:r>
    </w:p>
    <w:p w14:paraId="38F9F802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：先生：だれか、嵐の</w:t>
      </w:r>
      <w:r>
        <w:rPr>
          <w:rFonts w:hint="eastAsia"/>
          <w:szCs w:val="21"/>
        </w:rPr>
        <w:t>LIVE</w:t>
      </w:r>
      <w:r>
        <w:rPr>
          <w:rFonts w:hint="eastAsia"/>
          <w:szCs w:val="21"/>
        </w:rPr>
        <w:t>のチケット一枚あるよ。誰か～行きたい？</w:t>
      </w:r>
    </w:p>
    <w:p w14:paraId="68AC2EE7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 xml:space="preserve">　みんな：　はい！　はい！　はい！　はい！　私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 xml:space="preserve">　私！</w:t>
      </w:r>
    </w:p>
    <w:p w14:paraId="30904D61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 xml:space="preserve">　先生：みんな、行きたいのか。じゃあ、出席率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％のオウさん！</w:t>
      </w:r>
    </w:p>
    <w:p w14:paraId="2AF54693" w14:textId="77777777" w:rsidR="00D1770E" w:rsidRDefault="00D1770E" w:rsidP="00D1770E">
      <w:pPr>
        <w:rPr>
          <w:szCs w:val="21"/>
          <w:u w:val="single"/>
        </w:rPr>
      </w:pPr>
      <w:r>
        <w:rPr>
          <w:rFonts w:hint="eastAsia"/>
          <w:szCs w:val="21"/>
        </w:rPr>
        <w:t>→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5C1A0CFD" w14:textId="77777777" w:rsidR="00895ED0" w:rsidRDefault="00895ED0" w:rsidP="00D1770E">
      <w:pPr>
        <w:rPr>
          <w:szCs w:val="21"/>
        </w:rPr>
      </w:pPr>
    </w:p>
    <w:p w14:paraId="1EA1420E" w14:textId="52568430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 xml:space="preserve">：友達：ねーこっち見て！　</w:t>
      </w:r>
    </w:p>
    <w:p w14:paraId="2B6FE5F5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 xml:space="preserve">　私：ゲラゲラゲラ、　変な顔見せないで</w:t>
      </w:r>
      <w:r>
        <w:rPr>
          <w:rFonts w:hint="eastAsia"/>
          <w:szCs w:val="21"/>
        </w:rPr>
        <w:t>~</w:t>
      </w:r>
      <w:r>
        <w:rPr>
          <w:rFonts w:hint="eastAsia"/>
          <w:szCs w:val="21"/>
        </w:rPr>
        <w:t>ギャー。</w:t>
      </w:r>
      <w:r>
        <w:rPr>
          <w:rFonts w:hint="eastAsia"/>
          <w:szCs w:val="21"/>
        </w:rPr>
        <w:t xml:space="preserve"> </w:t>
      </w:r>
    </w:p>
    <w:p w14:paraId="7ED5BDCB" w14:textId="77777777" w:rsidR="00D1770E" w:rsidRDefault="00D1770E" w:rsidP="00D1770E">
      <w:pPr>
        <w:rPr>
          <w:szCs w:val="21"/>
          <w:u w:val="single"/>
        </w:rPr>
      </w:pPr>
      <w:r>
        <w:rPr>
          <w:rFonts w:hint="eastAsia"/>
          <w:szCs w:val="21"/>
        </w:rPr>
        <w:t>→</w:t>
      </w:r>
      <w:r>
        <w:rPr>
          <w:rFonts w:hint="eastAsia"/>
          <w:szCs w:val="21"/>
          <w:u w:val="single"/>
        </w:rPr>
        <w:t xml:space="preserve">　　　　　　　　　　　　　　　　　　　　　　　　　　　　　　</w:t>
      </w:r>
    </w:p>
    <w:p w14:paraId="68DF141F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>練習２</w:t>
      </w:r>
    </w:p>
    <w:p w14:paraId="5113E15F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>１．母は弟（　　）病院へ行かせました。</w:t>
      </w:r>
    </w:p>
    <w:p w14:paraId="02B9D9E0" w14:textId="77777777" w:rsidR="00D1770E" w:rsidRDefault="005B72C4" w:rsidP="00D1770E">
      <w:pPr>
        <w:rPr>
          <w:szCs w:val="21"/>
        </w:rPr>
      </w:pPr>
      <w:r>
        <w:rPr>
          <w:rFonts w:hint="eastAsia"/>
          <w:szCs w:val="21"/>
        </w:rPr>
        <w:t>２．</w:t>
      </w:r>
      <w:r>
        <w:rPr>
          <w:rFonts w:hint="eastAsia"/>
          <w:szCs w:val="21"/>
          <w:u w:val="single"/>
        </w:rPr>
        <w:t xml:space="preserve">　　　　　　　</w:t>
      </w:r>
      <w:r w:rsidR="00D1770E">
        <w:rPr>
          <w:rFonts w:hint="eastAsia"/>
          <w:szCs w:val="21"/>
        </w:rPr>
        <w:t>はいつもみんな（　　）びっくりさせます。</w:t>
      </w:r>
    </w:p>
    <w:p w14:paraId="2EE80A1E" w14:textId="77777777" w:rsidR="00D1770E" w:rsidRDefault="00D1770E" w:rsidP="00D1770E">
      <w:pPr>
        <w:rPr>
          <w:szCs w:val="21"/>
        </w:rPr>
      </w:pPr>
      <w:r>
        <w:rPr>
          <w:rFonts w:hint="eastAsia"/>
          <w:szCs w:val="21"/>
        </w:rPr>
        <w:t>３．先生は学生（　　）新しいノートを買わせました。</w:t>
      </w:r>
    </w:p>
    <w:p w14:paraId="16D8ED08" w14:textId="77777777" w:rsidR="00D1770E" w:rsidRDefault="005B72C4" w:rsidP="00D1770E">
      <w:pPr>
        <w:rPr>
          <w:szCs w:val="21"/>
        </w:rPr>
      </w:pPr>
      <w:r>
        <w:rPr>
          <w:rFonts w:hint="eastAsia"/>
          <w:szCs w:val="21"/>
        </w:rPr>
        <w:t>４．伊東先生は</w:t>
      </w:r>
      <w:r>
        <w:rPr>
          <w:rFonts w:hint="eastAsia"/>
          <w:szCs w:val="21"/>
          <w:u w:val="single"/>
        </w:rPr>
        <w:t xml:space="preserve">　　　　　　　</w:t>
      </w:r>
      <w:r w:rsidR="00D1770E">
        <w:rPr>
          <w:rFonts w:hint="eastAsia"/>
          <w:szCs w:val="21"/>
        </w:rPr>
        <w:t>（　　）漢字をたくさん書かせました。</w:t>
      </w:r>
    </w:p>
    <w:p w14:paraId="1B0A0501" w14:textId="77777777" w:rsidR="00057D91" w:rsidRDefault="00AF738E" w:rsidP="00D1770E">
      <w:r>
        <w:rPr>
          <w:rFonts w:hint="eastAsia"/>
        </w:rPr>
        <w:t>【復習③：受身形】</w:t>
      </w:r>
      <w:r w:rsidR="007D55B4">
        <w:rPr>
          <w:rFonts w:hint="eastAsia"/>
        </w:rPr>
        <w:t xml:space="preserve">  </w:t>
      </w:r>
      <w:r w:rsidR="00057D91">
        <w:rPr>
          <w:rFonts w:hint="eastAsia"/>
        </w:rPr>
        <w:t>練習３</w:t>
      </w:r>
      <w:r>
        <w:rPr>
          <w:rFonts w:hint="eastAsia"/>
        </w:rPr>
        <w:t>：</w:t>
      </w:r>
      <w:r w:rsidR="00057D91">
        <w:rPr>
          <w:rFonts w:hint="eastAsia"/>
        </w:rPr>
        <w:t>次の文を受身形に変えなさい</w:t>
      </w:r>
    </w:p>
    <w:p w14:paraId="6A6EBA92" w14:textId="77777777" w:rsidR="00057D91" w:rsidRDefault="00057D91" w:rsidP="00D1770E">
      <w:r>
        <w:rPr>
          <w:rFonts w:hint="eastAsia"/>
        </w:rPr>
        <w:t>①　お父さんは子供をしかった。</w:t>
      </w:r>
    </w:p>
    <w:p w14:paraId="34F8709F" w14:textId="77777777" w:rsidR="00057D91" w:rsidRPr="00057D91" w:rsidRDefault="00057D91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3A0547B9" w14:textId="77777777" w:rsidR="00057D91" w:rsidRDefault="00057D91" w:rsidP="00D1770E">
      <w:r>
        <w:rPr>
          <w:rFonts w:hint="eastAsia"/>
        </w:rPr>
        <w:t>②学生たちはあの先生を尊敬している。</w:t>
      </w:r>
    </w:p>
    <w:p w14:paraId="779D5461" w14:textId="77777777" w:rsidR="00057D91" w:rsidRDefault="00057D91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69BAF4B6" w14:textId="77777777" w:rsidR="00057D91" w:rsidRDefault="00057D91" w:rsidP="00D1770E">
      <w:r>
        <w:rPr>
          <w:rFonts w:hint="eastAsia"/>
        </w:rPr>
        <w:t>③先生は私の名前を間違えた。</w:t>
      </w:r>
    </w:p>
    <w:p w14:paraId="444AE47A" w14:textId="77777777" w:rsidR="00057D91" w:rsidRDefault="00057D91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082BE78D" w14:textId="77777777" w:rsidR="00057D91" w:rsidRDefault="00057D91" w:rsidP="00D1770E">
      <w:r>
        <w:rPr>
          <w:rFonts w:hint="eastAsia"/>
        </w:rPr>
        <w:t>④試験のときに、となりの人が私の答えを見た。</w:t>
      </w:r>
    </w:p>
    <w:p w14:paraId="175ECDCA" w14:textId="77777777" w:rsidR="00057D91" w:rsidRDefault="00057D91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2B096F63" w14:textId="77777777" w:rsidR="00AF738E" w:rsidRDefault="00AF738E" w:rsidP="00D1770E">
      <w:r>
        <w:rPr>
          <w:rFonts w:hint="eastAsia"/>
        </w:rPr>
        <w:t>⑤最近の映画は新しい技術を使っている。</w:t>
      </w:r>
    </w:p>
    <w:p w14:paraId="2402FADD" w14:textId="77777777" w:rsidR="00AF738E" w:rsidRDefault="00AF738E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215EB838" w14:textId="77777777" w:rsidR="00AF738E" w:rsidRDefault="00AF738E" w:rsidP="00D1770E">
      <w:r>
        <w:rPr>
          <w:rFonts w:hint="eastAsia"/>
        </w:rPr>
        <w:t>⑥インターネットで、いろいろなものが売っている。</w:t>
      </w:r>
    </w:p>
    <w:p w14:paraId="49CDFE35" w14:textId="77777777" w:rsidR="00AF738E" w:rsidRDefault="00AF738E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　</w:t>
      </w:r>
    </w:p>
    <w:p w14:paraId="7E9E0420" w14:textId="77777777" w:rsidR="00AF738E" w:rsidRDefault="00AF738E" w:rsidP="00D1770E">
      <w:r>
        <w:rPr>
          <w:rFonts w:hint="eastAsia"/>
        </w:rPr>
        <w:t>⑦　子供が泣いて、夜眠れなかった。</w:t>
      </w:r>
    </w:p>
    <w:p w14:paraId="0F114DC4" w14:textId="77777777" w:rsidR="00AF738E" w:rsidRDefault="00AF738E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25E121B6" w14:textId="77777777" w:rsidR="00AF738E" w:rsidRDefault="00AF738E" w:rsidP="00D1770E">
      <w:r>
        <w:rPr>
          <w:rFonts w:hint="eastAsia"/>
        </w:rPr>
        <w:t>⑧　背の高い人が座って、映画のスクリーンがよく見えなかった。</w:t>
      </w:r>
    </w:p>
    <w:p w14:paraId="48D6FDDC" w14:textId="77777777" w:rsidR="00AF738E" w:rsidRDefault="00AF738E" w:rsidP="00D1770E">
      <w:pPr>
        <w:rPr>
          <w:u w:val="single"/>
        </w:rPr>
      </w:pPr>
      <w:r>
        <w:rPr>
          <w:rFonts w:hint="eastAsia"/>
        </w:rPr>
        <w:t>→</w:t>
      </w:r>
      <w:r>
        <w:rPr>
          <w:rFonts w:hint="eastAsia"/>
          <w:u w:val="single"/>
        </w:rPr>
        <w:t xml:space="preserve">　　　　　　　　　　　　　　　　　　　　　　　　　　　　　　　　　　</w:t>
      </w:r>
    </w:p>
    <w:p w14:paraId="7AD5CA58" w14:textId="77777777" w:rsidR="00AF738E" w:rsidRDefault="00AF738E" w:rsidP="00D1770E">
      <w:r>
        <w:rPr>
          <w:rFonts w:hint="eastAsia"/>
        </w:rPr>
        <w:t>練習４：　受身形の分類</w:t>
      </w:r>
    </w:p>
    <w:p w14:paraId="76C0819C" w14:textId="77777777" w:rsidR="00AF738E" w:rsidRDefault="00AF738E" w:rsidP="00D1770E">
      <w:pPr>
        <w:rPr>
          <w:u w:val="single"/>
        </w:rPr>
      </w:pPr>
      <w:r>
        <w:rPr>
          <w:rFonts w:hint="eastAsia"/>
        </w:rPr>
        <w:t>直接受身：</w:t>
      </w:r>
      <w:r>
        <w:rPr>
          <w:rFonts w:hint="eastAsia"/>
          <w:u w:val="single"/>
        </w:rPr>
        <w:t xml:space="preserve">　　　　　　　　　　　　</w:t>
      </w:r>
      <w:r>
        <w:rPr>
          <w:rFonts w:hint="eastAsia"/>
        </w:rPr>
        <w:t xml:space="preserve">　持ち主の受身：</w:t>
      </w:r>
      <w:r>
        <w:rPr>
          <w:rFonts w:hint="eastAsia"/>
          <w:u w:val="single"/>
        </w:rPr>
        <w:t xml:space="preserve">　　　　　　　　　　　</w:t>
      </w:r>
    </w:p>
    <w:p w14:paraId="52393063" w14:textId="77777777" w:rsidR="00AF738E" w:rsidRPr="00AF738E" w:rsidRDefault="00AF738E" w:rsidP="00D1770E">
      <w:pPr>
        <w:rPr>
          <w:u w:val="single"/>
        </w:rPr>
      </w:pPr>
      <w:r>
        <w:rPr>
          <w:rFonts w:hint="eastAsia"/>
        </w:rPr>
        <w:t>一般的な事実の受身：</w:t>
      </w:r>
      <w:r>
        <w:rPr>
          <w:rFonts w:hint="eastAsia"/>
          <w:u w:val="single"/>
        </w:rPr>
        <w:t xml:space="preserve">　　　　　　　　　</w:t>
      </w:r>
      <w:r>
        <w:rPr>
          <w:rFonts w:hint="eastAsia"/>
        </w:rPr>
        <w:t xml:space="preserve">　迷惑の受身：</w:t>
      </w:r>
      <w:r>
        <w:rPr>
          <w:rFonts w:hint="eastAsia"/>
          <w:u w:val="single"/>
        </w:rPr>
        <w:t xml:space="preserve">　　　　　　　　　　</w:t>
      </w:r>
    </w:p>
    <w:sectPr w:rsidR="00AF738E" w:rsidRPr="00AF738E" w:rsidSect="00B930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624" w:right="720" w:bottom="720" w:left="720" w:header="851" w:footer="283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14AF3" w14:textId="77777777" w:rsidR="008D2A45" w:rsidRDefault="008D2A45" w:rsidP="00B42C6B">
      <w:r>
        <w:separator/>
      </w:r>
    </w:p>
  </w:endnote>
  <w:endnote w:type="continuationSeparator" w:id="0">
    <w:p w14:paraId="71448A65" w14:textId="77777777" w:rsidR="008D2A45" w:rsidRDefault="008D2A45" w:rsidP="00B4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0729" w14:textId="77777777" w:rsidR="003B55AD" w:rsidRDefault="003B55A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id w:val="-2084283486"/>
      <w:docPartObj>
        <w:docPartGallery w:val="Page Numbers (Bottom of Page)"/>
        <w:docPartUnique/>
      </w:docPartObj>
    </w:sdtPr>
    <w:sdtEndPr/>
    <w:sdtContent>
      <w:p w14:paraId="09DFA948" w14:textId="0136CFCC" w:rsidR="00B930ED" w:rsidRDefault="00B930ED" w:rsidP="003B55A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30ED">
          <w:rPr>
            <w:noProof/>
            <w:lang w:val="ja-JP"/>
          </w:rPr>
          <w:t>1</w:t>
        </w:r>
        <w:r>
          <w:fldChar w:fldCharType="end"/>
        </w:r>
        <w:r w:rsidR="003B55AD">
          <w:rPr>
            <w:rFonts w:hint="eastAsia"/>
          </w:rPr>
          <w:t xml:space="preserve">　　　　　　　　　　　　　　　　　　　　　　　　　　　　　</w:t>
        </w:r>
        <w:r w:rsidR="003B55AD" w:rsidRPr="003B55AD">
          <w:rPr>
            <w:rFonts w:hint="eastAsia"/>
          </w:rPr>
          <w:t>文型プリント</w:t>
        </w:r>
        <w:r w:rsidR="003B55AD" w:rsidRPr="003B55AD">
          <w:rPr>
            <w:rFonts w:hint="eastAsia"/>
          </w:rPr>
          <w:t>1</w:t>
        </w:r>
      </w:p>
    </w:sdtContent>
  </w:sdt>
  <w:bookmarkEnd w:id="0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3F5B1" w14:textId="77777777" w:rsidR="003B55AD" w:rsidRDefault="003B55A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93DD2" w14:textId="77777777" w:rsidR="008D2A45" w:rsidRDefault="008D2A45" w:rsidP="00B42C6B">
      <w:r>
        <w:separator/>
      </w:r>
    </w:p>
  </w:footnote>
  <w:footnote w:type="continuationSeparator" w:id="0">
    <w:p w14:paraId="520E359E" w14:textId="77777777" w:rsidR="008D2A45" w:rsidRDefault="008D2A45" w:rsidP="00B42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CAFC" w14:textId="77777777" w:rsidR="003B55AD" w:rsidRDefault="003B55AD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6D1E0" w14:textId="77777777" w:rsidR="00BB3E22" w:rsidRPr="00B930ED" w:rsidRDefault="00B930ED" w:rsidP="00B930ED">
    <w:pPr>
      <w:pStyle w:val="ab"/>
      <w:tabs>
        <w:tab w:val="clear" w:pos="4252"/>
        <w:tab w:val="clear" w:pos="8504"/>
        <w:tab w:val="center" w:pos="7299"/>
        <w:tab w:val="right" w:pos="14598"/>
      </w:tabs>
      <w:rPr>
        <w:sz w:val="18"/>
        <w:szCs w:val="18"/>
      </w:rPr>
    </w:pPr>
    <w:r>
      <w:rPr>
        <w:rFonts w:hint="eastAsia"/>
        <w:sz w:val="18"/>
        <w:szCs w:val="18"/>
        <w:lang w:val="ja-JP"/>
      </w:rPr>
      <w:t>情報を伝えよう</w:t>
    </w:r>
    <w:r>
      <w:rPr>
        <w:sz w:val="18"/>
        <w:szCs w:val="18"/>
        <w:lang w:val="ja-JP"/>
      </w:rPr>
      <w:t>Running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rFonts w:hint="eastAsia"/>
        <w:sz w:val="18"/>
        <w:szCs w:val="18"/>
      </w:rPr>
      <w:t>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B69F0" w14:textId="77777777" w:rsidR="003B55AD" w:rsidRDefault="003B55AD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03"/>
    <w:rsid w:val="00057D91"/>
    <w:rsid w:val="001663E4"/>
    <w:rsid w:val="001D0621"/>
    <w:rsid w:val="0030389C"/>
    <w:rsid w:val="003B55AD"/>
    <w:rsid w:val="003F0359"/>
    <w:rsid w:val="003F50D7"/>
    <w:rsid w:val="003F7427"/>
    <w:rsid w:val="004A4744"/>
    <w:rsid w:val="004E70B1"/>
    <w:rsid w:val="005B72C4"/>
    <w:rsid w:val="0061299A"/>
    <w:rsid w:val="006A1C4B"/>
    <w:rsid w:val="006E52D8"/>
    <w:rsid w:val="007B32FC"/>
    <w:rsid w:val="007D55B4"/>
    <w:rsid w:val="007E72E2"/>
    <w:rsid w:val="00895ED0"/>
    <w:rsid w:val="008D2A45"/>
    <w:rsid w:val="00964BF5"/>
    <w:rsid w:val="00982E81"/>
    <w:rsid w:val="009917C1"/>
    <w:rsid w:val="00991B3F"/>
    <w:rsid w:val="009C45DE"/>
    <w:rsid w:val="009D0EE8"/>
    <w:rsid w:val="00AF738E"/>
    <w:rsid w:val="00B00403"/>
    <w:rsid w:val="00B42C6B"/>
    <w:rsid w:val="00B74B35"/>
    <w:rsid w:val="00B930ED"/>
    <w:rsid w:val="00BB3E22"/>
    <w:rsid w:val="00BB75E5"/>
    <w:rsid w:val="00CD1654"/>
    <w:rsid w:val="00D1770E"/>
    <w:rsid w:val="00E26B8B"/>
    <w:rsid w:val="00ED1FB5"/>
    <w:rsid w:val="00EF546E"/>
    <w:rsid w:val="00F27CF6"/>
    <w:rsid w:val="00F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7E62103F"/>
  <w15:docId w15:val="{2F24E665-4188-4134-8307-9160E1B2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C45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C45D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E70B1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E70B1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4E70B1"/>
  </w:style>
  <w:style w:type="paragraph" w:styleId="a9">
    <w:name w:val="annotation subject"/>
    <w:basedOn w:val="a7"/>
    <w:next w:val="a7"/>
    <w:link w:val="aa"/>
    <w:uiPriority w:val="99"/>
    <w:semiHidden/>
    <w:unhideWhenUsed/>
    <w:rsid w:val="004E70B1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4E70B1"/>
    <w:rPr>
      <w:b/>
      <w:bCs/>
    </w:rPr>
  </w:style>
  <w:style w:type="paragraph" w:styleId="ab">
    <w:name w:val="header"/>
    <w:basedOn w:val="a"/>
    <w:link w:val="ac"/>
    <w:uiPriority w:val="99"/>
    <w:unhideWhenUsed/>
    <w:rsid w:val="00B42C6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B42C6B"/>
  </w:style>
  <w:style w:type="paragraph" w:styleId="ad">
    <w:name w:val="footer"/>
    <w:basedOn w:val="a"/>
    <w:link w:val="ae"/>
    <w:uiPriority w:val="99"/>
    <w:unhideWhenUsed/>
    <w:rsid w:val="00B42C6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B4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5F1A53-1C2B-4143-A2F6-7791BFC21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AD0BB5-6F4B-4450-B041-F5762E6C1C96}"/>
</file>

<file path=customXml/itemProps3.xml><?xml version="1.0" encoding="utf-8"?>
<ds:datastoreItem xmlns:ds="http://schemas.openxmlformats.org/officeDocument/2006/customXml" ds:itemID="{F5DA122C-6F3C-4738-A9A5-1CF63C1249AB}"/>
</file>

<file path=customXml/itemProps4.xml><?xml version="1.0" encoding="utf-8"?>
<ds:datastoreItem xmlns:ds="http://schemas.openxmlformats.org/officeDocument/2006/customXml" ds:itemID="{E5FE6986-94D1-4F21-8A84-7E7363B46452}"/>
</file>

<file path=docProps/app.xml><?xml version="1.0" encoding="utf-8"?>
<Properties xmlns="http://schemas.openxmlformats.org/officeDocument/2006/extended-properties" xmlns:vt="http://schemas.openxmlformats.org/officeDocument/2006/docPropsVTypes">
  <Template>AB86D282</Template>
  <TotalTime>6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jikei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jikei</dc:creator>
  <cp:lastModifiedBy>jikei</cp:lastModifiedBy>
  <cp:revision>8</cp:revision>
  <cp:lastPrinted>2020-04-28T05:58:00Z</cp:lastPrinted>
  <dcterms:created xsi:type="dcterms:W3CDTF">2021-03-25T02:00:00Z</dcterms:created>
  <dcterms:modified xsi:type="dcterms:W3CDTF">2021-08-31T06:24:00Z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