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F4B7" w14:textId="07210DE6" w:rsidR="004621DC" w:rsidRPr="00DF7024" w:rsidRDefault="00DF7024">
      <w:pPr>
        <w:rPr>
          <w:b/>
          <w:sz w:val="24"/>
          <w:szCs w:val="24"/>
        </w:rPr>
      </w:pPr>
      <w:r w:rsidRPr="00DF7024">
        <w:rPr>
          <w:rFonts w:hint="eastAsia"/>
          <w:b/>
          <w:sz w:val="24"/>
          <w:szCs w:val="24"/>
        </w:rPr>
        <w:t>文型</w:t>
      </w:r>
      <w:r w:rsidR="006219DE" w:rsidRPr="006219DE">
        <w:rPr>
          <w:rFonts w:hint="eastAsia"/>
          <w:b/>
          <w:sz w:val="24"/>
          <w:szCs w:val="24"/>
        </w:rPr>
        <w:t>プリント</w:t>
      </w:r>
      <w:r w:rsidRPr="00DF7024">
        <w:rPr>
          <w:rFonts w:hint="eastAsia"/>
          <w:b/>
          <w:sz w:val="24"/>
          <w:szCs w:val="24"/>
        </w:rPr>
        <w:t>6</w:t>
      </w:r>
      <w:r w:rsidR="0080064B" w:rsidRPr="00DF7024">
        <w:rPr>
          <w:rFonts w:hint="eastAsia"/>
          <w:b/>
          <w:sz w:val="24"/>
          <w:szCs w:val="24"/>
        </w:rPr>
        <w:t>：</w:t>
      </w:r>
      <w:r w:rsidR="0080064B" w:rsidRPr="00DF7024">
        <w:rPr>
          <w:rFonts w:hint="eastAsia"/>
          <w:b/>
          <w:color w:val="000000" w:themeColor="text1"/>
          <w:sz w:val="24"/>
          <w:szCs w:val="24"/>
        </w:rPr>
        <w:t>今までできなかったことをやるぞ！</w:t>
      </w:r>
    </w:p>
    <w:p w14:paraId="4A255C4D" w14:textId="77777777" w:rsidR="00DF7024" w:rsidRDefault="00DF7024" w:rsidP="00DE0474"/>
    <w:p w14:paraId="7F23D9FB" w14:textId="77777777" w:rsidR="00DE0474" w:rsidRDefault="00DE0474" w:rsidP="00DE0474">
      <w:r>
        <w:rPr>
          <w:rFonts w:hint="eastAsia"/>
        </w:rPr>
        <w:t xml:space="preserve">≪語彙を増やそう！≫　　</w:t>
      </w:r>
    </w:p>
    <w:p w14:paraId="323DE518" w14:textId="77777777" w:rsidR="00DE0474" w:rsidRDefault="00DE0474" w:rsidP="00DE0474">
      <w:pPr>
        <w:ind w:firstLineChars="400" w:firstLine="840"/>
      </w:pPr>
      <w:r>
        <w:rPr>
          <w:rFonts w:hint="eastAsia"/>
        </w:rPr>
        <w:t>東京大学の試験はとても難しかった～。</w:t>
      </w:r>
    </w:p>
    <w:p w14:paraId="0B8A9301" w14:textId="77777777" w:rsidR="00DE0474" w:rsidRDefault="00DE0474" w:rsidP="00DE0474">
      <w:pPr>
        <w:ind w:firstLineChars="400" w:firstLine="840"/>
      </w:pPr>
      <w:r w:rsidRPr="00CA14C5">
        <w:rPr>
          <w:rFonts w:hint="eastAsia"/>
          <w:bdr w:val="single" w:sz="4" w:space="0" w:color="auto"/>
        </w:rPr>
        <w:t>まさに</w:t>
      </w:r>
      <w:r>
        <w:rPr>
          <w:rFonts w:hint="eastAsia"/>
        </w:rPr>
        <w:t>先輩の言う通りだ！</w:t>
      </w:r>
    </w:p>
    <w:p w14:paraId="5E363333" w14:textId="77777777" w:rsidR="00DE0474" w:rsidRDefault="00DE0474" w:rsidP="00DE0474">
      <w:pPr>
        <w:ind w:firstLineChars="400" w:firstLine="840"/>
      </w:pPr>
      <w:r>
        <w:rPr>
          <w:rFonts w:hint="eastAsia"/>
        </w:rPr>
        <w:t>でも</w:t>
      </w:r>
      <w:r w:rsidRPr="00CA14C5">
        <w:rPr>
          <w:rFonts w:hint="eastAsia"/>
          <w:bdr w:val="single" w:sz="4" w:space="0" w:color="auto"/>
        </w:rPr>
        <w:t>まさか</w:t>
      </w:r>
      <w:r>
        <w:rPr>
          <w:rFonts w:hint="eastAsia"/>
        </w:rPr>
        <w:t>自分が合格するなんて！うれしい！</w:t>
      </w:r>
    </w:p>
    <w:p w14:paraId="60572150" w14:textId="77777777" w:rsidR="00DE0474" w:rsidRDefault="00DE0474" w:rsidP="00DE0474">
      <w:pPr>
        <w:ind w:firstLineChars="400" w:firstLine="840"/>
      </w:pPr>
      <w:r>
        <w:rPr>
          <w:rFonts w:hint="eastAsia"/>
        </w:rPr>
        <w:t>今までずっと勉強ばかりだったから、</w:t>
      </w:r>
    </w:p>
    <w:p w14:paraId="09A5E896" w14:textId="77777777" w:rsidR="00DE0474" w:rsidRDefault="00DE0474" w:rsidP="00DE0474">
      <w:pPr>
        <w:ind w:firstLineChars="400" w:firstLine="840"/>
      </w:pPr>
      <w:r>
        <w:rPr>
          <w:rFonts w:hint="eastAsia"/>
        </w:rPr>
        <w:t>これからは</w:t>
      </w:r>
      <w:r w:rsidRPr="00CA14C5">
        <w:rPr>
          <w:rFonts w:hint="eastAsia"/>
          <w:bdr w:val="single" w:sz="4" w:space="0" w:color="auto"/>
        </w:rPr>
        <w:t>思い切り</w:t>
      </w:r>
      <w:r>
        <w:rPr>
          <w:rFonts w:hint="eastAsia"/>
        </w:rPr>
        <w:t>遊ぼう！！</w:t>
      </w:r>
    </w:p>
    <w:p w14:paraId="3CD872E5" w14:textId="77777777" w:rsidR="00DE0474" w:rsidRDefault="00DE0474" w:rsidP="00DE0474">
      <w:pPr>
        <w:ind w:firstLineChars="400" w:firstLine="840"/>
      </w:pPr>
      <w:r>
        <w:rPr>
          <w:rFonts w:hint="eastAsia"/>
        </w:rPr>
        <w:t>そして、これから大学生になるんだから、</w:t>
      </w:r>
    </w:p>
    <w:p w14:paraId="56BCA211" w14:textId="77777777" w:rsidR="00DE0474" w:rsidRDefault="00DE0474" w:rsidP="00DE0474">
      <w:pPr>
        <w:ind w:firstLineChars="400" w:firstLine="840"/>
      </w:pPr>
      <w:r w:rsidRPr="00CA14C5">
        <w:rPr>
          <w:rFonts w:hint="eastAsia"/>
          <w:bdr w:val="single" w:sz="4" w:space="0" w:color="auto"/>
        </w:rPr>
        <w:t>思い切って</w:t>
      </w:r>
      <w:r>
        <w:rPr>
          <w:rFonts w:hint="eastAsia"/>
        </w:rPr>
        <w:t>ブランドのバックを買っちゃおう！</w:t>
      </w:r>
    </w:p>
    <w:p w14:paraId="1DA24F14" w14:textId="77777777" w:rsidR="00DE0474" w:rsidRPr="002C43FA" w:rsidRDefault="00DE0474" w:rsidP="00DE0474"/>
    <w:p w14:paraId="76C07121" w14:textId="77777777" w:rsidR="00DE0474" w:rsidRDefault="00DE0474" w:rsidP="00DE0474">
      <w:r>
        <w:rPr>
          <w:rFonts w:hint="eastAsia"/>
        </w:rPr>
        <w:t xml:space="preserve">①まさに　　（　）　　</w:t>
      </w:r>
      <w:r>
        <w:rPr>
          <w:rFonts w:hint="eastAsia"/>
        </w:rPr>
        <w:t>a</w:t>
      </w:r>
      <w:r>
        <w:rPr>
          <w:rFonts w:hint="eastAsia"/>
        </w:rPr>
        <w:t>．決心して、今まで悩んでいた気持ちを捨てて</w:t>
      </w:r>
    </w:p>
    <w:p w14:paraId="4FC0E80A" w14:textId="77777777" w:rsidR="00DE0474" w:rsidRPr="00FA778B" w:rsidRDefault="00DE0474" w:rsidP="00DE0474">
      <w:r>
        <w:rPr>
          <w:rFonts w:hint="eastAsia"/>
        </w:rPr>
        <w:t xml:space="preserve">②まさか　　（　）　　</w:t>
      </w:r>
      <w:r>
        <w:rPr>
          <w:rFonts w:hint="eastAsia"/>
        </w:rPr>
        <w:t>b</w:t>
      </w:r>
      <w:r>
        <w:rPr>
          <w:rFonts w:hint="eastAsia"/>
        </w:rPr>
        <w:t>．本当に、ちょうど</w:t>
      </w:r>
    </w:p>
    <w:p w14:paraId="36929496" w14:textId="77777777" w:rsidR="00DE0474" w:rsidRPr="00FA778B" w:rsidRDefault="00DE0474" w:rsidP="00DE0474">
      <w:r>
        <w:rPr>
          <w:rFonts w:hint="eastAsia"/>
        </w:rPr>
        <w:t xml:space="preserve">③思い切り　（　）　　</w:t>
      </w:r>
      <w:r>
        <w:rPr>
          <w:rFonts w:hint="eastAsia"/>
        </w:rPr>
        <w:t>c</w:t>
      </w:r>
      <w:r>
        <w:rPr>
          <w:rFonts w:hint="eastAsia"/>
        </w:rPr>
        <w:t>．予想とは違ってびっくり！！</w:t>
      </w:r>
    </w:p>
    <w:p w14:paraId="305B06E0" w14:textId="77777777" w:rsidR="00DE0474" w:rsidRDefault="00DE0474" w:rsidP="00DE0474">
      <w:r>
        <w:rPr>
          <w:rFonts w:hint="eastAsia"/>
        </w:rPr>
        <w:t xml:space="preserve">④思い切って（　）　　</w:t>
      </w:r>
      <w:r>
        <w:rPr>
          <w:rFonts w:hint="eastAsia"/>
        </w:rPr>
        <w:t>d</w:t>
      </w:r>
      <w:r>
        <w:rPr>
          <w:rFonts w:hint="eastAsia"/>
        </w:rPr>
        <w:t>．思う存分・満足するくらい</w:t>
      </w:r>
    </w:p>
    <w:p w14:paraId="2F2384AF" w14:textId="77777777" w:rsidR="00DE0474" w:rsidRDefault="00DE0474" w:rsidP="00DE0474"/>
    <w:p w14:paraId="00A60817" w14:textId="77777777" w:rsidR="00DE0474" w:rsidRPr="00341EAD" w:rsidRDefault="0080064B" w:rsidP="00DE0474">
      <w:r>
        <w:rPr>
          <w:rFonts w:hint="eastAsia"/>
        </w:rPr>
        <w:t>練習１：</w:t>
      </w:r>
      <w:r w:rsidR="00DE0474">
        <w:rPr>
          <w:rFonts w:hint="eastAsia"/>
        </w:rPr>
        <w:t xml:space="preserve"> </w:t>
      </w:r>
      <w:r w:rsidR="00DE0474" w:rsidRPr="00BE6AE3">
        <w:rPr>
          <w:rFonts w:hint="eastAsia"/>
        </w:rPr>
        <w:t>a</w:t>
      </w:r>
      <w:r w:rsidR="00DE0474" w:rsidRPr="00BE6AE3">
        <w:rPr>
          <w:rFonts w:hint="eastAsia"/>
        </w:rPr>
        <w:t>と</w:t>
      </w:r>
      <w:r w:rsidR="00DE0474">
        <w:rPr>
          <w:rFonts w:hint="eastAsia"/>
        </w:rPr>
        <w:t>b</w:t>
      </w:r>
      <w:r w:rsidR="00DE0474" w:rsidRPr="00BE6AE3">
        <w:rPr>
          <w:rFonts w:hint="eastAsia"/>
        </w:rPr>
        <w:t>の正しい方に○をつけてください</w:t>
      </w:r>
      <w:r w:rsidR="00DE0474">
        <w:rPr>
          <w:rFonts w:hint="eastAsia"/>
        </w:rPr>
        <w:t>。</w:t>
      </w:r>
    </w:p>
    <w:p w14:paraId="7C911E03" w14:textId="77777777" w:rsidR="00DE0474" w:rsidRDefault="00DE0474" w:rsidP="00DE0474">
      <w:r>
        <w:rPr>
          <w:rFonts w:hint="eastAsia"/>
        </w:rPr>
        <w:t>１）（</w:t>
      </w:r>
      <w:r>
        <w:rPr>
          <w:rFonts w:hint="eastAsia"/>
        </w:rPr>
        <w:t>a</w:t>
      </w:r>
      <w:r>
        <w:rPr>
          <w:rFonts w:hint="eastAsia"/>
        </w:rPr>
        <w:t xml:space="preserve">．思い切り　</w:t>
      </w:r>
      <w:r>
        <w:rPr>
          <w:rFonts w:hint="eastAsia"/>
        </w:rPr>
        <w:t>b</w:t>
      </w:r>
      <w:r>
        <w:rPr>
          <w:rFonts w:hint="eastAsia"/>
        </w:rPr>
        <w:t>．思い切って）、東京に家を買った！</w:t>
      </w:r>
    </w:p>
    <w:p w14:paraId="66395A1E" w14:textId="77777777" w:rsidR="00DE0474" w:rsidRDefault="00DE0474" w:rsidP="00DE0474">
      <w:r>
        <w:rPr>
          <w:rFonts w:hint="eastAsia"/>
        </w:rPr>
        <w:t>２）あれ？中学で一緒だったチンくん？？</w:t>
      </w:r>
      <w:r>
        <w:rPr>
          <w:rFonts w:hint="eastAsia"/>
        </w:rPr>
        <w:t xml:space="preserve"> </w:t>
      </w:r>
      <w:r>
        <w:rPr>
          <w:rFonts w:hint="eastAsia"/>
        </w:rPr>
        <w:t>久しぶり！</w:t>
      </w:r>
    </w:p>
    <w:p w14:paraId="41430E09" w14:textId="77777777" w:rsidR="00DE0474" w:rsidRDefault="00DE0474" w:rsidP="00DE0474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 xml:space="preserve">．まさに　</w:t>
      </w:r>
      <w:r>
        <w:rPr>
          <w:rFonts w:hint="eastAsia"/>
        </w:rPr>
        <w:t>b</w:t>
      </w:r>
      <w:r>
        <w:rPr>
          <w:rFonts w:hint="eastAsia"/>
        </w:rPr>
        <w:t>．まさか）西葛西で会うなんて！</w:t>
      </w:r>
    </w:p>
    <w:p w14:paraId="447E40A4" w14:textId="77777777" w:rsidR="00DE0474" w:rsidRDefault="00DE0474" w:rsidP="00DE0474">
      <w:r>
        <w:rPr>
          <w:rFonts w:hint="eastAsia"/>
        </w:rPr>
        <w:t>３）学校をサボったら、親に（</w:t>
      </w:r>
      <w:r>
        <w:rPr>
          <w:rFonts w:hint="eastAsia"/>
        </w:rPr>
        <w:t>a</w:t>
      </w:r>
      <w:r>
        <w:rPr>
          <w:rFonts w:hint="eastAsia"/>
        </w:rPr>
        <w:t xml:space="preserve">．思い切り　</w:t>
      </w:r>
      <w:r>
        <w:rPr>
          <w:rFonts w:hint="eastAsia"/>
        </w:rPr>
        <w:t>b</w:t>
      </w:r>
      <w:r>
        <w:rPr>
          <w:rFonts w:hint="eastAsia"/>
        </w:rPr>
        <w:t>．思い切って）怒られた。</w:t>
      </w:r>
    </w:p>
    <w:p w14:paraId="3A82B775" w14:textId="77777777" w:rsidR="00DE0474" w:rsidRDefault="00DE0474" w:rsidP="00DE0474">
      <w:r>
        <w:rPr>
          <w:rFonts w:hint="eastAsia"/>
        </w:rPr>
        <w:t>４）こんなにきれいに絵を描くなんて！（</w:t>
      </w:r>
      <w:r>
        <w:rPr>
          <w:rFonts w:hint="eastAsia"/>
        </w:rPr>
        <w:t>a</w:t>
      </w:r>
      <w:r>
        <w:rPr>
          <w:rFonts w:hint="eastAsia"/>
        </w:rPr>
        <w:t>．まさに　ｂ．まさか）プロの技だ！</w:t>
      </w:r>
    </w:p>
    <w:p w14:paraId="2CE5CF8C" w14:textId="77777777" w:rsidR="00C76FDF" w:rsidRDefault="00C76FDF" w:rsidP="00DE0474"/>
    <w:p w14:paraId="7573FC4A" w14:textId="77777777" w:rsidR="002C43FA" w:rsidRDefault="002C43FA" w:rsidP="00DE0474"/>
    <w:p w14:paraId="7DA296F1" w14:textId="77777777" w:rsidR="002C43FA" w:rsidRDefault="002C43FA" w:rsidP="00DE0474"/>
    <w:p w14:paraId="6185A9B0" w14:textId="77777777" w:rsidR="002C43FA" w:rsidRDefault="002C43FA" w:rsidP="00DE0474"/>
    <w:p w14:paraId="5F43BDF9" w14:textId="77777777" w:rsidR="002C43FA" w:rsidRDefault="002C43FA" w:rsidP="00DE0474"/>
    <w:p w14:paraId="7327223B" w14:textId="77777777" w:rsidR="00DE0474" w:rsidRDefault="00DE0474" w:rsidP="00DE0474">
      <w:r>
        <w:rPr>
          <w:rFonts w:hint="eastAsia"/>
        </w:rPr>
        <w:t>【文型</w:t>
      </w:r>
      <w:r>
        <w:rPr>
          <w:rFonts w:hint="eastAsia"/>
        </w:rPr>
        <w:t>13</w:t>
      </w:r>
      <w:r>
        <w:rPr>
          <w:rFonts w:hint="eastAsia"/>
        </w:rPr>
        <w:t>：</w:t>
      </w:r>
      <w:r w:rsidR="00335B5D">
        <w:rPr>
          <w:rFonts w:hint="eastAsia"/>
        </w:rPr>
        <w:t>X</w:t>
      </w:r>
      <w:r w:rsidR="00335B5D">
        <w:rPr>
          <w:rFonts w:hint="eastAsia"/>
        </w:rPr>
        <w:t>において</w:t>
      </w:r>
      <w:r w:rsidR="00335B5D">
        <w:rPr>
          <w:rFonts w:hint="eastAsia"/>
        </w:rPr>
        <w:t>Y</w:t>
      </w:r>
      <w:r>
        <w:rPr>
          <w:rFonts w:hint="eastAsia"/>
        </w:rPr>
        <w:t>：使用】</w:t>
      </w:r>
    </w:p>
    <w:p w14:paraId="7C816964" w14:textId="4DB01878" w:rsidR="00087B09" w:rsidRDefault="00087B09" w:rsidP="00087B09">
      <w:r>
        <w:rPr>
          <w:rFonts w:hint="eastAsia"/>
        </w:rPr>
        <w:t>例文：①入学式はＡ会館において行われる</w:t>
      </w:r>
    </w:p>
    <w:p w14:paraId="0BB50D61" w14:textId="77777777" w:rsidR="00087B09" w:rsidRDefault="00087B09" w:rsidP="00087B09">
      <w:pPr>
        <w:ind w:firstLineChars="300" w:firstLine="630"/>
      </w:pPr>
      <w:r>
        <w:rPr>
          <w:rFonts w:hint="eastAsia"/>
        </w:rPr>
        <w:t>②江戸時代における庶民と武士の暮らし方を比較してみた。</w:t>
      </w:r>
    </w:p>
    <w:p w14:paraId="0F748A1A" w14:textId="3BCEF2DE" w:rsidR="00087B09" w:rsidRDefault="00087B09" w:rsidP="00087B09">
      <w:pPr>
        <w:ind w:firstLineChars="300" w:firstLine="630"/>
      </w:pPr>
      <w:r>
        <w:rPr>
          <w:rFonts w:hint="eastAsia"/>
        </w:rPr>
        <w:t>③経済界における彼の地位は高くはないが、彼の主張は注目されている。</w:t>
      </w:r>
    </w:p>
    <w:p w14:paraId="729BE4FA" w14:textId="77777777" w:rsidR="00087B09" w:rsidRDefault="00087B09" w:rsidP="002C43FA"/>
    <w:p w14:paraId="3F5931DC" w14:textId="6A62C4DC" w:rsidR="00335B5D" w:rsidRPr="00335B5D" w:rsidRDefault="00335B5D" w:rsidP="00DE0474">
      <w:pPr>
        <w:rPr>
          <w:u w:val="single"/>
        </w:rPr>
      </w:pPr>
      <w:r>
        <w:rPr>
          <w:rFonts w:hint="eastAsia"/>
        </w:rPr>
        <w:t>形：</w:t>
      </w:r>
      <w:r w:rsidR="007C196D" w:rsidRPr="007C196D">
        <w:rPr>
          <w:rFonts w:hint="eastAsia"/>
        </w:rPr>
        <w:t>Ｎ＋において</w:t>
      </w:r>
      <w:r w:rsidRPr="007C196D">
        <w:rPr>
          <w:rFonts w:hint="eastAsia"/>
        </w:rPr>
        <w:t xml:space="preserve">　　</w:t>
      </w:r>
    </w:p>
    <w:p w14:paraId="5BDAABA6" w14:textId="77777777" w:rsidR="00335B5D" w:rsidRPr="00335B5D" w:rsidRDefault="00335B5D" w:rsidP="00DE0474">
      <w:pPr>
        <w:rPr>
          <w:u w:val="single"/>
        </w:rPr>
      </w:pPr>
      <w:r>
        <w:rPr>
          <w:rFonts w:hint="eastAsia"/>
        </w:rPr>
        <w:t>意味①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6EF7DA44" w14:textId="77777777" w:rsidR="00335B5D" w:rsidRPr="00335B5D" w:rsidRDefault="00335B5D" w:rsidP="00DE0474">
      <w:pPr>
        <w:rPr>
          <w:u w:val="single"/>
        </w:rPr>
      </w:pPr>
      <w:r>
        <w:rPr>
          <w:rFonts w:hint="eastAsia"/>
        </w:rPr>
        <w:t xml:space="preserve">　　②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357D502D" w14:textId="77777777" w:rsidR="00335B5D" w:rsidRDefault="00335B5D" w:rsidP="00DE0474">
      <w:pPr>
        <w:rPr>
          <w:u w:val="single"/>
        </w:rPr>
      </w:pPr>
      <w:r>
        <w:rPr>
          <w:rFonts w:hint="eastAsia"/>
        </w:rPr>
        <w:t xml:space="preserve">　　③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2379905D" w14:textId="25383125" w:rsidR="00335B5D" w:rsidRDefault="00335B5D" w:rsidP="00DE0474">
      <w:pPr>
        <w:rPr>
          <w:u w:val="single"/>
        </w:rPr>
      </w:pPr>
      <w:r>
        <w:rPr>
          <w:rFonts w:hint="eastAsia"/>
          <w:u w:val="single"/>
        </w:rPr>
        <w:t xml:space="preserve">★　　　　　　　　　　　　　　　　　　　　　　　　　　　　　　　　　　　</w:t>
      </w:r>
    </w:p>
    <w:p w14:paraId="438A56A6" w14:textId="77777777" w:rsidR="002C43FA" w:rsidRDefault="002C43FA" w:rsidP="00335B5D"/>
    <w:p w14:paraId="09A3F43D" w14:textId="77777777" w:rsidR="00335B5D" w:rsidRPr="000C6BB1" w:rsidRDefault="00335B5D" w:rsidP="00335B5D">
      <w:r w:rsidRPr="000C6BB1">
        <w:rPr>
          <w:rFonts w:hint="eastAsia"/>
        </w:rPr>
        <w:t>練習２</w:t>
      </w:r>
      <w:r w:rsidR="0080064B">
        <w:rPr>
          <w:rFonts w:hint="eastAsia"/>
        </w:rPr>
        <w:t>：</w:t>
      </w:r>
    </w:p>
    <w:p w14:paraId="71DD8154" w14:textId="77777777" w:rsidR="00335B5D" w:rsidRDefault="00335B5D" w:rsidP="00335B5D">
      <w:r>
        <w:rPr>
          <w:rFonts w:hint="eastAsia"/>
        </w:rPr>
        <w:t xml:space="preserve">例）日本において高齢化社会という問題が起きている。　　</w:t>
      </w:r>
      <w:r>
        <w:rPr>
          <w:rFonts w:hint="eastAsia"/>
        </w:rPr>
        <w:t xml:space="preserve"> </w:t>
      </w:r>
      <w:r>
        <w:rPr>
          <w:rFonts w:hint="eastAsia"/>
        </w:rPr>
        <w:t>→（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9B7640F" w14:textId="77777777" w:rsidR="00335B5D" w:rsidRDefault="00335B5D" w:rsidP="00335B5D">
      <w:r>
        <w:rPr>
          <w:rFonts w:hint="eastAsia"/>
        </w:rPr>
        <w:t xml:space="preserve">１）新しい車の開発において、トヨタは力を入れている。　</w:t>
      </w:r>
      <w:r>
        <w:t xml:space="preserve"> </w:t>
      </w:r>
      <w:r>
        <w:rPr>
          <w:rFonts w:hint="eastAsia"/>
        </w:rPr>
        <w:t>→（　　）</w:t>
      </w:r>
    </w:p>
    <w:p w14:paraId="6B8666B1" w14:textId="77777777" w:rsidR="00335B5D" w:rsidRDefault="00335B5D" w:rsidP="00335B5D">
      <w:r>
        <w:rPr>
          <w:rFonts w:hint="eastAsia"/>
        </w:rPr>
        <w:t xml:space="preserve">２）現代において、地球温暖化は大きな問題である。　　　</w:t>
      </w:r>
      <w:r>
        <w:t xml:space="preserve"> </w:t>
      </w:r>
      <w:r>
        <w:rPr>
          <w:rFonts w:hint="eastAsia"/>
        </w:rPr>
        <w:t>→（　　）</w:t>
      </w:r>
    </w:p>
    <w:p w14:paraId="1E1E8CF0" w14:textId="77777777" w:rsidR="00335B5D" w:rsidRDefault="00335B5D" w:rsidP="00335B5D">
      <w:r>
        <w:rPr>
          <w:rFonts w:hint="eastAsia"/>
        </w:rPr>
        <w:t>３）秋葉原の</w:t>
      </w:r>
      <w:r>
        <w:rPr>
          <w:rFonts w:hint="eastAsia"/>
        </w:rPr>
        <w:t>A</w:t>
      </w:r>
      <w:r>
        <w:rPr>
          <w:rFonts w:hint="eastAsia"/>
        </w:rPr>
        <w:t>ホールにおいて、</w:t>
      </w:r>
      <w:r>
        <w:rPr>
          <w:rFonts w:hint="eastAsia"/>
        </w:rPr>
        <w:t>AKB</w:t>
      </w:r>
      <w:r>
        <w:rPr>
          <w:rFonts w:hint="eastAsia"/>
        </w:rPr>
        <w:t>の握手会が行われる。→（　　）</w:t>
      </w:r>
    </w:p>
    <w:p w14:paraId="5EF75BF1" w14:textId="40376F57" w:rsidR="00335B5D" w:rsidRPr="002C43FA" w:rsidRDefault="00335B5D" w:rsidP="00DE0474">
      <w:r>
        <w:rPr>
          <w:rFonts w:hint="eastAsia"/>
        </w:rPr>
        <w:t>★）私は毎日図書室において漢字の勉強をする。→（　　）</w:t>
      </w:r>
    </w:p>
    <w:p w14:paraId="29B73B8B" w14:textId="77777777" w:rsidR="002C43FA" w:rsidRDefault="002C43FA" w:rsidP="00DE0474"/>
    <w:p w14:paraId="528F196C" w14:textId="77777777" w:rsidR="0080064B" w:rsidRDefault="0080064B" w:rsidP="00DE0474">
      <w:r>
        <w:rPr>
          <w:rFonts w:hint="eastAsia"/>
        </w:rPr>
        <w:t>練習３：</w:t>
      </w:r>
      <w:r w:rsidR="00B357A5">
        <w:rPr>
          <w:rFonts w:hint="eastAsia"/>
        </w:rPr>
        <w:t>文を書き換えてください。</w:t>
      </w:r>
    </w:p>
    <w:p w14:paraId="221BE662" w14:textId="728AD67D" w:rsidR="00E614E0" w:rsidRDefault="00E614E0" w:rsidP="00E614E0">
      <w:r>
        <w:rPr>
          <w:rFonts w:hint="eastAsia"/>
        </w:rPr>
        <w:t>①</w:t>
      </w:r>
      <w:r>
        <w:rPr>
          <w:rFonts w:hint="eastAsia"/>
        </w:rPr>
        <w:t>21</w:t>
      </w:r>
      <w:r>
        <w:rPr>
          <w:rFonts w:hint="eastAsia"/>
        </w:rPr>
        <w:t>世紀に必要なことは多文化を理解することである。</w:t>
      </w:r>
    </w:p>
    <w:p w14:paraId="2361F2CD" w14:textId="77777777" w:rsidR="00E614E0" w:rsidRDefault="00E614E0" w:rsidP="00E614E0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7FAC7AF6" w14:textId="48A4C2E6" w:rsidR="00E614E0" w:rsidRDefault="00E614E0" w:rsidP="00E614E0">
      <w:r>
        <w:rPr>
          <w:rFonts w:hint="eastAsia"/>
        </w:rPr>
        <w:t>②現代の日本では、個人の情報を簡単に手に入れることはできなくなった。</w:t>
      </w:r>
    </w:p>
    <w:p w14:paraId="491C357E" w14:textId="5D81ACC4" w:rsidR="00E614E0" w:rsidRDefault="00E614E0" w:rsidP="00DE0474"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56CF1B26" w14:textId="00B4FEE4" w:rsidR="0080064B" w:rsidRDefault="00E614E0" w:rsidP="00DE0474">
      <w:r>
        <w:rPr>
          <w:rFonts w:hint="eastAsia"/>
        </w:rPr>
        <w:t>③</w:t>
      </w:r>
      <w:r w:rsidR="0080064B">
        <w:rPr>
          <w:rFonts w:hint="eastAsia"/>
        </w:rPr>
        <w:t>江戸時代</w:t>
      </w:r>
      <w:r w:rsidR="00B357A5">
        <w:rPr>
          <w:rFonts w:hint="eastAsia"/>
        </w:rPr>
        <w:t>の問題は、木造住宅の火事だった。</w:t>
      </w:r>
    </w:p>
    <w:p w14:paraId="6251759E" w14:textId="77777777" w:rsidR="00B357A5" w:rsidRDefault="00B357A5" w:rsidP="00DE0474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02243420" w14:textId="77777777" w:rsidR="002C43FA" w:rsidRDefault="002C43FA" w:rsidP="00A14D6A"/>
    <w:p w14:paraId="72322213" w14:textId="5A2325C6" w:rsidR="00A14D6A" w:rsidRDefault="00A14D6A" w:rsidP="00A14D6A">
      <w:r>
        <w:rPr>
          <w:rFonts w:hint="eastAsia"/>
        </w:rPr>
        <w:t>【文型</w:t>
      </w:r>
      <w:r>
        <w:rPr>
          <w:rFonts w:hint="eastAsia"/>
        </w:rPr>
        <w:t>14</w:t>
      </w:r>
      <w:r>
        <w:rPr>
          <w:rFonts w:hint="eastAsia"/>
        </w:rPr>
        <w:t>：</w:t>
      </w:r>
      <w:r w:rsidR="00BA1665">
        <w:rPr>
          <w:rFonts w:hint="eastAsia"/>
        </w:rPr>
        <w:t>X</w:t>
      </w:r>
      <w:r>
        <w:rPr>
          <w:rFonts w:hint="eastAsia"/>
        </w:rPr>
        <w:t>に加えて</w:t>
      </w:r>
      <w:r w:rsidR="00BA1665">
        <w:rPr>
          <w:rFonts w:hint="eastAsia"/>
        </w:rPr>
        <w:t>Y</w:t>
      </w:r>
      <w:r>
        <w:rPr>
          <w:rFonts w:hint="eastAsia"/>
        </w:rPr>
        <w:t>：使用】</w:t>
      </w:r>
    </w:p>
    <w:p w14:paraId="63FB590C" w14:textId="2C867915" w:rsidR="00D33F17" w:rsidRDefault="00D33F17" w:rsidP="00D33F17">
      <w:r>
        <w:rPr>
          <w:rFonts w:hint="eastAsia"/>
        </w:rPr>
        <w:t>例文：①台風が近づくにつれて、大雨に加えて風も強くなってきた。</w:t>
      </w:r>
    </w:p>
    <w:p w14:paraId="35A4B859" w14:textId="3C93FAF9" w:rsidR="00D33F17" w:rsidRDefault="00D33F17" w:rsidP="00D33F17">
      <w:pPr>
        <w:ind w:firstLineChars="300" w:firstLine="630"/>
      </w:pPr>
      <w:r>
        <w:rPr>
          <w:rFonts w:hint="eastAsia"/>
        </w:rPr>
        <w:t>②今学期から日本語の授業に加えて、英語と数学の授業も始まります。</w:t>
      </w:r>
    </w:p>
    <w:p w14:paraId="085229F8" w14:textId="3FB9BF1F" w:rsidR="00A14D6A" w:rsidRPr="00335B5D" w:rsidRDefault="00A14D6A" w:rsidP="00A14D6A">
      <w:pPr>
        <w:rPr>
          <w:u w:val="single"/>
        </w:rPr>
      </w:pPr>
      <w:r>
        <w:rPr>
          <w:rFonts w:hint="eastAsia"/>
        </w:rPr>
        <w:t>形：</w:t>
      </w:r>
      <w:r w:rsidR="007C196D" w:rsidRPr="007C196D">
        <w:rPr>
          <w:rFonts w:hint="eastAsia"/>
        </w:rPr>
        <w:t>Ｎ＋に加えて</w:t>
      </w:r>
      <w:r w:rsidRPr="007C196D">
        <w:rPr>
          <w:rFonts w:hint="eastAsia"/>
        </w:rPr>
        <w:t xml:space="preserve">　　</w:t>
      </w:r>
    </w:p>
    <w:p w14:paraId="5320B455" w14:textId="77777777" w:rsidR="00A14D6A" w:rsidRPr="00335B5D" w:rsidRDefault="00A14D6A" w:rsidP="00A14D6A">
      <w:pPr>
        <w:rPr>
          <w:u w:val="single"/>
        </w:rPr>
      </w:pPr>
      <w:r>
        <w:rPr>
          <w:rFonts w:hint="eastAsia"/>
        </w:rPr>
        <w:t>意味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2493412C" w14:textId="77777777" w:rsidR="002C43FA" w:rsidRDefault="002C43FA" w:rsidP="00DE0474"/>
    <w:p w14:paraId="28B30549" w14:textId="77777777" w:rsidR="00335B5D" w:rsidRDefault="00A14D6A" w:rsidP="00DE0474">
      <w:r>
        <w:rPr>
          <w:rFonts w:hint="eastAsia"/>
        </w:rPr>
        <w:t>①　私は昨日、新しい文法に加えて、新しい漢字も</w:t>
      </w:r>
      <w:r>
        <w:rPr>
          <w:rFonts w:hint="eastAsia"/>
        </w:rPr>
        <w:t>2</w:t>
      </w:r>
      <w:r>
        <w:rPr>
          <w:rFonts w:hint="eastAsia"/>
        </w:rPr>
        <w:t>時間勉強した。（</w:t>
      </w:r>
      <w:r w:rsidR="00DF3B7D">
        <w:rPr>
          <w:rFonts w:hint="eastAsia"/>
        </w:rPr>
        <w:t xml:space="preserve">　</w:t>
      </w:r>
      <w:r>
        <w:rPr>
          <w:rFonts w:hint="eastAsia"/>
        </w:rPr>
        <w:t>）</w:t>
      </w:r>
    </w:p>
    <w:p w14:paraId="76DE8447" w14:textId="77777777" w:rsidR="00A14D6A" w:rsidRDefault="00A14D6A" w:rsidP="00DE0474">
      <w:r>
        <w:rPr>
          <w:rFonts w:hint="eastAsia"/>
        </w:rPr>
        <w:t>②　私は昨日、ケータイ電話を買ったことに加えて、ビールも飲んだ。（</w:t>
      </w:r>
      <w:r w:rsidR="00DF3B7D">
        <w:rPr>
          <w:rFonts w:hint="eastAsia"/>
        </w:rPr>
        <w:t xml:space="preserve">　</w:t>
      </w:r>
      <w:r>
        <w:rPr>
          <w:rFonts w:hint="eastAsia"/>
        </w:rPr>
        <w:t>）</w:t>
      </w:r>
    </w:p>
    <w:p w14:paraId="518591ED" w14:textId="77777777" w:rsidR="00A14D6A" w:rsidRDefault="00DF3B7D" w:rsidP="00DE0474">
      <w:r>
        <w:rPr>
          <w:rFonts w:hint="eastAsia"/>
        </w:rPr>
        <w:t xml:space="preserve">③　あの人は英語に加えてフランス語も話すことができる。（　</w:t>
      </w:r>
      <w:r w:rsidR="00A14D6A">
        <w:rPr>
          <w:rFonts w:hint="eastAsia"/>
        </w:rPr>
        <w:t>）</w:t>
      </w:r>
    </w:p>
    <w:p w14:paraId="0C3C0DF0" w14:textId="77777777" w:rsidR="00A14D6A" w:rsidRDefault="00DF3B7D" w:rsidP="00DE0474">
      <w:r>
        <w:rPr>
          <w:rFonts w:hint="eastAsia"/>
        </w:rPr>
        <w:t xml:space="preserve">④　あの人は背が高いことに加えて、テレビを見る。（　</w:t>
      </w:r>
      <w:r w:rsidR="00A14D6A">
        <w:rPr>
          <w:rFonts w:hint="eastAsia"/>
        </w:rPr>
        <w:t>）</w:t>
      </w:r>
    </w:p>
    <w:p w14:paraId="76EF65AF" w14:textId="77777777" w:rsidR="00A14D6A" w:rsidRPr="00A14D6A" w:rsidRDefault="00A14D6A" w:rsidP="00DE0474">
      <w:pPr>
        <w:rPr>
          <w:u w:val="single"/>
        </w:rPr>
      </w:pPr>
      <w:r>
        <w:rPr>
          <w:rFonts w:hint="eastAsia"/>
        </w:rPr>
        <w:t>★</w:t>
      </w:r>
      <w:r>
        <w:rPr>
          <w:rFonts w:hint="eastAsia"/>
          <w:u w:val="single"/>
        </w:rPr>
        <w:t xml:space="preserve">　　　　　　　　　　　　　　　　　　　　　　　　　　　　　　　　</w:t>
      </w:r>
    </w:p>
    <w:p w14:paraId="61AC313F" w14:textId="77777777" w:rsidR="00087B09" w:rsidRDefault="00087B09" w:rsidP="00897469"/>
    <w:p w14:paraId="43A17A79" w14:textId="77777777" w:rsidR="00897469" w:rsidRPr="00A2588C" w:rsidRDefault="00897469" w:rsidP="00897469">
      <w:r>
        <w:rPr>
          <w:rFonts w:hint="eastAsia"/>
        </w:rPr>
        <w:t>練習４：</w:t>
      </w:r>
      <w:r w:rsidRPr="00A2588C">
        <w:rPr>
          <w:rFonts w:hint="eastAsia"/>
        </w:rPr>
        <w:t>会話</w:t>
      </w:r>
      <w:r>
        <w:rPr>
          <w:rFonts w:hint="eastAsia"/>
        </w:rPr>
        <w:t>を作ろう！</w:t>
      </w:r>
    </w:p>
    <w:p w14:paraId="24E45345" w14:textId="77777777" w:rsidR="00897469" w:rsidRDefault="00897469" w:rsidP="00897469">
      <w:r>
        <w:rPr>
          <w:rFonts w:hint="eastAsia"/>
        </w:rPr>
        <w:t>例）</w:t>
      </w:r>
      <w:r>
        <w:rPr>
          <w:rFonts w:hint="eastAsia"/>
        </w:rPr>
        <w:t>A</w:t>
      </w:r>
      <w:r>
        <w:rPr>
          <w:rFonts w:hint="eastAsia"/>
        </w:rPr>
        <w:t>：学期末、</w:t>
      </w:r>
      <w:r>
        <w:rPr>
          <w:rFonts w:hint="eastAsia"/>
        </w:rPr>
        <w:t>JJM</w:t>
      </w:r>
      <w:r>
        <w:rPr>
          <w:rFonts w:hint="eastAsia"/>
        </w:rPr>
        <w:t>と到達度テストもあるんだって！</w:t>
      </w:r>
    </w:p>
    <w:p w14:paraId="665B3357" w14:textId="77777777" w:rsidR="00897469" w:rsidRDefault="00897469" w:rsidP="00897469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rPr>
          <w:rFonts w:hint="eastAsia"/>
        </w:rPr>
        <w:t>：そうそう～</w:t>
      </w:r>
      <w:r>
        <w:rPr>
          <w:rFonts w:hint="eastAsia"/>
        </w:rPr>
        <w:t xml:space="preserve"> </w:t>
      </w:r>
      <w:r w:rsidRPr="00F2695E">
        <w:rPr>
          <w:rFonts w:hint="eastAsia"/>
          <w:bdr w:val="single" w:sz="4" w:space="0" w:color="auto"/>
        </w:rPr>
        <w:t>それに加えて</w:t>
      </w:r>
      <w:r>
        <w:rPr>
          <w:rFonts w:hint="eastAsia"/>
        </w:rPr>
        <w:t>、中級テストもあるんだって！</w:t>
      </w:r>
    </w:p>
    <w:p w14:paraId="53CD7010" w14:textId="77777777" w:rsidR="00897469" w:rsidRDefault="00897469" w:rsidP="00897469"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：大変だ～！！でも頑張ろうね！</w:t>
      </w:r>
    </w:p>
    <w:p w14:paraId="0B50FF64" w14:textId="77777777" w:rsidR="00897469" w:rsidRDefault="00897469" w:rsidP="00897469"/>
    <w:p w14:paraId="5A877F4D" w14:textId="32FC71AC" w:rsidR="00E614E0" w:rsidRDefault="00E614E0" w:rsidP="00897469">
      <w:r>
        <w:rPr>
          <w:rFonts w:hint="eastAsia"/>
        </w:rPr>
        <w:t>１</w:t>
      </w:r>
      <w:r w:rsidR="00897469">
        <w:rPr>
          <w:rFonts w:hint="eastAsia"/>
        </w:rPr>
        <w:t>）</w:t>
      </w:r>
      <w:r>
        <w:rPr>
          <w:rFonts w:hint="eastAsia"/>
        </w:rPr>
        <w:t>国にいる友達が日本留学を考えています。ＴＬＳの魅力を伝えよう！</w:t>
      </w:r>
    </w:p>
    <w:p w14:paraId="1D0D219B" w14:textId="77777777" w:rsidR="00E614E0" w:rsidRDefault="00897469" w:rsidP="00E614E0">
      <w:pPr>
        <w:ind w:firstLineChars="200" w:firstLine="420"/>
      </w:pPr>
      <w:r>
        <w:rPr>
          <w:rFonts w:hint="eastAsia"/>
        </w:rPr>
        <w:t>A</w:t>
      </w:r>
      <w:r w:rsidR="00E614E0">
        <w:rPr>
          <w:rFonts w:hint="eastAsia"/>
        </w:rPr>
        <w:t>：ＴＬＳの先生ってみんな面白いんだって？</w:t>
      </w:r>
    </w:p>
    <w:p w14:paraId="72C793C5" w14:textId="00EAB4A6" w:rsidR="00897469" w:rsidRPr="00770A41" w:rsidRDefault="00897469" w:rsidP="00E614E0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：そうそう～</w:t>
      </w:r>
      <w:r>
        <w:rPr>
          <w:rFonts w:hint="eastAsia"/>
        </w:rPr>
        <w:t xml:space="preserve"> </w:t>
      </w:r>
      <w:r w:rsidRPr="001A67C7">
        <w:rPr>
          <w:rFonts w:hint="eastAsia"/>
          <w:bdr w:val="single" w:sz="4" w:space="0" w:color="auto"/>
        </w:rPr>
        <w:t>それに加えて</w:t>
      </w:r>
      <w:r>
        <w:rPr>
          <w:rFonts w:hint="eastAsia"/>
          <w:u w:val="single"/>
        </w:rPr>
        <w:t xml:space="preserve">　　　　　　　　　　　　　　　　　　　　　　</w:t>
      </w:r>
      <w:r>
        <w:rPr>
          <w:rFonts w:hint="eastAsia"/>
        </w:rPr>
        <w:t xml:space="preserve">　　　　　　　　　　　　　　　　　　　</w:t>
      </w:r>
    </w:p>
    <w:p w14:paraId="6D7CD96F" w14:textId="40591879" w:rsidR="00897469" w:rsidRDefault="00897469" w:rsidP="00897469">
      <w:r>
        <w:rPr>
          <w:rFonts w:hint="eastAsia"/>
        </w:rPr>
        <w:t xml:space="preserve">　　　（</w:t>
      </w:r>
      <w:r>
        <w:rPr>
          <w:rFonts w:hint="eastAsia"/>
        </w:rPr>
        <w:t>A</w:t>
      </w:r>
      <w:r>
        <w:rPr>
          <w:rFonts w:hint="eastAsia"/>
        </w:rPr>
        <w:t>さんが</w:t>
      </w:r>
      <w:r w:rsidR="00E614E0">
        <w:rPr>
          <w:rFonts w:hint="eastAsia"/>
        </w:rPr>
        <w:t>ＴＬＳに来たくなるようないいところを教えよう</w:t>
      </w:r>
      <w:r>
        <w:rPr>
          <w:rFonts w:hint="eastAsia"/>
        </w:rPr>
        <w:t>！）</w:t>
      </w:r>
    </w:p>
    <w:p w14:paraId="69AE74AD" w14:textId="6D29FD35" w:rsidR="00897469" w:rsidRDefault="00897469" w:rsidP="00897469">
      <w:r>
        <w:rPr>
          <w:rFonts w:hint="eastAsia"/>
        </w:rPr>
        <w:t xml:space="preserve">　　</w:t>
      </w:r>
      <w:r>
        <w:rPr>
          <w:rFonts w:hint="eastAsia"/>
        </w:rPr>
        <w:t>A</w:t>
      </w:r>
      <w:r w:rsidR="00E614E0">
        <w:rPr>
          <w:rFonts w:hint="eastAsia"/>
        </w:rPr>
        <w:t>：そうなんだ！じゃぁ来年ＴＬＳに行く！！</w:t>
      </w:r>
    </w:p>
    <w:p w14:paraId="64BF0CB4" w14:textId="77777777" w:rsidR="00340B84" w:rsidRDefault="00340B84" w:rsidP="00897469"/>
    <w:p w14:paraId="4D780BA3" w14:textId="77777777" w:rsidR="002C43FA" w:rsidRDefault="002C43FA" w:rsidP="00897469"/>
    <w:p w14:paraId="03887F64" w14:textId="77777777" w:rsidR="002C43FA" w:rsidRDefault="002C43FA" w:rsidP="00897469"/>
    <w:p w14:paraId="105738E6" w14:textId="77777777" w:rsidR="00340B84" w:rsidRDefault="00340B84" w:rsidP="00340B84">
      <w:r>
        <w:rPr>
          <w:rFonts w:hint="eastAsia"/>
        </w:rPr>
        <w:t>【文型</w:t>
      </w:r>
      <w:r w:rsidR="00D64731">
        <w:rPr>
          <w:rFonts w:hint="eastAsia"/>
        </w:rPr>
        <w:t>15</w:t>
      </w:r>
      <w:r>
        <w:rPr>
          <w:rFonts w:hint="eastAsia"/>
        </w:rPr>
        <w:t>：</w:t>
      </w:r>
      <w:r w:rsidR="00D64731">
        <w:rPr>
          <w:rFonts w:hint="eastAsia"/>
        </w:rPr>
        <w:t>～向け／～向き</w:t>
      </w:r>
      <w:r>
        <w:rPr>
          <w:rFonts w:hint="eastAsia"/>
        </w:rPr>
        <w:t>：使用】</w:t>
      </w:r>
    </w:p>
    <w:p w14:paraId="06255904" w14:textId="77777777" w:rsidR="00D33F17" w:rsidRDefault="00D33F17" w:rsidP="00D33F17">
      <w:r>
        <w:rPr>
          <w:rFonts w:hint="eastAsia"/>
        </w:rPr>
        <w:t>例文：①これは幼児向けに書かれた本です。</w:t>
      </w:r>
    </w:p>
    <w:p w14:paraId="3DDFEF4C" w14:textId="61D48FA5" w:rsidR="00D33F17" w:rsidRDefault="00D33F17" w:rsidP="00D33F17">
      <w:pPr>
        <w:ind w:leftChars="300" w:left="840" w:hangingChars="100" w:hanging="210"/>
      </w:pPr>
      <w:r>
        <w:rPr>
          <w:rFonts w:hint="eastAsia"/>
        </w:rPr>
        <w:t>②この説明書は外国人向けだが、日本人が読んでもとてもおもしろく、ためになる。</w:t>
      </w:r>
    </w:p>
    <w:p w14:paraId="7D2E8B6B" w14:textId="2D210716" w:rsidR="00340B84" w:rsidRPr="00335B5D" w:rsidRDefault="00340B84" w:rsidP="00340B84">
      <w:pPr>
        <w:rPr>
          <w:u w:val="single"/>
        </w:rPr>
      </w:pPr>
      <w:r>
        <w:rPr>
          <w:rFonts w:hint="eastAsia"/>
        </w:rPr>
        <w:t>形：</w:t>
      </w:r>
      <w:r w:rsidR="007C196D" w:rsidRPr="007C196D">
        <w:rPr>
          <w:rFonts w:hint="eastAsia"/>
        </w:rPr>
        <w:t>Ｎ＋向け／向き</w:t>
      </w:r>
      <w:r w:rsidRPr="007C196D">
        <w:rPr>
          <w:rFonts w:hint="eastAsia"/>
        </w:rPr>
        <w:t xml:space="preserve">　　　　</w:t>
      </w:r>
    </w:p>
    <w:p w14:paraId="7DA78D17" w14:textId="77777777" w:rsidR="00340B84" w:rsidRPr="00335B5D" w:rsidRDefault="00340B84" w:rsidP="00340B84">
      <w:pPr>
        <w:rPr>
          <w:u w:val="single"/>
        </w:rPr>
      </w:pPr>
      <w:r>
        <w:rPr>
          <w:rFonts w:hint="eastAsia"/>
        </w:rPr>
        <w:t>意味</w:t>
      </w:r>
      <w:r>
        <w:rPr>
          <w:rFonts w:hint="eastAsia"/>
          <w:u w:val="single"/>
        </w:rPr>
        <w:t xml:space="preserve">　　　　　　　　　　　　　　　　　　　　　　　　　　　　　　　　　</w:t>
      </w:r>
    </w:p>
    <w:p w14:paraId="5B2088A7" w14:textId="77777777" w:rsidR="002C43FA" w:rsidRDefault="002C43FA" w:rsidP="00D64731"/>
    <w:p w14:paraId="1FDCAA10" w14:textId="567FCD61" w:rsidR="00D64731" w:rsidRDefault="003939F0" w:rsidP="00D64731">
      <w:r>
        <w:rPr>
          <w:rFonts w:hint="eastAsia"/>
        </w:rPr>
        <w:t>＜会話＞タイの学生の</w:t>
      </w:r>
      <w:r>
        <w:rPr>
          <w:rFonts w:hint="eastAsia"/>
          <w:u w:val="single"/>
        </w:rPr>
        <w:t xml:space="preserve">　　　　</w:t>
      </w:r>
      <w:r w:rsidR="006A7F4B">
        <w:rPr>
          <w:rFonts w:hint="eastAsia"/>
        </w:rPr>
        <w:t>さんと</w:t>
      </w:r>
      <w:r w:rsidR="00D64731">
        <w:rPr>
          <w:rFonts w:hint="eastAsia"/>
        </w:rPr>
        <w:t>先生は</w:t>
      </w:r>
    </w:p>
    <w:p w14:paraId="6F74E148" w14:textId="77777777" w:rsidR="00D64731" w:rsidRPr="00803062" w:rsidRDefault="00D64731" w:rsidP="00D64731">
      <w:pPr>
        <w:ind w:firstLineChars="400" w:firstLine="840"/>
        <w:rPr>
          <w:b/>
          <w:bdr w:val="single" w:sz="4" w:space="0" w:color="auto"/>
        </w:rPr>
      </w:pPr>
      <w:r>
        <w:rPr>
          <w:rFonts w:hint="eastAsia"/>
        </w:rPr>
        <w:t>バンコクにあるタイレストランでランチを食べています。</w:t>
      </w:r>
    </w:p>
    <w:p w14:paraId="71F36D35" w14:textId="2901A730" w:rsidR="00D64731" w:rsidRDefault="003939F0" w:rsidP="00393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50" w:firstLine="525"/>
      </w:pPr>
      <w:r>
        <w:rPr>
          <w:rFonts w:hint="eastAsia"/>
        </w:rPr>
        <w:t>：</w:t>
      </w:r>
      <w:r w:rsidR="00D64731">
        <w:rPr>
          <w:rFonts w:hint="eastAsia"/>
        </w:rPr>
        <w:t>先生、辛い料理は好きですか？</w:t>
      </w:r>
    </w:p>
    <w:p w14:paraId="22B17361" w14:textId="77777777" w:rsidR="00D64731" w:rsidRDefault="00D64731" w:rsidP="00D64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50" w:firstLine="105"/>
      </w:pPr>
      <w:r>
        <w:rPr>
          <w:rFonts w:hint="eastAsia"/>
        </w:rPr>
        <w:t>先生：う～ん。実はちょっと苦手なんだよね。</w:t>
      </w:r>
    </w:p>
    <w:p w14:paraId="0CA42416" w14:textId="3F4356CE" w:rsidR="00D64731" w:rsidRDefault="00D64731" w:rsidP="00393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50" w:firstLine="525"/>
      </w:pPr>
      <w:r>
        <w:rPr>
          <w:rFonts w:hint="eastAsia"/>
        </w:rPr>
        <w:t>：そうですか。ここのタイ料理は本場なので、</w:t>
      </w:r>
    </w:p>
    <w:p w14:paraId="10091D49" w14:textId="77777777" w:rsidR="00D64731" w:rsidRDefault="00D64731" w:rsidP="00D64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50" w:firstLine="735"/>
      </w:pPr>
      <w:r>
        <w:rPr>
          <w:rFonts w:hint="eastAsia"/>
        </w:rPr>
        <w:t>日本人（　①：　　　　　）ではないんです。</w:t>
      </w:r>
    </w:p>
    <w:p w14:paraId="48B54353" w14:textId="77777777" w:rsidR="00D64731" w:rsidRDefault="00D64731" w:rsidP="00D64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350" w:firstLine="735"/>
      </w:pPr>
      <w:r>
        <w:rPr>
          <w:rFonts w:hint="eastAsia"/>
        </w:rPr>
        <w:t>でもこの料理はあまり辛くないので、苦手な人（②：　　　）ですよ。</w:t>
      </w:r>
    </w:p>
    <w:p w14:paraId="6CE49DC4" w14:textId="77777777" w:rsidR="00D64731" w:rsidRDefault="00D64731" w:rsidP="00D64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50" w:firstLine="105"/>
      </w:pPr>
      <w:r>
        <w:rPr>
          <w:rFonts w:hint="eastAsia"/>
        </w:rPr>
        <w:t>先生：そうなんだ。じゃぁ、それを食べようかな。</w:t>
      </w:r>
    </w:p>
    <w:p w14:paraId="19856782" w14:textId="21064E7D" w:rsidR="00D64731" w:rsidRDefault="00D64731" w:rsidP="00393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50" w:firstLine="525"/>
      </w:pPr>
      <w:r>
        <w:rPr>
          <w:rFonts w:hint="eastAsia"/>
        </w:rPr>
        <w:t>：わかりました。すみませーん！サワディカー！これ一つください！</w:t>
      </w:r>
    </w:p>
    <w:p w14:paraId="2DE0B115" w14:textId="4188AF14" w:rsidR="00D64731" w:rsidRDefault="003939F0" w:rsidP="00D64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50" w:firstLine="105"/>
      </w:pPr>
      <w:r>
        <w:rPr>
          <w:rFonts w:hint="eastAsia"/>
        </w:rPr>
        <w:t>先生：</w:t>
      </w:r>
      <w:r>
        <w:rPr>
          <w:rFonts w:hint="eastAsia"/>
          <w:u w:val="single"/>
        </w:rPr>
        <w:t xml:space="preserve">　　　　　</w:t>
      </w:r>
      <w:r w:rsidR="00D64731">
        <w:rPr>
          <w:rFonts w:hint="eastAsia"/>
        </w:rPr>
        <w:t>さん、ありがとう。</w:t>
      </w:r>
    </w:p>
    <w:p w14:paraId="1FF637B7" w14:textId="518E5BF5" w:rsidR="00D64731" w:rsidRDefault="00D64731" w:rsidP="00393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50" w:firstLine="525"/>
      </w:pPr>
      <w:r>
        <w:rPr>
          <w:rFonts w:hint="eastAsia"/>
        </w:rPr>
        <w:t>：先生、バンコクの中心に</w:t>
      </w:r>
      <w:r>
        <w:rPr>
          <w:rFonts w:hint="eastAsia"/>
        </w:rPr>
        <w:t>Japanese</w:t>
      </w:r>
      <w:r>
        <w:rPr>
          <w:rFonts w:hint="eastAsia"/>
        </w:rPr>
        <w:t>＆</w:t>
      </w:r>
      <w:r>
        <w:rPr>
          <w:rFonts w:hint="eastAsia"/>
        </w:rPr>
        <w:t>Thai</w:t>
      </w:r>
      <w:r>
        <w:rPr>
          <w:rFonts w:hint="eastAsia"/>
        </w:rPr>
        <w:t>レストランがあります。</w:t>
      </w:r>
    </w:p>
    <w:p w14:paraId="43C42D17" w14:textId="77777777" w:rsidR="00D64731" w:rsidRDefault="00D64731" w:rsidP="00D64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50" w:firstLine="105"/>
      </w:pPr>
      <w:r>
        <w:rPr>
          <w:rFonts w:hint="eastAsia"/>
        </w:rPr>
        <w:t>先生：そうなんだ！</w:t>
      </w:r>
    </w:p>
    <w:p w14:paraId="58029B61" w14:textId="550EF2DF" w:rsidR="00D64731" w:rsidRDefault="00D64731" w:rsidP="00393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Chars="250" w:firstLine="525"/>
      </w:pPr>
      <w:r>
        <w:rPr>
          <w:rFonts w:hint="eastAsia"/>
        </w:rPr>
        <w:t>：そこのレストランは日本人（③：　　　　　）ですから、</w:t>
      </w:r>
    </w:p>
    <w:p w14:paraId="770FB1C6" w14:textId="77777777" w:rsidR="00D64731" w:rsidRDefault="00D64731" w:rsidP="00D64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10" w:hangingChars="100" w:hanging="21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明日はそこへ行きましょう！</w:t>
      </w:r>
    </w:p>
    <w:p w14:paraId="4037E936" w14:textId="77777777" w:rsidR="002C43FA" w:rsidRDefault="002C43FA" w:rsidP="00897469"/>
    <w:p w14:paraId="3023FB75" w14:textId="1F3561A0" w:rsidR="00340B84" w:rsidRPr="00D64731" w:rsidRDefault="007F1E83" w:rsidP="00897469">
      <w:r>
        <w:rPr>
          <w:rFonts w:hint="eastAsia"/>
        </w:rPr>
        <w:t>練習５</w:t>
      </w:r>
      <w:r w:rsidR="00D64731">
        <w:rPr>
          <w:rFonts w:hint="eastAsia"/>
        </w:rPr>
        <w:t xml:space="preserve">　</w:t>
      </w:r>
      <w:r w:rsidR="005903D4">
        <w:rPr>
          <w:rFonts w:hint="eastAsia"/>
        </w:rPr>
        <w:t>上の会話の①～③は　向き？</w:t>
      </w:r>
      <w:r w:rsidR="005903D4">
        <w:rPr>
          <w:rFonts w:hint="eastAsia"/>
        </w:rPr>
        <w:t>or</w:t>
      </w:r>
      <w:r w:rsidR="00D64731">
        <w:rPr>
          <w:rFonts w:hint="eastAsia"/>
        </w:rPr>
        <w:t>向け？</w:t>
      </w:r>
    </w:p>
    <w:p w14:paraId="6F727B29" w14:textId="77777777" w:rsidR="00897469" w:rsidRDefault="00897469"/>
    <w:p w14:paraId="3BFA873F" w14:textId="77777777" w:rsidR="002C43FA" w:rsidRDefault="002C43FA"/>
    <w:p w14:paraId="1523526F" w14:textId="77777777" w:rsidR="002C43FA" w:rsidRDefault="002C43FA"/>
    <w:p w14:paraId="071E17F0" w14:textId="77777777" w:rsidR="002C43FA" w:rsidRPr="005903D4" w:rsidRDefault="002C43FA"/>
    <w:p w14:paraId="2047D60B" w14:textId="77777777" w:rsidR="00D64731" w:rsidRPr="00803062" w:rsidRDefault="007F1E83" w:rsidP="00D64731">
      <w:r>
        <w:rPr>
          <w:rFonts w:hint="eastAsia"/>
        </w:rPr>
        <w:t>練習６</w:t>
      </w:r>
    </w:p>
    <w:p w14:paraId="7EEB2E19" w14:textId="77777777" w:rsidR="00D64731" w:rsidRPr="00687F6B" w:rsidRDefault="00D64731" w:rsidP="00D64731">
      <w:r>
        <w:rPr>
          <w:rFonts w:hint="eastAsia"/>
        </w:rPr>
        <w:t>１）旅</w:t>
      </w:r>
      <w:r w:rsidRPr="00687F6B">
        <w:rPr>
          <w:rFonts w:hint="eastAsia"/>
        </w:rPr>
        <w:t>行に行くなら京都は日本に初めてくる外国人（向き／向け）ですよ！</w:t>
      </w:r>
    </w:p>
    <w:p w14:paraId="1F546793" w14:textId="77777777" w:rsidR="00D64731" w:rsidRPr="00687F6B" w:rsidRDefault="00D64731" w:rsidP="00D64731">
      <w:r w:rsidRPr="00687F6B">
        <w:rPr>
          <w:rFonts w:hint="eastAsia"/>
        </w:rPr>
        <w:t>２）「みんなの日本語」は外国人（向き／向け）です。</w:t>
      </w:r>
    </w:p>
    <w:p w14:paraId="04163ADD" w14:textId="77777777" w:rsidR="00D64731" w:rsidRPr="00687F6B" w:rsidRDefault="00D64731" w:rsidP="00D64731">
      <w:r w:rsidRPr="00687F6B">
        <w:rPr>
          <w:rFonts w:hint="eastAsia"/>
        </w:rPr>
        <w:t>３）この本は一般書と書いてあるけど、専門用語もたくさんあって、</w:t>
      </w:r>
    </w:p>
    <w:p w14:paraId="63DCD632" w14:textId="77777777" w:rsidR="00D64731" w:rsidRPr="00687F6B" w:rsidRDefault="00D64731" w:rsidP="00D64731">
      <w:r w:rsidRPr="00687F6B">
        <w:rPr>
          <w:rFonts w:hint="eastAsia"/>
        </w:rPr>
        <w:t xml:space="preserve">　　どちらかと言えば、研究者（向き／向け）だね。</w:t>
      </w:r>
    </w:p>
    <w:p w14:paraId="2A1238EC" w14:textId="77777777" w:rsidR="00D64731" w:rsidRPr="00687F6B" w:rsidRDefault="00D64731" w:rsidP="00D64731">
      <w:r w:rsidRPr="00687F6B">
        <w:rPr>
          <w:rFonts w:hint="eastAsia"/>
        </w:rPr>
        <w:t>４）当時においてはドラゴンボールは子ども（向き／向け）でしたが、</w:t>
      </w:r>
    </w:p>
    <w:p w14:paraId="181E79C6" w14:textId="77777777" w:rsidR="00D64731" w:rsidRPr="00687F6B" w:rsidRDefault="00D64731" w:rsidP="00D64731">
      <w:r w:rsidRPr="00687F6B">
        <w:rPr>
          <w:rFonts w:hint="eastAsia"/>
        </w:rPr>
        <w:t xml:space="preserve">　　まさか大人にもあんなに人気が出るとは思いませんでした。　</w:t>
      </w:r>
    </w:p>
    <w:p w14:paraId="41F07023" w14:textId="2888FABA" w:rsidR="002C43FA" w:rsidRDefault="00D64731">
      <w:r w:rsidRPr="00687F6B">
        <w:rPr>
          <w:rFonts w:hint="eastAsia"/>
        </w:rPr>
        <w:t xml:space="preserve">　　　</w:t>
      </w:r>
      <w:r w:rsidRPr="00687F6B">
        <w:t>b</w:t>
      </w:r>
      <w:r w:rsidRPr="00687F6B">
        <w:rPr>
          <w:rFonts w:hint="eastAsia"/>
        </w:rPr>
        <w:t>y</w:t>
      </w:r>
      <w:r w:rsidRPr="00687F6B">
        <w:rPr>
          <w:rFonts w:hint="eastAsia"/>
        </w:rPr>
        <w:t>鳥山</w:t>
      </w:r>
      <w:r w:rsidRPr="00687F6B">
        <w:rPr>
          <w:rFonts w:hint="eastAsia"/>
        </w:rPr>
        <w:t xml:space="preserve"> </w:t>
      </w:r>
      <w:r w:rsidRPr="00687F6B">
        <w:rPr>
          <w:rFonts w:hint="eastAsia"/>
        </w:rPr>
        <w:t>明（ドラゴンボールの作者）</w:t>
      </w:r>
    </w:p>
    <w:p w14:paraId="400AD79E" w14:textId="77777777" w:rsidR="002C43FA" w:rsidRDefault="002C43FA"/>
    <w:p w14:paraId="295AB678" w14:textId="427EB1AA" w:rsidR="008D1F61" w:rsidRDefault="008D1F61">
      <w:r>
        <w:rPr>
          <w:rFonts w:hint="eastAsia"/>
        </w:rPr>
        <w:t>練</w:t>
      </w:r>
      <w:r w:rsidR="007F1E83">
        <w:rPr>
          <w:rFonts w:hint="eastAsia"/>
        </w:rPr>
        <w:t>習７</w:t>
      </w:r>
      <w:r>
        <w:rPr>
          <w:rFonts w:hint="eastAsia"/>
        </w:rPr>
        <w:t xml:space="preserve">　①②を教えてください。</w:t>
      </w:r>
    </w:p>
    <w:p w14:paraId="1816DA69" w14:textId="77777777" w:rsidR="008D1F61" w:rsidRDefault="008D1F61">
      <w:r>
        <w:rPr>
          <w:rFonts w:hint="eastAsia"/>
        </w:rPr>
        <w:t>①あなたの国の外国人向けの施設や場所を教えてください。</w:t>
      </w:r>
    </w:p>
    <w:p w14:paraId="3FC5A631" w14:textId="77777777" w:rsidR="008D1F61" w:rsidRDefault="008D1F61">
      <w:r>
        <w:rPr>
          <w:rFonts w:hint="eastAsia"/>
        </w:rPr>
        <w:t>②あなたの国の外国人の旅行者向きの場所を教えてください。</w:t>
      </w:r>
    </w:p>
    <w:p w14:paraId="1C857A8C" w14:textId="77777777" w:rsidR="008D1F61" w:rsidRDefault="008D1F61"/>
    <w:p w14:paraId="47BB110B" w14:textId="367BFA74" w:rsidR="008D1F61" w:rsidRDefault="00411240">
      <w:r>
        <w:rPr>
          <w:rFonts w:hint="eastAsia"/>
        </w:rPr>
        <w:t>①②の内容を</w:t>
      </w:r>
      <w:r w:rsidR="008D1F61">
        <w:rPr>
          <w:rFonts w:hint="eastAsia"/>
        </w:rPr>
        <w:t>以下のようにまとめる。</w:t>
      </w:r>
    </w:p>
    <w:p w14:paraId="6E89B812" w14:textId="77777777" w:rsidR="008D1F61" w:rsidRDefault="008D1F61">
      <w:r>
        <w:rPr>
          <w:rFonts w:hint="eastAsia"/>
        </w:rPr>
        <w:t>例：私は</w:t>
      </w:r>
      <w:r>
        <w:rPr>
          <w:rFonts w:hint="eastAsia"/>
        </w:rPr>
        <w:t>A</w:t>
      </w:r>
      <w:r>
        <w:rPr>
          <w:rFonts w:hint="eastAsia"/>
        </w:rPr>
        <w:t>さんにタイについて話を聞きました。</w:t>
      </w:r>
    </w:p>
    <w:p w14:paraId="34678C04" w14:textId="77777777" w:rsidR="007F1E83" w:rsidRDefault="008D1F61">
      <w:r>
        <w:rPr>
          <w:rFonts w:hint="eastAsia"/>
        </w:rPr>
        <w:t>タイにおいて</w:t>
      </w:r>
      <w:r>
        <w:rPr>
          <w:rFonts w:hint="eastAsia"/>
        </w:rPr>
        <w:t>X</w:t>
      </w:r>
      <w:r>
        <w:rPr>
          <w:rFonts w:hint="eastAsia"/>
        </w:rPr>
        <w:t>や</w:t>
      </w:r>
      <w:r>
        <w:rPr>
          <w:rFonts w:hint="eastAsia"/>
        </w:rPr>
        <w:t>Y</w:t>
      </w:r>
      <w:r>
        <w:rPr>
          <w:rFonts w:hint="eastAsia"/>
        </w:rPr>
        <w:t>などの外国人向けの場所があります。</w:t>
      </w:r>
    </w:p>
    <w:p w14:paraId="03734A80" w14:textId="77777777" w:rsidR="008D1F61" w:rsidRDefault="008D1F61">
      <w:r>
        <w:rPr>
          <w:rFonts w:hint="eastAsia"/>
        </w:rPr>
        <w:t>また、それに加えて、</w:t>
      </w:r>
      <w:r w:rsidR="007F1E83">
        <w:rPr>
          <w:rFonts w:hint="eastAsia"/>
        </w:rPr>
        <w:t>V</w:t>
      </w:r>
      <w:r>
        <w:rPr>
          <w:rFonts w:hint="eastAsia"/>
        </w:rPr>
        <w:t>や</w:t>
      </w:r>
      <w:r>
        <w:rPr>
          <w:rFonts w:hint="eastAsia"/>
        </w:rPr>
        <w:t>W</w:t>
      </w:r>
      <w:r>
        <w:rPr>
          <w:rFonts w:hint="eastAsia"/>
        </w:rPr>
        <w:t>などの外国人向きの場所があります。</w:t>
      </w:r>
    </w:p>
    <w:p w14:paraId="329798B0" w14:textId="77777777" w:rsidR="00D33F17" w:rsidRDefault="00D33F17"/>
    <w:p w14:paraId="3B42B4C2" w14:textId="77777777" w:rsidR="008D1F61" w:rsidRDefault="008D1F61">
      <w:pPr>
        <w:rPr>
          <w:bdr w:val="single" w:sz="4" w:space="0" w:color="auto"/>
        </w:rPr>
      </w:pPr>
      <w:r w:rsidRPr="007F1E83">
        <w:rPr>
          <w:rFonts w:hint="eastAsia"/>
          <w:bdr w:val="single" w:sz="4" w:space="0" w:color="auto"/>
        </w:rPr>
        <w:t>まとめ</w:t>
      </w:r>
    </w:p>
    <w:p w14:paraId="091D532B" w14:textId="7AFE9E43" w:rsidR="007F1E83" w:rsidRDefault="007F1E83">
      <w:pPr>
        <w:rPr>
          <w:u w:val="single"/>
          <w:bdr w:val="single" w:sz="4" w:space="0" w:color="auto"/>
        </w:rPr>
      </w:pPr>
      <w:r>
        <w:rPr>
          <w:rFonts w:hint="eastAsia"/>
          <w:u w:val="single"/>
          <w:bdr w:val="single" w:sz="4" w:space="0" w:color="auto"/>
        </w:rPr>
        <w:t xml:space="preserve">　　　　　　　　　　　　　　　　　　　　　　　　　　</w:t>
      </w:r>
      <w:r w:rsidR="002C43FA">
        <w:rPr>
          <w:rFonts w:hint="eastAsia"/>
          <w:u w:val="single"/>
          <w:bdr w:val="single" w:sz="4" w:space="0" w:color="auto"/>
        </w:rPr>
        <w:t xml:space="preserve">　</w:t>
      </w:r>
      <w:r>
        <w:rPr>
          <w:rFonts w:hint="eastAsia"/>
          <w:u w:val="single"/>
          <w:bdr w:val="single" w:sz="4" w:space="0" w:color="auto"/>
        </w:rPr>
        <w:t xml:space="preserve">　　　　　　　</w:t>
      </w:r>
    </w:p>
    <w:p w14:paraId="450C402F" w14:textId="150A76B0" w:rsidR="007F1E83" w:rsidRDefault="007F1E83">
      <w:pPr>
        <w:rPr>
          <w:u w:val="single"/>
          <w:bdr w:val="single" w:sz="4" w:space="0" w:color="auto"/>
        </w:rPr>
      </w:pPr>
      <w:r>
        <w:rPr>
          <w:rFonts w:hint="eastAsia"/>
          <w:u w:val="single"/>
          <w:bdr w:val="single" w:sz="4" w:space="0" w:color="auto"/>
        </w:rPr>
        <w:t xml:space="preserve">　　　　　　　　　　　　　　　　　　　　　　　　　　　</w:t>
      </w:r>
      <w:r w:rsidR="002C43FA">
        <w:rPr>
          <w:rFonts w:hint="eastAsia"/>
          <w:u w:val="single"/>
          <w:bdr w:val="single" w:sz="4" w:space="0" w:color="auto"/>
        </w:rPr>
        <w:t xml:space="preserve">　</w:t>
      </w:r>
      <w:r>
        <w:rPr>
          <w:rFonts w:hint="eastAsia"/>
          <w:u w:val="single"/>
          <w:bdr w:val="single" w:sz="4" w:space="0" w:color="auto"/>
        </w:rPr>
        <w:t xml:space="preserve">　　　　　　</w:t>
      </w:r>
    </w:p>
    <w:p w14:paraId="02072152" w14:textId="77777777" w:rsidR="007F1E83" w:rsidRDefault="007F1E83">
      <w:pPr>
        <w:rPr>
          <w:u w:val="single"/>
          <w:bdr w:val="single" w:sz="4" w:space="0" w:color="auto"/>
        </w:rPr>
      </w:pPr>
      <w:r>
        <w:rPr>
          <w:rFonts w:hint="eastAsia"/>
          <w:u w:val="single"/>
          <w:bdr w:val="single" w:sz="4" w:space="0" w:color="auto"/>
        </w:rPr>
        <w:t xml:space="preserve">　　　　　　　　　　　　　　　　　　　　　　　　　　　　　　　　　　</w:t>
      </w:r>
    </w:p>
    <w:p w14:paraId="6695FCE3" w14:textId="77777777" w:rsidR="007F1E83" w:rsidRDefault="007F1E83">
      <w:pPr>
        <w:rPr>
          <w:u w:val="single"/>
          <w:bdr w:val="single" w:sz="4" w:space="0" w:color="auto"/>
        </w:rPr>
      </w:pPr>
      <w:r>
        <w:rPr>
          <w:rFonts w:hint="eastAsia"/>
          <w:u w:val="single"/>
          <w:bdr w:val="single" w:sz="4" w:space="0" w:color="auto"/>
        </w:rPr>
        <w:t xml:space="preserve">　　　　　　　　　　　　　　　　　　　　　　　　　　　　　　　　　　</w:t>
      </w:r>
    </w:p>
    <w:p w14:paraId="23136FDA" w14:textId="77777777" w:rsidR="007F1E83" w:rsidRDefault="007F1E83">
      <w:pPr>
        <w:rPr>
          <w:u w:val="single"/>
          <w:bdr w:val="single" w:sz="4" w:space="0" w:color="auto"/>
        </w:rPr>
      </w:pPr>
      <w:r>
        <w:rPr>
          <w:rFonts w:hint="eastAsia"/>
          <w:u w:val="single"/>
          <w:bdr w:val="single" w:sz="4" w:space="0" w:color="auto"/>
        </w:rPr>
        <w:t xml:space="preserve">　　　　　　　　　　　　　　　　　　　　　　　　　　　　　　　　　　</w:t>
      </w:r>
    </w:p>
    <w:p w14:paraId="3BB6D171" w14:textId="77777777" w:rsidR="007F1E83" w:rsidRPr="007F1E83" w:rsidRDefault="007F1E83">
      <w:pPr>
        <w:rPr>
          <w:u w:val="single"/>
          <w:bdr w:val="single" w:sz="4" w:space="0" w:color="auto"/>
        </w:rPr>
      </w:pPr>
      <w:r>
        <w:rPr>
          <w:rFonts w:hint="eastAsia"/>
          <w:u w:val="single"/>
          <w:bdr w:val="single" w:sz="4" w:space="0" w:color="auto"/>
        </w:rPr>
        <w:t xml:space="preserve">　　　　　　　　　　　　　　　　　　　　　　　　　　　　　　　　　　</w:t>
      </w:r>
    </w:p>
    <w:sectPr w:rsidR="007F1E83" w:rsidRPr="007F1E83" w:rsidSect="00DF70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979B2" w14:textId="77777777" w:rsidR="00DF3B7D" w:rsidRDefault="00DF3B7D" w:rsidP="00DF3B7D">
      <w:r>
        <w:separator/>
      </w:r>
    </w:p>
  </w:endnote>
  <w:endnote w:type="continuationSeparator" w:id="0">
    <w:p w14:paraId="36FF6269" w14:textId="77777777" w:rsidR="00DF3B7D" w:rsidRDefault="00DF3B7D" w:rsidP="00DF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1C711" w14:textId="77777777" w:rsidR="00867E38" w:rsidRDefault="00867E3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283486"/>
      <w:docPartObj>
        <w:docPartGallery w:val="Page Numbers (Bottom of Page)"/>
        <w:docPartUnique/>
      </w:docPartObj>
    </w:sdtPr>
    <w:sdtContent>
      <w:p w14:paraId="373AD043" w14:textId="17448BE3" w:rsidR="00DF7024" w:rsidRPr="00867E38" w:rsidRDefault="00867E38" w:rsidP="00867E3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</w:t>
        </w:r>
        <w:r w:rsidRPr="003B55AD">
          <w:rPr>
            <w:rFonts w:hint="eastAsia"/>
          </w:rPr>
          <w:t>文型プリント</w:t>
        </w:r>
        <w:r>
          <w:rPr>
            <w:rFonts w:hint="eastAsia"/>
          </w:rPr>
          <w:t>6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9CBB3" w14:textId="77777777" w:rsidR="00867E38" w:rsidRDefault="00867E3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2DD1E" w14:textId="77777777" w:rsidR="00DF3B7D" w:rsidRDefault="00DF3B7D" w:rsidP="00DF3B7D">
      <w:r>
        <w:separator/>
      </w:r>
    </w:p>
  </w:footnote>
  <w:footnote w:type="continuationSeparator" w:id="0">
    <w:p w14:paraId="09BF6E95" w14:textId="77777777" w:rsidR="00DF3B7D" w:rsidRDefault="00DF3B7D" w:rsidP="00DF3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99648" w14:textId="77777777" w:rsidR="00867E38" w:rsidRDefault="00867E38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5387" w14:textId="6C21584E" w:rsidR="00C76FDF" w:rsidRPr="00DF7024" w:rsidRDefault="00DF7024" w:rsidP="00DF7024">
    <w:pPr>
      <w:pStyle w:val="aa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23887" w14:textId="77777777" w:rsidR="00867E38" w:rsidRDefault="00867E38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474"/>
    <w:rsid w:val="00087B09"/>
    <w:rsid w:val="001D3D3D"/>
    <w:rsid w:val="00295FFC"/>
    <w:rsid w:val="002C43FA"/>
    <w:rsid w:val="00335B5D"/>
    <w:rsid w:val="00340B84"/>
    <w:rsid w:val="003939F0"/>
    <w:rsid w:val="00411240"/>
    <w:rsid w:val="004621DC"/>
    <w:rsid w:val="005903D4"/>
    <w:rsid w:val="005F0853"/>
    <w:rsid w:val="006219DE"/>
    <w:rsid w:val="00687F6B"/>
    <w:rsid w:val="006A7F4B"/>
    <w:rsid w:val="006D1AC8"/>
    <w:rsid w:val="0073691D"/>
    <w:rsid w:val="0078202E"/>
    <w:rsid w:val="007C196D"/>
    <w:rsid w:val="007F1E83"/>
    <w:rsid w:val="0080064B"/>
    <w:rsid w:val="00867E38"/>
    <w:rsid w:val="00897469"/>
    <w:rsid w:val="008D176A"/>
    <w:rsid w:val="008D1F61"/>
    <w:rsid w:val="00A14D6A"/>
    <w:rsid w:val="00AA5154"/>
    <w:rsid w:val="00B357A5"/>
    <w:rsid w:val="00BA1665"/>
    <w:rsid w:val="00C76FDF"/>
    <w:rsid w:val="00D33F17"/>
    <w:rsid w:val="00D64731"/>
    <w:rsid w:val="00DE0474"/>
    <w:rsid w:val="00DF3B7D"/>
    <w:rsid w:val="00DF7024"/>
    <w:rsid w:val="00E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6D78EFA"/>
  <w15:docId w15:val="{2ED5FF47-45DC-4AFA-8265-E3F05BE4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35B5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35B5D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335B5D"/>
  </w:style>
  <w:style w:type="paragraph" w:styleId="a6">
    <w:name w:val="annotation subject"/>
    <w:basedOn w:val="a4"/>
    <w:next w:val="a4"/>
    <w:link w:val="a7"/>
    <w:uiPriority w:val="99"/>
    <w:semiHidden/>
    <w:unhideWhenUsed/>
    <w:rsid w:val="00335B5D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335B5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35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35B5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F3B7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F3B7D"/>
  </w:style>
  <w:style w:type="paragraph" w:styleId="ac">
    <w:name w:val="footer"/>
    <w:basedOn w:val="a"/>
    <w:link w:val="ad"/>
    <w:uiPriority w:val="99"/>
    <w:unhideWhenUsed/>
    <w:rsid w:val="00DF3B7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F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2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8E020E-CF62-401E-9554-639D0E25A1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12CE32-115D-4ED0-A775-3360E5CEB4E5}"/>
</file>

<file path=customXml/itemProps3.xml><?xml version="1.0" encoding="utf-8"?>
<ds:datastoreItem xmlns:ds="http://schemas.openxmlformats.org/officeDocument/2006/customXml" ds:itemID="{6102096F-39F5-4E9E-8E56-D96540F8BB34}"/>
</file>

<file path=customXml/itemProps4.xml><?xml version="1.0" encoding="utf-8"?>
<ds:datastoreItem xmlns:ds="http://schemas.openxmlformats.org/officeDocument/2006/customXml" ds:itemID="{E9A4642F-8C16-4A06-B182-341C0A4480CC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19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8</cp:revision>
  <cp:lastPrinted>2018-10-11T01:21:00Z</cp:lastPrinted>
  <dcterms:created xsi:type="dcterms:W3CDTF">2018-07-03T11:35:00Z</dcterms:created>
  <dcterms:modified xsi:type="dcterms:W3CDTF">2021-08-31T06:39:00Z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