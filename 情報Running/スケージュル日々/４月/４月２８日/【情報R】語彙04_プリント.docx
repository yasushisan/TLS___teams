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5B21" w14:textId="77777777" w:rsidR="00ED05B3" w:rsidRPr="003E2C7D" w:rsidRDefault="003E2C7D">
      <w:pPr>
        <w:rPr>
          <w:rFonts w:ascii="ＭＳ 明朝" w:eastAsia="ＭＳ 明朝" w:hAnsi="ＭＳ 明朝"/>
          <w:b/>
          <w:sz w:val="22"/>
        </w:rPr>
      </w:pPr>
      <w:r w:rsidRPr="003E2C7D">
        <w:rPr>
          <w:rFonts w:ascii="ＭＳ 明朝" w:eastAsia="ＭＳ 明朝" w:hAnsi="ＭＳ 明朝" w:hint="eastAsia"/>
          <w:b/>
          <w:sz w:val="22"/>
        </w:rPr>
        <w:t xml:space="preserve">情報Running：　</w:t>
      </w:r>
      <w:r w:rsidR="00FA5365" w:rsidRPr="003E2C7D">
        <w:rPr>
          <w:rFonts w:ascii="ＭＳ 明朝" w:eastAsia="ＭＳ 明朝" w:hAnsi="ＭＳ 明朝" w:hint="eastAsia"/>
          <w:b/>
          <w:sz w:val="22"/>
        </w:rPr>
        <w:t>語彙</w:t>
      </w:r>
      <w:r w:rsidR="000A6146" w:rsidRPr="003E2C7D">
        <w:rPr>
          <w:rFonts w:ascii="ＭＳ 明朝" w:eastAsia="ＭＳ 明朝" w:hAnsi="ＭＳ 明朝" w:hint="eastAsia"/>
          <w:b/>
          <w:sz w:val="22"/>
        </w:rPr>
        <w:t>４</w:t>
      </w:r>
    </w:p>
    <w:p w14:paraId="2DEACE64" w14:textId="77777777" w:rsidR="00FA5365" w:rsidRDefault="000A614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7</w:t>
      </w:r>
      <w:r w:rsidR="009532DD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自然</w:t>
      </w:r>
      <w:r w:rsidR="009532DD">
        <w:rPr>
          <w:rFonts w:ascii="ＭＳ 明朝" w:eastAsia="ＭＳ 明朝" w:hAnsi="ＭＳ 明朝" w:hint="eastAsia"/>
        </w:rPr>
        <w:t>に</w:t>
      </w:r>
      <w:r w:rsidR="00FA5365">
        <w:rPr>
          <w:rFonts w:ascii="ＭＳ 明朝" w:eastAsia="ＭＳ 明朝" w:hAnsi="ＭＳ 明朝" w:hint="eastAsia"/>
        </w:rPr>
        <w:t>関係</w:t>
      </w:r>
      <w:r w:rsidR="00FA5365" w:rsidRPr="00FA5365">
        <w:rPr>
          <w:rFonts w:ascii="ＭＳ 明朝" w:eastAsia="ＭＳ 明朝" w:hAnsi="ＭＳ 明朝" w:hint="eastAsia"/>
        </w:rPr>
        <w:t>する言葉</w:t>
      </w:r>
    </w:p>
    <w:p w14:paraId="23FC9E28" w14:textId="1F16AF13" w:rsidR="00FA5365" w:rsidRDefault="00FA536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練習１：</w:t>
      </w:r>
    </w:p>
    <w:p w14:paraId="36EC7FB2" w14:textId="77777777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9EB9A5F" w14:textId="77777777" w:rsidR="00960030" w:rsidRPr="004A4036" w:rsidRDefault="00960030" w:rsidP="00960030">
      <w:pPr>
        <w:rPr>
          <w:rFonts w:ascii="ＭＳ 明朝" w:eastAsia="ＭＳ 明朝" w:hAnsi="ＭＳ 明朝"/>
        </w:rPr>
      </w:pPr>
    </w:p>
    <w:p w14:paraId="4E8DE5A9" w14:textId="19B3F754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①庭で育てているトマトがやっと(　　)から、サラダにして食べよう。</w:t>
      </w:r>
    </w:p>
    <w:p w14:paraId="34B0523F" w14:textId="50C0C30F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②沖縄は東京と(　　)が違うから、もっと涼しい服がいいと思うよ。</w:t>
      </w:r>
    </w:p>
    <w:p w14:paraId="6B500A29" w14:textId="43D81684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③今年は雨が少ないので、(　　)の水が少なくなっているそうです。</w:t>
      </w:r>
    </w:p>
    <w:p w14:paraId="78A2A779" w14:textId="4845761F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④みんなで初 (　　)を見に行こうよ。</w:t>
      </w:r>
    </w:p>
    <w:p w14:paraId="12FFD268" w14:textId="28D2714A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⑤「あの木、(　　)がついてるよ。」「ほんとだ。来週には花が咲きそうだね。」</w:t>
      </w:r>
    </w:p>
    <w:p w14:paraId="7B37A696" w14:textId="061823E4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⑥「この絵、何がダメだと思う？」「うさぎの(　　)はそんなに長くないよ。」</w:t>
      </w:r>
      <w:r>
        <w:rPr>
          <w:rFonts w:ascii="ＭＳ 明朝" w:eastAsia="ＭＳ 明朝" w:hAnsi="ＭＳ 明朝"/>
        </w:rPr>
        <w:t xml:space="preserve"> </w:t>
      </w:r>
    </w:p>
    <w:p w14:paraId="20FEBB49" w14:textId="0605C61C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⑦今年は(　　)</w:t>
      </w:r>
      <w:r w:rsidR="00487874">
        <w:rPr>
          <w:rFonts w:ascii="ＭＳ 明朝" w:eastAsia="ＭＳ 明朝" w:hAnsi="ＭＳ 明朝" w:hint="eastAsia"/>
        </w:rPr>
        <w:t>の育ちがいいぞ。収穫が楽しみだ。</w:t>
      </w:r>
    </w:p>
    <w:p w14:paraId="67639D7C" w14:textId="0A3B8AE2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⑧冬が近づいてきて、(　　)が早くなったね。</w:t>
      </w:r>
    </w:p>
    <w:p w14:paraId="739D8033" w14:textId="77777777" w:rsidR="00960030" w:rsidRDefault="00960030" w:rsidP="00960030">
      <w:pPr>
        <w:rPr>
          <w:rFonts w:ascii="ＭＳ 明朝" w:eastAsia="ＭＳ 明朝" w:hAnsi="ＭＳ 明朝"/>
        </w:rPr>
      </w:pPr>
    </w:p>
    <w:p w14:paraId="7C4C22C7" w14:textId="77777777" w:rsidR="00960030" w:rsidRDefault="00960030" w:rsidP="00960030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2A7C3173" wp14:editId="7352F30E">
                <wp:extent cx="4371975" cy="1404620"/>
                <wp:effectExtent l="0" t="0" r="28575" b="13970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FAE1" w14:textId="05FF6CBF" w:rsidR="00960030" w:rsidRPr="000A2C9D" w:rsidRDefault="00960030" w:rsidP="00960030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>作物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日の入り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日の出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実った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茂った</w:t>
                            </w:r>
                          </w:p>
                          <w:p w14:paraId="5816739C" w14:textId="643F478E" w:rsidR="00960030" w:rsidRPr="000A2C9D" w:rsidRDefault="00960030" w:rsidP="00960030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つぼみ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ＭＳ 明朝" w:eastAsia="ＭＳ 明朝" w:hAnsi="ＭＳ 明朝"/>
                              </w:rPr>
                              <w:t>g.気候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h.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>種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 xml:space="preserve">　 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しっぽ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j.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ダム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7C317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">
                <v:textbox style="mso-fit-shape-to-text:t">
                  <w:txbxContent>
                    <w:p w14:paraId="7C25FAE1" w14:textId="05FF6CBF" w:rsidR="00960030" w:rsidRPr="000A2C9D" w:rsidRDefault="00960030" w:rsidP="00960030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>作物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日の入り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日の出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実った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茂った</w:t>
                      </w:r>
                    </w:p>
                    <w:p w14:paraId="5816739C" w14:textId="643F478E" w:rsidR="00960030" w:rsidRPr="000A2C9D" w:rsidRDefault="00960030" w:rsidP="00960030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つぼみ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>
                        <w:rPr>
                          <w:rFonts w:ascii="ＭＳ 明朝" w:eastAsia="ＭＳ 明朝" w:hAnsi="ＭＳ 明朝"/>
                        </w:rPr>
                        <w:t>g.気候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h.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>種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 xml:space="preserve">　 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しっぽ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j.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ダム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C917E" w14:textId="10C02934" w:rsidR="00960030" w:rsidRDefault="00960030" w:rsidP="00960030">
      <w:pPr>
        <w:rPr>
          <w:rFonts w:ascii="ＭＳ 明朝" w:eastAsia="ＭＳ 明朝" w:hAnsi="ＭＳ 明朝"/>
        </w:rPr>
      </w:pPr>
    </w:p>
    <w:p w14:paraId="36F971E7" w14:textId="77777777" w:rsidR="000520D1" w:rsidRDefault="000520D1" w:rsidP="00960030">
      <w:pPr>
        <w:rPr>
          <w:rFonts w:ascii="ＭＳ 明朝" w:eastAsia="ＭＳ 明朝" w:hAnsi="ＭＳ 明朝"/>
        </w:rPr>
      </w:pPr>
    </w:p>
    <w:p w14:paraId="63062FBD" w14:textId="77777777" w:rsidR="00960030" w:rsidRDefault="00960030" w:rsidP="00960030">
      <w:pPr>
        <w:rPr>
          <w:rFonts w:ascii="ＭＳ 明朝" w:eastAsia="ＭＳ 明朝" w:hAnsi="ＭＳ 明朝"/>
        </w:rPr>
      </w:pPr>
    </w:p>
    <w:p w14:paraId="7F6262DD" w14:textId="6AA8F929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)に合うものをa～eの中から一つ選びなさい。</w:t>
      </w:r>
    </w:p>
    <w:p w14:paraId="7C77B483" w14:textId="77777777" w:rsidR="00960030" w:rsidRPr="000A2FDD" w:rsidRDefault="00960030" w:rsidP="00960030">
      <w:pPr>
        <w:rPr>
          <w:rFonts w:ascii="ＭＳ 明朝" w:eastAsia="ＭＳ 明朝" w:hAnsi="ＭＳ 明朝"/>
        </w:rPr>
      </w:pPr>
    </w:p>
    <w:p w14:paraId="17550C17" w14:textId="375B4BF2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487874">
        <w:rPr>
          <w:rFonts w:ascii="ＭＳ 明朝" w:eastAsia="ＭＳ 明朝" w:hAnsi="ＭＳ 明朝" w:hint="eastAsia"/>
        </w:rPr>
        <w:t>目に悪いから、(</w:t>
      </w:r>
      <w:r>
        <w:rPr>
          <w:rFonts w:ascii="ＭＳ 明朝" w:eastAsia="ＭＳ 明朝" w:hAnsi="ＭＳ 明朝" w:hint="eastAsia"/>
        </w:rPr>
        <w:t xml:space="preserve">　　)</w:t>
      </w:r>
      <w:r w:rsidR="00487874">
        <w:rPr>
          <w:rFonts w:ascii="ＭＳ 明朝" w:eastAsia="ＭＳ 明朝" w:hAnsi="ＭＳ 明朝" w:hint="eastAsia"/>
        </w:rPr>
        <w:t>は直接見たらいけないよ。</w:t>
      </w:r>
    </w:p>
    <w:p w14:paraId="34BD83A1" w14:textId="09B7008C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487874">
        <w:rPr>
          <w:rFonts w:ascii="ＭＳ 明朝" w:eastAsia="ＭＳ 明朝" w:hAnsi="ＭＳ 明朝" w:hint="eastAsia"/>
        </w:rPr>
        <w:t>新鮮な</w:t>
      </w:r>
      <w:r>
        <w:rPr>
          <w:rFonts w:ascii="ＭＳ 明朝" w:eastAsia="ＭＳ 明朝" w:hAnsi="ＭＳ 明朝" w:hint="eastAsia"/>
        </w:rPr>
        <w:t>(　　)</w:t>
      </w:r>
      <w:r w:rsidR="00487874">
        <w:rPr>
          <w:rFonts w:ascii="ＭＳ 明朝" w:eastAsia="ＭＳ 明朝" w:hAnsi="ＭＳ 明朝" w:hint="eastAsia"/>
        </w:rPr>
        <w:t>水は本当においしいね。</w:t>
      </w:r>
    </w:p>
    <w:p w14:paraId="656F96F2" w14:textId="5B73863A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487874">
        <w:rPr>
          <w:rFonts w:ascii="ＭＳ 明朝" w:eastAsia="ＭＳ 明朝" w:hAnsi="ＭＳ 明朝" w:hint="eastAsia"/>
        </w:rPr>
        <w:t>大気</w:t>
      </w:r>
      <w:r>
        <w:rPr>
          <w:rFonts w:ascii="ＭＳ 明朝" w:eastAsia="ＭＳ 明朝" w:hAnsi="ＭＳ 明朝" w:hint="eastAsia"/>
        </w:rPr>
        <w:t>(　　)</w:t>
      </w:r>
      <w:r w:rsidR="00487874">
        <w:rPr>
          <w:rFonts w:ascii="ＭＳ 明朝" w:eastAsia="ＭＳ 明朝" w:hAnsi="ＭＳ 明朝" w:hint="eastAsia"/>
        </w:rPr>
        <w:t>は大きな社会問題となっている。</w:t>
      </w:r>
    </w:p>
    <w:p w14:paraId="04FEAB7E" w14:textId="37E8D227" w:rsidR="00960030" w:rsidRDefault="00960030" w:rsidP="0096003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487874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>(　　)</w:t>
      </w:r>
      <w:r w:rsidR="00487874">
        <w:rPr>
          <w:rFonts w:ascii="ＭＳ 明朝" w:eastAsia="ＭＳ 明朝" w:hAnsi="ＭＳ 明朝" w:hint="eastAsia"/>
        </w:rPr>
        <w:t>の空の下、スポーツ大会が行われた。</w:t>
      </w:r>
    </w:p>
    <w:p w14:paraId="7AAF7776" w14:textId="252ADD39" w:rsidR="009532DD" w:rsidRDefault="00960030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056CC9C2" wp14:editId="60B10100">
                <wp:extent cx="4467225" cy="1404620"/>
                <wp:effectExtent l="0" t="0" r="28575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648C" w14:textId="14232D89" w:rsidR="00960030" w:rsidRPr="000A2C9D" w:rsidRDefault="00960030" w:rsidP="00960030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>日光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b.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>台風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c.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 xml:space="preserve">天然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 xml:space="preserve">汚染　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 w:rsidR="00487874">
                              <w:rPr>
                                <w:rFonts w:ascii="ＭＳ 明朝" w:eastAsia="ＭＳ 明朝" w:hAnsi="ＭＳ 明朝" w:hint="eastAsia"/>
                              </w:rPr>
                              <w:t>快晴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CC9C2" id="_x0000_s1027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">
                <v:textbox style="mso-fit-shape-to-text:t">
                  <w:txbxContent>
                    <w:p w14:paraId="6538648C" w14:textId="14232D89" w:rsidR="00960030" w:rsidRPr="000A2C9D" w:rsidRDefault="00960030" w:rsidP="00960030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>日光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b.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>台風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>c.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 xml:space="preserve">天然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 xml:space="preserve">汚染　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 w:rsidR="00487874">
                        <w:rPr>
                          <w:rFonts w:ascii="ＭＳ 明朝" w:eastAsia="ＭＳ 明朝" w:hAnsi="ＭＳ 明朝" w:hint="eastAsia"/>
                        </w:rPr>
                        <w:t>快晴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8AFA3A" w14:textId="77777777" w:rsidR="001039C1" w:rsidRDefault="00F22EF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8</w:t>
      </w:r>
      <w:r w:rsidR="001039C1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体</w:t>
      </w:r>
      <w:r w:rsidR="00923313">
        <w:rPr>
          <w:rFonts w:ascii="ＭＳ 明朝" w:eastAsia="ＭＳ 明朝" w:hAnsi="ＭＳ 明朝" w:hint="eastAsia"/>
        </w:rPr>
        <w:t>・</w:t>
      </w:r>
      <w:r>
        <w:rPr>
          <w:rFonts w:ascii="ＭＳ 明朝" w:eastAsia="ＭＳ 明朝" w:hAnsi="ＭＳ 明朝" w:hint="eastAsia"/>
        </w:rPr>
        <w:t>健康</w:t>
      </w:r>
      <w:r w:rsidR="001039C1">
        <w:rPr>
          <w:rFonts w:ascii="ＭＳ 明朝" w:eastAsia="ＭＳ 明朝" w:hAnsi="ＭＳ 明朝" w:hint="eastAsia"/>
        </w:rPr>
        <w:t>に関係する言葉</w:t>
      </w:r>
    </w:p>
    <w:p w14:paraId="5DAE544B" w14:textId="7D18B1DE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</w:t>
      </w:r>
      <w:r w:rsidR="00EE125D">
        <w:rPr>
          <w:rFonts w:ascii="ＭＳ 明朝" w:eastAsia="ＭＳ 明朝" w:hAnsi="ＭＳ 明朝" w:hint="eastAsia"/>
        </w:rPr>
        <w:t>２</w:t>
      </w:r>
      <w:r>
        <w:rPr>
          <w:rFonts w:ascii="ＭＳ 明朝" w:eastAsia="ＭＳ 明朝" w:hAnsi="ＭＳ 明朝" w:hint="eastAsia"/>
        </w:rPr>
        <w:t>：</w:t>
      </w:r>
    </w:p>
    <w:p w14:paraId="76B912E6" w14:textId="77777777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3516EBF4" w14:textId="77777777" w:rsidR="00487874" w:rsidRPr="004A4036" w:rsidRDefault="00487874" w:rsidP="00487874">
      <w:pPr>
        <w:rPr>
          <w:rFonts w:ascii="ＭＳ 明朝" w:eastAsia="ＭＳ 明朝" w:hAnsi="ＭＳ 明朝"/>
        </w:rPr>
      </w:pPr>
    </w:p>
    <w:p w14:paraId="4B66C6C8" w14:textId="5E52A7E2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①「怪我したって聞いたけど、大丈夫？」「うん。すぐに(　　)してもらったから大丈夫だよ。」</w:t>
      </w:r>
      <w:r>
        <w:rPr>
          <w:rFonts w:ascii="ＭＳ 明朝" w:eastAsia="ＭＳ 明朝" w:hAnsi="ＭＳ 明朝"/>
        </w:rPr>
        <w:t xml:space="preserve"> </w:t>
      </w:r>
    </w:p>
    <w:p w14:paraId="40E4CA03" w14:textId="662057F9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②「</w:t>
      </w:r>
      <w:r w:rsidR="00061D99">
        <w:rPr>
          <w:rFonts w:ascii="ＭＳ 明朝" w:eastAsia="ＭＳ 明朝" w:hAnsi="ＭＳ 明朝" w:hint="eastAsia"/>
        </w:rPr>
        <w:t>(　　)</w:t>
      </w:r>
      <w:r>
        <w:rPr>
          <w:rFonts w:ascii="ＭＳ 明朝" w:eastAsia="ＭＳ 明朝" w:hAnsi="ＭＳ 明朝" w:hint="eastAsia"/>
        </w:rPr>
        <w:t>ついて、どうしたの？」「大事な</w:t>
      </w:r>
      <w:r w:rsidR="00061D99">
        <w:rPr>
          <w:rFonts w:ascii="ＭＳ 明朝" w:eastAsia="ＭＳ 明朝" w:hAnsi="ＭＳ 明朝" w:hint="eastAsia"/>
        </w:rPr>
        <w:t>アクセサリーをなくしてしまって…」</w:t>
      </w:r>
      <w:r>
        <w:rPr>
          <w:rFonts w:ascii="ＭＳ 明朝" w:eastAsia="ＭＳ 明朝" w:hAnsi="ＭＳ 明朝" w:hint="eastAsia"/>
        </w:rPr>
        <w:t xml:space="preserve"> </w:t>
      </w:r>
    </w:p>
    <w:p w14:paraId="2426A963" w14:textId="24654A25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061D99">
        <w:rPr>
          <w:rFonts w:ascii="ＭＳ 明朝" w:eastAsia="ＭＳ 明朝" w:hAnsi="ＭＳ 明朝" w:hint="eastAsia"/>
        </w:rPr>
        <w:t xml:space="preserve">「さっきから </w:t>
      </w:r>
      <w:r>
        <w:rPr>
          <w:rFonts w:ascii="ＭＳ 明朝" w:eastAsia="ＭＳ 明朝" w:hAnsi="ＭＳ 明朝" w:hint="eastAsia"/>
        </w:rPr>
        <w:t>(　　)</w:t>
      </w:r>
      <w:r w:rsidR="00061D99">
        <w:rPr>
          <w:rFonts w:ascii="ＭＳ 明朝" w:eastAsia="ＭＳ 明朝" w:hAnsi="ＭＳ 明朝" w:hint="eastAsia"/>
        </w:rPr>
        <w:t>ばかりしてるね。」「昨日はあまり眠れなかったんだ。」</w:t>
      </w:r>
    </w:p>
    <w:p w14:paraId="7A3CFBB3" w14:textId="3A43ED90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061D99">
        <w:rPr>
          <w:rFonts w:ascii="ＭＳ 明朝" w:eastAsia="ＭＳ 明朝" w:hAnsi="ＭＳ 明朝" w:hint="eastAsia"/>
        </w:rPr>
        <w:t xml:space="preserve">目の横の </w:t>
      </w:r>
      <w:r>
        <w:rPr>
          <w:rFonts w:ascii="ＭＳ 明朝" w:eastAsia="ＭＳ 明朝" w:hAnsi="ＭＳ 明朝" w:hint="eastAsia"/>
        </w:rPr>
        <w:t>(　　)</w:t>
      </w:r>
      <w:r w:rsidR="00061D99">
        <w:rPr>
          <w:rFonts w:ascii="ＭＳ 明朝" w:eastAsia="ＭＳ 明朝" w:hAnsi="ＭＳ 明朝" w:hint="eastAsia"/>
        </w:rPr>
        <w:t>が増えてきたような気がする。</w:t>
      </w:r>
    </w:p>
    <w:p w14:paraId="1090FFD6" w14:textId="0EA24F5C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="00061D99">
        <w:rPr>
          <w:rFonts w:ascii="ＭＳ 明朝" w:eastAsia="ＭＳ 明朝" w:hAnsi="ＭＳ 明朝" w:hint="eastAsia"/>
        </w:rPr>
        <w:t>毎日欠かさずトレーニングをしているので、</w:t>
      </w:r>
      <w:r>
        <w:rPr>
          <w:rFonts w:ascii="ＭＳ 明朝" w:eastAsia="ＭＳ 明朝" w:hAnsi="ＭＳ 明朝" w:hint="eastAsia"/>
        </w:rPr>
        <w:t>(　　)</w:t>
      </w:r>
      <w:r w:rsidR="00061D99">
        <w:rPr>
          <w:rFonts w:ascii="ＭＳ 明朝" w:eastAsia="ＭＳ 明朝" w:hAnsi="ＭＳ 明朝" w:hint="eastAsia"/>
        </w:rPr>
        <w:t>がついてきた。</w:t>
      </w:r>
      <w:r w:rsidR="00061D99">
        <w:rPr>
          <w:rFonts w:ascii="ＭＳ 明朝" w:eastAsia="ＭＳ 明朝" w:hAnsi="ＭＳ 明朝"/>
        </w:rPr>
        <w:t xml:space="preserve"> </w:t>
      </w:r>
    </w:p>
    <w:p w14:paraId="25B36752" w14:textId="1DB67882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</w:t>
      </w:r>
      <w:r w:rsidR="00061D99">
        <w:rPr>
          <w:rFonts w:ascii="ＭＳ 明朝" w:eastAsia="ＭＳ 明朝" w:hAnsi="ＭＳ 明朝" w:hint="eastAsia"/>
        </w:rPr>
        <w:t>彼女はあんなに</w:t>
      </w:r>
      <w:r>
        <w:rPr>
          <w:rFonts w:ascii="ＭＳ 明朝" w:eastAsia="ＭＳ 明朝" w:hAnsi="ＭＳ 明朝" w:hint="eastAsia"/>
        </w:rPr>
        <w:t>(　　)</w:t>
      </w:r>
      <w:r w:rsidR="00061D99">
        <w:rPr>
          <w:rFonts w:ascii="ＭＳ 明朝" w:eastAsia="ＭＳ 明朝" w:hAnsi="ＭＳ 明朝" w:hint="eastAsia"/>
        </w:rPr>
        <w:t>なのに、重いものを平気で持っているから不思議だ。</w:t>
      </w:r>
    </w:p>
    <w:p w14:paraId="6E8F7F91" w14:textId="03BBDD5C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061D99">
        <w:rPr>
          <w:rFonts w:ascii="ＭＳ 明朝" w:eastAsia="ＭＳ 明朝" w:hAnsi="ＭＳ 明朝" w:hint="eastAsia"/>
        </w:rPr>
        <w:t>突然人が出てきたので、びっくりして</w:t>
      </w:r>
      <w:r>
        <w:rPr>
          <w:rFonts w:ascii="ＭＳ 明朝" w:eastAsia="ＭＳ 明朝" w:hAnsi="ＭＳ 明朝" w:hint="eastAsia"/>
        </w:rPr>
        <w:t>(　　)</w:t>
      </w:r>
      <w:r w:rsidR="00061D99">
        <w:rPr>
          <w:rFonts w:ascii="ＭＳ 明朝" w:eastAsia="ＭＳ 明朝" w:hAnsi="ＭＳ 明朝" w:hint="eastAsia"/>
        </w:rPr>
        <w:t>が止まるかと思った。</w:t>
      </w:r>
    </w:p>
    <w:p w14:paraId="121DC228" w14:textId="47A4D9C4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</w:t>
      </w:r>
      <w:r w:rsidR="0030151A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>(　　)</w:t>
      </w:r>
      <w:r w:rsidR="0030151A">
        <w:rPr>
          <w:rFonts w:ascii="ＭＳ 明朝" w:eastAsia="ＭＳ 明朝" w:hAnsi="ＭＳ 明朝" w:hint="eastAsia"/>
        </w:rPr>
        <w:t>が映る鏡が家にあると、とても便利だ。</w:t>
      </w:r>
    </w:p>
    <w:p w14:paraId="1AAE4257" w14:textId="77777777" w:rsidR="00487874" w:rsidRDefault="00487874" w:rsidP="00487874">
      <w:pPr>
        <w:rPr>
          <w:rFonts w:ascii="ＭＳ 明朝" w:eastAsia="ＭＳ 明朝" w:hAnsi="ＭＳ 明朝"/>
        </w:rPr>
      </w:pPr>
    </w:p>
    <w:p w14:paraId="2A33B3DC" w14:textId="77777777" w:rsidR="00487874" w:rsidRDefault="00487874" w:rsidP="00487874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48C86FF2" wp14:editId="3E14E4DB">
                <wp:extent cx="437197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FD392" w14:textId="53EBE0A5" w:rsidR="00487874" w:rsidRPr="000A2C9D" w:rsidRDefault="00487874" w:rsidP="00487874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治療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b.</w:t>
                            </w:r>
                            <w:r w:rsidR="00061D99">
                              <w:rPr>
                                <w:rFonts w:ascii="ＭＳ 明朝" w:eastAsia="ＭＳ 明朝" w:hAnsi="ＭＳ 明朝" w:hint="eastAsia"/>
                              </w:rPr>
                              <w:t>しわ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c.</w:t>
                            </w:r>
                            <w:r w:rsidR="00061D99">
                              <w:rPr>
                                <w:rFonts w:ascii="ＭＳ 明朝" w:eastAsia="ＭＳ 明朝" w:hAnsi="ＭＳ 明朝" w:hint="eastAsia"/>
                              </w:rPr>
                              <w:t>きゃしゃ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d.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手当て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</w:t>
                            </w:r>
                            <w:r w:rsidR="00061D99">
                              <w:rPr>
                                <w:rFonts w:ascii="ＭＳ 明朝" w:eastAsia="ＭＳ 明朝" w:hAnsi="ＭＳ 明朝"/>
                              </w:rPr>
                              <w:t>e.ため息</w:t>
                            </w:r>
                          </w:p>
                          <w:p w14:paraId="7EC45224" w14:textId="4F832C5E" w:rsidR="00487874" w:rsidRPr="000A2C9D" w:rsidRDefault="00487874" w:rsidP="00487874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 w:rsidR="00061D99">
                              <w:rPr>
                                <w:rFonts w:ascii="ＭＳ 明朝" w:eastAsia="ＭＳ 明朝" w:hAnsi="ＭＳ 明朝" w:hint="eastAsia"/>
                              </w:rPr>
                              <w:t>筋肉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g.</w:t>
                            </w:r>
                            <w:r w:rsidR="00061D99">
                              <w:rPr>
                                <w:rFonts w:ascii="ＭＳ 明朝" w:eastAsia="ＭＳ 明朝" w:hAnsi="ＭＳ 明朝" w:hint="eastAsia"/>
                              </w:rPr>
                              <w:t>あくび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h.</w:t>
                            </w:r>
                            <w:r w:rsidR="00061D99">
                              <w:rPr>
                                <w:rFonts w:ascii="ＭＳ 明朝" w:eastAsia="ＭＳ 明朝" w:hAnsi="ＭＳ 明朝" w:hint="eastAsia"/>
                              </w:rPr>
                              <w:t>心臓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 xml:space="preserve">　　 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>白髪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　j.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>全身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86FF2" id="_x0000_s1028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">
                <v:textbox style="mso-fit-shape-to-text:t">
                  <w:txbxContent>
                    <w:p w14:paraId="2DDFD392" w14:textId="53EBE0A5" w:rsidR="00487874" w:rsidRPr="000A2C9D" w:rsidRDefault="00487874" w:rsidP="00487874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治療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b.</w:t>
                      </w:r>
                      <w:r w:rsidR="00061D99">
                        <w:rPr>
                          <w:rFonts w:ascii="ＭＳ 明朝" w:eastAsia="ＭＳ 明朝" w:hAnsi="ＭＳ 明朝" w:hint="eastAsia"/>
                        </w:rPr>
                        <w:t>しわ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c.</w:t>
                      </w:r>
                      <w:r w:rsidR="00061D99">
                        <w:rPr>
                          <w:rFonts w:ascii="ＭＳ 明朝" w:eastAsia="ＭＳ 明朝" w:hAnsi="ＭＳ 明朝" w:hint="eastAsia"/>
                        </w:rPr>
                        <w:t>きゃしゃ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d.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手当て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</w:t>
                      </w:r>
                      <w:r w:rsidR="00061D99">
                        <w:rPr>
                          <w:rFonts w:ascii="ＭＳ 明朝" w:eastAsia="ＭＳ 明朝" w:hAnsi="ＭＳ 明朝"/>
                        </w:rPr>
                        <w:t>e.ため息</w:t>
                      </w:r>
                    </w:p>
                    <w:p w14:paraId="7EC45224" w14:textId="4F832C5E" w:rsidR="00487874" w:rsidRPr="000A2C9D" w:rsidRDefault="00487874" w:rsidP="00487874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 w:rsidR="00061D99">
                        <w:rPr>
                          <w:rFonts w:ascii="ＭＳ 明朝" w:eastAsia="ＭＳ 明朝" w:hAnsi="ＭＳ 明朝" w:hint="eastAsia"/>
                        </w:rPr>
                        <w:t>筋肉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g.</w:t>
                      </w:r>
                      <w:r w:rsidR="00061D99">
                        <w:rPr>
                          <w:rFonts w:ascii="ＭＳ 明朝" w:eastAsia="ＭＳ 明朝" w:hAnsi="ＭＳ 明朝" w:hint="eastAsia"/>
                        </w:rPr>
                        <w:t>あくび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h.</w:t>
                      </w:r>
                      <w:r w:rsidR="00061D99">
                        <w:rPr>
                          <w:rFonts w:ascii="ＭＳ 明朝" w:eastAsia="ＭＳ 明朝" w:hAnsi="ＭＳ 明朝" w:hint="eastAsia"/>
                        </w:rPr>
                        <w:t>心臓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 xml:space="preserve">　　 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>白髪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　j.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>全身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87D7DD" w14:textId="77777777" w:rsidR="00487874" w:rsidRDefault="00487874" w:rsidP="00487874">
      <w:pPr>
        <w:rPr>
          <w:rFonts w:ascii="ＭＳ 明朝" w:eastAsia="ＭＳ 明朝" w:hAnsi="ＭＳ 明朝"/>
        </w:rPr>
      </w:pPr>
    </w:p>
    <w:p w14:paraId="64B5BE4A" w14:textId="77777777" w:rsidR="00487874" w:rsidRDefault="00487874" w:rsidP="00487874">
      <w:pPr>
        <w:rPr>
          <w:rFonts w:ascii="ＭＳ 明朝" w:eastAsia="ＭＳ 明朝" w:hAnsi="ＭＳ 明朝"/>
        </w:rPr>
      </w:pPr>
    </w:p>
    <w:p w14:paraId="2B520CFA" w14:textId="77777777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)に合うものをa～eの中から一つ選び、適切な形に変えなさい。</w:t>
      </w:r>
    </w:p>
    <w:p w14:paraId="05C8A279" w14:textId="77777777" w:rsidR="00487874" w:rsidRPr="000A2FDD" w:rsidRDefault="00487874" w:rsidP="00487874">
      <w:pPr>
        <w:rPr>
          <w:rFonts w:ascii="ＭＳ 明朝" w:eastAsia="ＭＳ 明朝" w:hAnsi="ＭＳ 明朝"/>
        </w:rPr>
      </w:pPr>
    </w:p>
    <w:p w14:paraId="7D0DB2A7" w14:textId="30D13ADF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30151A">
        <w:rPr>
          <w:rFonts w:ascii="ＭＳ 明朝" w:eastAsia="ＭＳ 明朝" w:hAnsi="ＭＳ 明朝" w:hint="eastAsia"/>
        </w:rPr>
        <w:t xml:space="preserve">「花粉症で目がかゆいんです。」「こすると </w:t>
      </w:r>
      <w:r>
        <w:rPr>
          <w:rFonts w:ascii="ＭＳ 明朝" w:eastAsia="ＭＳ 明朝" w:hAnsi="ＭＳ 明朝" w:hint="eastAsia"/>
        </w:rPr>
        <w:t>(　　　)</w:t>
      </w:r>
      <w:r w:rsidR="0030151A">
        <w:rPr>
          <w:rFonts w:ascii="ＭＳ 明朝" w:eastAsia="ＭＳ 明朝" w:hAnsi="ＭＳ 明朝" w:hint="eastAsia"/>
        </w:rPr>
        <w:t>から、目薬をさして我慢してください。」</w:t>
      </w:r>
    </w:p>
    <w:p w14:paraId="118BA170" w14:textId="10A57152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30151A">
        <w:rPr>
          <w:rFonts w:ascii="ＭＳ 明朝" w:eastAsia="ＭＳ 明朝" w:hAnsi="ＭＳ 明朝" w:hint="eastAsia"/>
        </w:rPr>
        <w:t>「どうしたの？すごく(　　　)るね。」「どうやら虫に刺されたみたいなんだ…」</w:t>
      </w:r>
    </w:p>
    <w:p w14:paraId="34BD0767" w14:textId="70284B20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30151A">
        <w:rPr>
          <w:rFonts w:ascii="ＭＳ 明朝" w:eastAsia="ＭＳ 明朝" w:hAnsi="ＭＳ 明朝" w:hint="eastAsia"/>
        </w:rPr>
        <w:t>感染症が</w:t>
      </w:r>
      <w:r>
        <w:rPr>
          <w:rFonts w:ascii="ＭＳ 明朝" w:eastAsia="ＭＳ 明朝" w:hAnsi="ＭＳ 明朝" w:hint="eastAsia"/>
        </w:rPr>
        <w:t>(　　　　)</w:t>
      </w:r>
      <w:r w:rsidR="0030151A">
        <w:rPr>
          <w:rFonts w:ascii="ＭＳ 明朝" w:eastAsia="ＭＳ 明朝" w:hAnsi="ＭＳ 明朝" w:hint="eastAsia"/>
        </w:rPr>
        <w:t>いるので、手洗いうがいをしっかりして予防しましょう。」</w:t>
      </w:r>
      <w:r w:rsidR="0030151A">
        <w:rPr>
          <w:rFonts w:ascii="ＭＳ 明朝" w:eastAsia="ＭＳ 明朝" w:hAnsi="ＭＳ 明朝"/>
        </w:rPr>
        <w:t xml:space="preserve"> </w:t>
      </w:r>
    </w:p>
    <w:p w14:paraId="52D1B95B" w14:textId="65F793E6" w:rsidR="00487874" w:rsidRDefault="00487874" w:rsidP="0048787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30151A">
        <w:rPr>
          <w:rFonts w:ascii="ＭＳ 明朝" w:eastAsia="ＭＳ 明朝" w:hAnsi="ＭＳ 明朝" w:hint="eastAsia"/>
        </w:rPr>
        <w:t xml:space="preserve">私は体が強いから、もう10年くらい病気に </w:t>
      </w:r>
      <w:r>
        <w:rPr>
          <w:rFonts w:ascii="ＭＳ 明朝" w:eastAsia="ＭＳ 明朝" w:hAnsi="ＭＳ 明朝" w:hint="eastAsia"/>
        </w:rPr>
        <w:t>(　　　)</w:t>
      </w:r>
      <w:r w:rsidR="0030151A">
        <w:rPr>
          <w:rFonts w:ascii="ＭＳ 明朝" w:eastAsia="ＭＳ 明朝" w:hAnsi="ＭＳ 明朝" w:hint="eastAsia"/>
        </w:rPr>
        <w:t xml:space="preserve"> いない。</w:t>
      </w:r>
    </w:p>
    <w:p w14:paraId="5DC0B557" w14:textId="77777777" w:rsidR="00BF0AF8" w:rsidRDefault="00487874" w:rsidP="006E6487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37BB211D" wp14:editId="35F90796">
                <wp:extent cx="4467225" cy="1404620"/>
                <wp:effectExtent l="0" t="0" r="28575" b="13970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4A67E" w14:textId="34874DE7" w:rsidR="00487874" w:rsidRPr="000A2C9D" w:rsidRDefault="00487874" w:rsidP="00487874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FE53FE">
                              <w:rPr>
                                <w:rFonts w:ascii="ＭＳ 明朝" w:eastAsia="ＭＳ 明朝" w:hAnsi="ＭＳ 明朝" w:hint="eastAsia"/>
                              </w:rPr>
                              <w:t>診断する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>傷つく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>腫れる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>流行る</w:t>
                            </w:r>
                            <w:r w:rsidR="00FE53FE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 w:rsidR="0030151A">
                              <w:rPr>
                                <w:rFonts w:ascii="ＭＳ 明朝" w:eastAsia="ＭＳ 明朝" w:hAnsi="ＭＳ 明朝" w:hint="eastAsia"/>
                              </w:rPr>
                              <w:t>かかる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B211D" id="_x0000_s1029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">
                <v:textbox style="mso-fit-shape-to-text:t">
                  <w:txbxContent>
                    <w:p w14:paraId="5064A67E" w14:textId="34874DE7" w:rsidR="00487874" w:rsidRPr="000A2C9D" w:rsidRDefault="00487874" w:rsidP="00487874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FE53FE">
                        <w:rPr>
                          <w:rFonts w:ascii="ＭＳ 明朝" w:eastAsia="ＭＳ 明朝" w:hAnsi="ＭＳ 明朝" w:hint="eastAsia"/>
                        </w:rPr>
                        <w:t>診断する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>傷つく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>腫れる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>流行る</w:t>
                      </w:r>
                      <w:r w:rsidR="00FE53FE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 w:rsidR="0030151A">
                        <w:rPr>
                          <w:rFonts w:ascii="ＭＳ 明朝" w:eastAsia="ＭＳ 明朝" w:hAnsi="ＭＳ 明朝" w:hint="eastAsia"/>
                        </w:rPr>
                        <w:t>かかる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E881E3" w14:textId="260660EA" w:rsidR="00594D15" w:rsidRDefault="000A4B88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lastRenderedPageBreak/>
        <w:t>【メモ】</w:t>
      </w:r>
    </w:p>
    <w:p w14:paraId="6657556C" w14:textId="2236F809" w:rsidR="000A4B88" w:rsidRDefault="000A4B88" w:rsidP="006E6487">
      <w:pPr>
        <w:rPr>
          <w:rFonts w:ascii="ＭＳ 明朝" w:eastAsia="ＭＳ 明朝" w:hAnsi="ＭＳ 明朝"/>
        </w:rPr>
      </w:pPr>
    </w:p>
    <w:p w14:paraId="31D644AA" w14:textId="77777777" w:rsidR="006C1EC4" w:rsidRDefault="006C1EC4" w:rsidP="006E6487">
      <w:pPr>
        <w:rPr>
          <w:rFonts w:ascii="ＭＳ 明朝" w:eastAsia="ＭＳ 明朝" w:hAnsi="ＭＳ 明朝"/>
        </w:rPr>
      </w:pPr>
    </w:p>
    <w:p w14:paraId="7B1C9911" w14:textId="13290E33" w:rsidR="000A4B88" w:rsidRDefault="000A4B88" w:rsidP="006E6487">
      <w:pPr>
        <w:rPr>
          <w:rFonts w:ascii="ＭＳ 明朝" w:eastAsia="ＭＳ 明朝" w:hAnsi="ＭＳ 明朝"/>
        </w:rPr>
      </w:pPr>
    </w:p>
    <w:p w14:paraId="29127918" w14:textId="44BC5AE5" w:rsidR="000A4B88" w:rsidRDefault="000A4B88" w:rsidP="006E6487">
      <w:pPr>
        <w:rPr>
          <w:rFonts w:ascii="ＭＳ 明朝" w:eastAsia="ＭＳ 明朝" w:hAnsi="ＭＳ 明朝"/>
        </w:rPr>
      </w:pPr>
    </w:p>
    <w:p w14:paraId="08F7E07B" w14:textId="286B87A2" w:rsidR="000A4B88" w:rsidRDefault="000A4B88" w:rsidP="006E6487">
      <w:pPr>
        <w:rPr>
          <w:rFonts w:ascii="ＭＳ 明朝" w:eastAsia="ＭＳ 明朝" w:hAnsi="ＭＳ 明朝"/>
        </w:rPr>
      </w:pPr>
    </w:p>
    <w:p w14:paraId="403F0720" w14:textId="4D013615" w:rsidR="000A4B88" w:rsidRDefault="000A4B88" w:rsidP="006E6487">
      <w:pPr>
        <w:rPr>
          <w:rFonts w:ascii="ＭＳ 明朝" w:eastAsia="ＭＳ 明朝" w:hAnsi="ＭＳ 明朝"/>
        </w:rPr>
      </w:pPr>
    </w:p>
    <w:p w14:paraId="4284AD34" w14:textId="76F57B1B" w:rsidR="000A4B88" w:rsidRDefault="000A4B88" w:rsidP="006E6487">
      <w:pPr>
        <w:rPr>
          <w:rFonts w:ascii="ＭＳ 明朝" w:eastAsia="ＭＳ 明朝" w:hAnsi="ＭＳ 明朝"/>
        </w:rPr>
      </w:pPr>
    </w:p>
    <w:p w14:paraId="4280A522" w14:textId="5C4BD999" w:rsidR="000A4B88" w:rsidRDefault="000A4B88" w:rsidP="006E6487">
      <w:pPr>
        <w:rPr>
          <w:rFonts w:ascii="ＭＳ 明朝" w:eastAsia="ＭＳ 明朝" w:hAnsi="ＭＳ 明朝"/>
        </w:rPr>
      </w:pPr>
    </w:p>
    <w:p w14:paraId="64E7B106" w14:textId="277F2958" w:rsidR="000A4B88" w:rsidRDefault="000A4B88" w:rsidP="006E6487">
      <w:pPr>
        <w:rPr>
          <w:rFonts w:ascii="ＭＳ 明朝" w:eastAsia="ＭＳ 明朝" w:hAnsi="ＭＳ 明朝"/>
        </w:rPr>
      </w:pPr>
    </w:p>
    <w:p w14:paraId="5461D99A" w14:textId="48E5D178" w:rsidR="000A4B88" w:rsidRDefault="000A4B88" w:rsidP="006E6487">
      <w:pPr>
        <w:rPr>
          <w:rFonts w:ascii="ＭＳ 明朝" w:eastAsia="ＭＳ 明朝" w:hAnsi="ＭＳ 明朝"/>
        </w:rPr>
      </w:pPr>
    </w:p>
    <w:p w14:paraId="33A1D158" w14:textId="61E8F442" w:rsidR="000A4B88" w:rsidRDefault="000A4B88" w:rsidP="006E6487">
      <w:pPr>
        <w:rPr>
          <w:rFonts w:ascii="ＭＳ 明朝" w:eastAsia="ＭＳ 明朝" w:hAnsi="ＭＳ 明朝"/>
        </w:rPr>
      </w:pPr>
    </w:p>
    <w:p w14:paraId="40EF7945" w14:textId="3E0C181E" w:rsidR="000A4B88" w:rsidRDefault="000A4B88" w:rsidP="006E6487">
      <w:pPr>
        <w:rPr>
          <w:rFonts w:ascii="ＭＳ 明朝" w:eastAsia="ＭＳ 明朝" w:hAnsi="ＭＳ 明朝"/>
        </w:rPr>
      </w:pPr>
    </w:p>
    <w:p w14:paraId="71061EBF" w14:textId="12D67C27" w:rsidR="000A4B88" w:rsidRDefault="000A4B88" w:rsidP="006E6487">
      <w:pPr>
        <w:rPr>
          <w:rFonts w:ascii="ＭＳ 明朝" w:eastAsia="ＭＳ 明朝" w:hAnsi="ＭＳ 明朝"/>
        </w:rPr>
      </w:pPr>
    </w:p>
    <w:p w14:paraId="496593E6" w14:textId="58E7AD14" w:rsidR="000A4B88" w:rsidRDefault="000A4B88" w:rsidP="006E6487">
      <w:pPr>
        <w:rPr>
          <w:rFonts w:ascii="ＭＳ 明朝" w:eastAsia="ＭＳ 明朝" w:hAnsi="ＭＳ 明朝"/>
        </w:rPr>
      </w:pPr>
    </w:p>
    <w:p w14:paraId="4AE7BFE4" w14:textId="37B96FAF" w:rsidR="000A4B88" w:rsidRDefault="000A4B88" w:rsidP="006E6487">
      <w:pPr>
        <w:rPr>
          <w:rFonts w:ascii="ＭＳ 明朝" w:eastAsia="ＭＳ 明朝" w:hAnsi="ＭＳ 明朝"/>
        </w:rPr>
      </w:pPr>
    </w:p>
    <w:p w14:paraId="5FFE6EF4" w14:textId="3EF37370" w:rsidR="000A4B88" w:rsidRDefault="000A4B88" w:rsidP="006E6487">
      <w:pPr>
        <w:rPr>
          <w:rFonts w:ascii="ＭＳ 明朝" w:eastAsia="ＭＳ 明朝" w:hAnsi="ＭＳ 明朝"/>
        </w:rPr>
      </w:pPr>
    </w:p>
    <w:p w14:paraId="1CA05FA3" w14:textId="4F81C2C9" w:rsidR="000A4B88" w:rsidRDefault="000A4B88" w:rsidP="006E6487">
      <w:pPr>
        <w:rPr>
          <w:rFonts w:ascii="ＭＳ 明朝" w:eastAsia="ＭＳ 明朝" w:hAnsi="ＭＳ 明朝"/>
        </w:rPr>
      </w:pPr>
    </w:p>
    <w:p w14:paraId="401A794D" w14:textId="52AC6879" w:rsidR="000A4B88" w:rsidRDefault="000A4B88" w:rsidP="006E6487">
      <w:pPr>
        <w:rPr>
          <w:rFonts w:ascii="ＭＳ 明朝" w:eastAsia="ＭＳ 明朝" w:hAnsi="ＭＳ 明朝"/>
        </w:rPr>
      </w:pPr>
    </w:p>
    <w:p w14:paraId="3B30BA35" w14:textId="57644B55" w:rsidR="000A4B88" w:rsidRDefault="000A4B88" w:rsidP="006E6487">
      <w:pPr>
        <w:rPr>
          <w:rFonts w:ascii="ＭＳ 明朝" w:eastAsia="ＭＳ 明朝" w:hAnsi="ＭＳ 明朝"/>
        </w:rPr>
      </w:pPr>
    </w:p>
    <w:p w14:paraId="3DAAF20B" w14:textId="621454A1" w:rsidR="000A4B88" w:rsidRDefault="000A4B88" w:rsidP="006E6487">
      <w:pPr>
        <w:rPr>
          <w:rFonts w:ascii="ＭＳ 明朝" w:eastAsia="ＭＳ 明朝" w:hAnsi="ＭＳ 明朝"/>
        </w:rPr>
      </w:pPr>
    </w:p>
    <w:p w14:paraId="40FF8D03" w14:textId="26D194D7" w:rsidR="000A4B88" w:rsidRDefault="000A4B88" w:rsidP="006E6487">
      <w:pPr>
        <w:rPr>
          <w:rFonts w:ascii="ＭＳ 明朝" w:eastAsia="ＭＳ 明朝" w:hAnsi="ＭＳ 明朝"/>
        </w:rPr>
      </w:pPr>
    </w:p>
    <w:p w14:paraId="5147D365" w14:textId="4B85BAFC" w:rsidR="000A4B88" w:rsidRDefault="000A4B88" w:rsidP="006E6487">
      <w:pPr>
        <w:rPr>
          <w:rFonts w:ascii="ＭＳ 明朝" w:eastAsia="ＭＳ 明朝" w:hAnsi="ＭＳ 明朝"/>
        </w:rPr>
      </w:pPr>
    </w:p>
    <w:p w14:paraId="64632199" w14:textId="4A0CD26F" w:rsidR="000A4B88" w:rsidRDefault="000A4B88" w:rsidP="006E6487">
      <w:pPr>
        <w:rPr>
          <w:rFonts w:ascii="ＭＳ 明朝" w:eastAsia="ＭＳ 明朝" w:hAnsi="ＭＳ 明朝"/>
        </w:rPr>
      </w:pPr>
    </w:p>
    <w:p w14:paraId="68F1BCB8" w14:textId="1CE1DB3A" w:rsidR="000A4B88" w:rsidRDefault="000A4B88" w:rsidP="006E6487">
      <w:pPr>
        <w:rPr>
          <w:rFonts w:ascii="ＭＳ 明朝" w:eastAsia="ＭＳ 明朝" w:hAnsi="ＭＳ 明朝"/>
        </w:rPr>
      </w:pPr>
    </w:p>
    <w:p w14:paraId="1FA407A1" w14:textId="72C570DE" w:rsidR="000A4B88" w:rsidRDefault="000A4B88" w:rsidP="006E6487">
      <w:pPr>
        <w:rPr>
          <w:rFonts w:ascii="ＭＳ 明朝" w:eastAsia="ＭＳ 明朝" w:hAnsi="ＭＳ 明朝"/>
        </w:rPr>
      </w:pPr>
    </w:p>
    <w:p w14:paraId="1B87FC7F" w14:textId="4AEE53C0" w:rsidR="000A4B88" w:rsidRDefault="000A4B88" w:rsidP="006E6487">
      <w:pPr>
        <w:rPr>
          <w:rFonts w:ascii="ＭＳ 明朝" w:eastAsia="ＭＳ 明朝" w:hAnsi="ＭＳ 明朝"/>
        </w:rPr>
      </w:pPr>
    </w:p>
    <w:p w14:paraId="340FCEC2" w14:textId="77777777" w:rsidR="000A4B88" w:rsidRDefault="000A4B88" w:rsidP="006E6487">
      <w:pPr>
        <w:rPr>
          <w:rFonts w:ascii="ＭＳ 明朝" w:eastAsia="ＭＳ 明朝" w:hAnsi="ＭＳ 明朝"/>
        </w:rPr>
      </w:pPr>
    </w:p>
    <w:p w14:paraId="3AD9D532" w14:textId="5D7BB26E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　正しいほうに〇をつけなさい。</w:t>
      </w:r>
    </w:p>
    <w:p w14:paraId="01C5D58C" w14:textId="0555677F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①小学校のころの記憶が（a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豊か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あいまい）になっている。</w:t>
      </w:r>
    </w:p>
    <w:p w14:paraId="387016A7" w14:textId="5F896994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②恥ずかしくて顔が（a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真っ青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真っ赤）になることがある。</w:t>
      </w:r>
    </w:p>
    <w:p w14:paraId="35A44794" w14:textId="5C7D24F4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③私だけ合格できず（a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みじめな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みにくい）気持ちになった。</w:t>
      </w:r>
    </w:p>
    <w:p w14:paraId="47FF8F30" w14:textId="5DE938D8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④春の４月に雪が降るなんて（a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あわただしい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めずらしい）ことだ。</w:t>
      </w:r>
    </w:p>
    <w:p w14:paraId="5736988C" w14:textId="48BB7144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⑤それをパソコンで作成するのは、とても（a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やっかい</w:t>
      </w:r>
      <w:r w:rsidR="001E5682">
        <w:rPr>
          <w:rFonts w:ascii="ＭＳ 明朝" w:eastAsia="ＭＳ 明朝" w:hAnsi="ＭＳ 明朝" w:hint="eastAsia"/>
        </w:rPr>
        <w:t>な</w:t>
      </w:r>
      <w:bookmarkStart w:id="0" w:name="_GoBack"/>
      <w:bookmarkEnd w:id="0"/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荒っぽい）ことだ。</w:t>
      </w:r>
    </w:p>
    <w:p w14:paraId="4F17D9AE" w14:textId="0807023A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⑥家族が多いので、我が家の朝はとても（a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はでだ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そうぞうしい）。</w:t>
      </w:r>
    </w:p>
    <w:p w14:paraId="0FED1F26" w14:textId="16D0B180" w:rsidR="00594D15" w:rsidRDefault="00594D15" w:rsidP="006E6487">
      <w:pPr>
        <w:rPr>
          <w:rFonts w:ascii="ＭＳ 明朝" w:eastAsia="ＭＳ 明朝" w:hAnsi="ＭＳ 明朝"/>
        </w:rPr>
      </w:pPr>
    </w:p>
    <w:p w14:paraId="5F3633EB" w14:textId="10607412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練習2　（　　　）にはどれが入りますか。一つ選びなさい。</w:t>
      </w:r>
    </w:p>
    <w:p w14:paraId="3F044A2C" w14:textId="01121C7E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CE0FEE">
        <w:rPr>
          <w:rFonts w:ascii="ＭＳ 明朝" w:eastAsia="ＭＳ 明朝" w:hAnsi="ＭＳ 明朝" w:hint="eastAsia"/>
        </w:rPr>
        <w:t>プレゼン</w:t>
      </w:r>
      <w:r>
        <w:rPr>
          <w:rFonts w:ascii="ＭＳ 明朝" w:eastAsia="ＭＳ 明朝" w:hAnsi="ＭＳ 明朝" w:hint="eastAsia"/>
        </w:rPr>
        <w:t>であがって、頭の中が（　　　）になった。</w:t>
      </w:r>
    </w:p>
    <w:p w14:paraId="7CD9B8A9" w14:textId="37C208DC" w:rsidR="00594D15" w:rsidRDefault="00594D15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CE0FEE">
        <w:rPr>
          <w:rFonts w:ascii="ＭＳ 明朝" w:eastAsia="ＭＳ 明朝" w:hAnsi="ＭＳ 明朝" w:hint="eastAsia"/>
        </w:rPr>
        <w:t>１　真っ白　　　２　真っ青　　　　３　真っ赤　　　４　真っ黒</w:t>
      </w:r>
    </w:p>
    <w:p w14:paraId="584DC9C8" w14:textId="6842F154" w:rsidR="00CE0FEE" w:rsidRDefault="00CE0FEE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⑧姪が結婚した。（　　　）ことだ。お祝いは何がいいだろうか。</w:t>
      </w:r>
    </w:p>
    <w:p w14:paraId="6B310DFD" w14:textId="693CF9A0" w:rsidR="00CE0FEE" w:rsidRPr="00594D15" w:rsidRDefault="00CE0FEE" w:rsidP="006E648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１　ありふれた　２　あわただしい　３めでたい　　　４　豊かな</w:t>
      </w:r>
    </w:p>
    <w:sectPr w:rsidR="00CE0FEE" w:rsidRPr="00594D15" w:rsidSect="0032750D">
      <w:headerReference w:type="default" r:id="rId6"/>
      <w:footerReference w:type="default" r:id="rId7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3CD9B" w14:textId="77777777" w:rsidR="00AF4C02" w:rsidRDefault="00AF4C02" w:rsidP="00FA5365">
      <w:r>
        <w:separator/>
      </w:r>
    </w:p>
  </w:endnote>
  <w:endnote w:type="continuationSeparator" w:id="0">
    <w:p w14:paraId="52B02532" w14:textId="77777777" w:rsidR="00AF4C02" w:rsidRDefault="00AF4C02" w:rsidP="00F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02E13" w14:textId="08ABEF40" w:rsidR="0032750D" w:rsidRPr="0032750D" w:rsidRDefault="0032750D" w:rsidP="0032750D">
    <w:pPr>
      <w:pStyle w:val="a5"/>
      <w:jc w:val="right"/>
      <w:rPr>
        <w:sz w:val="20"/>
      </w:rPr>
    </w:pPr>
    <w:r>
      <w:rPr>
        <w:rFonts w:hint="eastAsia"/>
        <w:sz w:val="20"/>
      </w:rPr>
      <w:t>語彙4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905E" w14:textId="77777777" w:rsidR="00AF4C02" w:rsidRDefault="00AF4C02" w:rsidP="00FA5365">
      <w:r>
        <w:separator/>
      </w:r>
    </w:p>
  </w:footnote>
  <w:footnote w:type="continuationSeparator" w:id="0">
    <w:p w14:paraId="019300FD" w14:textId="77777777" w:rsidR="00AF4C02" w:rsidRDefault="00AF4C02" w:rsidP="00FA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AD15A" w14:textId="77777777" w:rsidR="00FA5365" w:rsidRPr="001925F5" w:rsidRDefault="001925F5" w:rsidP="001925F5">
    <w:pPr>
      <w:pStyle w:val="a3"/>
    </w:pPr>
    <w:r>
      <w:rPr>
        <w:rFonts w:hint="eastAsia"/>
      </w:rPr>
      <w:t>情報を伝えようRunning　　　　　　　　　　　　　　　　　　　　　　　　　　　　　　　　　　　　　　　　　　　　　　　　　　　　　　　　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0"/>
    <w:rsid w:val="000520D1"/>
    <w:rsid w:val="00061D99"/>
    <w:rsid w:val="000A4B88"/>
    <w:rsid w:val="000A6146"/>
    <w:rsid w:val="001039C1"/>
    <w:rsid w:val="001925F5"/>
    <w:rsid w:val="001E5682"/>
    <w:rsid w:val="00201108"/>
    <w:rsid w:val="00241F8F"/>
    <w:rsid w:val="0030151A"/>
    <w:rsid w:val="0032750D"/>
    <w:rsid w:val="003E2C7D"/>
    <w:rsid w:val="00487874"/>
    <w:rsid w:val="00573748"/>
    <w:rsid w:val="00594D15"/>
    <w:rsid w:val="006C1EC4"/>
    <w:rsid w:val="006C38A9"/>
    <w:rsid w:val="006E6487"/>
    <w:rsid w:val="00804627"/>
    <w:rsid w:val="00920C94"/>
    <w:rsid w:val="00923313"/>
    <w:rsid w:val="009532DD"/>
    <w:rsid w:val="00960030"/>
    <w:rsid w:val="009A44CA"/>
    <w:rsid w:val="009B07C6"/>
    <w:rsid w:val="00AF4C02"/>
    <w:rsid w:val="00BF0AF8"/>
    <w:rsid w:val="00CE0FEE"/>
    <w:rsid w:val="00DD2FD0"/>
    <w:rsid w:val="00E833BB"/>
    <w:rsid w:val="00EB2AC1"/>
    <w:rsid w:val="00EB3DB9"/>
    <w:rsid w:val="00ED05B3"/>
    <w:rsid w:val="00EE02AA"/>
    <w:rsid w:val="00EE125D"/>
    <w:rsid w:val="00F22EF4"/>
    <w:rsid w:val="00FA5365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3680B873"/>
  <w15:chartTrackingRefBased/>
  <w15:docId w15:val="{1E662CCE-AE70-4B77-A183-2D246E96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365"/>
  </w:style>
  <w:style w:type="paragraph" w:styleId="a5">
    <w:name w:val="footer"/>
    <w:basedOn w:val="a"/>
    <w:link w:val="a6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365"/>
  </w:style>
  <w:style w:type="character" w:styleId="a7">
    <w:name w:val="annotation reference"/>
    <w:basedOn w:val="a0"/>
    <w:uiPriority w:val="99"/>
    <w:semiHidden/>
    <w:unhideWhenUsed/>
    <w:rsid w:val="00920C9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20C94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920C94"/>
  </w:style>
  <w:style w:type="paragraph" w:styleId="aa">
    <w:name w:val="annotation subject"/>
    <w:basedOn w:val="a8"/>
    <w:next w:val="a8"/>
    <w:link w:val="ab"/>
    <w:uiPriority w:val="99"/>
    <w:semiHidden/>
    <w:unhideWhenUsed/>
    <w:rsid w:val="00920C9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920C9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20C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20C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E92FB-43A7-49A8-8CEA-B583B0BFFCB9}"/>
</file>

<file path=customXml/itemProps2.xml><?xml version="1.0" encoding="utf-8"?>
<ds:datastoreItem xmlns:ds="http://schemas.openxmlformats.org/officeDocument/2006/customXml" ds:itemID="{1BB9F5E5-7209-46CC-80E1-65E90D62A7D1}"/>
</file>

<file path=customXml/itemProps3.xml><?xml version="1.0" encoding="utf-8"?>
<ds:datastoreItem xmlns:ds="http://schemas.openxmlformats.org/officeDocument/2006/customXml" ds:itemID="{C1E90BD5-46BC-4605-8A3A-7DD3B3B03A56}"/>
</file>

<file path=docProps/app.xml><?xml version="1.0" encoding="utf-8"?>
<Properties xmlns="http://schemas.openxmlformats.org/officeDocument/2006/extended-properties" xmlns:vt="http://schemas.openxmlformats.org/officeDocument/2006/docPropsVTypes">
  <Template>73CA3BE8</Template>
  <TotalTime>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10</cp:revision>
  <cp:lastPrinted>2020-04-28T05:39:00Z</cp:lastPrinted>
  <dcterms:created xsi:type="dcterms:W3CDTF">2021-04-02T05:47:00Z</dcterms:created>
  <dcterms:modified xsi:type="dcterms:W3CDTF">2021-11-08T08:23:00Z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