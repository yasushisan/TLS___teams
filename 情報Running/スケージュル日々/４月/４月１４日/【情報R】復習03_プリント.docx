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34B0" w14:textId="086B2E72" w:rsidR="007F4DB1" w:rsidRDefault="003049D7">
      <w:pPr>
        <w:rPr>
          <w:b/>
          <w:sz w:val="24"/>
        </w:rPr>
      </w:pPr>
      <w:r>
        <w:rPr>
          <w:rFonts w:hint="eastAsia"/>
          <w:b/>
          <w:sz w:val="24"/>
        </w:rPr>
        <w:t>情報</w:t>
      </w:r>
      <w:r>
        <w:rPr>
          <w:rFonts w:hint="eastAsia"/>
          <w:b/>
          <w:sz w:val="24"/>
        </w:rPr>
        <w:t>R</w:t>
      </w:r>
      <w:r w:rsidR="00986865">
        <w:rPr>
          <w:rFonts w:hint="eastAsia"/>
          <w:b/>
          <w:sz w:val="24"/>
        </w:rPr>
        <w:t>u</w:t>
      </w:r>
      <w:r w:rsidR="00986865">
        <w:rPr>
          <w:b/>
          <w:sz w:val="24"/>
        </w:rPr>
        <w:t>nning</w:t>
      </w:r>
      <w:r>
        <w:rPr>
          <w:rFonts w:hint="eastAsia"/>
          <w:b/>
          <w:sz w:val="24"/>
        </w:rPr>
        <w:t>：復習３</w:t>
      </w:r>
    </w:p>
    <w:p w14:paraId="7A421053" w14:textId="2BAF3405" w:rsidR="003049D7" w:rsidRPr="00CD563E" w:rsidRDefault="00CD563E">
      <w:pPr>
        <w:rPr>
          <w:szCs w:val="21"/>
        </w:rPr>
      </w:pPr>
      <w:r w:rsidRPr="00CD563E">
        <w:rPr>
          <w:rFonts w:hint="eastAsia"/>
          <w:szCs w:val="21"/>
        </w:rPr>
        <w:t>【時間に関係する文型】</w:t>
      </w:r>
    </w:p>
    <w:p w14:paraId="5A04ED68" w14:textId="3B3719F0" w:rsidR="003049D7" w:rsidRDefault="00151B10">
      <w:pPr>
        <w:rPr>
          <w:b/>
          <w:szCs w:val="21"/>
        </w:rPr>
      </w:pPr>
      <w:r>
        <w:rPr>
          <w:rFonts w:hint="eastAsia"/>
          <w:b/>
          <w:szCs w:val="21"/>
        </w:rPr>
        <w:t>練習１</w:t>
      </w:r>
    </w:p>
    <w:p w14:paraId="5187C4E6" w14:textId="634DDAFC" w:rsidR="003049D7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１．</w:t>
      </w:r>
      <w:r w:rsidR="00151B10">
        <w:rPr>
          <w:rFonts w:hint="eastAsia"/>
          <w:bCs/>
          <w:szCs w:val="21"/>
        </w:rPr>
        <w:t>私の仕事はもう終わる＿＿です。終わったら連絡します。</w:t>
      </w:r>
    </w:p>
    <w:p w14:paraId="7C09CC16" w14:textId="27276BB7" w:rsidR="003049D7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２．</w:t>
      </w:r>
      <w:r w:rsidR="00151B10">
        <w:rPr>
          <w:rFonts w:hint="eastAsia"/>
          <w:bCs/>
          <w:szCs w:val="21"/>
        </w:rPr>
        <w:t>私はご飯を食べる＿＿、必ず手を洗います。</w:t>
      </w:r>
    </w:p>
    <w:p w14:paraId="2C22741B" w14:textId="0507CC47" w:rsidR="003049D7" w:rsidRPr="00151B10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３．</w:t>
      </w:r>
      <w:r w:rsidR="00151B10">
        <w:rPr>
          <w:rFonts w:hint="eastAsia"/>
          <w:bCs/>
          <w:szCs w:val="21"/>
        </w:rPr>
        <w:t>私は歯を磨き＿＿ニュースを見ます。</w:t>
      </w:r>
    </w:p>
    <w:p w14:paraId="12997244" w14:textId="4A59A065" w:rsidR="003049D7" w:rsidRPr="00151B10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４．</w:t>
      </w:r>
      <w:r w:rsidR="00151B10">
        <w:rPr>
          <w:rFonts w:hint="eastAsia"/>
          <w:bCs/>
          <w:szCs w:val="21"/>
        </w:rPr>
        <w:t>私は日本</w:t>
      </w:r>
      <w:r w:rsidR="009E39BD">
        <w:rPr>
          <w:rFonts w:hint="eastAsia"/>
          <w:bCs/>
          <w:szCs w:val="21"/>
        </w:rPr>
        <w:t>に来た＿＿だから、まだわからないことがたくさんあります。</w:t>
      </w:r>
    </w:p>
    <w:p w14:paraId="4DA4010F" w14:textId="5A80DC66" w:rsidR="003049D7" w:rsidRPr="009E39BD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５．</w:t>
      </w:r>
      <w:r w:rsidR="009E39BD">
        <w:rPr>
          <w:rFonts w:hint="eastAsia"/>
          <w:bCs/>
          <w:szCs w:val="21"/>
        </w:rPr>
        <w:t>私は５歳の＿＿、はじめて新幹線に乗りました。</w:t>
      </w:r>
    </w:p>
    <w:p w14:paraId="76CEA66C" w14:textId="70D378DD" w:rsidR="003049D7" w:rsidRDefault="003049D7">
      <w:pPr>
        <w:rPr>
          <w:b/>
          <w:szCs w:val="21"/>
        </w:rPr>
      </w:pPr>
    </w:p>
    <w:p w14:paraId="7BD0AB65" w14:textId="525BD24D" w:rsidR="003049D7" w:rsidRPr="009E39BD" w:rsidRDefault="009E39BD">
      <w:pPr>
        <w:rPr>
          <w:bCs/>
          <w:szCs w:val="21"/>
        </w:rPr>
      </w:pPr>
      <w:r w:rsidRPr="009E39BD">
        <w:rPr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FB2E9" wp14:editId="5AC4F018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360930" cy="1404620"/>
                <wp:effectExtent l="0" t="0" r="1333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A8684" w14:textId="7FC9703F" w:rsidR="009E39BD" w:rsidRDefault="009E39BD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とき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 xml:space="preserve">ばかり　　</w:t>
                            </w:r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r>
                              <w:rPr>
                                <w:rFonts w:hint="eastAsia"/>
                              </w:rPr>
                              <w:t xml:space="preserve">ところ　　</w:t>
                            </w:r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r>
                              <w:rPr>
                                <w:rFonts w:hint="eastAsia"/>
                              </w:rPr>
                              <w:t xml:space="preserve">前に　　</w:t>
                            </w:r>
                            <w:r>
                              <w:rPr>
                                <w:rFonts w:hint="eastAsia"/>
                              </w:rPr>
                              <w:t>e.</w:t>
                            </w:r>
                            <w:r>
                              <w:rPr>
                                <w:rFonts w:hint="eastAsia"/>
                              </w:rPr>
                              <w:t>ながら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9FB2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3.9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">
                <v:textbox style="mso-fit-shape-to-text:t">
                  <w:txbxContent>
                    <w:p w14:paraId="16BA8684" w14:textId="7FC9703F" w:rsidR="009E39BD" w:rsidRDefault="009E39BD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とき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>
                        <w:rPr>
                          <w:rFonts w:hint="eastAsia"/>
                        </w:rPr>
                        <w:t xml:space="preserve">ばかり　　</w:t>
                      </w:r>
                      <w:r>
                        <w:rPr>
                          <w:rFonts w:hint="eastAsia"/>
                        </w:rPr>
                        <w:t>c.</w:t>
                      </w:r>
                      <w:r>
                        <w:rPr>
                          <w:rFonts w:hint="eastAsia"/>
                        </w:rPr>
                        <w:t xml:space="preserve">ところ　　</w:t>
                      </w:r>
                      <w:r>
                        <w:rPr>
                          <w:rFonts w:hint="eastAsia"/>
                        </w:rPr>
                        <w:t>d.</w:t>
                      </w:r>
                      <w:r>
                        <w:rPr>
                          <w:rFonts w:hint="eastAsia"/>
                        </w:rPr>
                        <w:t xml:space="preserve">前に　　</w:t>
                      </w:r>
                      <w:r>
                        <w:rPr>
                          <w:rFonts w:hint="eastAsia"/>
                        </w:rPr>
                        <w:t>e.</w:t>
                      </w:r>
                      <w:r>
                        <w:rPr>
                          <w:rFonts w:hint="eastAsia"/>
                        </w:rPr>
                        <w:t>ながら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EC624" w14:textId="1B045FCC" w:rsidR="003049D7" w:rsidRDefault="003049D7">
      <w:pPr>
        <w:rPr>
          <w:b/>
          <w:szCs w:val="21"/>
        </w:rPr>
      </w:pPr>
    </w:p>
    <w:p w14:paraId="11DBCD62" w14:textId="3C866F9E" w:rsidR="003049D7" w:rsidRDefault="003049D7">
      <w:pPr>
        <w:rPr>
          <w:b/>
          <w:szCs w:val="21"/>
        </w:rPr>
      </w:pPr>
    </w:p>
    <w:p w14:paraId="0C74CF60" w14:textId="3D02B964" w:rsidR="0079144E" w:rsidRDefault="0079144E">
      <w:pPr>
        <w:rPr>
          <w:b/>
          <w:szCs w:val="21"/>
        </w:rPr>
      </w:pPr>
    </w:p>
    <w:p w14:paraId="2C8F0912" w14:textId="77777777" w:rsidR="0079144E" w:rsidRDefault="0079144E">
      <w:pPr>
        <w:rPr>
          <w:b/>
          <w:szCs w:val="21"/>
        </w:rPr>
      </w:pPr>
    </w:p>
    <w:p w14:paraId="460041A6" w14:textId="661149EC" w:rsidR="003049D7" w:rsidRDefault="009E39BD">
      <w:pPr>
        <w:rPr>
          <w:b/>
          <w:szCs w:val="21"/>
        </w:rPr>
      </w:pPr>
      <w:r>
        <w:rPr>
          <w:rFonts w:hint="eastAsia"/>
          <w:b/>
          <w:szCs w:val="21"/>
        </w:rPr>
        <w:t>練習２</w:t>
      </w:r>
    </w:p>
    <w:p w14:paraId="18A6F887" w14:textId="0C9A1ED6" w:rsidR="00A12CCC" w:rsidRDefault="00BD53E7" w:rsidP="00341BB8">
      <w:pPr>
        <w:ind w:left="210" w:hangingChars="100" w:hanging="21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１．</w:t>
      </w:r>
      <w:r w:rsidR="009E39BD">
        <w:rPr>
          <w:rFonts w:hint="eastAsia"/>
          <w:bCs/>
          <w:szCs w:val="21"/>
        </w:rPr>
        <w:t>今、コンサート</w:t>
      </w:r>
      <w:r w:rsidR="00A12CCC">
        <w:rPr>
          <w:rFonts w:hint="eastAsia"/>
          <w:bCs/>
          <w:szCs w:val="21"/>
        </w:rPr>
        <w:t>が</w:t>
      </w:r>
      <w:r w:rsidR="00341BB8">
        <w:rPr>
          <w:rFonts w:hint="eastAsia"/>
          <w:bCs/>
          <w:szCs w:val="21"/>
        </w:rPr>
        <w:t>(</w:t>
      </w:r>
      <w:r w:rsidR="00341BB8">
        <w:rPr>
          <w:bCs/>
          <w:szCs w:val="21"/>
        </w:rPr>
        <w:t xml:space="preserve"> </w:t>
      </w:r>
      <w:r w:rsidR="009E39BD">
        <w:rPr>
          <w:rFonts w:hint="eastAsia"/>
          <w:bCs/>
          <w:szCs w:val="21"/>
        </w:rPr>
        <w:t>a.</w:t>
      </w:r>
      <w:r w:rsidR="00A12CCC">
        <w:rPr>
          <w:rFonts w:hint="eastAsia"/>
          <w:bCs/>
          <w:szCs w:val="21"/>
        </w:rPr>
        <w:t>終わっているところです。</w:t>
      </w:r>
      <w:r w:rsidR="00341BB8">
        <w:rPr>
          <w:rFonts w:hint="eastAsia"/>
          <w:bCs/>
          <w:szCs w:val="21"/>
        </w:rPr>
        <w:t xml:space="preserve">　</w:t>
      </w:r>
      <w:r w:rsidR="00A12CCC">
        <w:rPr>
          <w:rFonts w:hint="eastAsia"/>
          <w:bCs/>
          <w:szCs w:val="21"/>
        </w:rPr>
        <w:t>b.</w:t>
      </w:r>
      <w:r w:rsidR="00A12CCC">
        <w:rPr>
          <w:rFonts w:hint="eastAsia"/>
          <w:bCs/>
          <w:szCs w:val="21"/>
        </w:rPr>
        <w:t>終わったところです。</w:t>
      </w:r>
      <w:r w:rsidR="00341BB8">
        <w:rPr>
          <w:rFonts w:hint="eastAsia"/>
          <w:bCs/>
          <w:szCs w:val="21"/>
        </w:rPr>
        <w:t>)</w:t>
      </w:r>
    </w:p>
    <w:p w14:paraId="1FCBA5E3" w14:textId="5EEBD714" w:rsidR="009E39BD" w:rsidRDefault="00A12CCC" w:rsidP="00BD53E7">
      <w:pPr>
        <w:ind w:leftChars="100" w:left="210" w:firstLineChars="100" w:firstLine="21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たくさんの人が会場から出てきました。</w:t>
      </w:r>
    </w:p>
    <w:p w14:paraId="386D42C6" w14:textId="52BF6136" w:rsidR="003049D7" w:rsidRPr="009E39BD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２．</w:t>
      </w:r>
      <w:r w:rsidR="009E39BD">
        <w:rPr>
          <w:rFonts w:hint="eastAsia"/>
          <w:bCs/>
          <w:szCs w:val="21"/>
        </w:rPr>
        <w:t>カレーライスでも</w:t>
      </w:r>
      <w:r w:rsidR="009E39BD">
        <w:rPr>
          <w:rFonts w:hint="eastAsia"/>
          <w:bCs/>
          <w:szCs w:val="21"/>
        </w:rPr>
        <w:t>(</w:t>
      </w:r>
      <w:r w:rsidR="00341BB8">
        <w:rPr>
          <w:bCs/>
          <w:szCs w:val="21"/>
        </w:rPr>
        <w:t xml:space="preserve"> </w:t>
      </w:r>
      <w:r w:rsidR="009E39BD">
        <w:rPr>
          <w:rFonts w:hint="eastAsia"/>
          <w:bCs/>
          <w:szCs w:val="21"/>
        </w:rPr>
        <w:t>a.</w:t>
      </w:r>
      <w:r w:rsidR="009E39BD">
        <w:rPr>
          <w:rFonts w:hint="eastAsia"/>
          <w:bCs/>
          <w:szCs w:val="21"/>
        </w:rPr>
        <w:t xml:space="preserve">作ってから　</w:t>
      </w:r>
      <w:r w:rsidR="009E39BD">
        <w:rPr>
          <w:rFonts w:hint="eastAsia"/>
          <w:bCs/>
          <w:szCs w:val="21"/>
        </w:rPr>
        <w:t>b.</w:t>
      </w:r>
      <w:r w:rsidR="009E39BD">
        <w:rPr>
          <w:rFonts w:hint="eastAsia"/>
          <w:bCs/>
          <w:szCs w:val="21"/>
        </w:rPr>
        <w:t>作って</w:t>
      </w:r>
      <w:r w:rsidR="009E39BD">
        <w:rPr>
          <w:rFonts w:hint="eastAsia"/>
          <w:bCs/>
          <w:szCs w:val="21"/>
        </w:rPr>
        <w:t>)</w:t>
      </w:r>
      <w:r w:rsidR="009E39BD">
        <w:rPr>
          <w:rFonts w:hint="eastAsia"/>
          <w:bCs/>
          <w:szCs w:val="21"/>
        </w:rPr>
        <w:t xml:space="preserve">　食べよう。</w:t>
      </w:r>
    </w:p>
    <w:p w14:paraId="17E1EDD3" w14:textId="618AB569" w:rsidR="003049D7" w:rsidRPr="00A12CCC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３．</w:t>
      </w:r>
      <w:r w:rsidR="00A12CCC">
        <w:rPr>
          <w:rFonts w:hint="eastAsia"/>
          <w:bCs/>
          <w:szCs w:val="21"/>
        </w:rPr>
        <w:t>あの人は、ベンチに</w:t>
      </w:r>
      <w:r w:rsidR="00A12CCC">
        <w:rPr>
          <w:rFonts w:hint="eastAsia"/>
          <w:bCs/>
          <w:szCs w:val="21"/>
        </w:rPr>
        <w:t>(</w:t>
      </w:r>
      <w:r w:rsidR="00341BB8">
        <w:rPr>
          <w:bCs/>
          <w:szCs w:val="21"/>
        </w:rPr>
        <w:t xml:space="preserve"> </w:t>
      </w:r>
      <w:r w:rsidR="00A12CCC">
        <w:rPr>
          <w:rFonts w:hint="eastAsia"/>
          <w:bCs/>
          <w:szCs w:val="21"/>
        </w:rPr>
        <w:t>a.</w:t>
      </w:r>
      <w:r w:rsidR="00A12CCC">
        <w:rPr>
          <w:rFonts w:hint="eastAsia"/>
          <w:bCs/>
          <w:szCs w:val="21"/>
        </w:rPr>
        <w:t xml:space="preserve">座って　</w:t>
      </w:r>
      <w:r w:rsidR="00A12CCC">
        <w:rPr>
          <w:rFonts w:hint="eastAsia"/>
          <w:bCs/>
          <w:szCs w:val="21"/>
        </w:rPr>
        <w:t>b.</w:t>
      </w:r>
      <w:r w:rsidR="00A12CCC">
        <w:rPr>
          <w:rFonts w:hint="eastAsia"/>
          <w:bCs/>
          <w:szCs w:val="21"/>
        </w:rPr>
        <w:t>座りながら</w:t>
      </w:r>
      <w:r w:rsidR="00A12CCC">
        <w:rPr>
          <w:rFonts w:hint="eastAsia"/>
          <w:bCs/>
          <w:szCs w:val="21"/>
        </w:rPr>
        <w:t>)</w:t>
      </w:r>
      <w:r w:rsidR="00A12CCC">
        <w:rPr>
          <w:rFonts w:hint="eastAsia"/>
          <w:bCs/>
          <w:szCs w:val="21"/>
        </w:rPr>
        <w:t xml:space="preserve">　音楽を聴いています。</w:t>
      </w:r>
    </w:p>
    <w:p w14:paraId="10A34AD8" w14:textId="77777777" w:rsidR="00BD53E7" w:rsidRDefault="00BD53E7" w:rsidP="00341BB8">
      <w:pPr>
        <w:ind w:left="210" w:hangingChars="100" w:hanging="210"/>
        <w:rPr>
          <w:bCs/>
          <w:szCs w:val="21"/>
        </w:rPr>
      </w:pPr>
      <w:r>
        <w:rPr>
          <w:rFonts w:hint="eastAsia"/>
          <w:bCs/>
          <w:szCs w:val="21"/>
        </w:rPr>
        <w:t>４．</w:t>
      </w:r>
      <w:r w:rsidR="00A12CCC">
        <w:rPr>
          <w:rFonts w:hint="eastAsia"/>
          <w:bCs/>
          <w:szCs w:val="21"/>
        </w:rPr>
        <w:t>私が出張に行っている間、</w:t>
      </w:r>
      <w:r w:rsidR="00A12CCC">
        <w:rPr>
          <w:rFonts w:hint="eastAsia"/>
          <w:bCs/>
          <w:szCs w:val="21"/>
        </w:rPr>
        <w:t>(</w:t>
      </w:r>
      <w:r w:rsidR="00341BB8">
        <w:rPr>
          <w:bCs/>
          <w:szCs w:val="21"/>
        </w:rPr>
        <w:t xml:space="preserve"> </w:t>
      </w:r>
      <w:r w:rsidR="00A12CCC">
        <w:rPr>
          <w:rFonts w:hint="eastAsia"/>
          <w:bCs/>
          <w:szCs w:val="21"/>
        </w:rPr>
        <w:t>a.</w:t>
      </w:r>
      <w:r w:rsidR="00A12CCC">
        <w:rPr>
          <w:rFonts w:hint="eastAsia"/>
          <w:bCs/>
          <w:szCs w:val="21"/>
        </w:rPr>
        <w:t>うちの猫はずっと友達の家にいました。</w:t>
      </w:r>
    </w:p>
    <w:p w14:paraId="713D19EB" w14:textId="607C039B" w:rsidR="003049D7" w:rsidRPr="00A12CCC" w:rsidRDefault="00A12CCC" w:rsidP="00BD53E7">
      <w:pPr>
        <w:ind w:leftChars="100" w:left="210" w:firstLineChars="100" w:firstLine="210"/>
        <w:rPr>
          <w:bCs/>
          <w:szCs w:val="21"/>
        </w:rPr>
      </w:pP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子猫が生まれました。</w:t>
      </w:r>
      <w:r>
        <w:rPr>
          <w:rFonts w:hint="eastAsia"/>
          <w:bCs/>
          <w:szCs w:val="21"/>
        </w:rPr>
        <w:t>)</w:t>
      </w:r>
    </w:p>
    <w:p w14:paraId="501BCB1E" w14:textId="293EE9F8" w:rsidR="003049D7" w:rsidRPr="00341BB8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５．</w:t>
      </w:r>
      <w:r w:rsidR="00341BB8">
        <w:rPr>
          <w:rFonts w:hint="eastAsia"/>
          <w:bCs/>
          <w:szCs w:val="21"/>
        </w:rPr>
        <w:t>ご飯を</w:t>
      </w:r>
      <w:r w:rsidR="00341BB8">
        <w:rPr>
          <w:rFonts w:hint="eastAsia"/>
          <w:bCs/>
          <w:szCs w:val="21"/>
        </w:rPr>
        <w:t>(</w:t>
      </w:r>
      <w:r w:rsidR="00341BB8">
        <w:rPr>
          <w:bCs/>
          <w:szCs w:val="21"/>
        </w:rPr>
        <w:t xml:space="preserve"> </w:t>
      </w:r>
      <w:r w:rsidR="00341BB8">
        <w:rPr>
          <w:rFonts w:hint="eastAsia"/>
          <w:bCs/>
          <w:szCs w:val="21"/>
        </w:rPr>
        <w:t>a.</w:t>
      </w:r>
      <w:r w:rsidR="0079144E">
        <w:rPr>
          <w:rFonts w:hint="eastAsia"/>
          <w:bCs/>
          <w:szCs w:val="21"/>
        </w:rPr>
        <w:t xml:space="preserve">食べたとき　</w:t>
      </w:r>
      <w:r w:rsidR="0079144E">
        <w:rPr>
          <w:rFonts w:hint="eastAsia"/>
          <w:bCs/>
          <w:szCs w:val="21"/>
        </w:rPr>
        <w:t>b.</w:t>
      </w:r>
      <w:r w:rsidR="0079144E">
        <w:rPr>
          <w:rFonts w:hint="eastAsia"/>
          <w:bCs/>
          <w:szCs w:val="21"/>
        </w:rPr>
        <w:t>食べるとき</w:t>
      </w:r>
      <w:r w:rsidR="00341BB8">
        <w:rPr>
          <w:rFonts w:hint="eastAsia"/>
          <w:bCs/>
          <w:szCs w:val="21"/>
        </w:rPr>
        <w:t>)</w:t>
      </w:r>
      <w:r w:rsidR="0079144E">
        <w:rPr>
          <w:rFonts w:hint="eastAsia"/>
          <w:bCs/>
          <w:szCs w:val="21"/>
        </w:rPr>
        <w:t xml:space="preserve">　「いただきます」と言います。</w:t>
      </w:r>
    </w:p>
    <w:p w14:paraId="6196B215" w14:textId="6D3ABF1F" w:rsidR="003049D7" w:rsidRDefault="003049D7">
      <w:pPr>
        <w:rPr>
          <w:b/>
          <w:szCs w:val="21"/>
        </w:rPr>
      </w:pPr>
    </w:p>
    <w:p w14:paraId="01C2ECE5" w14:textId="36AA40D8" w:rsidR="003049D7" w:rsidRDefault="003049D7">
      <w:pPr>
        <w:rPr>
          <w:b/>
          <w:szCs w:val="21"/>
        </w:rPr>
      </w:pPr>
    </w:p>
    <w:p w14:paraId="53C9B56A" w14:textId="7C419432" w:rsidR="003049D7" w:rsidRDefault="003049D7">
      <w:pPr>
        <w:rPr>
          <w:b/>
          <w:szCs w:val="21"/>
        </w:rPr>
      </w:pPr>
    </w:p>
    <w:p w14:paraId="7ADF498E" w14:textId="6315D57A" w:rsidR="003049D7" w:rsidRDefault="003049D7">
      <w:pPr>
        <w:rPr>
          <w:b/>
          <w:szCs w:val="21"/>
        </w:rPr>
      </w:pPr>
    </w:p>
    <w:p w14:paraId="57ABA420" w14:textId="6EC454A9" w:rsidR="003049D7" w:rsidRDefault="003049D7">
      <w:pPr>
        <w:rPr>
          <w:b/>
          <w:szCs w:val="21"/>
        </w:rPr>
      </w:pPr>
    </w:p>
    <w:p w14:paraId="7CF0CCF4" w14:textId="3CF3ACB2" w:rsidR="003049D7" w:rsidRDefault="003049D7">
      <w:pPr>
        <w:rPr>
          <w:b/>
          <w:szCs w:val="21"/>
        </w:rPr>
      </w:pPr>
    </w:p>
    <w:p w14:paraId="09C47BB3" w14:textId="77777777" w:rsidR="0079144E" w:rsidRDefault="0079144E">
      <w:pPr>
        <w:rPr>
          <w:b/>
          <w:szCs w:val="21"/>
        </w:rPr>
      </w:pPr>
    </w:p>
    <w:p w14:paraId="33489FA8" w14:textId="065BC5EB" w:rsidR="00CD563E" w:rsidRPr="00CD563E" w:rsidRDefault="00CD56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⑴　～とき</w:t>
      </w:r>
    </w:p>
    <w:p w14:paraId="1B3AB6F3" w14:textId="2E0A5CF6" w:rsidR="00CD563E" w:rsidRDefault="00CD563E">
      <w:pPr>
        <w:rPr>
          <w:szCs w:val="21"/>
        </w:rPr>
      </w:pPr>
      <w:r>
        <w:rPr>
          <w:rFonts w:hint="eastAsia"/>
          <w:szCs w:val="21"/>
        </w:rPr>
        <w:t xml:space="preserve">　形：Ｖ普通・ナＡな・Ｎの　＋　とき</w:t>
      </w:r>
    </w:p>
    <w:p w14:paraId="51559BA9" w14:textId="3BE145E2" w:rsidR="00CD563E" w:rsidRDefault="00CD563E">
      <w:pPr>
        <w:rPr>
          <w:szCs w:val="21"/>
        </w:rPr>
      </w:pPr>
      <w:r>
        <w:rPr>
          <w:rFonts w:hint="eastAsia"/>
          <w:szCs w:val="21"/>
        </w:rPr>
        <w:t xml:space="preserve">　例：母は本を読むとき、めがねをかける。</w:t>
      </w:r>
    </w:p>
    <w:p w14:paraId="3909B863" w14:textId="77777777" w:rsidR="00CD563E" w:rsidRDefault="00CD563E">
      <w:pPr>
        <w:rPr>
          <w:szCs w:val="21"/>
        </w:rPr>
      </w:pPr>
      <w:r>
        <w:rPr>
          <w:rFonts w:hint="eastAsia"/>
          <w:szCs w:val="21"/>
        </w:rPr>
        <w:t xml:space="preserve">　</w:t>
      </w:r>
    </w:p>
    <w:p w14:paraId="7ED31F42" w14:textId="4C42C844" w:rsidR="00CD563E" w:rsidRPr="00CD563E" w:rsidRDefault="00CD563E" w:rsidP="00CD563E">
      <w:pPr>
        <w:ind w:firstLineChars="100" w:firstLine="210"/>
        <w:rPr>
          <w:szCs w:val="21"/>
        </w:rPr>
      </w:pPr>
      <w:r w:rsidRPr="00CD563E">
        <w:rPr>
          <w:rFonts w:hint="eastAsia"/>
          <w:szCs w:val="21"/>
        </w:rPr>
        <w:t>【ポイント】辞書形ですか？た形ですか？</w:t>
      </w:r>
    </w:p>
    <w:p w14:paraId="05803AE0" w14:textId="0055F3C6" w:rsidR="00CD563E" w:rsidRPr="00CD563E" w:rsidRDefault="00CD563E">
      <w:pPr>
        <w:rPr>
          <w:szCs w:val="21"/>
        </w:rPr>
      </w:pPr>
      <w:r w:rsidRPr="00CD563E">
        <w:rPr>
          <w:rFonts w:hint="eastAsia"/>
          <w:color w:val="FF0000"/>
          <w:szCs w:val="21"/>
        </w:rPr>
        <w:t xml:space="preserve">　　</w:t>
      </w:r>
      <w:r w:rsidRPr="00CD563E">
        <w:rPr>
          <w:rFonts w:hint="eastAsia"/>
          <w:szCs w:val="21"/>
        </w:rPr>
        <w:t>①　朝、人に</w:t>
      </w:r>
      <w:r>
        <w:rPr>
          <w:rFonts w:hint="eastAsia"/>
          <w:szCs w:val="21"/>
        </w:rPr>
        <w:t>（会う・</w:t>
      </w:r>
      <w:r w:rsidR="00603D0E">
        <w:rPr>
          <w:rFonts w:hint="eastAsia"/>
          <w:szCs w:val="21"/>
        </w:rPr>
        <w:t>会った）</w:t>
      </w:r>
      <w:r w:rsidRPr="00CD563E">
        <w:rPr>
          <w:rFonts w:hint="eastAsia"/>
          <w:szCs w:val="21"/>
        </w:rPr>
        <w:t>とき、「おはようございます」といいます。</w:t>
      </w:r>
    </w:p>
    <w:p w14:paraId="727D0FFA" w14:textId="4CD650F3" w:rsidR="00CD563E" w:rsidRDefault="00CD563E" w:rsidP="00123879">
      <w:pPr>
        <w:rPr>
          <w:color w:val="FF0000"/>
          <w:szCs w:val="21"/>
        </w:rPr>
      </w:pPr>
      <w:r w:rsidRPr="00CD563E">
        <w:rPr>
          <w:rFonts w:hint="eastAsia"/>
          <w:color w:val="FF0000"/>
          <w:szCs w:val="21"/>
        </w:rPr>
        <w:t xml:space="preserve">　　　</w:t>
      </w:r>
    </w:p>
    <w:p w14:paraId="0E9B0EAC" w14:textId="77777777" w:rsidR="00123879" w:rsidRPr="00CD563E" w:rsidRDefault="00123879" w:rsidP="00123879">
      <w:pPr>
        <w:rPr>
          <w:color w:val="FF0000"/>
          <w:szCs w:val="21"/>
        </w:rPr>
      </w:pPr>
    </w:p>
    <w:p w14:paraId="2474712D" w14:textId="694E052B" w:rsidR="00CD563E" w:rsidRPr="009D3FDD" w:rsidRDefault="00CD563E">
      <w:pPr>
        <w:rPr>
          <w:szCs w:val="21"/>
        </w:rPr>
      </w:pPr>
      <w:r w:rsidRPr="00CD563E">
        <w:rPr>
          <w:rFonts w:hint="eastAsia"/>
          <w:color w:val="FF0000"/>
          <w:szCs w:val="21"/>
        </w:rPr>
        <w:t xml:space="preserve">　　</w:t>
      </w:r>
      <w:r w:rsidR="009D3FDD" w:rsidRPr="009D3FDD">
        <w:rPr>
          <w:rFonts w:hint="eastAsia"/>
          <w:szCs w:val="21"/>
        </w:rPr>
        <w:t xml:space="preserve">②　</w:t>
      </w:r>
      <w:r w:rsidRPr="009D3FDD">
        <w:rPr>
          <w:rFonts w:hint="eastAsia"/>
          <w:szCs w:val="21"/>
        </w:rPr>
        <w:t>きのう、</w:t>
      </w:r>
      <w:r w:rsidR="009D3FDD" w:rsidRPr="009D3FDD">
        <w:rPr>
          <w:rFonts w:hint="eastAsia"/>
          <w:szCs w:val="21"/>
        </w:rPr>
        <w:t>（</w:t>
      </w:r>
      <w:r w:rsidRPr="009D3FDD">
        <w:rPr>
          <w:rFonts w:hint="eastAsia"/>
          <w:szCs w:val="21"/>
        </w:rPr>
        <w:t>寝る</w:t>
      </w:r>
      <w:r w:rsidR="009D3FDD" w:rsidRPr="009D3FDD">
        <w:rPr>
          <w:rFonts w:hint="eastAsia"/>
          <w:szCs w:val="21"/>
        </w:rPr>
        <w:t>・寝た）</w:t>
      </w:r>
      <w:r w:rsidRPr="009D3FDD">
        <w:rPr>
          <w:rFonts w:hint="eastAsia"/>
          <w:szCs w:val="21"/>
        </w:rPr>
        <w:t>とき、窓を閉めました。</w:t>
      </w:r>
    </w:p>
    <w:p w14:paraId="241D6F55" w14:textId="14E477A0" w:rsidR="009D3FDD" w:rsidRDefault="00CD563E" w:rsidP="00123879">
      <w:pPr>
        <w:rPr>
          <w:color w:val="FF0000"/>
          <w:szCs w:val="21"/>
        </w:rPr>
      </w:pPr>
      <w:r w:rsidRPr="00CD563E">
        <w:rPr>
          <w:rFonts w:hint="eastAsia"/>
          <w:color w:val="FF0000"/>
          <w:szCs w:val="21"/>
        </w:rPr>
        <w:t xml:space="preserve">　　　</w:t>
      </w:r>
    </w:p>
    <w:p w14:paraId="52049558" w14:textId="77777777" w:rsidR="00123879" w:rsidRPr="00CD563E" w:rsidRDefault="00123879" w:rsidP="00123879">
      <w:pPr>
        <w:rPr>
          <w:color w:val="FF0000"/>
          <w:szCs w:val="21"/>
        </w:rPr>
      </w:pPr>
    </w:p>
    <w:p w14:paraId="5E8EEF3D" w14:textId="2C7CE3F6" w:rsidR="00CD563E" w:rsidRDefault="00CD563E">
      <w:pPr>
        <w:rPr>
          <w:szCs w:val="21"/>
        </w:rPr>
      </w:pPr>
    </w:p>
    <w:p w14:paraId="4E4214F4" w14:textId="3279A7E0" w:rsidR="00CD563E" w:rsidRDefault="00CD56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⑵　～ながら</w:t>
      </w:r>
    </w:p>
    <w:p w14:paraId="708A641F" w14:textId="657C4B1D" w:rsidR="00CD563E" w:rsidRDefault="00CD56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形：</w:t>
      </w:r>
      <w:r w:rsidR="00603D0E">
        <w:rPr>
          <w:rFonts w:ascii="ＭＳ 明朝" w:eastAsia="ＭＳ 明朝" w:hAnsi="ＭＳ 明朝" w:cs="ＭＳ 明朝" w:hint="eastAsia"/>
          <w:szCs w:val="21"/>
        </w:rPr>
        <w:t>Ｖ</w:t>
      </w:r>
      <w:r w:rsidR="00603D0E" w:rsidRPr="00603D0E">
        <w:rPr>
          <w:rFonts w:ascii="ＭＳ 明朝" w:eastAsia="ＭＳ 明朝" w:hAnsi="ＭＳ 明朝" w:cs="ＭＳ 明朝" w:hint="eastAsia"/>
          <w:dstrike/>
          <w:szCs w:val="21"/>
        </w:rPr>
        <w:t>ます</w:t>
      </w:r>
      <w:r w:rsidR="00603D0E">
        <w:rPr>
          <w:rFonts w:ascii="ＭＳ 明朝" w:eastAsia="ＭＳ 明朝" w:hAnsi="ＭＳ 明朝" w:cs="ＭＳ 明朝" w:hint="eastAsia"/>
          <w:szCs w:val="21"/>
        </w:rPr>
        <w:t>＋ながら</w:t>
      </w:r>
    </w:p>
    <w:p w14:paraId="6C5A77BE" w14:textId="2C05B092" w:rsidR="00603D0E" w:rsidRDefault="00603D0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例：わたしはいつも料理の本を見ながら料理を作ります。</w:t>
      </w:r>
    </w:p>
    <w:p w14:paraId="7153A076" w14:textId="303FBD63" w:rsidR="00603D0E" w:rsidRDefault="00603D0E">
      <w:pPr>
        <w:rPr>
          <w:rFonts w:ascii="ＭＳ 明朝" w:eastAsia="ＭＳ 明朝" w:hAnsi="ＭＳ 明朝" w:cs="ＭＳ 明朝"/>
          <w:szCs w:val="21"/>
        </w:rPr>
      </w:pPr>
    </w:p>
    <w:p w14:paraId="185155CF" w14:textId="1E3E7666" w:rsidR="00603D0E" w:rsidRDefault="00603D0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【ポイ</w:t>
      </w:r>
      <w:r w:rsidR="009D3FDD">
        <w:rPr>
          <w:rFonts w:ascii="ＭＳ 明朝" w:eastAsia="ＭＳ 明朝" w:hAnsi="ＭＳ 明朝" w:cs="ＭＳ 明朝" w:hint="eastAsia"/>
          <w:szCs w:val="21"/>
        </w:rPr>
        <w:t>ント】これは正しいですか？</w:t>
      </w:r>
    </w:p>
    <w:p w14:paraId="06DE9F8F" w14:textId="3A31594B" w:rsidR="009D3FDD" w:rsidRDefault="009D3FDD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　電車に乗りながら本を読みました。</w:t>
      </w:r>
    </w:p>
    <w:p w14:paraId="037FF214" w14:textId="465CD8AB" w:rsidR="009D3FDD" w:rsidRDefault="009D3FDD" w:rsidP="00123879">
      <w:pPr>
        <w:rPr>
          <w:rFonts w:ascii="ＭＳ 明朝" w:eastAsia="ＭＳ 明朝" w:hAnsi="ＭＳ 明朝" w:cs="ＭＳ 明朝"/>
          <w:color w:val="FF0000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　</w:t>
      </w:r>
    </w:p>
    <w:p w14:paraId="72F0FB2C" w14:textId="77777777" w:rsidR="00123879" w:rsidRPr="009D3FDD" w:rsidRDefault="00123879" w:rsidP="00123879">
      <w:pPr>
        <w:rPr>
          <w:rFonts w:ascii="ＭＳ 明朝" w:eastAsia="ＭＳ 明朝" w:hAnsi="ＭＳ 明朝" w:cs="ＭＳ 明朝"/>
          <w:color w:val="FF0000"/>
          <w:szCs w:val="21"/>
        </w:rPr>
      </w:pPr>
    </w:p>
    <w:p w14:paraId="2D145711" w14:textId="77777777" w:rsidR="00CD563E" w:rsidRPr="00CD563E" w:rsidRDefault="00CD563E">
      <w:pPr>
        <w:rPr>
          <w:szCs w:val="21"/>
        </w:rPr>
      </w:pPr>
    </w:p>
    <w:p w14:paraId="4F374A13" w14:textId="428A77BC" w:rsidR="003049D7" w:rsidRDefault="009D3FDD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⑶　～後で・～後</w:t>
      </w:r>
      <w:bookmarkStart w:id="0" w:name="_GoBack"/>
      <w:bookmarkEnd w:id="0"/>
    </w:p>
    <w:p w14:paraId="7F73E2B2" w14:textId="3AC05E64" w:rsidR="009D3FDD" w:rsidRPr="009D3FDD" w:rsidRDefault="009D3FDD">
      <w:pPr>
        <w:rPr>
          <w:szCs w:val="21"/>
        </w:rPr>
      </w:pPr>
      <w:r>
        <w:rPr>
          <w:rFonts w:hint="eastAsia"/>
          <w:szCs w:val="21"/>
        </w:rPr>
        <w:t xml:space="preserve">　形：</w:t>
      </w:r>
      <w:r>
        <w:rPr>
          <w:rFonts w:ascii="ＭＳ 明朝" w:eastAsia="ＭＳ 明朝" w:hAnsi="ＭＳ 明朝" w:cs="ＭＳ 明朝" w:hint="eastAsia"/>
          <w:szCs w:val="21"/>
        </w:rPr>
        <w:t>Ｖた＋後・後で</w:t>
      </w:r>
    </w:p>
    <w:p w14:paraId="7F59A2EC" w14:textId="7CD52E47" w:rsidR="003049D7" w:rsidRPr="00AB6388" w:rsidRDefault="00AB6388">
      <w:pPr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rFonts w:hint="eastAsia"/>
          <w:szCs w:val="21"/>
        </w:rPr>
        <w:t>例：食事の後で、少し散歩しませんか。</w:t>
      </w:r>
    </w:p>
    <w:p w14:paraId="5C4D491B" w14:textId="77777777" w:rsidR="00123879" w:rsidRDefault="009D3FDD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</w:t>
      </w:r>
    </w:p>
    <w:p w14:paraId="68AECEB6" w14:textId="1059B3A4" w:rsidR="009D3FDD" w:rsidRPr="009D3FDD" w:rsidRDefault="009D3FDD">
      <w:pPr>
        <w:rPr>
          <w:rFonts w:ascii="ＭＳ 明朝" w:eastAsia="ＭＳ 明朝" w:hAnsi="ＭＳ 明朝" w:cs="ＭＳ 明朝"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ascii="ＭＳ 明朝" w:eastAsia="ＭＳ 明朝" w:hAnsi="ＭＳ 明朝" w:cs="ＭＳ 明朝" w:hint="eastAsia"/>
          <w:szCs w:val="21"/>
        </w:rPr>
        <w:t>【ポイント】「後」「後で」何が違いますか。</w:t>
      </w:r>
    </w:p>
    <w:p w14:paraId="1C603A3E" w14:textId="5E8118D9" w:rsidR="00AB6388" w:rsidRPr="00123879" w:rsidRDefault="009D3FDD">
      <w:pPr>
        <w:rPr>
          <w:szCs w:val="21"/>
        </w:rPr>
      </w:pPr>
      <w:r>
        <w:rPr>
          <w:rFonts w:hint="eastAsia"/>
          <w:b/>
          <w:szCs w:val="21"/>
        </w:rPr>
        <w:t xml:space="preserve">　　</w:t>
      </w:r>
      <w:r w:rsidR="00AB6388">
        <w:rPr>
          <w:rFonts w:hint="eastAsia"/>
          <w:szCs w:val="21"/>
        </w:rPr>
        <w:t>退院した（</w:t>
      </w:r>
      <w:r w:rsidR="00AB6388" w:rsidRPr="00123879">
        <w:rPr>
          <w:rFonts w:hint="eastAsia"/>
          <w:szCs w:val="21"/>
        </w:rPr>
        <w:t>後・後で）、ずっと元気です。</w:t>
      </w:r>
    </w:p>
    <w:p w14:paraId="7D26FCC0" w14:textId="62BD8EDB" w:rsidR="00AB6388" w:rsidRPr="0079144E" w:rsidRDefault="00AB6388">
      <w:pPr>
        <w:rPr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lastRenderedPageBreak/>
        <w:t>⑷　～てから</w:t>
      </w:r>
    </w:p>
    <w:p w14:paraId="3BD57381" w14:textId="0393D9F6" w:rsidR="00AB6388" w:rsidRDefault="00AB6388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形：</w:t>
      </w:r>
      <w:r>
        <w:rPr>
          <w:rFonts w:hint="eastAsia"/>
          <w:szCs w:val="21"/>
        </w:rPr>
        <w:t>Ｖて＋から</w:t>
      </w:r>
    </w:p>
    <w:p w14:paraId="6E2A9DF7" w14:textId="19679A88" w:rsidR="00AB6388" w:rsidRDefault="00AB6388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例：</w:t>
      </w:r>
      <w:r w:rsidR="00675068">
        <w:rPr>
          <w:rFonts w:ascii="ＭＳ 明朝" w:eastAsia="ＭＳ 明朝" w:hAnsi="ＭＳ 明朝" w:cs="ＭＳ 明朝" w:hint="eastAsia"/>
          <w:szCs w:val="21"/>
        </w:rPr>
        <w:t>この仕事を全部やってからビールを飲みます。</w:t>
      </w:r>
    </w:p>
    <w:p w14:paraId="1BB71F9B" w14:textId="5FF44684" w:rsidR="00675068" w:rsidRDefault="00675068">
      <w:pPr>
        <w:rPr>
          <w:rFonts w:ascii="ＭＳ 明朝" w:eastAsia="ＭＳ 明朝" w:hAnsi="ＭＳ 明朝" w:cs="ＭＳ 明朝"/>
          <w:szCs w:val="21"/>
        </w:rPr>
      </w:pPr>
    </w:p>
    <w:p w14:paraId="3337DB7A" w14:textId="396EAE6C" w:rsidR="00EB5033" w:rsidRDefault="00675068" w:rsidP="00EB503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【ポイント】</w:t>
      </w:r>
      <w:r w:rsidR="00EB5033">
        <w:rPr>
          <w:rFonts w:ascii="ＭＳ 明朝" w:eastAsia="ＭＳ 明朝" w:hAnsi="ＭＳ 明朝" w:cs="ＭＳ 明朝" w:hint="eastAsia"/>
          <w:szCs w:val="21"/>
        </w:rPr>
        <w:t>これは正しいですか？</w:t>
      </w:r>
    </w:p>
    <w:p w14:paraId="3FBE53CC" w14:textId="2865DA80" w:rsidR="00675068" w:rsidRDefault="00EB503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①みんなが帰ってから、ごみがいっぱいだった。</w:t>
      </w:r>
    </w:p>
    <w:p w14:paraId="4547BF71" w14:textId="494AF922" w:rsidR="00EB5033" w:rsidRDefault="00EB5033" w:rsidP="00123879">
      <w:pPr>
        <w:rPr>
          <w:rFonts w:ascii="ＭＳ 明朝" w:eastAsia="ＭＳ 明朝" w:hAnsi="ＭＳ 明朝" w:cs="ＭＳ 明朝"/>
          <w:color w:val="FF0000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</w:t>
      </w:r>
    </w:p>
    <w:p w14:paraId="5C44640B" w14:textId="46BED9E7" w:rsidR="00123879" w:rsidRDefault="00123879" w:rsidP="00123879">
      <w:pPr>
        <w:rPr>
          <w:rFonts w:ascii="ＭＳ 明朝" w:eastAsia="ＭＳ 明朝" w:hAnsi="ＭＳ 明朝" w:cs="ＭＳ 明朝"/>
          <w:color w:val="FF0000"/>
          <w:szCs w:val="21"/>
        </w:rPr>
      </w:pPr>
    </w:p>
    <w:p w14:paraId="22BA5FF1" w14:textId="77777777" w:rsidR="00123879" w:rsidRPr="00EB5033" w:rsidRDefault="00123879" w:rsidP="00123879">
      <w:pPr>
        <w:rPr>
          <w:rFonts w:ascii="ＭＳ 明朝" w:eastAsia="ＭＳ 明朝" w:hAnsi="ＭＳ 明朝" w:cs="ＭＳ 明朝"/>
          <w:color w:val="FF0000"/>
          <w:szCs w:val="21"/>
        </w:rPr>
      </w:pPr>
    </w:p>
    <w:p w14:paraId="69A074B6" w14:textId="4B90E6FE" w:rsidR="003049D7" w:rsidRDefault="00675068">
      <w:pPr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 w:rsidR="00EB5033">
        <w:rPr>
          <w:rFonts w:hint="eastAsia"/>
          <w:szCs w:val="21"/>
        </w:rPr>
        <w:t>②みんなが帰ってから、そうじをしてから、ごはんを食べた。</w:t>
      </w:r>
    </w:p>
    <w:p w14:paraId="1AE25609" w14:textId="5AF06E46" w:rsidR="00EB5033" w:rsidRPr="00EB5033" w:rsidRDefault="00EB5033">
      <w:pPr>
        <w:rPr>
          <w:color w:val="FF0000"/>
          <w:szCs w:val="21"/>
        </w:rPr>
      </w:pPr>
      <w:r w:rsidRPr="00EB5033">
        <w:rPr>
          <w:rFonts w:hint="eastAsia"/>
          <w:color w:val="FF0000"/>
          <w:szCs w:val="21"/>
        </w:rPr>
        <w:t xml:space="preserve">　</w:t>
      </w:r>
    </w:p>
    <w:p w14:paraId="5EF234AE" w14:textId="4FC2702A" w:rsidR="003049D7" w:rsidRPr="00EB5033" w:rsidRDefault="003049D7">
      <w:pPr>
        <w:rPr>
          <w:b/>
          <w:color w:val="FF0000"/>
          <w:szCs w:val="21"/>
        </w:rPr>
      </w:pPr>
    </w:p>
    <w:p w14:paraId="6CDD989E" w14:textId="36BF44C2" w:rsidR="003049D7" w:rsidRPr="00EB5033" w:rsidRDefault="0079144E">
      <w:pPr>
        <w:rPr>
          <w:b/>
          <w:color w:val="FF0000"/>
          <w:szCs w:val="21"/>
        </w:rPr>
      </w:pPr>
      <w:r>
        <w:rPr>
          <w:rFonts w:hint="eastAsia"/>
          <w:b/>
          <w:noProof/>
          <w:szCs w:val="21"/>
        </w:rPr>
        <w:t>練習３</w:t>
      </w:r>
    </w:p>
    <w:p w14:paraId="635F01DE" w14:textId="56E5F255" w:rsidR="003049D7" w:rsidRPr="0079144E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１．</w:t>
      </w:r>
      <w:r w:rsidR="0079144E">
        <w:rPr>
          <w:rFonts w:hint="eastAsia"/>
          <w:bCs/>
          <w:szCs w:val="21"/>
        </w:rPr>
        <w:t>アヤさんは朝ごはんを食べ</w:t>
      </w:r>
      <w:r w:rsidR="003424A2">
        <w:rPr>
          <w:rFonts w:hint="eastAsia"/>
          <w:bCs/>
          <w:szCs w:val="21"/>
        </w:rPr>
        <w:t>＿</w:t>
      </w:r>
      <w:r w:rsidR="0079144E">
        <w:rPr>
          <w:rFonts w:hint="eastAsia"/>
          <w:bCs/>
          <w:szCs w:val="21"/>
        </w:rPr>
        <w:t>＿</w:t>
      </w:r>
      <w:r w:rsidR="003424A2">
        <w:rPr>
          <w:rFonts w:hint="eastAsia"/>
          <w:bCs/>
          <w:szCs w:val="21"/>
        </w:rPr>
        <w:t>＿</w:t>
      </w:r>
      <w:r w:rsidR="0079144E">
        <w:rPr>
          <w:rFonts w:hint="eastAsia"/>
          <w:bCs/>
          <w:szCs w:val="21"/>
        </w:rPr>
        <w:t>＿、テレビを見ています。</w:t>
      </w:r>
    </w:p>
    <w:p w14:paraId="3D94C5F8" w14:textId="6B1AA4F4" w:rsidR="003049D7" w:rsidRPr="0079144E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２．</w:t>
      </w:r>
      <w:r w:rsidR="0079144E">
        <w:rPr>
          <w:rFonts w:hint="eastAsia"/>
          <w:bCs/>
          <w:szCs w:val="21"/>
        </w:rPr>
        <w:t>申し込みをして＿＿</w:t>
      </w:r>
      <w:r w:rsidR="003424A2">
        <w:rPr>
          <w:rFonts w:hint="eastAsia"/>
          <w:bCs/>
          <w:szCs w:val="21"/>
        </w:rPr>
        <w:t>＿＿</w:t>
      </w:r>
      <w:r w:rsidR="0079144E">
        <w:rPr>
          <w:rFonts w:hint="eastAsia"/>
          <w:bCs/>
          <w:szCs w:val="21"/>
        </w:rPr>
        <w:t>、お金を払ってください。</w:t>
      </w:r>
    </w:p>
    <w:p w14:paraId="10DCDFB8" w14:textId="3607F672" w:rsidR="003049D7" w:rsidRPr="0079144E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３．</w:t>
      </w:r>
      <w:r w:rsidR="0079144E">
        <w:rPr>
          <w:rFonts w:hint="eastAsia"/>
          <w:bCs/>
          <w:szCs w:val="21"/>
        </w:rPr>
        <w:t>ご飯を食べる＿＿</w:t>
      </w:r>
      <w:r w:rsidR="003424A2">
        <w:rPr>
          <w:rFonts w:hint="eastAsia"/>
          <w:bCs/>
          <w:szCs w:val="21"/>
        </w:rPr>
        <w:t>＿＿</w:t>
      </w:r>
      <w:r w:rsidR="0079144E">
        <w:rPr>
          <w:rFonts w:hint="eastAsia"/>
          <w:bCs/>
          <w:szCs w:val="21"/>
        </w:rPr>
        <w:t>、シャワーを浴びます。</w:t>
      </w:r>
    </w:p>
    <w:p w14:paraId="21CDC4BB" w14:textId="004752AA" w:rsidR="003049D7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４．</w:t>
      </w:r>
      <w:r w:rsidR="00C76CA2">
        <w:rPr>
          <w:rFonts w:hint="eastAsia"/>
          <w:bCs/>
          <w:szCs w:val="21"/>
        </w:rPr>
        <w:t>授業の＿</w:t>
      </w:r>
      <w:r w:rsidR="003424A2">
        <w:rPr>
          <w:rFonts w:hint="eastAsia"/>
          <w:bCs/>
          <w:szCs w:val="21"/>
        </w:rPr>
        <w:t>＿＿</w:t>
      </w:r>
      <w:r w:rsidR="00C76CA2">
        <w:rPr>
          <w:rFonts w:hint="eastAsia"/>
          <w:bCs/>
          <w:szCs w:val="21"/>
        </w:rPr>
        <w:t>＿、本屋に行きました。</w:t>
      </w:r>
    </w:p>
    <w:p w14:paraId="18DF04DC" w14:textId="10AD3C8A" w:rsidR="00C76CA2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５．</w:t>
      </w:r>
      <w:r w:rsidR="00C76CA2">
        <w:rPr>
          <w:rFonts w:hint="eastAsia"/>
          <w:bCs/>
          <w:szCs w:val="21"/>
        </w:rPr>
        <w:t>日本にいる＿</w:t>
      </w:r>
      <w:r w:rsidR="003424A2">
        <w:rPr>
          <w:rFonts w:hint="eastAsia"/>
          <w:bCs/>
          <w:szCs w:val="21"/>
        </w:rPr>
        <w:t>＿＿</w:t>
      </w:r>
      <w:r w:rsidR="00C76CA2">
        <w:rPr>
          <w:rFonts w:hint="eastAsia"/>
          <w:bCs/>
          <w:szCs w:val="21"/>
        </w:rPr>
        <w:t>＿、毎週寿司を食べていました。</w:t>
      </w:r>
    </w:p>
    <w:p w14:paraId="2A071C60" w14:textId="5C704D40" w:rsidR="00C76CA2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６．</w:t>
      </w:r>
      <w:r w:rsidR="00C76CA2">
        <w:rPr>
          <w:rFonts w:hint="eastAsia"/>
          <w:bCs/>
          <w:szCs w:val="21"/>
        </w:rPr>
        <w:t>もらった＿＿</w:t>
      </w:r>
      <w:r w:rsidR="003424A2">
        <w:rPr>
          <w:rFonts w:hint="eastAsia"/>
          <w:bCs/>
          <w:szCs w:val="21"/>
        </w:rPr>
        <w:t>＿＿</w:t>
      </w:r>
      <w:r w:rsidR="00457AFA">
        <w:rPr>
          <w:rFonts w:hint="eastAsia"/>
          <w:bCs/>
          <w:szCs w:val="21"/>
        </w:rPr>
        <w:t>の</w:t>
      </w:r>
      <w:r w:rsidR="00C76CA2">
        <w:rPr>
          <w:rFonts w:hint="eastAsia"/>
          <w:bCs/>
          <w:szCs w:val="21"/>
        </w:rPr>
        <w:t>チョコレートを</w:t>
      </w:r>
      <w:r w:rsidR="00DE4FE9">
        <w:rPr>
          <w:rFonts w:hint="eastAsia"/>
          <w:bCs/>
          <w:szCs w:val="21"/>
        </w:rPr>
        <w:t>もう全部食べてしまいました。</w:t>
      </w:r>
    </w:p>
    <w:p w14:paraId="67B91E8F" w14:textId="706C3924" w:rsidR="00DE4FE9" w:rsidRPr="00C76CA2" w:rsidRDefault="00BD53E7">
      <w:pPr>
        <w:rPr>
          <w:bCs/>
          <w:szCs w:val="21"/>
        </w:rPr>
      </w:pPr>
      <w:r>
        <w:rPr>
          <w:rFonts w:hint="eastAsia"/>
          <w:bCs/>
          <w:szCs w:val="21"/>
        </w:rPr>
        <w:t>７．</w:t>
      </w:r>
      <w:r w:rsidR="00DE4FE9">
        <w:rPr>
          <w:rFonts w:hint="eastAsia"/>
          <w:bCs/>
          <w:szCs w:val="21"/>
        </w:rPr>
        <w:t>ニナさんは今、</w:t>
      </w:r>
      <w:r w:rsidR="003424A2">
        <w:rPr>
          <w:rFonts w:hint="eastAsia"/>
          <w:bCs/>
          <w:szCs w:val="21"/>
        </w:rPr>
        <w:t>買い物に行く準備をしている＿＿＿＿です。</w:t>
      </w:r>
    </w:p>
    <w:p w14:paraId="37B16383" w14:textId="2B43658B" w:rsidR="003049D7" w:rsidRPr="00EB5033" w:rsidRDefault="003049D7">
      <w:pPr>
        <w:rPr>
          <w:b/>
          <w:color w:val="FF0000"/>
          <w:szCs w:val="21"/>
        </w:rPr>
      </w:pPr>
    </w:p>
    <w:p w14:paraId="539B4DE0" w14:textId="7FEE1EFF" w:rsidR="003049D7" w:rsidRPr="00EB5033" w:rsidRDefault="003424A2">
      <w:pPr>
        <w:rPr>
          <w:b/>
          <w:color w:val="FF0000"/>
          <w:szCs w:val="21"/>
        </w:rPr>
      </w:pPr>
      <w:r w:rsidRPr="003424A2">
        <w:rPr>
          <w:b/>
          <w:noProof/>
          <w:color w:val="FF0000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281964" wp14:editId="121C0E15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4000500" cy="1404620"/>
                <wp:effectExtent l="0" t="0" r="19050" b="1397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E00D" w14:textId="5B55AE9E" w:rsidR="003424A2" w:rsidRDefault="003424A2">
                            <w:r>
                              <w:rPr>
                                <w:rFonts w:hint="eastAsia"/>
                              </w:rPr>
                              <w:t>間　　後で　　から　　ところ　　ながら　　ばかり　　前に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81964" id="_x0000_s1027" type="#_x0000_t202" style="position:absolute;left:0;text-align:left;margin-left:0;margin-top:3.85pt;width:3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">
                <v:textbox style="mso-fit-shape-to-text:t">
                  <w:txbxContent>
                    <w:p w14:paraId="3FA6E00D" w14:textId="5B55AE9E" w:rsidR="003424A2" w:rsidRDefault="003424A2">
                      <w:r>
                        <w:rPr>
                          <w:rFonts w:hint="eastAsia"/>
                        </w:rPr>
                        <w:t>間　　後で　　から　　ところ　　ながら　　ばかり　　前に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884E0" w14:textId="761E4908" w:rsidR="003049D7" w:rsidRPr="00EB5033" w:rsidRDefault="003049D7">
      <w:pPr>
        <w:rPr>
          <w:b/>
          <w:color w:val="FF0000"/>
          <w:szCs w:val="21"/>
        </w:rPr>
      </w:pPr>
    </w:p>
    <w:p w14:paraId="02E4B8F0" w14:textId="1B977A93" w:rsidR="003049D7" w:rsidRPr="00EB5033" w:rsidRDefault="003049D7">
      <w:pPr>
        <w:rPr>
          <w:b/>
          <w:color w:val="FF0000"/>
          <w:szCs w:val="21"/>
        </w:rPr>
      </w:pPr>
    </w:p>
    <w:p w14:paraId="1D461367" w14:textId="2463112A" w:rsidR="003049D7" w:rsidRPr="00EB5033" w:rsidRDefault="003049D7">
      <w:pPr>
        <w:rPr>
          <w:b/>
          <w:color w:val="FF0000"/>
          <w:szCs w:val="21"/>
        </w:rPr>
      </w:pPr>
    </w:p>
    <w:p w14:paraId="07963B53" w14:textId="296E8212" w:rsidR="003049D7" w:rsidRPr="00EB5033" w:rsidRDefault="003049D7">
      <w:pPr>
        <w:rPr>
          <w:b/>
          <w:color w:val="FF0000"/>
          <w:szCs w:val="21"/>
        </w:rPr>
      </w:pPr>
    </w:p>
    <w:p w14:paraId="0F80B8BF" w14:textId="583C2072" w:rsidR="003049D7" w:rsidRPr="00EB5033" w:rsidRDefault="003049D7">
      <w:pPr>
        <w:rPr>
          <w:b/>
          <w:color w:val="FF0000"/>
          <w:szCs w:val="21"/>
        </w:rPr>
      </w:pPr>
    </w:p>
    <w:p w14:paraId="15B5A3F0" w14:textId="745EDE97" w:rsidR="003049D7" w:rsidRPr="00EB5033" w:rsidRDefault="003049D7">
      <w:pPr>
        <w:rPr>
          <w:b/>
          <w:color w:val="FF0000"/>
          <w:szCs w:val="21"/>
        </w:rPr>
      </w:pPr>
    </w:p>
    <w:p w14:paraId="768E2DBB" w14:textId="1EF479B6" w:rsidR="003049D7" w:rsidRPr="003424A2" w:rsidRDefault="003424A2" w:rsidP="003424A2">
      <w:pPr>
        <w:jc w:val="left"/>
        <w:rPr>
          <w:b/>
          <w:szCs w:val="21"/>
        </w:rPr>
      </w:pPr>
      <w:r w:rsidRPr="003424A2">
        <w:rPr>
          <w:rFonts w:hint="eastAsia"/>
          <w:b/>
          <w:szCs w:val="21"/>
        </w:rPr>
        <w:t>練習４</w:t>
      </w:r>
      <w:r w:rsidR="00BA669F">
        <w:rPr>
          <w:rFonts w:hint="eastAsia"/>
          <w:b/>
          <w:szCs w:val="21"/>
        </w:rPr>
        <w:t xml:space="preserve">　　（　　）内の言葉を適当な形にして書きなさい。</w:t>
      </w:r>
    </w:p>
    <w:p w14:paraId="2C3C7B8E" w14:textId="515C3C72" w:rsidR="003049D7" w:rsidRDefault="002A5451" w:rsidP="003424A2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１．</w:t>
      </w:r>
      <w:r w:rsidR="003424A2">
        <w:rPr>
          <w:rFonts w:hint="eastAsia"/>
          <w:bCs/>
          <w:szCs w:val="21"/>
        </w:rPr>
        <w:t>コーヒーを＿＿＿＿後、すぐ眠気が覚めました。（飲む）</w:t>
      </w:r>
    </w:p>
    <w:p w14:paraId="1F6C69ED" w14:textId="6366E898" w:rsidR="003424A2" w:rsidRDefault="002A5451" w:rsidP="003424A2">
      <w:pPr>
        <w:ind w:left="525" w:hangingChars="250" w:hanging="52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２．</w:t>
      </w:r>
      <w:r w:rsidR="003424A2">
        <w:rPr>
          <w:rFonts w:hint="eastAsia"/>
          <w:bCs/>
          <w:szCs w:val="21"/>
        </w:rPr>
        <w:t>A</w:t>
      </w:r>
      <w:r w:rsidR="003424A2">
        <w:rPr>
          <w:rFonts w:hint="eastAsia"/>
          <w:bCs/>
          <w:szCs w:val="21"/>
        </w:rPr>
        <w:t>：もしもし、かほさんはまだ家にいますか。</w:t>
      </w:r>
    </w:p>
    <w:p w14:paraId="467FD15C" w14:textId="0CCA231E" w:rsidR="003424A2" w:rsidRDefault="003424A2" w:rsidP="002A5451">
      <w:pPr>
        <w:ind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</w:t>
      </w:r>
      <w:r w:rsidR="00BD53E7">
        <w:rPr>
          <w:rFonts w:hint="eastAsia"/>
          <w:bCs/>
          <w:szCs w:val="21"/>
        </w:rPr>
        <w:t>かほはさっき、家を＿＿＿＿ところです。（出る）</w:t>
      </w:r>
    </w:p>
    <w:p w14:paraId="41B1EC85" w14:textId="2381C25A" w:rsidR="00BD53E7" w:rsidRDefault="002A5451" w:rsidP="00BD53E7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３．</w:t>
      </w:r>
      <w:r w:rsidR="00BD53E7">
        <w:rPr>
          <w:rFonts w:hint="eastAsia"/>
          <w:bCs/>
          <w:szCs w:val="21"/>
        </w:rPr>
        <w:t>私の家族は病気に＿＿＿＿ときは、いつも西葛西病院に行きます。（なる）</w:t>
      </w:r>
    </w:p>
    <w:p w14:paraId="644C6F05" w14:textId="4177A3B1" w:rsidR="00BD53E7" w:rsidRDefault="002A5451" w:rsidP="00BD53E7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４．</w:t>
      </w:r>
      <w:r w:rsidR="00BD53E7">
        <w:rPr>
          <w:rFonts w:hint="eastAsia"/>
          <w:bCs/>
          <w:szCs w:val="21"/>
        </w:rPr>
        <w:t>A</w:t>
      </w:r>
      <w:r w:rsidR="00BD53E7">
        <w:rPr>
          <w:rFonts w:hint="eastAsia"/>
          <w:bCs/>
          <w:szCs w:val="21"/>
        </w:rPr>
        <w:t>：もしもし、山田です。今、お時間よろしいですか。</w:t>
      </w:r>
    </w:p>
    <w:p w14:paraId="58AE2899" w14:textId="25CF8BC1" w:rsidR="00BD53E7" w:rsidRPr="003424A2" w:rsidRDefault="00BD53E7" w:rsidP="00BD53E7">
      <w:pPr>
        <w:ind w:left="525" w:hangingChars="250" w:hanging="525"/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　</w:t>
      </w:r>
      <w:r w:rsidR="002A5451">
        <w:rPr>
          <w:rFonts w:hint="eastAsia"/>
          <w:bCs/>
          <w:szCs w:val="21"/>
        </w:rPr>
        <w:t xml:space="preserve">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：すみません。これから会議が＿＿＿＿ところなんです。</w:t>
      </w:r>
      <w:r>
        <w:rPr>
          <w:rFonts w:hint="eastAsia"/>
          <w:bCs/>
          <w:szCs w:val="21"/>
        </w:rPr>
        <w:t>15</w:t>
      </w:r>
      <w:r>
        <w:rPr>
          <w:rFonts w:hint="eastAsia"/>
          <w:bCs/>
          <w:szCs w:val="21"/>
        </w:rPr>
        <w:t>時頃終わる予定です。（始まる）</w:t>
      </w:r>
    </w:p>
    <w:p w14:paraId="2BA9BA52" w14:textId="03F8E3AF" w:rsidR="003049D7" w:rsidRDefault="002A5451">
      <w:pPr>
        <w:rPr>
          <w:bCs/>
          <w:szCs w:val="21"/>
        </w:rPr>
      </w:pPr>
      <w:r w:rsidRPr="002A5451">
        <w:rPr>
          <w:rFonts w:hint="eastAsia"/>
          <w:bCs/>
          <w:szCs w:val="21"/>
        </w:rPr>
        <w:t>５．</w:t>
      </w:r>
      <w:r w:rsidR="002B40DC">
        <w:rPr>
          <w:rFonts w:hint="eastAsia"/>
          <w:bCs/>
          <w:szCs w:val="21"/>
        </w:rPr>
        <w:t>母はいつも音楽を＿＿＿＿ながら、皿を洗います。（聴く）</w:t>
      </w:r>
    </w:p>
    <w:p w14:paraId="7D5FC8E7" w14:textId="2F6F97DD" w:rsidR="002B40DC" w:rsidRDefault="002B40DC">
      <w:pPr>
        <w:rPr>
          <w:bCs/>
          <w:szCs w:val="21"/>
        </w:rPr>
      </w:pPr>
      <w:r>
        <w:rPr>
          <w:rFonts w:hint="eastAsia"/>
          <w:bCs/>
          <w:szCs w:val="21"/>
        </w:rPr>
        <w:t>６．運動を＿＿＿＿前に、ストレッチをします。（する）</w:t>
      </w:r>
    </w:p>
    <w:p w14:paraId="6721B8F9" w14:textId="3184B116" w:rsidR="002B40DC" w:rsidRDefault="002B40DC">
      <w:pPr>
        <w:rPr>
          <w:bCs/>
          <w:szCs w:val="21"/>
        </w:rPr>
      </w:pPr>
      <w:r>
        <w:rPr>
          <w:rFonts w:hint="eastAsia"/>
          <w:bCs/>
          <w:szCs w:val="21"/>
        </w:rPr>
        <w:t>７．私はアルバイトへ＿＿＿＿とき、いつも駅の前を通ります。（行く）</w:t>
      </w:r>
    </w:p>
    <w:p w14:paraId="4A8A58FB" w14:textId="2F7A6FE5" w:rsidR="002B40DC" w:rsidRDefault="002B40DC">
      <w:pPr>
        <w:rPr>
          <w:bCs/>
          <w:szCs w:val="21"/>
        </w:rPr>
      </w:pPr>
      <w:r>
        <w:rPr>
          <w:rFonts w:hint="eastAsia"/>
          <w:bCs/>
          <w:szCs w:val="21"/>
        </w:rPr>
        <w:t>８．私が歌の練習を＿＿＿＿間に、風が強くなりました。（する）</w:t>
      </w:r>
    </w:p>
    <w:p w14:paraId="07236502" w14:textId="317F0A73" w:rsidR="002B40DC" w:rsidRDefault="002B40DC">
      <w:pPr>
        <w:rPr>
          <w:bCs/>
          <w:szCs w:val="21"/>
        </w:rPr>
      </w:pPr>
      <w:r>
        <w:rPr>
          <w:rFonts w:hint="eastAsia"/>
          <w:bCs/>
          <w:szCs w:val="21"/>
        </w:rPr>
        <w:t>９．今度郵便局へ＿＿＿＿とき、きれいな絵ハガキをたくさん買います</w:t>
      </w:r>
      <w:r w:rsidR="00565953">
        <w:rPr>
          <w:rFonts w:hint="eastAsia"/>
          <w:bCs/>
          <w:szCs w:val="21"/>
        </w:rPr>
        <w:t>。（行く）</w:t>
      </w:r>
    </w:p>
    <w:p w14:paraId="71C0A242" w14:textId="0F9CB379" w:rsidR="00565953" w:rsidRDefault="00565953">
      <w:pPr>
        <w:rPr>
          <w:bCs/>
          <w:szCs w:val="21"/>
        </w:rPr>
      </w:pP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．部屋が汚いですね。部屋を＿＿＿＿から、遊びに行きましょう。（掃除する）</w:t>
      </w:r>
    </w:p>
    <w:p w14:paraId="099DDA30" w14:textId="55422FD8" w:rsidR="00565953" w:rsidRPr="002A5451" w:rsidRDefault="00565953">
      <w:pPr>
        <w:rPr>
          <w:bCs/>
          <w:szCs w:val="21"/>
        </w:rPr>
      </w:pPr>
      <w:r>
        <w:rPr>
          <w:rFonts w:hint="eastAsia"/>
          <w:bCs/>
          <w:szCs w:val="21"/>
        </w:rPr>
        <w:t>11</w:t>
      </w:r>
      <w:r>
        <w:rPr>
          <w:rFonts w:hint="eastAsia"/>
          <w:bCs/>
          <w:szCs w:val="21"/>
        </w:rPr>
        <w:t>．さっきお茶を＿＿＿＿ばかりですが、もう喉が渇きました。（飲む）</w:t>
      </w:r>
    </w:p>
    <w:p w14:paraId="05E08EC9" w14:textId="2BDBEF5C" w:rsidR="003049D7" w:rsidRPr="00EB5033" w:rsidRDefault="003049D7">
      <w:pPr>
        <w:rPr>
          <w:b/>
          <w:color w:val="FF0000"/>
          <w:szCs w:val="21"/>
        </w:rPr>
      </w:pPr>
    </w:p>
    <w:p w14:paraId="279C1F5A" w14:textId="626EB77E" w:rsidR="003049D7" w:rsidRDefault="003049D7">
      <w:pPr>
        <w:rPr>
          <w:b/>
          <w:color w:val="FF0000"/>
          <w:szCs w:val="21"/>
        </w:rPr>
      </w:pPr>
    </w:p>
    <w:p w14:paraId="4C823B08" w14:textId="62CA08B9" w:rsidR="00EB5033" w:rsidRDefault="00EB5033">
      <w:pPr>
        <w:rPr>
          <w:b/>
          <w:szCs w:val="21"/>
        </w:rPr>
      </w:pPr>
    </w:p>
    <w:p w14:paraId="44C0BEB1" w14:textId="316070A2" w:rsidR="00EB5033" w:rsidRDefault="00EB5033">
      <w:pPr>
        <w:rPr>
          <w:b/>
          <w:szCs w:val="21"/>
        </w:rPr>
      </w:pPr>
    </w:p>
    <w:p w14:paraId="5BCDB2A5" w14:textId="7D4B3BD4" w:rsidR="00EB5033" w:rsidRDefault="00EB5033">
      <w:pPr>
        <w:rPr>
          <w:b/>
          <w:szCs w:val="21"/>
        </w:rPr>
      </w:pPr>
    </w:p>
    <w:p w14:paraId="4A4336B1" w14:textId="0F95F5C0" w:rsidR="00EB5033" w:rsidRDefault="00EB5033">
      <w:pPr>
        <w:rPr>
          <w:b/>
          <w:szCs w:val="21"/>
        </w:rPr>
      </w:pPr>
    </w:p>
    <w:p w14:paraId="25982A14" w14:textId="5992F68A" w:rsidR="00EB5033" w:rsidRDefault="00EB5033">
      <w:pPr>
        <w:rPr>
          <w:b/>
          <w:szCs w:val="21"/>
        </w:rPr>
      </w:pPr>
    </w:p>
    <w:sectPr w:rsidR="00EB5033" w:rsidSect="00441C4B">
      <w:headerReference w:type="default" r:id="rId7"/>
      <w:footerReference w:type="default" r:id="rId8"/>
      <w:pgSz w:w="16838" w:h="11906" w:orient="landscape"/>
      <w:pgMar w:top="720" w:right="720" w:bottom="720" w:left="720" w:header="851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64CC" w14:textId="77777777" w:rsidR="00C56C65" w:rsidRDefault="00C56C65" w:rsidP="00986865">
      <w:r>
        <w:separator/>
      </w:r>
    </w:p>
  </w:endnote>
  <w:endnote w:type="continuationSeparator" w:id="0">
    <w:p w14:paraId="4A365967" w14:textId="77777777" w:rsidR="00C56C65" w:rsidRDefault="00C56C65" w:rsidP="0098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Content>
      <w:p w14:paraId="12B9FBAA" w14:textId="3B2A2F7A" w:rsidR="00441C4B" w:rsidRDefault="00441C4B" w:rsidP="00441C4B">
        <w:pPr>
          <w:pStyle w:val="ac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　　　　</w:t>
        </w:r>
        <w:r>
          <w:rPr>
            <w:rFonts w:hint="eastAsia"/>
          </w:rPr>
          <w:t>復習</w:t>
        </w:r>
        <w:r>
          <w:rPr>
            <w:rFonts w:hint="eastAsia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FE8F2" w14:textId="77777777" w:rsidR="00C56C65" w:rsidRDefault="00C56C65" w:rsidP="00986865">
      <w:r>
        <w:separator/>
      </w:r>
    </w:p>
  </w:footnote>
  <w:footnote w:type="continuationSeparator" w:id="0">
    <w:p w14:paraId="1A2D8060" w14:textId="77777777" w:rsidR="00C56C65" w:rsidRDefault="00C56C65" w:rsidP="0098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E1E75" w14:textId="19106433" w:rsidR="00052486" w:rsidRDefault="00052486">
    <w:pPr>
      <w:pStyle w:val="aa"/>
    </w:pPr>
    <w:r>
      <w:rPr>
        <w:rFonts w:hint="eastAsia"/>
      </w:rPr>
      <w:t>情報を伝えよう</w:t>
    </w:r>
    <w:r>
      <w:rPr>
        <w:rFonts w:hint="eastAsia"/>
      </w:rPr>
      <w:t>Running</w:t>
    </w:r>
    <w:r>
      <w:rPr>
        <w:rFonts w:hint="eastAsia"/>
      </w:rPr>
      <w:t xml:space="preserve">　　　　　　　　　　　　　　　　　　　　　　　　　　　　　　　　　　　　　　　　　　　　　　　　　　　　　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1697F"/>
    <w:multiLevelType w:val="hybridMultilevel"/>
    <w:tmpl w:val="EB941C28"/>
    <w:lvl w:ilvl="0" w:tplc="2788014A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EB66B9A"/>
    <w:multiLevelType w:val="hybridMultilevel"/>
    <w:tmpl w:val="DD92B9CE"/>
    <w:lvl w:ilvl="0" w:tplc="0C6006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0"/>
    <w:rsid w:val="00052486"/>
    <w:rsid w:val="000E3410"/>
    <w:rsid w:val="00123879"/>
    <w:rsid w:val="00151B10"/>
    <w:rsid w:val="002A5451"/>
    <w:rsid w:val="002B40DC"/>
    <w:rsid w:val="003049D7"/>
    <w:rsid w:val="00341BB8"/>
    <w:rsid w:val="003424A2"/>
    <w:rsid w:val="00441C4B"/>
    <w:rsid w:val="00457AFA"/>
    <w:rsid w:val="00565953"/>
    <w:rsid w:val="00603D0E"/>
    <w:rsid w:val="00675068"/>
    <w:rsid w:val="0079144E"/>
    <w:rsid w:val="007F4DB1"/>
    <w:rsid w:val="00892880"/>
    <w:rsid w:val="00986865"/>
    <w:rsid w:val="009D3FDD"/>
    <w:rsid w:val="009E39BD"/>
    <w:rsid w:val="00A12CCC"/>
    <w:rsid w:val="00AB6388"/>
    <w:rsid w:val="00BA669F"/>
    <w:rsid w:val="00BB237F"/>
    <w:rsid w:val="00BD53E7"/>
    <w:rsid w:val="00C56C65"/>
    <w:rsid w:val="00C76CA2"/>
    <w:rsid w:val="00CD563E"/>
    <w:rsid w:val="00CE041F"/>
    <w:rsid w:val="00DE4FE9"/>
    <w:rsid w:val="00EB5033"/>
    <w:rsid w:val="00ED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B84CC9C"/>
  <w15:chartTrackingRefBased/>
  <w15:docId w15:val="{558ECDDE-9F3C-4446-9358-DCAE1DB7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B503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B5033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EB5033"/>
  </w:style>
  <w:style w:type="paragraph" w:styleId="a6">
    <w:name w:val="annotation subject"/>
    <w:basedOn w:val="a4"/>
    <w:next w:val="a4"/>
    <w:link w:val="a7"/>
    <w:uiPriority w:val="99"/>
    <w:semiHidden/>
    <w:unhideWhenUsed/>
    <w:rsid w:val="00EB5033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EB503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B50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B503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8686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86865"/>
  </w:style>
  <w:style w:type="paragraph" w:styleId="ac">
    <w:name w:val="footer"/>
    <w:basedOn w:val="a"/>
    <w:link w:val="ad"/>
    <w:uiPriority w:val="99"/>
    <w:unhideWhenUsed/>
    <w:rsid w:val="0098686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8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5C098-12A9-4F80-8CE6-F7B760EAAF2A}"/>
</file>

<file path=customXml/itemProps2.xml><?xml version="1.0" encoding="utf-8"?>
<ds:datastoreItem xmlns:ds="http://schemas.openxmlformats.org/officeDocument/2006/customXml" ds:itemID="{AE00531C-779B-4B71-9AAC-82016C9F04A5}"/>
</file>

<file path=customXml/itemProps3.xml><?xml version="1.0" encoding="utf-8"?>
<ds:datastoreItem xmlns:ds="http://schemas.openxmlformats.org/officeDocument/2006/customXml" ds:itemID="{3AD815B9-4D7B-4E2A-B1BE-FE701155C1D9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6</cp:revision>
  <cp:lastPrinted>2020-04-28T05:21:00Z</cp:lastPrinted>
  <dcterms:created xsi:type="dcterms:W3CDTF">2021-03-25T07:58:00Z</dcterms:created>
  <dcterms:modified xsi:type="dcterms:W3CDTF">2021-08-31T06:21:00Z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