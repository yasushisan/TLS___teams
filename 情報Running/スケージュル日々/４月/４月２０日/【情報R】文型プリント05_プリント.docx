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4BE0" w14:textId="1952F732" w:rsidR="0031108D" w:rsidRPr="004F7C3A" w:rsidRDefault="004F7C3A" w:rsidP="008F6351">
      <w:pPr>
        <w:rPr>
          <w:b/>
          <w:sz w:val="24"/>
          <w:szCs w:val="24"/>
        </w:rPr>
      </w:pPr>
      <w:r w:rsidRPr="004F7C3A">
        <w:rPr>
          <w:rFonts w:hint="eastAsia"/>
          <w:b/>
          <w:sz w:val="24"/>
          <w:szCs w:val="24"/>
        </w:rPr>
        <w:t>文型</w:t>
      </w:r>
      <w:r w:rsidR="009379B9" w:rsidRPr="009379B9">
        <w:rPr>
          <w:rFonts w:hint="eastAsia"/>
          <w:b/>
          <w:sz w:val="24"/>
          <w:szCs w:val="24"/>
        </w:rPr>
        <w:t>プリント</w:t>
      </w:r>
      <w:r w:rsidRPr="004F7C3A">
        <w:rPr>
          <w:rFonts w:hint="eastAsia"/>
          <w:b/>
          <w:sz w:val="24"/>
          <w:szCs w:val="24"/>
        </w:rPr>
        <w:t>5</w:t>
      </w:r>
      <w:r w:rsidR="00740DEE" w:rsidRPr="004F7C3A">
        <w:rPr>
          <w:rFonts w:hint="eastAsia"/>
          <w:b/>
          <w:sz w:val="24"/>
          <w:szCs w:val="24"/>
        </w:rPr>
        <w:t>：変化について話してみましょう！</w:t>
      </w:r>
    </w:p>
    <w:p w14:paraId="0060838E" w14:textId="77777777" w:rsidR="00740DEE" w:rsidRPr="002364A7" w:rsidRDefault="00740DEE"/>
    <w:p w14:paraId="11A39463" w14:textId="77777777" w:rsidR="00740DEE" w:rsidRDefault="00740DEE">
      <w:r>
        <w:rPr>
          <w:rFonts w:hint="eastAsia"/>
        </w:rPr>
        <w:t>【語い】</w:t>
      </w:r>
    </w:p>
    <w:p w14:paraId="4B805D7A" w14:textId="77777777" w:rsidR="00740DEE" w:rsidRDefault="00740DEE" w:rsidP="00740DEE"/>
    <w:tbl>
      <w:tblPr>
        <w:tblW w:w="76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"/>
        <w:gridCol w:w="1293"/>
        <w:gridCol w:w="418"/>
        <w:gridCol w:w="516"/>
        <w:gridCol w:w="1300"/>
        <w:gridCol w:w="1293"/>
        <w:gridCol w:w="466"/>
        <w:gridCol w:w="1876"/>
      </w:tblGrid>
      <w:tr w:rsidR="00740DEE" w:rsidRPr="002F1C39" w14:paraId="1C8D43A4" w14:textId="77777777" w:rsidTr="00740DEE">
        <w:trPr>
          <w:trHeight w:val="270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EC6B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4"/>
                <w:szCs w:val="24"/>
              </w:rPr>
              <w:t>発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7B6C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740DEE" w:rsidRPr="002F1C39" w14:paraId="604AB545" w14:textId="77777777" w:rsidTr="001F3A85">
              <w:trPr>
                <w:trHeight w:val="360"/>
                <w:tblCellSpacing w:w="0" w:type="dxa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5B9AB5" w14:textId="77777777" w:rsidR="00740DEE" w:rsidRPr="002F1C39" w:rsidRDefault="00740DEE" w:rsidP="001F3A85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w:pPr>
                  <w:r w:rsidRPr="002F1C39">
                    <w:rPr>
                      <w:rFonts w:ascii="ＭＳ Ｐゴシック" w:eastAsia="ＭＳ Ｐゴシック" w:hAnsi="ＭＳ Ｐゴシック" w:cs="ＭＳ Ｐゴシック" w:hint="eastAsia"/>
                      <w:noProof/>
                      <w:color w:val="000000"/>
                      <w:kern w:val="0"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E1FD193" wp14:editId="45B7B85D">
                            <wp:simplePos x="0" y="0"/>
                            <wp:positionH relativeFrom="column">
                              <wp:posOffset>125095</wp:posOffset>
                            </wp:positionH>
                            <wp:positionV relativeFrom="paragraph">
                              <wp:posOffset>-187960</wp:posOffset>
                            </wp:positionV>
                            <wp:extent cx="304800" cy="361950"/>
                            <wp:effectExtent l="0" t="0" r="0" b="0"/>
                            <wp:wrapNone/>
                            <wp:docPr id="1" name="加算記号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0525" cy="457200"/>
                                    </a:xfrm>
                                    <a:prstGeom prst="mathPl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538F18" id="加算記号 1" o:spid="_x0000_s1026" style="position:absolute;left:0;text-align:left;margin-left:9.85pt;margin-top:-14.8pt;width:2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" path="m51764,182674r97573,l149337,60602r91851,l241188,182674r97573,l338761,274526r-97573,l241188,396598r-91851,l149337,274526r-97573,l51764,182674xe" fillcolor="#4f81bd [3204]" strokecolor="#243f60 [1604]" strokeweight="2pt">
                            <v:path arrowok="t" o:connecttype="custom" o:connectlocs="51764,182674;149337,182674;149337,60602;241188,60602;241188,182674;338761,182674;338761,274526;241188,274526;241188,396598;149337,396598;149337,274526;51764,274526;51764,182674" o:connectangles="0,0,0,0,0,0,0,0,0,0,0,0,0"/>
                          </v:shape>
                        </w:pict>
                      </mc:Fallback>
                    </mc:AlternateContent>
                  </w:r>
                  <w:r w:rsidRPr="002F1C39">
                    <w:rPr>
                      <w:rFonts w:ascii="ＭＳ Ｐゴシック" w:eastAsia="ＭＳ Ｐゴシック" w:hAnsi="ＭＳ Ｐゴシック" w:cs="ＭＳ Ｐゴシック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40DEE" w:rsidRPr="002F1C39" w14:paraId="3194DC7D" w14:textId="77777777" w:rsidTr="001F3A85">
              <w:trPr>
                <w:trHeight w:val="36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14:paraId="2D18F5A7" w14:textId="77777777" w:rsidR="00740DEE" w:rsidRPr="002F1C39" w:rsidRDefault="00740DEE" w:rsidP="001F3A85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36DB7290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DF46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358E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5A1B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ります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AF9F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2897F6" wp14:editId="145A79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476250</wp:posOffset>
                      </wp:positionV>
                      <wp:extent cx="257175" cy="209550"/>
                      <wp:effectExtent l="0" t="0" r="9525" b="0"/>
                      <wp:wrapNone/>
                      <wp:docPr id="4" name="等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27822" id="等号 4" o:spid="_x0000_s1026" style="position:absolute;left:0;text-align:left;margin-left:15.75pt;margin-top:37.5pt;width:20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3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" path="m44189,66713r244997,l289186,142883r-244997,l44189,66713xm44189,180967r244997,l289186,257137r-244997,l44189,180967xe" fillcolor="#4f81bd [3204]" strokecolor="#243f60 [1604]" strokeweight="2pt">
                      <v:path arrowok="t" o:connecttype="custom" o:connectlocs="44189,66713;289186,66713;289186,142883;44189,142883;44189,66713;44189,180967;289186,180967;289186,257137;44189,257137;44189,180967" o:connectangles="0,0,0,0,0,0,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740DEE" w:rsidRPr="002F1C39" w14:paraId="4AA3895F" w14:textId="77777777" w:rsidTr="001F3A85">
              <w:trPr>
                <w:trHeight w:val="360"/>
                <w:tblCellSpacing w:w="0" w:type="dxa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B26399" w14:textId="77777777" w:rsidR="00740DEE" w:rsidRPr="002F1C39" w:rsidRDefault="00740DEE" w:rsidP="001F3A85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w:pPr>
                  <w:r w:rsidRPr="002F1C39">
                    <w:rPr>
                      <w:rFonts w:ascii="ＭＳ Ｐゴシック" w:eastAsia="ＭＳ Ｐゴシック" w:hAnsi="ＭＳ Ｐゴシック" w:cs="ＭＳ Ｐゴシック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40DEE" w:rsidRPr="002F1C39" w14:paraId="07D1F116" w14:textId="77777777" w:rsidTr="001F3A85">
              <w:trPr>
                <w:trHeight w:val="36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14:paraId="7ED9E277" w14:textId="77777777" w:rsidR="00740DEE" w:rsidRPr="002F1C39" w:rsidRDefault="00740DEE" w:rsidP="001F3A85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1C1A843A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777E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EF1F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  <w:tr w:rsidR="00740DEE" w:rsidRPr="002F1C39" w14:paraId="63C7B3C4" w14:textId="77777777" w:rsidTr="00740DEE">
        <w:trPr>
          <w:trHeight w:val="270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8BA13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76064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AEFA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6DB6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9E21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ます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24EF9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9161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217CB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  <w:tr w:rsidR="00740DEE" w:rsidRPr="002F1C39" w14:paraId="1881FDEF" w14:textId="77777777" w:rsidTr="00740DEE">
        <w:trPr>
          <w:trHeight w:val="251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84B21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72488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2C7A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3190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5B12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まれます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8A1D2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DECB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BBA2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  <w:tr w:rsidR="00740DEE" w:rsidRPr="002F1C39" w14:paraId="06D2A94E" w14:textId="77777777" w:rsidTr="00740DEE">
        <w:trPr>
          <w:trHeight w:val="420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7899F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783C3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9201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④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F2C0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ruby>
                <w:rubyPr>
                  <w:rubyAlign w:val="left"/>
                  <w:hps w:val="12"/>
                  <w:hpsRaise w:val="20"/>
                  <w:hpsBaseText w:val="22"/>
                  <w:lid w:val="ja-JP"/>
                </w:rubyPr>
                <w:rt>
                  <w:r w:rsidR="00740DEE" w:rsidRPr="002F1C39"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12"/>
                      <w:szCs w:val="12"/>
                    </w:rPr>
                    <w:t>あき</w:t>
                  </w:r>
                </w:rt>
                <w:rubyBase>
                  <w:r w:rsidR="00740DEE" w:rsidRPr="002F1C39">
                    <w:rPr>
                      <w:rFonts w:ascii="ＭＳ Ｐゴシック" w:eastAsia="ＭＳ Ｐゴシック" w:hAnsi="ＭＳ Ｐゴシック" w:cs="ＭＳ Ｐゴシック" w:hint="eastAsia"/>
                      <w:color w:val="000000"/>
                      <w:kern w:val="0"/>
                      <w:sz w:val="22"/>
                    </w:rPr>
                    <w:t>明</w:t>
                  </w:r>
                </w:rubyBase>
              </w:ruby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870B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らかにします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57BEC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FF27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④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3CBA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  <w:tr w:rsidR="00740DEE" w:rsidRPr="002F1C39" w14:paraId="52E81767" w14:textId="77777777" w:rsidTr="00740DEE">
        <w:trPr>
          <w:trHeight w:val="420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5C0DE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4F2F2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EFC6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722C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ruby>
                <w:rubyPr>
                  <w:rubyAlign w:val="left"/>
                  <w:hps w:val="12"/>
                  <w:hpsRaise w:val="20"/>
                  <w:hpsBaseText w:val="22"/>
                  <w:lid w:val="ja-JP"/>
                </w:rubyPr>
                <w:rt>
                  <w:r w:rsidR="00740DEE" w:rsidRPr="002F1C39"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12"/>
                      <w:szCs w:val="12"/>
                    </w:rPr>
                    <w:t>おこな</w:t>
                  </w:r>
                </w:rt>
                <w:rubyBase>
                  <w:r w:rsidR="00740DEE" w:rsidRPr="002F1C39">
                    <w:rPr>
                      <w:rFonts w:ascii="ＭＳ Ｐゴシック" w:eastAsia="ＭＳ Ｐゴシック" w:hAnsi="ＭＳ Ｐゴシック" w:cs="ＭＳ Ｐゴシック" w:hint="eastAsia"/>
                      <w:color w:val="000000"/>
                      <w:kern w:val="0"/>
                      <w:sz w:val="22"/>
                    </w:rPr>
                    <w:t>行</w:t>
                  </w:r>
                </w:rubyBase>
              </w:ruby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C38D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います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DA93A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E7F8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DD07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  <w:tr w:rsidR="00740DEE" w:rsidRPr="002F1C39" w14:paraId="17960F66" w14:textId="77777777" w:rsidTr="00740DEE">
        <w:trPr>
          <w:trHeight w:val="270"/>
        </w:trPr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6BDA9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6BDCF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77A1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⑥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5A1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28AC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×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91764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70D" w14:textId="77777777" w:rsidR="00740DEE" w:rsidRPr="002F1C39" w:rsidRDefault="00740DEE" w:rsidP="001F3A8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F1C3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⑥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E01C0" w14:textId="77777777" w:rsidR="00740DEE" w:rsidRPr="002F1C39" w:rsidRDefault="00740DEE" w:rsidP="001F3A8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0000"/>
                <w:kern w:val="0"/>
                <w:sz w:val="22"/>
              </w:rPr>
            </w:pPr>
          </w:p>
        </w:tc>
      </w:tr>
    </w:tbl>
    <w:p w14:paraId="72D97E10" w14:textId="77777777" w:rsidR="00740DEE" w:rsidRDefault="001971F7" w:rsidP="00740DEE">
      <w:r>
        <w:rPr>
          <w:rFonts w:hint="eastAsia"/>
        </w:rPr>
        <w:t>★　後ろに来る言葉もあると思いますが・・・・</w:t>
      </w:r>
    </w:p>
    <w:p w14:paraId="1CC62CFE" w14:textId="77777777" w:rsidR="001971F7" w:rsidRDefault="001971F7" w:rsidP="00740DEE"/>
    <w:p w14:paraId="79B8C571" w14:textId="77777777" w:rsidR="00740DEE" w:rsidRPr="009E2215" w:rsidRDefault="00740DEE" w:rsidP="00740DEE">
      <w:pPr>
        <w:rPr>
          <w:bdr w:val="single" w:sz="4" w:space="0" w:color="auto"/>
        </w:rPr>
      </w:pPr>
      <w:r w:rsidRPr="009E2215">
        <w:rPr>
          <w:rFonts w:hint="eastAsia"/>
          <w:bdr w:val="single" w:sz="4" w:space="0" w:color="auto"/>
        </w:rPr>
        <w:t>練習</w:t>
      </w:r>
    </w:p>
    <w:p w14:paraId="407B7098" w14:textId="77777777" w:rsidR="00740DEE" w:rsidRPr="005E6054" w:rsidRDefault="00740DEE" w:rsidP="00740DEE">
      <w:pPr>
        <w:pStyle w:val="aa"/>
        <w:numPr>
          <w:ilvl w:val="0"/>
          <w:numId w:val="1"/>
        </w:numPr>
        <w:ind w:leftChars="0"/>
      </w:pPr>
      <w:r w:rsidRPr="005E6054">
        <w:rPr>
          <w:rFonts w:hint="eastAsia"/>
        </w:rPr>
        <w:t>電話を（</w:t>
      </w:r>
      <w:r w:rsidRPr="005E6054">
        <w:rPr>
          <w:rFonts w:hint="eastAsia"/>
        </w:rPr>
        <w:t>a</w:t>
      </w:r>
      <w:r w:rsidRPr="005E6054">
        <w:rPr>
          <w:rFonts w:hint="eastAsia"/>
        </w:rPr>
        <w:t>発見　ｂ発明）した人はベルです。</w:t>
      </w:r>
    </w:p>
    <w:p w14:paraId="12848981" w14:textId="77777777" w:rsidR="00740DEE" w:rsidRPr="005E6054" w:rsidRDefault="00740DEE" w:rsidP="00740DEE">
      <w:pPr>
        <w:pStyle w:val="aa"/>
        <w:numPr>
          <w:ilvl w:val="0"/>
          <w:numId w:val="1"/>
        </w:numPr>
        <w:ind w:leftChars="0"/>
      </w:pPr>
      <w:r w:rsidRPr="005E6054">
        <w:rPr>
          <w:rFonts w:hint="eastAsia"/>
        </w:rPr>
        <w:t>ビザの（</w:t>
      </w:r>
      <w:r w:rsidRPr="005E6054">
        <w:rPr>
          <w:rFonts w:hint="eastAsia"/>
        </w:rPr>
        <w:t>a</w:t>
      </w:r>
      <w:r w:rsidRPr="005E6054">
        <w:rPr>
          <w:rFonts w:hint="eastAsia"/>
        </w:rPr>
        <w:t>発車　ｂ発行）は入管がします。</w:t>
      </w:r>
    </w:p>
    <w:p w14:paraId="019BDE47" w14:textId="77777777" w:rsidR="00740DEE" w:rsidRPr="005E6054" w:rsidRDefault="00740DEE" w:rsidP="00740DEE">
      <w:pPr>
        <w:pStyle w:val="aa"/>
        <w:numPr>
          <w:ilvl w:val="0"/>
          <w:numId w:val="1"/>
        </w:numPr>
        <w:ind w:leftChars="0"/>
      </w:pPr>
      <w:r w:rsidRPr="005E6054">
        <w:rPr>
          <w:rFonts w:hint="eastAsia"/>
        </w:rPr>
        <w:t>夏になると台風が（</w:t>
      </w:r>
      <w:r w:rsidRPr="005E6054">
        <w:rPr>
          <w:rFonts w:hint="eastAsia"/>
        </w:rPr>
        <w:t>a</w:t>
      </w:r>
      <w:r w:rsidRPr="005E6054">
        <w:rPr>
          <w:rFonts w:hint="eastAsia"/>
        </w:rPr>
        <w:t>発生　ｂ出発）します。</w:t>
      </w:r>
    </w:p>
    <w:p w14:paraId="578F0262" w14:textId="690A21FD" w:rsidR="005E6054" w:rsidRDefault="005E6054" w:rsidP="005E6054">
      <w:pPr>
        <w:pStyle w:val="aa"/>
        <w:numPr>
          <w:ilvl w:val="0"/>
          <w:numId w:val="1"/>
        </w:numPr>
        <w:ind w:leftChars="0"/>
      </w:pPr>
      <w:r w:rsidRPr="005E6054">
        <w:rPr>
          <w:rFonts w:hint="eastAsia"/>
        </w:rPr>
        <w:t>来週、</w:t>
      </w:r>
      <w:r w:rsidRPr="005E6054">
        <w:rPr>
          <w:rFonts w:hint="eastAsia"/>
        </w:rPr>
        <w:t>Lady</w:t>
      </w:r>
      <w:r w:rsidRPr="005E6054">
        <w:rPr>
          <w:rFonts w:hint="eastAsia"/>
        </w:rPr>
        <w:t xml:space="preserve">　</w:t>
      </w:r>
      <w:r w:rsidRPr="005E6054">
        <w:rPr>
          <w:rFonts w:hint="eastAsia"/>
        </w:rPr>
        <w:t>GAGA</w:t>
      </w:r>
      <w:r w:rsidRPr="005E6054">
        <w:rPr>
          <w:rFonts w:hint="eastAsia"/>
        </w:rPr>
        <w:t>の新しい</w:t>
      </w:r>
      <w:r w:rsidRPr="005E6054">
        <w:rPr>
          <w:rFonts w:hint="eastAsia"/>
        </w:rPr>
        <w:t>CD</w:t>
      </w:r>
      <w:r w:rsidRPr="005E6054">
        <w:rPr>
          <w:rFonts w:hint="eastAsia"/>
        </w:rPr>
        <w:t>が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発売　ｂ発見）されます。</w:t>
      </w:r>
    </w:p>
    <w:p w14:paraId="53AAF70C" w14:textId="77777777" w:rsidR="00702A8A" w:rsidRDefault="00702A8A" w:rsidP="00702A8A"/>
    <w:p w14:paraId="60D47C79" w14:textId="77777777" w:rsidR="00702A8A" w:rsidRDefault="00702A8A" w:rsidP="00702A8A">
      <w:r>
        <w:rPr>
          <w:rFonts w:hint="eastAsia"/>
        </w:rPr>
        <w:t>【文型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に先立って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52B80F96" w14:textId="2B11D4DE" w:rsidR="00740DEE" w:rsidRPr="00702A8A" w:rsidRDefault="00702A8A">
      <w:pPr>
        <w:rPr>
          <w:u w:val="single"/>
        </w:rPr>
      </w:pPr>
      <w:r>
        <w:rPr>
          <w:rFonts w:hint="eastAsia"/>
        </w:rPr>
        <w:t>形：</w:t>
      </w:r>
      <w:r w:rsidR="00DE61A3" w:rsidRPr="00DE61A3">
        <w:rPr>
          <w:rFonts w:hint="eastAsia"/>
        </w:rPr>
        <w:t>Ｎ・Ｖ辞書＋に先立って</w:t>
      </w:r>
      <w:r w:rsidRPr="00DE61A3">
        <w:rPr>
          <w:rFonts w:hint="eastAsia"/>
        </w:rPr>
        <w:t xml:space="preserve">　　　　　　　　　　　　　　　　　　　　　　　　　　　　　　　　　　</w:t>
      </w:r>
      <w:r>
        <w:rPr>
          <w:rFonts w:hint="eastAsia"/>
          <w:u w:val="single"/>
        </w:rPr>
        <w:t xml:space="preserve">　　　　</w:t>
      </w:r>
    </w:p>
    <w:p w14:paraId="7A3AE154" w14:textId="77777777" w:rsidR="00702A8A" w:rsidRDefault="00702A8A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3FE34CAD" w14:textId="77777777" w:rsidR="0088013D" w:rsidRDefault="0088013D" w:rsidP="0088013D">
      <w:r>
        <w:rPr>
          <w:rFonts w:hint="eastAsia"/>
        </w:rPr>
        <w:t>例文１：授業の開始に先立って</w:t>
      </w:r>
      <w:r>
        <w:rPr>
          <w:rFonts w:hint="eastAsia"/>
        </w:rPr>
        <w:t>3</w:t>
      </w:r>
      <w:r>
        <w:rPr>
          <w:rFonts w:hint="eastAsia"/>
        </w:rPr>
        <w:t>日間カウンセリングが行われます。</w:t>
      </w:r>
    </w:p>
    <w:p w14:paraId="0E0157C0" w14:textId="77777777" w:rsidR="00AC6654" w:rsidRDefault="00AC6654" w:rsidP="0088013D">
      <w:r>
        <w:rPr>
          <w:rFonts w:hint="eastAsia"/>
        </w:rPr>
        <w:t>例文２：日本への留学に先立って、留学ビザの申請をしました。</w:t>
      </w:r>
    </w:p>
    <w:p w14:paraId="64901E7D" w14:textId="77777777" w:rsidR="00AC6654" w:rsidRDefault="00AC6654" w:rsidP="0088013D">
      <w:r>
        <w:rPr>
          <w:rFonts w:hint="eastAsia"/>
        </w:rPr>
        <w:t>例文３：オリンピックを行うに先立って、新しいスタジアムが作られます。</w:t>
      </w:r>
    </w:p>
    <w:p w14:paraId="07EE9507" w14:textId="77777777" w:rsidR="00AC6654" w:rsidRDefault="00AC6654" w:rsidP="0088013D"/>
    <w:p w14:paraId="526B699A" w14:textId="1E080AAC" w:rsidR="00AC6654" w:rsidRDefault="00AC6654" w:rsidP="0088013D">
      <w:r>
        <w:rPr>
          <w:rFonts w:hint="eastAsia"/>
        </w:rPr>
        <w:t>タスク１</w:t>
      </w:r>
      <w:r w:rsidR="00934BAC">
        <w:t xml:space="preserve"> </w:t>
      </w:r>
    </w:p>
    <w:p w14:paraId="7DBF14E1" w14:textId="6522DA45" w:rsidR="001D241D" w:rsidRDefault="001D241D" w:rsidP="0088013D">
      <w:r>
        <w:rPr>
          <w:rFonts w:hint="eastAsia"/>
        </w:rPr>
        <w:t>①　国を表に書く</w:t>
      </w:r>
    </w:p>
    <w:p w14:paraId="2690F712" w14:textId="77777777" w:rsidR="001D241D" w:rsidRDefault="001D241D" w:rsidP="0088013D">
      <w:r>
        <w:rPr>
          <w:rFonts w:hint="eastAsia"/>
        </w:rPr>
        <w:t>②　日本に来る前に、どんなイベントが行われましたか？</w:t>
      </w:r>
    </w:p>
    <w:p w14:paraId="226346C8" w14:textId="77777777" w:rsidR="001D241D" w:rsidRDefault="001D241D" w:rsidP="0088013D">
      <w:r>
        <w:rPr>
          <w:rFonts w:hint="eastAsia"/>
        </w:rPr>
        <w:t>③　○○さんの国では、新年を迎える前に、どんなことをしますか？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5449"/>
      </w:tblGrid>
      <w:tr w:rsidR="001D241D" w14:paraId="3A42CF7C" w14:textId="77777777" w:rsidTr="001D241D">
        <w:tc>
          <w:tcPr>
            <w:tcW w:w="2235" w:type="dxa"/>
          </w:tcPr>
          <w:p w14:paraId="24B2E0F0" w14:textId="77777777" w:rsidR="001D241D" w:rsidRDefault="001D241D" w:rsidP="001D241D">
            <w:pPr>
              <w:jc w:val="distribute"/>
            </w:pPr>
            <w:r>
              <w:rPr>
                <w:rFonts w:hint="eastAsia"/>
              </w:rPr>
              <w:t>国</w:t>
            </w:r>
          </w:p>
        </w:tc>
        <w:tc>
          <w:tcPr>
            <w:tcW w:w="5449" w:type="dxa"/>
          </w:tcPr>
          <w:p w14:paraId="7D6C2E8D" w14:textId="77777777" w:rsidR="001D241D" w:rsidRDefault="001D241D" w:rsidP="0088013D"/>
        </w:tc>
      </w:tr>
      <w:tr w:rsidR="001D241D" w14:paraId="6D4CCD20" w14:textId="77777777" w:rsidTr="001D241D">
        <w:tc>
          <w:tcPr>
            <w:tcW w:w="2235" w:type="dxa"/>
          </w:tcPr>
          <w:p w14:paraId="301E900E" w14:textId="77777777" w:rsidR="001D241D" w:rsidRDefault="001D241D" w:rsidP="001D241D">
            <w:pPr>
              <w:jc w:val="distribute"/>
            </w:pPr>
            <w:r>
              <w:rPr>
                <w:rFonts w:hint="eastAsia"/>
              </w:rPr>
              <w:t>質問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の答え</w:t>
            </w:r>
          </w:p>
        </w:tc>
        <w:tc>
          <w:tcPr>
            <w:tcW w:w="5449" w:type="dxa"/>
          </w:tcPr>
          <w:p w14:paraId="1F8931EB" w14:textId="77777777" w:rsidR="001D241D" w:rsidRDefault="001D241D" w:rsidP="0088013D"/>
        </w:tc>
      </w:tr>
      <w:tr w:rsidR="001D241D" w14:paraId="44D8142A" w14:textId="77777777" w:rsidTr="001D241D">
        <w:tc>
          <w:tcPr>
            <w:tcW w:w="2235" w:type="dxa"/>
          </w:tcPr>
          <w:p w14:paraId="36662CC7" w14:textId="77777777" w:rsidR="001D241D" w:rsidRDefault="001D241D" w:rsidP="001D241D">
            <w:pPr>
              <w:jc w:val="distribute"/>
            </w:pPr>
            <w:r>
              <w:rPr>
                <w:rFonts w:hint="eastAsia"/>
              </w:rPr>
              <w:t>質問２の答え</w:t>
            </w:r>
          </w:p>
        </w:tc>
        <w:tc>
          <w:tcPr>
            <w:tcW w:w="5449" w:type="dxa"/>
          </w:tcPr>
          <w:p w14:paraId="08D0945B" w14:textId="77777777" w:rsidR="001D241D" w:rsidRDefault="001D241D" w:rsidP="0088013D"/>
        </w:tc>
      </w:tr>
    </w:tbl>
    <w:p w14:paraId="308A766F" w14:textId="77777777" w:rsidR="0088013D" w:rsidRDefault="00065CA6" w:rsidP="0088013D">
      <w:r>
        <w:rPr>
          <w:rFonts w:hint="eastAsia"/>
        </w:rPr>
        <w:t>④～に先立っての文型を使ってまとめてください。</w:t>
      </w:r>
    </w:p>
    <w:p w14:paraId="4AEE5EBC" w14:textId="77777777" w:rsidR="001D241D" w:rsidRPr="001D241D" w:rsidRDefault="00065CA6" w:rsidP="0088013D">
      <w:pPr>
        <w:rPr>
          <w:u w:val="single"/>
        </w:rPr>
      </w:pPr>
      <w:r>
        <w:rPr>
          <w:rFonts w:hint="eastAsia"/>
        </w:rPr>
        <w:t>質問１：</w:t>
      </w:r>
      <w:r w:rsidR="001D241D"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35B5270B" w14:textId="77777777" w:rsidR="001D241D" w:rsidRPr="001D241D" w:rsidRDefault="00065CA6" w:rsidP="0088013D">
      <w:pPr>
        <w:rPr>
          <w:u w:val="single"/>
        </w:rPr>
      </w:pPr>
      <w:r>
        <w:rPr>
          <w:rFonts w:hint="eastAsia"/>
        </w:rPr>
        <w:t>質問２：</w:t>
      </w:r>
      <w:r w:rsidR="001D241D"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01A7952F" w14:textId="77777777" w:rsidR="00702A8A" w:rsidRDefault="00702A8A">
      <w:pPr>
        <w:rPr>
          <w:u w:val="single"/>
        </w:rPr>
      </w:pPr>
    </w:p>
    <w:p w14:paraId="1512EACB" w14:textId="77777777" w:rsidR="001F3A85" w:rsidRPr="001F3A85" w:rsidRDefault="001F3A85">
      <w:r>
        <w:rPr>
          <w:rFonts w:hint="eastAsia"/>
        </w:rPr>
        <w:t>タスク２：グラフを考えましょう。</w:t>
      </w:r>
    </w:p>
    <w:p w14:paraId="11C62280" w14:textId="77777777" w:rsidR="00065CA6" w:rsidRDefault="00065CA6">
      <w:pPr>
        <w:rPr>
          <w:u w:val="single"/>
        </w:rPr>
      </w:pPr>
      <w:r w:rsidRPr="003F507A">
        <w:rPr>
          <w:noProof/>
        </w:rPr>
        <w:drawing>
          <wp:inline distT="0" distB="0" distL="0" distR="0" wp14:anchorId="6DF3379A" wp14:editId="26A8F992">
            <wp:extent cx="4525010" cy="1757680"/>
            <wp:effectExtent l="0" t="0" r="8890" b="0"/>
            <wp:docPr id="10" name="図 10" descr="D:\2015年4月\情報クラス\アイスクチコミグラ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5年4月\情報クラス\アイスクチコミグラフ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2AE" w14:textId="77777777" w:rsidR="00F678C7" w:rsidRDefault="004C018B">
      <w:pPr>
        <w:rPr>
          <w:u w:val="single"/>
        </w:rPr>
      </w:pPr>
      <w:r>
        <w:rPr>
          <w:rFonts w:hint="eastAsia"/>
          <w:u w:val="single"/>
        </w:rPr>
        <w:t>①</w:t>
      </w:r>
      <w:r w:rsidR="00F678C7">
        <w:rPr>
          <w:rFonts w:hint="eastAsia"/>
          <w:u w:val="single"/>
        </w:rPr>
        <w:t xml:space="preserve">　　　　　　　　　　　　　　　　　　　　　　　　　　　　　　</w:t>
      </w:r>
      <w:r>
        <w:rPr>
          <w:rFonts w:hint="eastAsia"/>
          <w:u w:val="single"/>
        </w:rPr>
        <w:t xml:space="preserve">　　</w:t>
      </w:r>
      <w:r w:rsidR="00F678C7">
        <w:rPr>
          <w:rFonts w:hint="eastAsia"/>
          <w:u w:val="single"/>
        </w:rPr>
        <w:t xml:space="preserve">　　　</w:t>
      </w:r>
    </w:p>
    <w:p w14:paraId="4BD8FBEB" w14:textId="77777777" w:rsidR="00F678C7" w:rsidRDefault="00F678C7">
      <w:pPr>
        <w:rPr>
          <w:u w:val="single"/>
        </w:rPr>
      </w:pPr>
      <w:r>
        <w:rPr>
          <w:rFonts w:hint="eastAsia"/>
          <w:u w:val="single"/>
        </w:rPr>
        <w:t xml:space="preserve">②　　　　　　　　　　　　　　　　　　　　　　　　　　　　</w:t>
      </w:r>
      <w:r w:rsidR="004C018B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　　　</w:t>
      </w:r>
    </w:p>
    <w:p w14:paraId="7D3D9D2A" w14:textId="376B7795" w:rsidR="001F3A85" w:rsidRDefault="00F678C7" w:rsidP="003C1A2D">
      <w:pPr>
        <w:pStyle w:val="a4"/>
        <w:rPr>
          <w:u w:val="single"/>
        </w:rPr>
      </w:pPr>
      <w:r>
        <w:rPr>
          <w:rFonts w:hint="eastAsia"/>
          <w:u w:val="single"/>
        </w:rPr>
        <w:t xml:space="preserve">③　</w:t>
      </w:r>
      <w:r w:rsidR="004C018B">
        <w:rPr>
          <w:rFonts w:hint="eastAsia"/>
          <w:u w:val="single"/>
        </w:rPr>
        <w:t xml:space="preserve">　　　　　　　　　　　　　　　　　　　　　　　　　　　</w:t>
      </w:r>
      <w:r>
        <w:rPr>
          <w:rFonts w:hint="eastAsia"/>
          <w:u w:val="single"/>
        </w:rPr>
        <w:t xml:space="preserve">　　　　　　　　　　　　</w:t>
      </w:r>
    </w:p>
    <w:p w14:paraId="4D6823CA" w14:textId="051C76B1" w:rsidR="008F6351" w:rsidRDefault="008F6351" w:rsidP="001F3A85">
      <w:pPr>
        <w:rPr>
          <w:u w:val="single"/>
        </w:rPr>
      </w:pPr>
    </w:p>
    <w:p w14:paraId="30020DD0" w14:textId="77777777" w:rsidR="00934BAC" w:rsidRDefault="00934BAC" w:rsidP="001F3A85">
      <w:pPr>
        <w:rPr>
          <w:u w:val="single"/>
        </w:rPr>
      </w:pPr>
    </w:p>
    <w:p w14:paraId="7189A07F" w14:textId="77777777" w:rsidR="001F3A85" w:rsidRDefault="001F3A85" w:rsidP="001F3A85">
      <w:r>
        <w:rPr>
          <w:rFonts w:hint="eastAsia"/>
        </w:rPr>
        <w:lastRenderedPageBreak/>
        <w:t>【文型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にしたがって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47DF171B" w14:textId="24A477F0" w:rsidR="001F3A85" w:rsidRPr="00702A8A" w:rsidRDefault="001F3A85" w:rsidP="001F3A85">
      <w:pPr>
        <w:rPr>
          <w:u w:val="single"/>
        </w:rPr>
      </w:pPr>
      <w:r>
        <w:rPr>
          <w:rFonts w:hint="eastAsia"/>
        </w:rPr>
        <w:t>形：</w:t>
      </w:r>
      <w:r w:rsidRPr="00DE61A3">
        <w:rPr>
          <w:rFonts w:hint="eastAsia"/>
        </w:rPr>
        <w:t xml:space="preserve">　</w:t>
      </w:r>
      <w:r w:rsidR="00D10A3B">
        <w:rPr>
          <w:rFonts w:hint="eastAsia"/>
        </w:rPr>
        <w:t>Ｎ・Ｖ辞書＋にしたがって</w:t>
      </w:r>
      <w:r w:rsidRPr="00DE61A3">
        <w:rPr>
          <w:rFonts w:hint="eastAsia"/>
        </w:rPr>
        <w:t xml:space="preserve">　　　　　　　　　　　　　　　　　　　　　　　　　　　　　　　　　</w:t>
      </w:r>
      <w:r>
        <w:rPr>
          <w:rFonts w:hint="eastAsia"/>
          <w:u w:val="single"/>
        </w:rPr>
        <w:t xml:space="preserve">　　　　</w:t>
      </w:r>
    </w:p>
    <w:p w14:paraId="54864119" w14:textId="77777777" w:rsidR="001F3A85" w:rsidRDefault="001F3A85" w:rsidP="001F3A85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135AA40E" w14:textId="62DFFBAA" w:rsidR="00DE61A3" w:rsidRPr="00DE61A3" w:rsidRDefault="00DE61A3" w:rsidP="001F3A85">
      <w:r w:rsidRPr="00DE61A3">
        <w:rPr>
          <w:rFonts w:hint="eastAsia"/>
        </w:rPr>
        <w:t>★※</w:t>
      </w:r>
      <w:r w:rsidRPr="00DE61A3">
        <w:rPr>
          <w:rFonts w:hint="eastAsia"/>
        </w:rPr>
        <w:t>B</w:t>
      </w:r>
      <w:r w:rsidRPr="00DE61A3">
        <w:rPr>
          <w:rFonts w:hint="eastAsia"/>
        </w:rPr>
        <w:t>＝変化動詞</w:t>
      </w:r>
    </w:p>
    <w:p w14:paraId="3D7C3133" w14:textId="77777777" w:rsidR="001F3A85" w:rsidRPr="001F3A85" w:rsidRDefault="001F3A85">
      <w:pPr>
        <w:rPr>
          <w:u w:val="single"/>
        </w:rPr>
      </w:pPr>
      <w:r w:rsidRPr="001F3A85">
        <w:rPr>
          <w:rFonts w:hint="eastAsia"/>
        </w:rPr>
        <w:t>★</w:t>
      </w:r>
      <w:r>
        <w:rPr>
          <w:rFonts w:hint="eastAsia"/>
        </w:rPr>
        <w:t>変化の動詞①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6078588D" w14:textId="77777777" w:rsidR="001F3A85" w:rsidRPr="001F3A85" w:rsidRDefault="001F3A85">
      <w:pPr>
        <w:rPr>
          <w:u w:val="single"/>
        </w:rPr>
      </w:pPr>
      <w:r>
        <w:rPr>
          <w:rFonts w:hint="eastAsia"/>
        </w:rPr>
        <w:t xml:space="preserve">　変化の動詞②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03EA1010" w14:textId="77777777" w:rsidR="001F3A85" w:rsidRDefault="001F3A85">
      <w:pPr>
        <w:rPr>
          <w:u w:val="single"/>
        </w:rPr>
      </w:pPr>
      <w:r>
        <w:rPr>
          <w:rFonts w:hint="eastAsia"/>
        </w:rPr>
        <w:t xml:space="preserve">　変化の動詞③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4576EC6F" w14:textId="016E089E" w:rsidR="000D4555" w:rsidRDefault="000D4555">
      <w:r w:rsidRPr="000D4555">
        <w:rPr>
          <w:rFonts w:hint="eastAsia"/>
        </w:rPr>
        <w:t>練習</w:t>
      </w:r>
      <w:r w:rsidR="001A7875">
        <w:rPr>
          <w:rFonts w:hint="eastAsia"/>
        </w:rPr>
        <w:t>１　前の①と②の</w:t>
      </w:r>
      <w:r>
        <w:rPr>
          <w:rFonts w:hint="eastAsia"/>
        </w:rPr>
        <w:t>文法を使って書いてみましょう。</w:t>
      </w:r>
    </w:p>
    <w:p w14:paraId="7E59481F" w14:textId="77777777" w:rsidR="000D4555" w:rsidRPr="000D4555" w:rsidRDefault="000D4555">
      <w:pPr>
        <w:rPr>
          <w:u w:val="single"/>
        </w:rPr>
      </w:pPr>
      <w:r>
        <w:rPr>
          <w:rFonts w:hint="eastAsia"/>
        </w:rPr>
        <w:t>①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4230B962" w14:textId="77777777" w:rsidR="000D4555" w:rsidRDefault="000D4555">
      <w:pPr>
        <w:rPr>
          <w:u w:val="single"/>
        </w:rPr>
      </w:pPr>
      <w:r>
        <w:rPr>
          <w:rFonts w:hint="eastAsia"/>
        </w:rPr>
        <w:t>②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6244C2A3" w14:textId="77777777" w:rsidR="000D4555" w:rsidRDefault="000D4555">
      <w:r>
        <w:rPr>
          <w:rFonts w:hint="eastAsia"/>
        </w:rPr>
        <w:t>★③はどうやって表現する？</w:t>
      </w:r>
    </w:p>
    <w:p w14:paraId="02EBBF7C" w14:textId="77777777" w:rsidR="00233F64" w:rsidRDefault="000D4555">
      <w:pPr>
        <w:rPr>
          <w:u w:val="single"/>
        </w:rPr>
      </w:pPr>
      <w:r>
        <w:rPr>
          <w:rFonts w:hint="eastAsia"/>
        </w:rPr>
        <w:t>③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291DAA7A" w14:textId="77777777" w:rsidR="00B77653" w:rsidRDefault="00B77653">
      <w:r>
        <w:rPr>
          <w:rFonts w:hint="eastAsia"/>
        </w:rPr>
        <w:t>練習２：　文を作ってください</w:t>
      </w:r>
    </w:p>
    <w:p w14:paraId="7221C729" w14:textId="77777777" w:rsidR="00B77653" w:rsidRDefault="00AB665A">
      <w:r>
        <w:rPr>
          <w:rFonts w:hint="eastAsia"/>
        </w:rPr>
        <w:t>①　年齢を重ねる　＋　マイナスの変化</w:t>
      </w:r>
    </w:p>
    <w:p w14:paraId="14E2739F" w14:textId="77777777" w:rsidR="00AB665A" w:rsidRDefault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4E7A5AD3" w14:textId="77777777" w:rsidR="00AB665A" w:rsidRDefault="00AB665A" w:rsidP="00AB665A">
      <w:r>
        <w:rPr>
          <w:rFonts w:hint="eastAsia"/>
        </w:rPr>
        <w:t>②　年齢を重ねる　＋　プラスの変化</w:t>
      </w:r>
    </w:p>
    <w:p w14:paraId="46FB361B" w14:textId="77777777" w:rsidR="00AB665A" w:rsidRDefault="00AB665A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2E578167" w14:textId="77777777" w:rsidR="00AB665A" w:rsidRDefault="00AB665A" w:rsidP="00AB665A">
      <w:r>
        <w:rPr>
          <w:rFonts w:hint="eastAsia"/>
        </w:rPr>
        <w:t>③　日本語が上手になる　＋　？</w:t>
      </w:r>
    </w:p>
    <w:p w14:paraId="6E0C0CDB" w14:textId="77777777" w:rsidR="00AB665A" w:rsidRDefault="00AB665A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5F560F7D" w14:textId="77777777" w:rsidR="00AB665A" w:rsidRDefault="00AB665A" w:rsidP="00AB665A">
      <w:pPr>
        <w:rPr>
          <w:u w:val="single"/>
        </w:rPr>
      </w:pPr>
    </w:p>
    <w:p w14:paraId="09691C2A" w14:textId="206A27E3" w:rsidR="0038643F" w:rsidRDefault="00AB665A" w:rsidP="00AB665A">
      <w:r>
        <w:rPr>
          <w:rFonts w:hint="eastAsia"/>
        </w:rPr>
        <w:t>【文型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反面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3CA83606" w14:textId="70B0C883" w:rsidR="00AB665A" w:rsidRPr="00702A8A" w:rsidRDefault="00AB665A" w:rsidP="00AB665A">
      <w:pPr>
        <w:rPr>
          <w:u w:val="single"/>
        </w:rPr>
      </w:pPr>
      <w:r>
        <w:rPr>
          <w:rFonts w:hint="eastAsia"/>
        </w:rPr>
        <w:t>形：</w:t>
      </w:r>
      <w:r w:rsidR="0038643F" w:rsidRPr="0038643F">
        <w:rPr>
          <w:rFonts w:hint="eastAsia"/>
        </w:rPr>
        <w:t>Ｖ普通・</w:t>
      </w:r>
      <w:r w:rsidR="00B25BE1">
        <w:rPr>
          <w:rFonts w:hint="eastAsia"/>
        </w:rPr>
        <w:t>イ</w:t>
      </w:r>
      <w:r w:rsidR="00B25BE1">
        <w:rPr>
          <w:rFonts w:hint="eastAsia"/>
        </w:rPr>
        <w:t>A</w:t>
      </w:r>
      <w:r w:rsidR="00B25BE1">
        <w:rPr>
          <w:rFonts w:hint="eastAsia"/>
        </w:rPr>
        <w:t>・</w:t>
      </w:r>
      <w:r w:rsidR="0038643F" w:rsidRPr="0038643F">
        <w:rPr>
          <w:rFonts w:hint="eastAsia"/>
        </w:rPr>
        <w:t>ナＡ</w:t>
      </w:r>
      <w:r w:rsidR="0050071D">
        <w:rPr>
          <w:rFonts w:hint="eastAsia"/>
        </w:rPr>
        <w:t>・</w:t>
      </w:r>
      <w:r w:rsidR="0050071D" w:rsidRPr="0050071D">
        <w:rPr>
          <w:rFonts w:hint="eastAsia"/>
        </w:rPr>
        <w:t>ナＡ</w:t>
      </w:r>
      <w:r w:rsidR="0050071D">
        <w:rPr>
          <w:rFonts w:hint="eastAsia"/>
        </w:rPr>
        <w:t>な</w:t>
      </w:r>
      <w:r w:rsidR="0038643F" w:rsidRPr="0038643F">
        <w:rPr>
          <w:rFonts w:hint="eastAsia"/>
        </w:rPr>
        <w:t>・</w:t>
      </w:r>
      <w:r w:rsidR="00DD54A8">
        <w:rPr>
          <w:rFonts w:hint="eastAsia"/>
        </w:rPr>
        <w:t>ナＡである・</w:t>
      </w:r>
      <w:r w:rsidR="0038643F" w:rsidRPr="0038643F">
        <w:rPr>
          <w:rFonts w:hint="eastAsia"/>
        </w:rPr>
        <w:t>Ｎである＋反面</w:t>
      </w:r>
      <w:r w:rsidRPr="0038643F">
        <w:rPr>
          <w:rFonts w:hint="eastAsia"/>
        </w:rPr>
        <w:t xml:space="preserve">　　　　　　　　　　　　　　　　　　　　　　　　　　　　　　　　　　</w:t>
      </w:r>
      <w:r>
        <w:rPr>
          <w:rFonts w:hint="eastAsia"/>
          <w:u w:val="single"/>
        </w:rPr>
        <w:t xml:space="preserve">　　　　</w:t>
      </w:r>
    </w:p>
    <w:p w14:paraId="1C2D5062" w14:textId="77777777" w:rsidR="00AB665A" w:rsidRDefault="00AB665A" w:rsidP="00AB665A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11718F07" w14:textId="77777777" w:rsidR="00481E9D" w:rsidRDefault="00481E9D" w:rsidP="00AB665A">
      <w:pPr>
        <w:rPr>
          <w:u w:val="single"/>
        </w:rPr>
      </w:pPr>
    </w:p>
    <w:p w14:paraId="3661F4CC" w14:textId="77818B76" w:rsidR="000637CA" w:rsidRDefault="00481E9D" w:rsidP="00AB665A">
      <w:r w:rsidRPr="000637CA">
        <w:rPr>
          <w:rFonts w:hint="eastAsia"/>
        </w:rPr>
        <w:t>例：日本での</w:t>
      </w:r>
      <w:r w:rsidRPr="000637CA">
        <w:rPr>
          <w:rFonts w:hint="eastAsia"/>
        </w:rPr>
        <w:t>1</w:t>
      </w:r>
      <w:r w:rsidR="000637CA" w:rsidRPr="000637CA">
        <w:rPr>
          <w:rFonts w:hint="eastAsia"/>
        </w:rPr>
        <w:t>人暮らしは自由な反面、自炊など不便なこともある。</w:t>
      </w:r>
    </w:p>
    <w:p w14:paraId="06AEAF94" w14:textId="77777777" w:rsidR="004F7C3A" w:rsidRDefault="004F7C3A" w:rsidP="00AB665A"/>
    <w:p w14:paraId="66F8F69F" w14:textId="77777777" w:rsidR="0030426B" w:rsidRDefault="0030426B" w:rsidP="00AB665A">
      <w:r>
        <w:rPr>
          <w:rFonts w:hint="eastAsia"/>
        </w:rPr>
        <w:t>練習３：　練習２の①＋②で例文を作ってみましょう。</w:t>
      </w:r>
    </w:p>
    <w:p w14:paraId="674334F7" w14:textId="6E0EC2D6" w:rsidR="008F6351" w:rsidRPr="004F7C3A" w:rsidRDefault="0030426B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669B9E3C" w14:textId="77777777" w:rsidR="000637CA" w:rsidRDefault="000637CA" w:rsidP="00AB665A">
      <w:r>
        <w:rPr>
          <w:rFonts w:hint="eastAsia"/>
        </w:rPr>
        <w:t>タスク３：人間は複雑です。たくさんの顔を持っています。</w:t>
      </w:r>
    </w:p>
    <w:p w14:paraId="7B12407B" w14:textId="77777777" w:rsidR="000637CA" w:rsidRDefault="000637CA" w:rsidP="00AB665A">
      <w:r>
        <w:rPr>
          <w:rFonts w:hint="eastAsia"/>
        </w:rPr>
        <w:t>A</w:t>
      </w:r>
      <w:r>
        <w:rPr>
          <w:rFonts w:hint="eastAsia"/>
        </w:rPr>
        <w:t>さん：①　みんなの前ではいつも笑顔</w:t>
      </w:r>
    </w:p>
    <w:p w14:paraId="0640A2FA" w14:textId="77777777" w:rsidR="000637CA" w:rsidRDefault="000637CA" w:rsidP="00AB665A">
      <w:r>
        <w:rPr>
          <w:rFonts w:hint="eastAsia"/>
        </w:rPr>
        <w:t xml:space="preserve">　　　　②　部屋に帰ると外を見ながらいつも泣いている</w:t>
      </w:r>
    </w:p>
    <w:p w14:paraId="78B900B2" w14:textId="77777777" w:rsidR="000637CA" w:rsidRDefault="000637CA" w:rsidP="00AB665A"/>
    <w:p w14:paraId="6C5CAF7D" w14:textId="77777777" w:rsidR="000637CA" w:rsidRDefault="000637CA" w:rsidP="00AB665A">
      <w:r>
        <w:rPr>
          <w:rFonts w:hint="eastAsia"/>
        </w:rPr>
        <w:t>B</w:t>
      </w:r>
      <w:r>
        <w:rPr>
          <w:rFonts w:hint="eastAsia"/>
        </w:rPr>
        <w:t>さん：①いつも怖い顔をして人と話さない</w:t>
      </w:r>
    </w:p>
    <w:p w14:paraId="3AC52DF2" w14:textId="77777777" w:rsidR="000637CA" w:rsidRDefault="000637CA" w:rsidP="00AB665A">
      <w:r>
        <w:rPr>
          <w:rFonts w:hint="eastAsia"/>
        </w:rPr>
        <w:t xml:space="preserve">　　　　②ハローキティーが大好きだ</w:t>
      </w:r>
    </w:p>
    <w:p w14:paraId="3980672B" w14:textId="77777777" w:rsidR="00604936" w:rsidRDefault="000637CA" w:rsidP="00AB665A">
      <w:r>
        <w:rPr>
          <w:rFonts w:hint="eastAsia"/>
        </w:rPr>
        <w:t>C</w:t>
      </w:r>
      <w:r>
        <w:rPr>
          <w:rFonts w:hint="eastAsia"/>
        </w:rPr>
        <w:t>さん：</w:t>
      </w:r>
      <w:r w:rsidR="00604936">
        <w:rPr>
          <w:rFonts w:hint="eastAsia"/>
        </w:rPr>
        <w:t>①授業ではすごく集中して勉強をしている</w:t>
      </w:r>
    </w:p>
    <w:p w14:paraId="0E02B6B0" w14:textId="77777777" w:rsidR="00604936" w:rsidRDefault="00604936" w:rsidP="00AB665A">
      <w:r>
        <w:rPr>
          <w:rFonts w:hint="eastAsia"/>
        </w:rPr>
        <w:t xml:space="preserve">　　　　②家では絶対に勉強をしない</w:t>
      </w:r>
    </w:p>
    <w:p w14:paraId="19273E27" w14:textId="77777777" w:rsidR="00604936" w:rsidRPr="00604936" w:rsidRDefault="00604936" w:rsidP="00AB665A">
      <w:pPr>
        <w:rPr>
          <w:u w:val="single"/>
        </w:rPr>
      </w:pPr>
      <w:r>
        <w:rPr>
          <w:rFonts w:hint="eastAsia"/>
        </w:rPr>
        <w:t>あなた：①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11882B33" w14:textId="77777777" w:rsidR="00604936" w:rsidRPr="00604936" w:rsidRDefault="00604936" w:rsidP="00AB665A">
      <w:pPr>
        <w:rPr>
          <w:u w:val="single"/>
        </w:rPr>
      </w:pPr>
      <w:r>
        <w:rPr>
          <w:rFonts w:hint="eastAsia"/>
        </w:rPr>
        <w:t xml:space="preserve">　　　　②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2FEDEC84" w14:textId="77777777" w:rsidR="000637CA" w:rsidRDefault="000637CA" w:rsidP="00AB665A"/>
    <w:p w14:paraId="55974524" w14:textId="407DF563" w:rsidR="009868E6" w:rsidRDefault="006C6767" w:rsidP="00AB665A">
      <w:r>
        <w:rPr>
          <w:rFonts w:hint="eastAsia"/>
        </w:rPr>
        <w:t>練習４</w:t>
      </w:r>
      <w:r w:rsidR="009868E6">
        <w:rPr>
          <w:rFonts w:hint="eastAsia"/>
        </w:rPr>
        <w:t>：自己紹介でこの２面性をいえると、結構ポイント</w:t>
      </w:r>
      <w:r w:rsidR="009868E6">
        <w:rPr>
          <w:rFonts w:hint="eastAsia"/>
        </w:rPr>
        <w:t>UP</w:t>
      </w:r>
      <w:r w:rsidR="009868E6">
        <w:rPr>
          <w:rFonts w:hint="eastAsia"/>
        </w:rPr>
        <w:t>。</w:t>
      </w:r>
    </w:p>
    <w:p w14:paraId="274450F8" w14:textId="6F07AC4E" w:rsidR="009868E6" w:rsidRDefault="009868E6" w:rsidP="00AB665A">
      <w:r>
        <w:rPr>
          <w:rFonts w:hint="eastAsia"/>
        </w:rPr>
        <w:t xml:space="preserve">　　　　ただし、すご</w:t>
      </w:r>
      <w:r w:rsidR="002364A7">
        <w:rPr>
          <w:rFonts w:hint="eastAsia"/>
        </w:rPr>
        <w:t>く</w:t>
      </w:r>
      <w:r>
        <w:rPr>
          <w:rFonts w:hint="eastAsia"/>
        </w:rPr>
        <w:t>悪い２面性を言わないように！それはポイント</w:t>
      </w:r>
      <w:r>
        <w:rPr>
          <w:rFonts w:hint="eastAsia"/>
        </w:rPr>
        <w:t>DOWN</w:t>
      </w:r>
    </w:p>
    <w:p w14:paraId="02E2FA3D" w14:textId="77777777" w:rsidR="009868E6" w:rsidRDefault="0030426B" w:rsidP="00AB665A">
      <w:r>
        <w:rPr>
          <w:rFonts w:hint="eastAsia"/>
        </w:rPr>
        <w:t xml:space="preserve">　　　　プラスを言ってから、マイナスを！</w:t>
      </w:r>
    </w:p>
    <w:p w14:paraId="58A695DB" w14:textId="77777777" w:rsidR="0030426B" w:rsidRDefault="0030426B" w:rsidP="00AB665A"/>
    <w:p w14:paraId="09CFC609" w14:textId="77777777" w:rsidR="009868E6" w:rsidRDefault="009868E6" w:rsidP="00AB665A">
      <w:r>
        <w:rPr>
          <w:rFonts w:hint="eastAsia"/>
        </w:rPr>
        <w:t>例：私は韓国のソウルから来ましたキムと申します。</w:t>
      </w:r>
    </w:p>
    <w:p w14:paraId="02ECF8BA" w14:textId="77777777" w:rsidR="009868E6" w:rsidRDefault="0030426B" w:rsidP="00AB665A">
      <w:r>
        <w:rPr>
          <w:rFonts w:hint="eastAsia"/>
        </w:rPr>
        <w:t xml:space="preserve">　　どうぞよろしくお願いいたします。</w:t>
      </w:r>
    </w:p>
    <w:p w14:paraId="580EA68D" w14:textId="77777777" w:rsidR="0030426B" w:rsidRDefault="0030426B" w:rsidP="00AB665A">
      <w:r>
        <w:rPr>
          <w:rFonts w:hint="eastAsia"/>
        </w:rPr>
        <w:t xml:space="preserve">　　私はどんなことにも真剣に取り組むというまじめな性格の反面、物忘れが多　</w:t>
      </w:r>
    </w:p>
    <w:p w14:paraId="4F13FADC" w14:textId="7692853F" w:rsidR="0030426B" w:rsidRDefault="0030426B" w:rsidP="00AB665A">
      <w:r>
        <w:rPr>
          <w:rFonts w:hint="eastAsia"/>
        </w:rPr>
        <w:t xml:space="preserve">　　くぼけっとしているとよく言われます。</w:t>
      </w:r>
    </w:p>
    <w:p w14:paraId="4C8B9EF7" w14:textId="77777777" w:rsidR="0030426B" w:rsidRDefault="0030426B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235E49CA" w14:textId="77777777" w:rsidR="0030426B" w:rsidRDefault="0030426B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73419EF9" w14:textId="77777777" w:rsidR="0030426B" w:rsidRDefault="0030426B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46E29E48" w14:textId="47557CCF" w:rsidR="0030426B" w:rsidRDefault="0030426B" w:rsidP="00AB665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7EDF0A84" w14:textId="252A9FDA" w:rsidR="0030426B" w:rsidRPr="0030426B" w:rsidRDefault="0030426B" w:rsidP="00AB665A">
      <w:r w:rsidRPr="0030426B">
        <w:rPr>
          <w:rFonts w:hint="eastAsia"/>
        </w:rPr>
        <w:t>練習</w:t>
      </w:r>
      <w:r w:rsidR="00C5175E">
        <w:rPr>
          <w:rFonts w:hint="eastAsia"/>
        </w:rPr>
        <w:t>５：</w:t>
      </w:r>
      <w:r w:rsidR="00934BAC">
        <w:rPr>
          <w:rFonts w:hint="eastAsia"/>
        </w:rPr>
        <w:t>自己紹介を</w:t>
      </w:r>
      <w:r w:rsidRPr="0030426B">
        <w:rPr>
          <w:rFonts w:hint="eastAsia"/>
        </w:rPr>
        <w:t>練習をしてください。</w:t>
      </w:r>
    </w:p>
    <w:sectPr w:rsidR="0030426B" w:rsidRPr="0030426B" w:rsidSect="004F7C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7018" w14:textId="77777777" w:rsidR="0050071D" w:rsidRDefault="0050071D" w:rsidP="00F678C7">
      <w:r>
        <w:separator/>
      </w:r>
    </w:p>
  </w:endnote>
  <w:endnote w:type="continuationSeparator" w:id="0">
    <w:p w14:paraId="5CBC268D" w14:textId="77777777" w:rsidR="0050071D" w:rsidRDefault="0050071D" w:rsidP="00F6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E86F" w14:textId="77777777" w:rsidR="0057684C" w:rsidRDefault="005768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096EC332" w14:textId="484A75D4" w:rsidR="004F7C3A" w:rsidRPr="0057684C" w:rsidRDefault="0057684C" w:rsidP="005768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5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E428D" w14:textId="77777777" w:rsidR="0057684C" w:rsidRDefault="005768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9664F" w14:textId="77777777" w:rsidR="0050071D" w:rsidRDefault="0050071D" w:rsidP="00F678C7">
      <w:r>
        <w:separator/>
      </w:r>
    </w:p>
  </w:footnote>
  <w:footnote w:type="continuationSeparator" w:id="0">
    <w:p w14:paraId="395569DF" w14:textId="77777777" w:rsidR="0050071D" w:rsidRDefault="0050071D" w:rsidP="00F6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5F93" w14:textId="77777777" w:rsidR="0057684C" w:rsidRDefault="0057684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A1D63" w14:textId="126828E0" w:rsidR="0050071D" w:rsidRPr="004F7C3A" w:rsidRDefault="004F7C3A" w:rsidP="004F7C3A">
    <w:pPr>
      <w:pStyle w:val="ac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76D0E" w14:textId="77777777" w:rsidR="0057684C" w:rsidRDefault="0057684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7BA7"/>
    <w:multiLevelType w:val="hybridMultilevel"/>
    <w:tmpl w:val="7748AB22"/>
    <w:lvl w:ilvl="0" w:tplc="C9FAF8E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8E55EBD"/>
    <w:multiLevelType w:val="hybridMultilevel"/>
    <w:tmpl w:val="2604C044"/>
    <w:lvl w:ilvl="0" w:tplc="58088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DEE"/>
    <w:rsid w:val="000637CA"/>
    <w:rsid w:val="00065CA6"/>
    <w:rsid w:val="000D4555"/>
    <w:rsid w:val="001971F7"/>
    <w:rsid w:val="001A7875"/>
    <w:rsid w:val="001D241D"/>
    <w:rsid w:val="001F3A85"/>
    <w:rsid w:val="00233F64"/>
    <w:rsid w:val="002344AC"/>
    <w:rsid w:val="002364A7"/>
    <w:rsid w:val="002B137E"/>
    <w:rsid w:val="0030426B"/>
    <w:rsid w:val="0031108D"/>
    <w:rsid w:val="0038643F"/>
    <w:rsid w:val="003C1A2D"/>
    <w:rsid w:val="00481E9D"/>
    <w:rsid w:val="004C018B"/>
    <w:rsid w:val="004F7C3A"/>
    <w:rsid w:val="0050071D"/>
    <w:rsid w:val="0057684C"/>
    <w:rsid w:val="005E6054"/>
    <w:rsid w:val="00604936"/>
    <w:rsid w:val="00610FE0"/>
    <w:rsid w:val="006A306C"/>
    <w:rsid w:val="006C6767"/>
    <w:rsid w:val="00702A8A"/>
    <w:rsid w:val="00740DEE"/>
    <w:rsid w:val="00786E43"/>
    <w:rsid w:val="008145D8"/>
    <w:rsid w:val="0088013D"/>
    <w:rsid w:val="008F6351"/>
    <w:rsid w:val="00934BAC"/>
    <w:rsid w:val="009364EC"/>
    <w:rsid w:val="009379B9"/>
    <w:rsid w:val="009868E6"/>
    <w:rsid w:val="00AB665A"/>
    <w:rsid w:val="00AC6654"/>
    <w:rsid w:val="00B25BE1"/>
    <w:rsid w:val="00B77653"/>
    <w:rsid w:val="00C5175E"/>
    <w:rsid w:val="00CC02AF"/>
    <w:rsid w:val="00D10A3B"/>
    <w:rsid w:val="00DD54A8"/>
    <w:rsid w:val="00DE61A3"/>
    <w:rsid w:val="00F57B87"/>
    <w:rsid w:val="00F678C7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6714E0F8"/>
  <w15:docId w15:val="{C82A2531-8AB4-4E7C-B0ED-DA1DF41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40DEE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740DEE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740DEE"/>
  </w:style>
  <w:style w:type="paragraph" w:styleId="a6">
    <w:name w:val="annotation subject"/>
    <w:basedOn w:val="a4"/>
    <w:next w:val="a4"/>
    <w:link w:val="a7"/>
    <w:uiPriority w:val="99"/>
    <w:semiHidden/>
    <w:unhideWhenUsed/>
    <w:rsid w:val="00740DEE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40DE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40D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40DE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40DEE"/>
    <w:pPr>
      <w:ind w:leftChars="400" w:left="840"/>
    </w:pPr>
  </w:style>
  <w:style w:type="table" w:styleId="ab">
    <w:name w:val="Table Grid"/>
    <w:basedOn w:val="a1"/>
    <w:uiPriority w:val="59"/>
    <w:rsid w:val="001D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678C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678C7"/>
  </w:style>
  <w:style w:type="paragraph" w:styleId="ae">
    <w:name w:val="footer"/>
    <w:basedOn w:val="a"/>
    <w:link w:val="af"/>
    <w:uiPriority w:val="99"/>
    <w:unhideWhenUsed/>
    <w:rsid w:val="00F678C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678C7"/>
  </w:style>
  <w:style w:type="paragraph" w:styleId="af0">
    <w:name w:val="Revision"/>
    <w:hidden/>
    <w:uiPriority w:val="99"/>
    <w:semiHidden/>
    <w:rsid w:val="0023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3BE1-A5D9-439C-B8B3-A8616C1C7D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6567F9-5782-43B3-90D9-AC7727B9CAF2}"/>
</file>

<file path=customXml/itemProps3.xml><?xml version="1.0" encoding="utf-8"?>
<ds:datastoreItem xmlns:ds="http://schemas.openxmlformats.org/officeDocument/2006/customXml" ds:itemID="{B75D7B3A-F873-46A0-812E-DDC030D48BAF}"/>
</file>

<file path=customXml/itemProps4.xml><?xml version="1.0" encoding="utf-8"?>
<ds:datastoreItem xmlns:ds="http://schemas.openxmlformats.org/officeDocument/2006/customXml" ds:itemID="{48262602-2E31-4728-BBB2-45526FAB00B0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158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32</cp:revision>
  <dcterms:created xsi:type="dcterms:W3CDTF">2015-10-03T07:08:00Z</dcterms:created>
  <dcterms:modified xsi:type="dcterms:W3CDTF">2021-08-31T06:25:00Z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