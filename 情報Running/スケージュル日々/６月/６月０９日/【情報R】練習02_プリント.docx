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7FFA" w14:textId="78D6D596" w:rsidR="006D21E9" w:rsidRDefault="00384AF4" w:rsidP="006D21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</w:rPr>
        <w:t>問</w:t>
      </w:r>
      <w:r w:rsidR="006D21E9">
        <w:rPr>
          <w:rFonts w:asciiTheme="minorEastAsia" w:hAnsiTheme="minorEastAsia" w:hint="eastAsia"/>
          <w:kern w:val="0"/>
        </w:rPr>
        <w:t>1</w:t>
      </w:r>
      <w:r w:rsidR="006D21E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</w:p>
    <w:p w14:paraId="264A17B4" w14:textId="5856CECD" w:rsidR="006008A0" w:rsidRDefault="007D47C8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　</w:t>
      </w:r>
      <w:r w:rsidR="00F53552">
        <w:rPr>
          <w:rFonts w:asciiTheme="minorEastAsia" w:hAnsiTheme="minorEastAsia" w:hint="eastAsia"/>
          <w:noProof/>
        </w:rPr>
        <w:t>文法を思い出そう！</w:t>
      </w:r>
    </w:p>
    <w:p w14:paraId="037C1D4D" w14:textId="14A0A942" w:rsidR="007D47C8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①【以来　うちに　とたん　際　上で　からでないと】</w:t>
      </w:r>
    </w:p>
    <w:p w14:paraId="4B7CBC55" w14:textId="59F58103" w:rsidR="007D47C8" w:rsidRPr="00F53552" w:rsidRDefault="007D47C8" w:rsidP="0001373A">
      <w:pPr>
        <w:rPr>
          <w:rFonts w:asciiTheme="minorEastAsia" w:hAnsiTheme="minorEastAsia"/>
          <w:noProof/>
        </w:rPr>
      </w:pPr>
    </w:p>
    <w:p w14:paraId="3A63444E" w14:textId="1B753204" w:rsidR="00F53552" w:rsidRDefault="00F5355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②【ついでに　たびに　あげく　上で　きりに】</w:t>
      </w:r>
    </w:p>
    <w:p w14:paraId="53106DE3" w14:textId="77777777" w:rsidR="00F53552" w:rsidRDefault="00F53552" w:rsidP="0001373A">
      <w:pPr>
        <w:rPr>
          <w:rFonts w:asciiTheme="minorEastAsia" w:hAnsiTheme="minorEastAsia"/>
        </w:rPr>
      </w:pPr>
    </w:p>
    <w:p w14:paraId="0B51ECE9" w14:textId="77777777" w:rsidR="00D267F2" w:rsidRDefault="00D267F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60FA6CED" w14:textId="77777777" w:rsidR="00D267F2" w:rsidRDefault="00D267F2" w:rsidP="0001373A">
      <w:pPr>
        <w:rPr>
          <w:rFonts w:asciiTheme="minorEastAsia" w:hAnsiTheme="minorEastAsia"/>
        </w:rPr>
      </w:pPr>
    </w:p>
    <w:p w14:paraId="48D8D91A" w14:textId="77777777" w:rsidR="00D267F2" w:rsidRDefault="00D267F2" w:rsidP="0001373A">
      <w:pPr>
        <w:rPr>
          <w:rFonts w:asciiTheme="minorEastAsia" w:hAnsiTheme="minorEastAsia"/>
        </w:rPr>
      </w:pPr>
    </w:p>
    <w:p w14:paraId="420D9BA1" w14:textId="77777777" w:rsidR="00D267F2" w:rsidRDefault="00D267F2" w:rsidP="0001373A">
      <w:pPr>
        <w:rPr>
          <w:rFonts w:asciiTheme="minorEastAsia" w:hAnsiTheme="minorEastAsia"/>
        </w:rPr>
      </w:pPr>
    </w:p>
    <w:p w14:paraId="1F183985" w14:textId="12840328" w:rsidR="007D47C8" w:rsidRDefault="00384AF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</w:t>
      </w:r>
      <w:r w:rsidR="007D47C8">
        <w:rPr>
          <w:rFonts w:asciiTheme="minorEastAsia" w:hAnsiTheme="minorEastAsia" w:hint="eastAsia"/>
        </w:rPr>
        <w:t>2　a～dの中で正しいものを選びなさい。</w:t>
      </w:r>
    </w:p>
    <w:p w14:paraId="23ABDCE6" w14:textId="7130709E" w:rsidR="007D47C8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①日本への留学は、十分に説明して（　　　）上で、決めました。</w:t>
      </w:r>
    </w:p>
    <w:p w14:paraId="765B2889" w14:textId="37E45EA4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a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もらう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もらって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もらった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もらい</w:t>
      </w:r>
    </w:p>
    <w:p w14:paraId="723200CF" w14:textId="6CFCFCBD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②きちんと勉強を（　　　）からでなければ、テストは受けられない。</w:t>
      </w:r>
    </w:p>
    <w:p w14:paraId="4078C9BC" w14:textId="7CB090E4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する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して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した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しよう</w:t>
      </w:r>
    </w:p>
    <w:p w14:paraId="1CB36B00" w14:textId="29AEACB2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③「ちょっと（　　　）うちに、こんなに大きくなって」と、驚いた。</w:t>
      </w:r>
    </w:p>
    <w:p w14:paraId="4F99EC19" w14:textId="1FAF5D0A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見る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見て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見た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見ない</w:t>
      </w:r>
    </w:p>
    <w:p w14:paraId="129C1A50" w14:textId="53141823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④アニメは子どもの頃に（　　　）きり、見ていない。</w:t>
      </w:r>
    </w:p>
    <w:p w14:paraId="44EECAA2" w14:textId="0B00DB4A" w:rsidR="00F5355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見る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見て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見た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見ない</w:t>
      </w:r>
    </w:p>
    <w:p w14:paraId="13462F9C" w14:textId="647C1027" w:rsidR="00D267F2" w:rsidRDefault="00F5355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405362">
        <w:rPr>
          <w:rFonts w:asciiTheme="minorEastAsia" w:hAnsiTheme="minorEastAsia" w:hint="eastAsia"/>
        </w:rPr>
        <w:t>文法を勉強（　　　）つつ、漢字も勉強しなくてはいけない。</w:t>
      </w:r>
    </w:p>
    <w:p w14:paraId="0684A454" w14:textId="63E0E63D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する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して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した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し</w:t>
      </w:r>
    </w:p>
    <w:p w14:paraId="45ED930B" w14:textId="75653A91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⑥昔、父は飲み会に（　　　）たびに、おみやげを買ってきてくれた。</w:t>
      </w:r>
    </w:p>
    <w:p w14:paraId="4784B19B" w14:textId="6B0478DC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行き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行く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行った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行って</w:t>
      </w:r>
    </w:p>
    <w:p w14:paraId="259D8C61" w14:textId="0B9C6DBD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⑦そうじを（　　　）最中に、お客さんが来た。</w:t>
      </w:r>
    </w:p>
    <w:p w14:paraId="0C16085B" w14:textId="73D76870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する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し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している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した</w:t>
      </w:r>
    </w:p>
    <w:p w14:paraId="29CE8EDE" w14:textId="26727AE2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⑧（　　　）ところ、5分だけよろしいでしょうか。</w:t>
      </w:r>
    </w:p>
    <w:p w14:paraId="10E0FD5B" w14:textId="4D762DDE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お急ぎ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お急ぐ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お急ぎの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お急いで</w:t>
      </w:r>
    </w:p>
    <w:p w14:paraId="49CA7DEE" w14:textId="784DFCF5" w:rsidR="00405362" w:rsidRDefault="00405362" w:rsidP="0001373A">
      <w:pPr>
        <w:rPr>
          <w:rFonts w:asciiTheme="minorEastAsia" w:hAnsiTheme="minorEastAsia"/>
        </w:rPr>
      </w:pPr>
    </w:p>
    <w:p w14:paraId="62EE399D" w14:textId="57764AE9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⑨母が（　　　）次第、また電話します。</w:t>
      </w:r>
    </w:p>
    <w:p w14:paraId="7024AE33" w14:textId="4EC355BF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帰る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帰り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帰って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帰った</w:t>
      </w:r>
    </w:p>
    <w:p w14:paraId="7F408967" w14:textId="0653BFCC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⑩私は（　　　）のあまり、涙が止まらなかった。</w:t>
      </w:r>
    </w:p>
    <w:p w14:paraId="73088667" w14:textId="113B134A" w:rsidR="00405362" w:rsidRP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悲しいの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悲しくて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悲し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悲しさの</w:t>
      </w:r>
    </w:p>
    <w:p w14:paraId="4139699D" w14:textId="3A0DF97F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⑪よく考えた（　　　）留学を決めたので、後悔はしていない。</w:t>
      </w:r>
    </w:p>
    <w:p w14:paraId="45294A50" w14:textId="285F5255" w:rsidR="00405362" w:rsidRDefault="0040536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 w:rsidR="003436B1">
        <w:rPr>
          <w:rFonts w:asciiTheme="minorEastAsia" w:hAnsiTheme="minorEastAsia" w:hint="eastAsia"/>
        </w:rPr>
        <w:t>末</w:t>
      </w:r>
      <w:r>
        <w:rPr>
          <w:rFonts w:asciiTheme="minorEastAsia" w:hAnsiTheme="minorEastAsia"/>
        </w:rPr>
        <w:t>b.</w:t>
      </w:r>
      <w:r w:rsidR="003436B1">
        <w:rPr>
          <w:rFonts w:asciiTheme="minorEastAsia" w:hAnsiTheme="minorEastAsia" w:hint="eastAsia"/>
        </w:rPr>
        <w:t>上で</w:t>
      </w:r>
      <w:r>
        <w:rPr>
          <w:rFonts w:asciiTheme="minorEastAsia" w:hAnsiTheme="minorEastAsia"/>
        </w:rPr>
        <w:t>c.</w:t>
      </w:r>
      <w:r w:rsidR="003436B1">
        <w:rPr>
          <w:rFonts w:asciiTheme="minorEastAsia" w:hAnsiTheme="minorEastAsia" w:hint="eastAsia"/>
        </w:rPr>
        <w:t>きり</w:t>
      </w:r>
      <w:r>
        <w:rPr>
          <w:rFonts w:asciiTheme="minorEastAsia" w:hAnsiTheme="minorEastAsia"/>
        </w:rPr>
        <w:t>d.</w:t>
      </w:r>
      <w:r w:rsidR="003436B1">
        <w:rPr>
          <w:rFonts w:asciiTheme="minorEastAsia" w:hAnsiTheme="minorEastAsia" w:hint="eastAsia"/>
        </w:rPr>
        <w:t>あげく</w:t>
      </w:r>
    </w:p>
    <w:p w14:paraId="4F236590" w14:textId="3F935471" w:rsidR="00405362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⑫「また連絡するね」と言った（　　　）、彼女とは会っていない。</w:t>
      </w:r>
    </w:p>
    <w:p w14:paraId="121B4A28" w14:textId="0061283B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以来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上で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きり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あげく</w:t>
      </w:r>
    </w:p>
    <w:p w14:paraId="7BA9D799" w14:textId="73089F87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⑬運動をし始めて（　　　）、ずっと風邪を引いていない。</w:t>
      </w:r>
    </w:p>
    <w:p w14:paraId="7F09780B" w14:textId="2CA5D0C6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以来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上で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きり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からでないと</w:t>
      </w:r>
    </w:p>
    <w:p w14:paraId="704708F4" w14:textId="300C20B2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⑭先生に聞いてみた（　　　）、その言葉は若者が使うとのことだった。</w:t>
      </w:r>
    </w:p>
    <w:p w14:paraId="00EDE1BD" w14:textId="3F2DBC57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ところ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ところで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上は</w:t>
      </w:r>
    </w:p>
    <w:p w14:paraId="589F2331" w14:textId="67A4DA1E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⑮暗くならない（　　　）帰ろうと思っていたが、遅くなってしまった。</w:t>
      </w:r>
    </w:p>
    <w:p w14:paraId="1676FFFE" w14:textId="3168F0AD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きり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うちに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ところに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たびに</w:t>
      </w:r>
    </w:p>
    <w:p w14:paraId="22EBE653" w14:textId="6D1B7FD8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⑯散歩に行った（　　　）、スーパーで買い物をした。</w:t>
      </w:r>
    </w:p>
    <w:p w14:paraId="530477EE" w14:textId="4DA168B0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ついでに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つつ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末に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上は</w:t>
      </w:r>
    </w:p>
    <w:p w14:paraId="443A0EF7" w14:textId="54DBDFDA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⑰クラスの代表に選ばれた（　　　）、精いっぱい頑張ります。</w:t>
      </w:r>
    </w:p>
    <w:p w14:paraId="122792E7" w14:textId="1159A27C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上は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きり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うちに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ついでに</w:t>
      </w:r>
    </w:p>
    <w:p w14:paraId="16498F7C" w14:textId="6B5FFAF8" w:rsidR="003436B1" w:rsidRDefault="003436B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⑱</w:t>
      </w:r>
      <w:r w:rsidR="00F35F8C">
        <w:rPr>
          <w:rFonts w:asciiTheme="minorEastAsia" w:hAnsiTheme="minorEastAsia" w:hint="eastAsia"/>
        </w:rPr>
        <w:t>花火が上がった（　　　）、大きな音がした。</w:t>
      </w:r>
    </w:p>
    <w:p w14:paraId="73AF7301" w14:textId="30B3720A" w:rsidR="003436B1" w:rsidRPr="003436B1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瞬間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末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次第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ところを</w:t>
      </w:r>
    </w:p>
    <w:p w14:paraId="49891E56" w14:textId="7CFF8D21" w:rsidR="003436B1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⑲部屋に入ったか入ら（　　　）、また急いで出ていった。</w:t>
      </w:r>
    </w:p>
    <w:p w14:paraId="72D61A8E" w14:textId="647003AC" w:rsidR="00F35F8C" w:rsidRDefault="00F35F8C" w:rsidP="00F35F8C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ないところ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ないかのうちに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ないかと思うと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ないきり</w:t>
      </w:r>
    </w:p>
    <w:p w14:paraId="34073889" w14:textId="4F3DA85A" w:rsidR="00405362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⑳入場の（　　　）は、ゆっくりとお進みください。</w:t>
      </w:r>
    </w:p>
    <w:p w14:paraId="249A913E" w14:textId="2C098DDF" w:rsidR="00F35F8C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うち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際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たび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最中</w:t>
      </w:r>
    </w:p>
    <w:p w14:paraId="059471F1" w14:textId="1285F3CD" w:rsidR="00F35F8C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㉑たくさん悩んだ（　　　）、日本で就職しようと決めました。</w:t>
      </w:r>
    </w:p>
    <w:p w14:paraId="37E6B98B" w14:textId="0BC070D1" w:rsidR="00F35F8C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ところに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きり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末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以上</w:t>
      </w:r>
    </w:p>
    <w:p w14:paraId="019FDF15" w14:textId="0D45684A" w:rsidR="00F35F8C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㉒連絡をしようと携帯を手に取った（　　　）、友達から電話がかかってきた。</w:t>
      </w:r>
    </w:p>
    <w:p w14:paraId="3ABE8FD0" w14:textId="5363AC89" w:rsidR="00F35F8C" w:rsidRDefault="00F35F8C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a.</w:t>
      </w:r>
      <w:r>
        <w:rPr>
          <w:rFonts w:asciiTheme="minorEastAsia" w:hAnsiTheme="minorEastAsia" w:hint="eastAsia"/>
        </w:rPr>
        <w:t>最中に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 w:hint="eastAsia"/>
        </w:rPr>
        <w:t>ところに</w:t>
      </w:r>
      <w:r>
        <w:rPr>
          <w:rFonts w:asciiTheme="minorEastAsia" w:hAnsiTheme="minorEastAsia"/>
        </w:rPr>
        <w:t>c.</w:t>
      </w:r>
      <w:r>
        <w:rPr>
          <w:rFonts w:asciiTheme="minorEastAsia" w:hAnsiTheme="minorEastAsia" w:hint="eastAsia"/>
        </w:rPr>
        <w:t>あげくに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 w:hint="eastAsia"/>
        </w:rPr>
        <w:t>上に</w:t>
      </w:r>
    </w:p>
    <w:p w14:paraId="580D364B" w14:textId="77777777" w:rsidR="00D267F2" w:rsidRDefault="00D267F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【メモ】</w:t>
      </w:r>
    </w:p>
    <w:p w14:paraId="0DE8B144" w14:textId="77777777" w:rsidR="000751CD" w:rsidRDefault="000751CD" w:rsidP="0001373A">
      <w:pPr>
        <w:rPr>
          <w:rFonts w:asciiTheme="minorEastAsia" w:hAnsiTheme="minorEastAsia"/>
        </w:rPr>
      </w:pPr>
    </w:p>
    <w:p w14:paraId="32E54543" w14:textId="77777777" w:rsidR="000751CD" w:rsidRDefault="000751CD" w:rsidP="0001373A">
      <w:pPr>
        <w:rPr>
          <w:rFonts w:asciiTheme="minorEastAsia" w:hAnsiTheme="minorEastAsia"/>
        </w:rPr>
      </w:pPr>
    </w:p>
    <w:p w14:paraId="209EE0BA" w14:textId="4CE49948" w:rsidR="000751CD" w:rsidRDefault="000751CD" w:rsidP="0001373A">
      <w:pPr>
        <w:rPr>
          <w:rFonts w:asciiTheme="minorEastAsia" w:hAnsiTheme="minorEastAsia"/>
        </w:rPr>
      </w:pPr>
    </w:p>
    <w:p w14:paraId="78D946C7" w14:textId="77777777" w:rsidR="002B7502" w:rsidRDefault="002B7502" w:rsidP="0001373A">
      <w:pPr>
        <w:rPr>
          <w:rFonts w:asciiTheme="minorEastAsia" w:hAnsiTheme="minorEastAsia"/>
        </w:rPr>
      </w:pPr>
    </w:p>
    <w:p w14:paraId="0A1FFAB1" w14:textId="77777777" w:rsidR="000751CD" w:rsidRDefault="000751CD" w:rsidP="0001373A">
      <w:pPr>
        <w:rPr>
          <w:rFonts w:asciiTheme="minorEastAsia" w:hAnsiTheme="minorEastAsia"/>
        </w:rPr>
      </w:pPr>
    </w:p>
    <w:p w14:paraId="07E117D8" w14:textId="30215DE1" w:rsidR="007D47C8" w:rsidRDefault="00384AF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</w:t>
      </w:r>
      <w:r w:rsidR="007D47C8">
        <w:rPr>
          <w:rFonts w:asciiTheme="minorEastAsia" w:hAnsiTheme="minorEastAsia" w:hint="eastAsia"/>
        </w:rPr>
        <w:t xml:space="preserve">3　</w:t>
      </w:r>
      <w:r w:rsidR="002B7502">
        <w:rPr>
          <w:rFonts w:asciiTheme="minorEastAsia" w:hAnsiTheme="minorEastAsia" w:hint="eastAsia"/>
        </w:rPr>
        <w:t>文を書いてください。</w:t>
      </w:r>
    </w:p>
    <w:p w14:paraId="615C6E24" w14:textId="44C8BE9E" w:rsidR="007D47C8" w:rsidRPr="002B7502" w:rsidRDefault="002B7502" w:rsidP="0001373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noProof/>
        </w:rPr>
        <w:t>①長時間話し合ったあげく、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　　　　　。</w:t>
      </w:r>
    </w:p>
    <w:p w14:paraId="31FA4F85" w14:textId="1B3D201C" w:rsidR="0004207F" w:rsidRDefault="002B750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②日本語の先生になった上は、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　　　　　。</w:t>
      </w:r>
    </w:p>
    <w:p w14:paraId="02FF7509" w14:textId="6919D5BC" w:rsidR="002B7502" w:rsidRDefault="002B7502" w:rsidP="0001373A">
      <w:pPr>
        <w:rPr>
          <w:rFonts w:asciiTheme="minorEastAsia" w:hAnsiTheme="minorEastAsia"/>
          <w:noProof/>
          <w:u w:val="single"/>
        </w:rPr>
      </w:pPr>
      <w:r>
        <w:rPr>
          <w:rFonts w:asciiTheme="minorEastAsia" w:hAnsiTheme="minorEastAsia" w:hint="eastAsia"/>
          <w:noProof/>
        </w:rPr>
        <w:t>③家に帰ってきたとたんに、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　　　　　。</w:t>
      </w:r>
    </w:p>
    <w:p w14:paraId="1F2979B8" w14:textId="4F11B5EA" w:rsidR="002B7502" w:rsidRPr="002B7502" w:rsidRDefault="002B7502" w:rsidP="002B7502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④やっとN２が終わったかと思うと、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　　。</w:t>
      </w:r>
    </w:p>
    <w:p w14:paraId="4F3122DB" w14:textId="26B8FF8D" w:rsidR="002B7502" w:rsidRPr="002B7502" w:rsidRDefault="002B750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⑤この仕事が終わり次第、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　　　　　　。</w:t>
      </w:r>
    </w:p>
    <w:p w14:paraId="177D40CB" w14:textId="716C3150" w:rsidR="002B7502" w:rsidRDefault="002B7502" w:rsidP="0001373A">
      <w:pPr>
        <w:rPr>
          <w:rFonts w:asciiTheme="minorEastAsia" w:hAnsiTheme="minorEastAsia"/>
          <w:noProof/>
          <w:u w:val="single"/>
        </w:rPr>
      </w:pPr>
      <w:r>
        <w:rPr>
          <w:rFonts w:asciiTheme="minorEastAsia" w:hAnsiTheme="minorEastAsia" w:hint="eastAsia"/>
        </w:rPr>
        <w:t>⑥N２に合格して、私は嬉しさのあまり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。</w:t>
      </w:r>
    </w:p>
    <w:p w14:paraId="52876025" w14:textId="1DF08DB2" w:rsidR="002B7502" w:rsidRDefault="002B7502" w:rsidP="0001373A">
      <w:pPr>
        <w:rPr>
          <w:rFonts w:asciiTheme="minorEastAsia" w:hAnsiTheme="minorEastAsia"/>
          <w:noProof/>
          <w:u w:val="single"/>
        </w:rPr>
      </w:pPr>
      <w:r>
        <w:rPr>
          <w:rFonts w:asciiTheme="minorEastAsia" w:hAnsiTheme="minorEastAsia" w:hint="eastAsia"/>
        </w:rPr>
        <w:t>⑦日本で仕事を見つけた以上は、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　　　　　　　　　　　　。</w:t>
      </w:r>
    </w:p>
    <w:p w14:paraId="335F6FD0" w14:textId="459C5290" w:rsidR="002B7502" w:rsidRPr="002B7502" w:rsidRDefault="002B750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t>⑧彼は入学して、ひらがなを勉強したかしないかのうちに、</w:t>
      </w:r>
      <w:r>
        <w:rPr>
          <w:rFonts w:asciiTheme="minorEastAsia" w:hAnsiTheme="minorEastAsia" w:hint="eastAsia"/>
          <w:noProof/>
          <w:u w:val="single"/>
        </w:rPr>
        <w:t xml:space="preserve">　　　　　　　　。</w:t>
      </w:r>
    </w:p>
    <w:p w14:paraId="3DF04033" w14:textId="77777777" w:rsidR="002B7502" w:rsidRPr="002B7502" w:rsidRDefault="002B7502" w:rsidP="0001373A">
      <w:pPr>
        <w:rPr>
          <w:rFonts w:asciiTheme="minorEastAsia" w:hAnsiTheme="minorEastAsia"/>
        </w:rPr>
      </w:pPr>
    </w:p>
    <w:p w14:paraId="4A536F92" w14:textId="19183130" w:rsidR="00307673" w:rsidRDefault="00307673" w:rsidP="0001373A">
      <w:pPr>
        <w:rPr>
          <w:rFonts w:asciiTheme="minorEastAsia" w:hAnsiTheme="minorEastAsia"/>
        </w:rPr>
      </w:pPr>
    </w:p>
    <w:p w14:paraId="7DEC142B" w14:textId="77777777" w:rsidR="00307673" w:rsidRDefault="000751CD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64CEB78B" w14:textId="77777777" w:rsidR="000751CD" w:rsidRDefault="000751CD" w:rsidP="0001373A">
      <w:pPr>
        <w:rPr>
          <w:rFonts w:asciiTheme="minorEastAsia" w:hAnsiTheme="minorEastAsia"/>
        </w:rPr>
      </w:pPr>
    </w:p>
    <w:p w14:paraId="69644E7F" w14:textId="77777777" w:rsidR="000751CD" w:rsidRDefault="000751CD" w:rsidP="0001373A">
      <w:pPr>
        <w:rPr>
          <w:rFonts w:asciiTheme="minorEastAsia" w:hAnsiTheme="minorEastAsia"/>
        </w:rPr>
      </w:pPr>
    </w:p>
    <w:p w14:paraId="482459C5" w14:textId="77777777" w:rsidR="000751CD" w:rsidRDefault="000751CD" w:rsidP="0001373A">
      <w:pPr>
        <w:rPr>
          <w:rFonts w:asciiTheme="minorEastAsia" w:hAnsiTheme="minorEastAsia"/>
        </w:rPr>
      </w:pPr>
    </w:p>
    <w:p w14:paraId="3594A92B" w14:textId="77777777" w:rsidR="000751CD" w:rsidRDefault="000751CD" w:rsidP="0001373A">
      <w:pPr>
        <w:rPr>
          <w:rFonts w:asciiTheme="minorEastAsia" w:hAnsiTheme="minorEastAsia"/>
        </w:rPr>
      </w:pPr>
    </w:p>
    <w:p w14:paraId="232A9EDB" w14:textId="77777777" w:rsidR="000751CD" w:rsidRDefault="000751CD" w:rsidP="0001373A">
      <w:pPr>
        <w:rPr>
          <w:rFonts w:asciiTheme="minorEastAsia" w:hAnsiTheme="minorEastAsia"/>
        </w:rPr>
      </w:pPr>
    </w:p>
    <w:p w14:paraId="7776DCFC" w14:textId="77777777" w:rsidR="00384AF4" w:rsidRDefault="00384AF4" w:rsidP="0001373A">
      <w:pPr>
        <w:rPr>
          <w:rFonts w:asciiTheme="minorEastAsia" w:hAnsiTheme="minorEastAsia"/>
        </w:rPr>
      </w:pPr>
    </w:p>
    <w:p w14:paraId="36C9A4CF" w14:textId="77777777" w:rsidR="00384AF4" w:rsidRDefault="00384AF4" w:rsidP="0001373A">
      <w:pPr>
        <w:rPr>
          <w:rFonts w:asciiTheme="minorEastAsia" w:hAnsiTheme="minorEastAsia"/>
        </w:rPr>
      </w:pPr>
    </w:p>
    <w:p w14:paraId="384ADD2A" w14:textId="77777777" w:rsidR="00384AF4" w:rsidRDefault="00384AF4" w:rsidP="0001373A">
      <w:pPr>
        <w:rPr>
          <w:rFonts w:asciiTheme="minorEastAsia" w:hAnsiTheme="minorEastAsia"/>
        </w:rPr>
      </w:pPr>
    </w:p>
    <w:p w14:paraId="212EE0E1" w14:textId="77777777" w:rsidR="00384AF4" w:rsidRDefault="00384AF4" w:rsidP="0001373A">
      <w:pPr>
        <w:rPr>
          <w:rFonts w:asciiTheme="minorEastAsia" w:hAnsiTheme="minorEastAsia"/>
        </w:rPr>
      </w:pPr>
    </w:p>
    <w:p w14:paraId="2BF5A122" w14:textId="77777777" w:rsidR="00384AF4" w:rsidRDefault="00384AF4" w:rsidP="0001373A">
      <w:pPr>
        <w:rPr>
          <w:rFonts w:asciiTheme="minorEastAsia" w:hAnsiTheme="minorEastAsia"/>
        </w:rPr>
      </w:pPr>
    </w:p>
    <w:p w14:paraId="351CEEEE" w14:textId="4EC8A162" w:rsidR="007D47C8" w:rsidRDefault="00384AF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</w:t>
      </w:r>
      <w:r w:rsidR="007D47C8">
        <w:rPr>
          <w:rFonts w:asciiTheme="minorEastAsia" w:hAnsiTheme="minorEastAsia" w:hint="eastAsia"/>
        </w:rPr>
        <w:t xml:space="preserve">4　</w:t>
      </w:r>
      <w:r w:rsidR="002B7502">
        <w:rPr>
          <w:rFonts w:asciiTheme="minorEastAsia" w:hAnsiTheme="minorEastAsia" w:hint="eastAsia"/>
        </w:rPr>
        <w:t>［　　　］</w:t>
      </w:r>
      <w:r w:rsidR="007D47C8">
        <w:rPr>
          <w:rFonts w:asciiTheme="minorEastAsia" w:hAnsiTheme="minorEastAsia" w:hint="eastAsia"/>
        </w:rPr>
        <w:t>の中から適当な言葉を選んで、（　　　　）に入れなさい。</w:t>
      </w:r>
      <w:r w:rsidR="007D47C8">
        <w:rPr>
          <w:rFonts w:asciiTheme="minorEastAsia" w:hAnsiTheme="minorEastAsia"/>
        </w:rPr>
        <w:t xml:space="preserve"> </w:t>
      </w:r>
    </w:p>
    <w:p w14:paraId="03D1F6AB" w14:textId="3E0DC2B5" w:rsidR="002B7502" w:rsidRDefault="002B750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［上で　あまり　次第　以上　ところ　以来　瞬間　末　きり］</w:t>
      </w:r>
    </w:p>
    <w:p w14:paraId="36A95C84" w14:textId="5B92311E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①先生が来（　　　）、出発しましょう。</w:t>
      </w:r>
    </w:p>
    <w:p w14:paraId="05EA136D" w14:textId="56CAD3A6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②父の声を聞いた（　　　）、国に帰りたくなった。</w:t>
      </w:r>
    </w:p>
    <w:p w14:paraId="3E266FD5" w14:textId="63275067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③よく相談した（　　　　）、決めました。</w:t>
      </w:r>
    </w:p>
    <w:p w14:paraId="764461A5" w14:textId="493E3ED1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④昨日の夜食べた（　　　　）、まだ何も食べていない。</w:t>
      </w:r>
    </w:p>
    <w:p w14:paraId="64E76467" w14:textId="14FE5E64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⑤努力の（　　　　）、とうとうN２に合格した。</w:t>
      </w:r>
    </w:p>
    <w:p w14:paraId="7D77EE9A" w14:textId="6B86B8A3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⑥彼の話を聞いて、驚きの（　　　　）、何も言えなかった。</w:t>
      </w:r>
    </w:p>
    <w:p w14:paraId="5CCEA062" w14:textId="278F1146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⑦大学に行くと決めた（　　　　）、頑張ります。</w:t>
      </w:r>
    </w:p>
    <w:p w14:paraId="36967F8D" w14:textId="7B4C5431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⑧辞書で調べた（　　　　　）、この漢字は間違っていた。</w:t>
      </w:r>
    </w:p>
    <w:p w14:paraId="3A46D389" w14:textId="0EF4A2BE" w:rsidR="003D21FE" w:rsidRDefault="003D21FE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⑨日本に来て（　　　　）、私の夕食はいつも牛丼だ。</w:t>
      </w:r>
    </w:p>
    <w:p w14:paraId="32070338" w14:textId="5A140DD7" w:rsidR="00307673" w:rsidRDefault="00307673" w:rsidP="0001373A">
      <w:pPr>
        <w:rPr>
          <w:rFonts w:asciiTheme="minorEastAsia" w:hAnsiTheme="minorEastAsia"/>
        </w:rPr>
      </w:pPr>
    </w:p>
    <w:p w14:paraId="52133E41" w14:textId="77777777" w:rsidR="00D267F2" w:rsidRDefault="00D267F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47482552" w14:textId="77777777" w:rsidR="00307673" w:rsidRDefault="00307673" w:rsidP="0001373A">
      <w:pPr>
        <w:rPr>
          <w:rFonts w:asciiTheme="minorEastAsia" w:hAnsiTheme="minorEastAsia"/>
        </w:rPr>
      </w:pPr>
    </w:p>
    <w:p w14:paraId="35CC8F3C" w14:textId="77777777" w:rsidR="000751CD" w:rsidRDefault="000751CD" w:rsidP="0001373A">
      <w:pPr>
        <w:rPr>
          <w:rFonts w:asciiTheme="minorEastAsia" w:hAnsiTheme="minorEastAsia"/>
        </w:rPr>
      </w:pPr>
    </w:p>
    <w:p w14:paraId="039FBF7A" w14:textId="77777777" w:rsidR="000751CD" w:rsidRDefault="000751CD" w:rsidP="0001373A">
      <w:pPr>
        <w:rPr>
          <w:rFonts w:asciiTheme="minorEastAsia" w:hAnsiTheme="minorEastAsia"/>
        </w:rPr>
      </w:pPr>
    </w:p>
    <w:p w14:paraId="22815429" w14:textId="77777777" w:rsidR="000751CD" w:rsidRDefault="000751CD" w:rsidP="0001373A">
      <w:pPr>
        <w:rPr>
          <w:rFonts w:asciiTheme="minorEastAsia" w:hAnsiTheme="minorEastAsia"/>
        </w:rPr>
      </w:pPr>
    </w:p>
    <w:p w14:paraId="56865C25" w14:textId="77777777" w:rsidR="000751CD" w:rsidRDefault="000751CD" w:rsidP="0001373A">
      <w:pPr>
        <w:rPr>
          <w:rFonts w:asciiTheme="minorEastAsia" w:hAnsiTheme="minorEastAsia"/>
        </w:rPr>
      </w:pPr>
    </w:p>
    <w:sectPr w:rsidR="000751CD" w:rsidSect="006E54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624" w:footer="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E504" w14:textId="77777777" w:rsidR="00D13B80" w:rsidRDefault="00D13B80" w:rsidP="00276A82">
      <w:r>
        <w:separator/>
      </w:r>
    </w:p>
  </w:endnote>
  <w:endnote w:type="continuationSeparator" w:id="0">
    <w:p w14:paraId="41911C40" w14:textId="77777777" w:rsidR="00D13B80" w:rsidRDefault="00D13B80" w:rsidP="0027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5402" w14:textId="77777777" w:rsidR="00781EE6" w:rsidRDefault="00781E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3681" w14:textId="2A9295D3" w:rsidR="002B7502" w:rsidRPr="00781EE6" w:rsidRDefault="00781EE6" w:rsidP="00781EE6">
    <w:pPr>
      <w:pStyle w:val="a6"/>
      <w:jc w:val="right"/>
      <w:rPr>
        <w:rFonts w:hint="eastAsia"/>
        <w:sz w:val="18"/>
      </w:rPr>
    </w:pPr>
    <w:r w:rsidRPr="00B948C7">
      <w:rPr>
        <w:rFonts w:hint="eastAsia"/>
        <w:sz w:val="18"/>
      </w:rPr>
      <w:t>練習</w:t>
    </w:r>
    <w:r>
      <w:rPr>
        <w:rFonts w:hint="eastAsia"/>
        <w:sz w:val="18"/>
      </w:rPr>
      <w:t>2</w:t>
    </w:r>
    <w:bookmarkStart w:id="0" w:name="_GoBack"/>
    <w:bookmarkEnd w:id="0"/>
  </w:p>
  <w:p w14:paraId="4EC5C4E9" w14:textId="77777777" w:rsidR="002B7502" w:rsidRDefault="002B750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13C2D" w14:textId="77777777" w:rsidR="00781EE6" w:rsidRDefault="00781E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6685E" w14:textId="77777777" w:rsidR="00D13B80" w:rsidRDefault="00D13B80" w:rsidP="00276A82">
      <w:r>
        <w:separator/>
      </w:r>
    </w:p>
  </w:footnote>
  <w:footnote w:type="continuationSeparator" w:id="0">
    <w:p w14:paraId="6F65C7C3" w14:textId="77777777" w:rsidR="00D13B80" w:rsidRDefault="00D13B80" w:rsidP="0027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569" w14:textId="77777777" w:rsidR="00781EE6" w:rsidRDefault="00781EE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8C7A8" w14:textId="4A80F708" w:rsidR="002B7502" w:rsidRPr="0040288A" w:rsidRDefault="0046469A">
    <w:pPr>
      <w:pStyle w:val="a4"/>
      <w:rPr>
        <w:sz w:val="18"/>
        <w:szCs w:val="18"/>
      </w:rPr>
    </w:pPr>
    <w:r>
      <w:rPr>
        <w:rFonts w:hint="eastAsia"/>
        <w:kern w:val="0"/>
        <w:sz w:val="18"/>
        <w:szCs w:val="18"/>
      </w:rPr>
      <w:t>情報を伝えよう</w:t>
    </w:r>
    <w:r>
      <w:rPr>
        <w:kern w:val="0"/>
        <w:sz w:val="18"/>
        <w:szCs w:val="18"/>
      </w:rPr>
      <w:t>Running</w:t>
    </w:r>
    <w:r w:rsidR="006E5473">
      <w:rPr>
        <w:rFonts w:hint="eastAsia"/>
        <w:sz w:val="18"/>
        <w:szCs w:val="18"/>
      </w:rPr>
      <w:t xml:space="preserve">　練習</w:t>
    </w:r>
    <w:r w:rsidR="006E5473">
      <w:rPr>
        <w:rFonts w:hint="eastAsia"/>
        <w:sz w:val="18"/>
        <w:szCs w:val="18"/>
      </w:rPr>
      <w:t>2</w:t>
    </w:r>
    <w:r w:rsidR="002B7502" w:rsidRPr="0040288A">
      <w:rPr>
        <w:sz w:val="18"/>
        <w:szCs w:val="18"/>
      </w:rPr>
      <w:ptab w:relativeTo="margin" w:alignment="center" w:leader="none"/>
    </w:r>
    <w:r w:rsidR="002B7502" w:rsidRPr="0040288A">
      <w:rPr>
        <w:sz w:val="18"/>
        <w:szCs w:val="18"/>
      </w:rPr>
      <w:ptab w:relativeTo="margin" w:alignment="right" w:leader="none"/>
    </w:r>
    <w:r w:rsidR="002B7502" w:rsidRPr="0040288A"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678F0" w14:textId="77777777" w:rsidR="00781EE6" w:rsidRDefault="00781E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3C1"/>
    <w:multiLevelType w:val="hybridMultilevel"/>
    <w:tmpl w:val="55D67FA0"/>
    <w:lvl w:ilvl="0" w:tplc="095434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3D871D7"/>
    <w:multiLevelType w:val="hybridMultilevel"/>
    <w:tmpl w:val="A664D37A"/>
    <w:lvl w:ilvl="0" w:tplc="18608640">
      <w:start w:val="2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885FA4"/>
    <w:multiLevelType w:val="hybridMultilevel"/>
    <w:tmpl w:val="3E78D92C"/>
    <w:lvl w:ilvl="0" w:tplc="C3483B96">
      <w:start w:val="1"/>
      <w:numFmt w:val="decimalEnclosedCircle"/>
      <w:lvlText w:val="%1"/>
      <w:lvlJc w:val="left"/>
      <w:pPr>
        <w:ind w:left="51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</w:lvl>
  </w:abstractNum>
  <w:abstractNum w:abstractNumId="3" w15:restartNumberingAfterBreak="0">
    <w:nsid w:val="49FC029B"/>
    <w:multiLevelType w:val="hybridMultilevel"/>
    <w:tmpl w:val="9A3C7A0C"/>
    <w:lvl w:ilvl="0" w:tplc="3A927332">
      <w:start w:val="2"/>
      <w:numFmt w:val="decimalFullWidth"/>
      <w:lvlText w:val="例%1）"/>
      <w:lvlJc w:val="left"/>
      <w:pPr>
        <w:ind w:left="720" w:hanging="720"/>
      </w:pPr>
      <w:rPr>
        <w:rFonts w:hint="default"/>
      </w:rPr>
    </w:lvl>
    <w:lvl w:ilvl="1" w:tplc="7C7AEB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B"/>
    <w:rsid w:val="0001373A"/>
    <w:rsid w:val="00027AED"/>
    <w:rsid w:val="00031F07"/>
    <w:rsid w:val="000345E4"/>
    <w:rsid w:val="0004207F"/>
    <w:rsid w:val="00044D6A"/>
    <w:rsid w:val="000724D6"/>
    <w:rsid w:val="000751CD"/>
    <w:rsid w:val="000C0B37"/>
    <w:rsid w:val="000D68C2"/>
    <w:rsid w:val="000F02CC"/>
    <w:rsid w:val="00122315"/>
    <w:rsid w:val="0015286E"/>
    <w:rsid w:val="001609DE"/>
    <w:rsid w:val="001917D3"/>
    <w:rsid w:val="0019297C"/>
    <w:rsid w:val="001B663F"/>
    <w:rsid w:val="00210AF5"/>
    <w:rsid w:val="00213640"/>
    <w:rsid w:val="00276A82"/>
    <w:rsid w:val="00277571"/>
    <w:rsid w:val="002A0754"/>
    <w:rsid w:val="002A46B4"/>
    <w:rsid w:val="002A4759"/>
    <w:rsid w:val="002B7502"/>
    <w:rsid w:val="00307673"/>
    <w:rsid w:val="00325849"/>
    <w:rsid w:val="003436B1"/>
    <w:rsid w:val="00362B56"/>
    <w:rsid w:val="00384AF4"/>
    <w:rsid w:val="003C1D78"/>
    <w:rsid w:val="003C449D"/>
    <w:rsid w:val="003D21FE"/>
    <w:rsid w:val="003D6E95"/>
    <w:rsid w:val="004026DA"/>
    <w:rsid w:val="0040288A"/>
    <w:rsid w:val="00405362"/>
    <w:rsid w:val="00447FC7"/>
    <w:rsid w:val="00451C8D"/>
    <w:rsid w:val="0046002D"/>
    <w:rsid w:val="00463620"/>
    <w:rsid w:val="0046469A"/>
    <w:rsid w:val="00466C64"/>
    <w:rsid w:val="004676BC"/>
    <w:rsid w:val="0048416D"/>
    <w:rsid w:val="00487828"/>
    <w:rsid w:val="004A4D85"/>
    <w:rsid w:val="00537B8B"/>
    <w:rsid w:val="005500E2"/>
    <w:rsid w:val="00562EB7"/>
    <w:rsid w:val="0057741C"/>
    <w:rsid w:val="00587072"/>
    <w:rsid w:val="006008A0"/>
    <w:rsid w:val="00620195"/>
    <w:rsid w:val="006311D0"/>
    <w:rsid w:val="00647DF5"/>
    <w:rsid w:val="006551E2"/>
    <w:rsid w:val="00663513"/>
    <w:rsid w:val="00664204"/>
    <w:rsid w:val="006841B5"/>
    <w:rsid w:val="006B0DEB"/>
    <w:rsid w:val="006C4858"/>
    <w:rsid w:val="006D21E9"/>
    <w:rsid w:val="006E5473"/>
    <w:rsid w:val="007065DD"/>
    <w:rsid w:val="0071104B"/>
    <w:rsid w:val="00714EDC"/>
    <w:rsid w:val="00735E5A"/>
    <w:rsid w:val="00781EE6"/>
    <w:rsid w:val="007837A1"/>
    <w:rsid w:val="007D140F"/>
    <w:rsid w:val="007D47C8"/>
    <w:rsid w:val="007D6D70"/>
    <w:rsid w:val="007E6B78"/>
    <w:rsid w:val="007E7B57"/>
    <w:rsid w:val="007F7924"/>
    <w:rsid w:val="0082140A"/>
    <w:rsid w:val="0087052B"/>
    <w:rsid w:val="00871575"/>
    <w:rsid w:val="008E4F77"/>
    <w:rsid w:val="00971371"/>
    <w:rsid w:val="009721F1"/>
    <w:rsid w:val="00990C98"/>
    <w:rsid w:val="009A4972"/>
    <w:rsid w:val="009A4E0E"/>
    <w:rsid w:val="009B6202"/>
    <w:rsid w:val="009D6EEC"/>
    <w:rsid w:val="00A5674B"/>
    <w:rsid w:val="00A86E9B"/>
    <w:rsid w:val="00AA23A4"/>
    <w:rsid w:val="00AC24C3"/>
    <w:rsid w:val="00B046F8"/>
    <w:rsid w:val="00B07FED"/>
    <w:rsid w:val="00B51553"/>
    <w:rsid w:val="00B57F17"/>
    <w:rsid w:val="00B91C1B"/>
    <w:rsid w:val="00BE5BE2"/>
    <w:rsid w:val="00BF1CF6"/>
    <w:rsid w:val="00C20B8A"/>
    <w:rsid w:val="00C473A6"/>
    <w:rsid w:val="00C6195E"/>
    <w:rsid w:val="00C61CEF"/>
    <w:rsid w:val="00C67A19"/>
    <w:rsid w:val="00C72BA6"/>
    <w:rsid w:val="00CB51E4"/>
    <w:rsid w:val="00CC69E7"/>
    <w:rsid w:val="00D13B80"/>
    <w:rsid w:val="00D2457D"/>
    <w:rsid w:val="00D267F2"/>
    <w:rsid w:val="00D8112C"/>
    <w:rsid w:val="00DB254D"/>
    <w:rsid w:val="00DF2EDD"/>
    <w:rsid w:val="00E33604"/>
    <w:rsid w:val="00E370F1"/>
    <w:rsid w:val="00E80DA6"/>
    <w:rsid w:val="00E8456A"/>
    <w:rsid w:val="00EB78FF"/>
    <w:rsid w:val="00F12385"/>
    <w:rsid w:val="00F35F8C"/>
    <w:rsid w:val="00F53552"/>
    <w:rsid w:val="00F576A4"/>
    <w:rsid w:val="00F91DBF"/>
    <w:rsid w:val="00FB554F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24555B47"/>
  <w15:docId w15:val="{8477908F-0FB9-4BE3-AEEF-140113C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7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6A82"/>
  </w:style>
  <w:style w:type="paragraph" w:styleId="a6">
    <w:name w:val="footer"/>
    <w:basedOn w:val="a"/>
    <w:link w:val="a7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6A82"/>
  </w:style>
  <w:style w:type="paragraph" w:styleId="a8">
    <w:name w:val="Balloon Text"/>
    <w:basedOn w:val="a"/>
    <w:link w:val="a9"/>
    <w:uiPriority w:val="99"/>
    <w:semiHidden/>
    <w:unhideWhenUsed/>
    <w:rsid w:val="0055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500E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821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text"/>
    <w:basedOn w:val="a"/>
    <w:link w:val="ac"/>
    <w:uiPriority w:val="99"/>
    <w:semiHidden/>
    <w:unhideWhenUsed/>
    <w:rsid w:val="006D21E9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6D21E9"/>
  </w:style>
  <w:style w:type="character" w:styleId="ad">
    <w:name w:val="annotation reference"/>
    <w:basedOn w:val="a0"/>
    <w:uiPriority w:val="99"/>
    <w:semiHidden/>
    <w:unhideWhenUsed/>
    <w:rsid w:val="006D2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3C06A3-2FAA-4E83-9687-04A5E7A0018E}"/>
</file>

<file path=customXml/itemProps2.xml><?xml version="1.0" encoding="utf-8"?>
<ds:datastoreItem xmlns:ds="http://schemas.openxmlformats.org/officeDocument/2006/customXml" ds:itemID="{D20E3DE2-6743-440D-85BB-E8FA789DA3CF}"/>
</file>

<file path=customXml/itemProps3.xml><?xml version="1.0" encoding="utf-8"?>
<ds:datastoreItem xmlns:ds="http://schemas.openxmlformats.org/officeDocument/2006/customXml" ds:itemID="{91DCC714-84C6-4BE0-9EC3-4CADC8B0AA8F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jikei</cp:lastModifiedBy>
  <cp:revision>5</cp:revision>
  <cp:lastPrinted>2020-09-30T04:14:00Z</cp:lastPrinted>
  <dcterms:created xsi:type="dcterms:W3CDTF">2021-06-24T03:03:00Z</dcterms:created>
  <dcterms:modified xsi:type="dcterms:W3CDTF">2021-08-31T06:50:00Z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