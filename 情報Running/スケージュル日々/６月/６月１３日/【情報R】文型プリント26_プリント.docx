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2D9CB" w14:textId="0740AC7C" w:rsidR="00F839AE" w:rsidRDefault="005334A3">
      <w:pPr>
        <w:rPr>
          <w:b/>
          <w:sz w:val="22"/>
        </w:rPr>
      </w:pPr>
      <w:r w:rsidRPr="00AB1172">
        <w:rPr>
          <w:rFonts w:hint="eastAsia"/>
          <w:b/>
          <w:sz w:val="22"/>
        </w:rPr>
        <w:t>文型</w:t>
      </w:r>
      <w:r w:rsidR="00EA3FB1" w:rsidRPr="00EA3FB1">
        <w:rPr>
          <w:rFonts w:hint="eastAsia"/>
          <w:b/>
          <w:sz w:val="22"/>
        </w:rPr>
        <w:t>プリント</w:t>
      </w:r>
      <w:r w:rsidRPr="00AB1172">
        <w:rPr>
          <w:rFonts w:hint="eastAsia"/>
          <w:b/>
          <w:sz w:val="22"/>
        </w:rPr>
        <w:t>26</w:t>
      </w:r>
    </w:p>
    <w:p w14:paraId="60CECE52" w14:textId="262A0814" w:rsidR="005334A3" w:rsidRPr="00F839AE" w:rsidRDefault="005334A3">
      <w:pPr>
        <w:rPr>
          <w:b/>
        </w:rPr>
      </w:pPr>
      <w:r w:rsidRPr="00F839AE">
        <w:rPr>
          <w:rFonts w:hint="eastAsia"/>
          <w:b/>
        </w:rPr>
        <w:t>これで</w:t>
      </w:r>
      <w:r w:rsidRPr="00F839AE">
        <w:rPr>
          <w:rFonts w:hint="eastAsia"/>
          <w:b/>
        </w:rPr>
        <w:t>N2</w:t>
      </w:r>
      <w:r w:rsidRPr="00F839AE">
        <w:rPr>
          <w:rFonts w:hint="eastAsia"/>
          <w:b/>
        </w:rPr>
        <w:t>レベルで必要な</w:t>
      </w:r>
      <w:r w:rsidRPr="00F839AE">
        <w:rPr>
          <w:rFonts w:hint="eastAsia"/>
          <w:b/>
        </w:rPr>
        <w:t>74</w:t>
      </w:r>
      <w:r w:rsidRPr="00F839AE">
        <w:rPr>
          <w:rFonts w:hint="eastAsia"/>
          <w:b/>
        </w:rPr>
        <w:t>文型が終わります！</w:t>
      </w:r>
    </w:p>
    <w:p w14:paraId="78CE199F" w14:textId="77777777" w:rsidR="005334A3" w:rsidRDefault="005334A3">
      <w:r>
        <w:rPr>
          <w:rFonts w:hint="eastAsia"/>
        </w:rPr>
        <w:t xml:space="preserve">　みなさん。こんにちは。私は東洋言語学院です。みなさんが、私のところに来てくれて月日がたちました。</w:t>
      </w:r>
      <w:r>
        <w:rPr>
          <w:rFonts w:hint="eastAsia"/>
        </w:rPr>
        <w:t>N2</w:t>
      </w:r>
      <w:r>
        <w:rPr>
          <w:rFonts w:hint="eastAsia"/>
        </w:rPr>
        <w:t>の勉強は大変でしたか？ポスターセッションはうまくいきましたか。みなさんはそろそろ</w:t>
      </w:r>
      <w:r>
        <w:rPr>
          <w:rFonts w:hint="eastAsia"/>
        </w:rPr>
        <w:t>N2</w:t>
      </w:r>
      <w:r>
        <w:rPr>
          <w:rFonts w:hint="eastAsia"/>
        </w:rPr>
        <w:t>の勉強が終わります。</w:t>
      </w:r>
      <w:r>
        <w:rPr>
          <w:rFonts w:hint="eastAsia"/>
        </w:rPr>
        <w:t>N2</w:t>
      </w:r>
      <w:r>
        <w:rPr>
          <w:rFonts w:hint="eastAsia"/>
        </w:rPr>
        <w:t>というのは、とても大切なレベルです。</w:t>
      </w:r>
      <w:r>
        <w:rPr>
          <w:rFonts w:hint="eastAsia"/>
        </w:rPr>
        <w:t>N1</w:t>
      </w:r>
      <w:r>
        <w:rPr>
          <w:rFonts w:hint="eastAsia"/>
        </w:rPr>
        <w:t>の文型はあまり使わない文型が多いのですが、</w:t>
      </w:r>
      <w:r>
        <w:rPr>
          <w:rFonts w:hint="eastAsia"/>
        </w:rPr>
        <w:t>N2</w:t>
      </w:r>
      <w:r>
        <w:rPr>
          <w:rFonts w:hint="eastAsia"/>
        </w:rPr>
        <w:t>の文型は日本人がとてもよく使うからです。</w:t>
      </w:r>
      <w:r>
        <w:rPr>
          <w:rFonts w:hint="eastAsia"/>
        </w:rPr>
        <w:t>N2</w:t>
      </w:r>
      <w:r>
        <w:rPr>
          <w:rFonts w:hint="eastAsia"/>
        </w:rPr>
        <w:t>の文型と自分の周りの単語を使えば、ほとんどの日本語を表現することができます。日本人と話をすることもできます。東洋言語学院の学生は、テストもできるし、会話もできるし、笑顔もかわいい！こんな学生ばかりです。時々、元気のないときもあると思いますが、世の中は悪いこともあれば良いこともあります。</w:t>
      </w:r>
      <w:r w:rsidR="00570E75">
        <w:rPr>
          <w:rFonts w:hint="eastAsia"/>
        </w:rPr>
        <w:t>今、悪い状態の人は、明日は良いことがありますよ。たぶん・・・・・。今、良い状態の人は、明日悪くなるかもしれませんから、気をつけてください。</w:t>
      </w:r>
    </w:p>
    <w:p w14:paraId="15B9CFF1" w14:textId="77777777" w:rsidR="00570E75" w:rsidRDefault="001C775A">
      <w:r>
        <w:rPr>
          <w:rFonts w:hint="eastAsia"/>
        </w:rPr>
        <w:t xml:space="preserve">　では、情報発信最後の文型</w:t>
      </w:r>
      <w:r w:rsidR="00570E75">
        <w:rPr>
          <w:rFonts w:hint="eastAsia"/>
        </w:rPr>
        <w:t>の始まりで</w:t>
      </w:r>
      <w:r w:rsidR="00570E75">
        <w:rPr>
          <w:rFonts w:hint="eastAsia"/>
        </w:rPr>
        <w:t>~~~</w:t>
      </w:r>
      <w:r w:rsidR="00570E75">
        <w:rPr>
          <w:rFonts w:hint="eastAsia"/>
        </w:rPr>
        <w:t>す！！！</w:t>
      </w:r>
    </w:p>
    <w:p w14:paraId="5318B53A" w14:textId="77777777" w:rsidR="00AB1172" w:rsidRDefault="00AB1172" w:rsidP="00297FE4"/>
    <w:p w14:paraId="69388A32" w14:textId="77777777" w:rsidR="00297FE4" w:rsidRDefault="00297FE4" w:rsidP="00297FE4">
      <w:r>
        <w:rPr>
          <w:rFonts w:hint="eastAsia"/>
        </w:rPr>
        <w:t>【文型</w:t>
      </w:r>
      <w:r>
        <w:rPr>
          <w:rFonts w:hint="eastAsia"/>
        </w:rPr>
        <w:t xml:space="preserve">72 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ない限り</w:t>
      </w:r>
      <w:r>
        <w:rPr>
          <w:rFonts w:hint="eastAsia"/>
        </w:rPr>
        <w:t>B</w:t>
      </w:r>
      <w:r>
        <w:rPr>
          <w:rFonts w:hint="eastAsia"/>
        </w:rPr>
        <w:t>：使用】</w:t>
      </w:r>
    </w:p>
    <w:p w14:paraId="391A8697" w14:textId="2E8D71B5" w:rsidR="00297FE4" w:rsidRPr="00F74719" w:rsidRDefault="00297FE4" w:rsidP="00297FE4">
      <w:pPr>
        <w:rPr>
          <w:u w:val="single"/>
        </w:rPr>
      </w:pPr>
      <w:r>
        <w:rPr>
          <w:rFonts w:hint="eastAsia"/>
        </w:rPr>
        <w:t>接続：</w:t>
      </w:r>
      <w:r w:rsidR="00C376AB" w:rsidRPr="00C376AB">
        <w:rPr>
          <w:rFonts w:hint="eastAsia"/>
        </w:rPr>
        <w:t>Ｖない＋限り</w:t>
      </w:r>
      <w:r w:rsidRPr="00C376AB">
        <w:rPr>
          <w:rFonts w:hint="eastAsia"/>
        </w:rPr>
        <w:t xml:space="preserve">　　　　　　　　　　　　　　　　　　　　　　　　　　　</w:t>
      </w:r>
      <w:r>
        <w:rPr>
          <w:rFonts w:hint="eastAsia"/>
          <w:u w:val="single"/>
        </w:rPr>
        <w:t xml:space="preserve">　　　　</w:t>
      </w:r>
    </w:p>
    <w:p w14:paraId="49AA344F" w14:textId="77777777" w:rsidR="00297FE4" w:rsidRPr="007C6A17" w:rsidRDefault="00297FE4" w:rsidP="00297FE4">
      <w:r>
        <w:rPr>
          <w:rFonts w:hint="eastAsia"/>
        </w:rPr>
        <w:t>意味：</w:t>
      </w:r>
      <w:r>
        <w:rPr>
          <w:rFonts w:hint="eastAsia"/>
          <w:u w:val="single"/>
        </w:rPr>
        <w:t xml:space="preserve">　　　　　　　　　　　　　　　　　　　　　　　　　　　　　</w:t>
      </w:r>
      <w:r>
        <w:rPr>
          <w:rFonts w:hint="eastAsia"/>
        </w:rPr>
        <w:t>。</w:t>
      </w:r>
    </w:p>
    <w:p w14:paraId="21A5924B" w14:textId="77777777" w:rsidR="00297FE4" w:rsidRDefault="00297FE4" w:rsidP="00297FE4">
      <w:r>
        <w:rPr>
          <w:rFonts w:hint="eastAsia"/>
        </w:rPr>
        <w:t>例）４月に上野公園でお花見がしたいなら、早朝から場所を取らない限り、</w:t>
      </w:r>
    </w:p>
    <w:p w14:paraId="67EA07AF" w14:textId="77777777" w:rsidR="00297FE4" w:rsidRDefault="00297FE4" w:rsidP="00297FE4">
      <w:r>
        <w:rPr>
          <w:rFonts w:hint="eastAsia"/>
        </w:rPr>
        <w:t xml:space="preserve">　　お花見をすることができない。</w:t>
      </w:r>
    </w:p>
    <w:p w14:paraId="1835A682" w14:textId="77777777" w:rsidR="00297FE4" w:rsidRDefault="00E10188" w:rsidP="00297FE4">
      <w:r>
        <w:rPr>
          <w:rFonts w:hint="eastAsia"/>
        </w:rPr>
        <w:t>練習１</w:t>
      </w:r>
    </w:p>
    <w:p w14:paraId="5D418C36" w14:textId="77777777" w:rsidR="00E10188" w:rsidRDefault="00E10188" w:rsidP="00E10188">
      <w:r>
        <w:rPr>
          <w:rFonts w:hint="eastAsia"/>
        </w:rPr>
        <w:t>例）</w:t>
      </w:r>
      <w:r>
        <w:rPr>
          <w:rFonts w:hint="eastAsia"/>
        </w:rPr>
        <w:t>A:</w:t>
      </w:r>
      <w:r>
        <w:rPr>
          <w:rFonts w:hint="eastAsia"/>
        </w:rPr>
        <w:t>来年こそは上野公園でお花見したいな～</w:t>
      </w:r>
    </w:p>
    <w:p w14:paraId="36ACDC4B" w14:textId="77777777" w:rsidR="00E10188" w:rsidRDefault="00E10188" w:rsidP="00E10188">
      <w:pPr>
        <w:ind w:firstLineChars="200" w:firstLine="420"/>
      </w:pPr>
      <w:r>
        <w:rPr>
          <w:rFonts w:hint="eastAsia"/>
        </w:rPr>
        <w:t>B</w:t>
      </w:r>
      <w:r>
        <w:rPr>
          <w:rFonts w:hint="eastAsia"/>
        </w:rPr>
        <w:t>：朝５時から場所を</w:t>
      </w:r>
      <w:r w:rsidRPr="000B59D4">
        <w:rPr>
          <w:rFonts w:hint="eastAsia"/>
          <w:bdr w:val="single" w:sz="4" w:space="0" w:color="auto"/>
        </w:rPr>
        <w:t>取らない限り</w:t>
      </w:r>
      <w:r>
        <w:rPr>
          <w:rFonts w:hint="eastAsia"/>
        </w:rPr>
        <w:t>難しいと思うよ！</w:t>
      </w:r>
    </w:p>
    <w:p w14:paraId="208BF992" w14:textId="733CCBDA" w:rsidR="00E10188" w:rsidRDefault="00E10188" w:rsidP="00E10188">
      <w:r>
        <w:rPr>
          <w:rFonts w:hint="eastAsia"/>
        </w:rPr>
        <w:t xml:space="preserve">①　</w:t>
      </w:r>
      <w:r>
        <w:rPr>
          <w:rFonts w:hint="eastAsia"/>
        </w:rPr>
        <w:t>A</w:t>
      </w:r>
      <w:r w:rsidR="003028E0">
        <w:rPr>
          <w:rFonts w:hint="eastAsia"/>
        </w:rPr>
        <w:t>：おこづ</w:t>
      </w:r>
      <w:r>
        <w:rPr>
          <w:rFonts w:hint="eastAsia"/>
        </w:rPr>
        <w:t>かい、増やしてほしいな～</w:t>
      </w:r>
    </w:p>
    <w:p w14:paraId="34F22517" w14:textId="77777777" w:rsidR="00E10188" w:rsidRDefault="00E10188" w:rsidP="00E10188">
      <w:r>
        <w:rPr>
          <w:rFonts w:hint="eastAsia"/>
        </w:rPr>
        <w:t xml:space="preserve">　　</w:t>
      </w:r>
      <w:r>
        <w:rPr>
          <w:rFonts w:hint="eastAsia"/>
        </w:rPr>
        <w:t>B</w:t>
      </w:r>
      <w:r>
        <w:rPr>
          <w:rFonts w:hint="eastAsia"/>
        </w:rPr>
        <w:t>：</w:t>
      </w:r>
      <w:r w:rsidRPr="000B59D4">
        <w:rPr>
          <w:rFonts w:hint="eastAsia"/>
          <w:u w:val="single"/>
        </w:rPr>
        <w:t xml:space="preserve">　　　　　　　　　　　　　　　</w:t>
      </w:r>
      <w:r w:rsidRPr="000B59D4">
        <w:rPr>
          <w:rFonts w:hint="eastAsia"/>
          <w:bdr w:val="single" w:sz="4" w:space="0" w:color="auto"/>
        </w:rPr>
        <w:t>ない限り</w:t>
      </w:r>
      <w:r>
        <w:rPr>
          <w:rFonts w:hint="eastAsia"/>
        </w:rPr>
        <w:t>無理だね！</w:t>
      </w:r>
    </w:p>
    <w:p w14:paraId="4885AF08" w14:textId="77777777" w:rsidR="00E10188" w:rsidRDefault="00E10188" w:rsidP="00E10188">
      <w:r>
        <w:rPr>
          <w:rFonts w:hint="eastAsia"/>
        </w:rPr>
        <w:t xml:space="preserve">②　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JJM</w:t>
      </w:r>
      <w:r>
        <w:rPr>
          <w:rFonts w:hint="eastAsia"/>
        </w:rPr>
        <w:t>で満点とりたいな！</w:t>
      </w:r>
    </w:p>
    <w:p w14:paraId="4B98B147" w14:textId="77777777" w:rsidR="00E10188" w:rsidRDefault="00E10188" w:rsidP="00E10188">
      <w:r>
        <w:rPr>
          <w:rFonts w:hint="eastAsia"/>
        </w:rPr>
        <w:t xml:space="preserve">　　</w:t>
      </w:r>
      <w:r>
        <w:rPr>
          <w:rFonts w:hint="eastAsia"/>
        </w:rPr>
        <w:t>B</w:t>
      </w:r>
      <w:r>
        <w:rPr>
          <w:rFonts w:hint="eastAsia"/>
        </w:rPr>
        <w:t>：満点？？？</w:t>
      </w:r>
      <w:r w:rsidRPr="000B59D4">
        <w:rPr>
          <w:rFonts w:hint="eastAsia"/>
          <w:u w:val="single"/>
        </w:rPr>
        <w:t xml:space="preserve">　　　　　　</w:t>
      </w:r>
      <w:r w:rsidRPr="000B59D4">
        <w:rPr>
          <w:rFonts w:hint="eastAsia"/>
          <w:bdr w:val="single" w:sz="4" w:space="0" w:color="auto"/>
        </w:rPr>
        <w:t>ない限り</w:t>
      </w:r>
      <w:r>
        <w:rPr>
          <w:rFonts w:hint="eastAsia"/>
        </w:rPr>
        <w:t>不可能に近いよ！</w:t>
      </w:r>
    </w:p>
    <w:p w14:paraId="3BD5D5CC" w14:textId="77777777" w:rsidR="00297FE4" w:rsidRPr="00E10188" w:rsidRDefault="00E10188" w:rsidP="00297FE4">
      <w:r>
        <w:rPr>
          <w:rFonts w:hint="eastAsia"/>
        </w:rPr>
        <w:t>練習２：聞いて、反応します。</w:t>
      </w:r>
    </w:p>
    <w:p w14:paraId="1577C742" w14:textId="77777777" w:rsidR="00570E75" w:rsidRDefault="00570E75"/>
    <w:p w14:paraId="2F23E1C8" w14:textId="77777777" w:rsidR="00D25178" w:rsidRPr="00274DBC" w:rsidRDefault="00D25178" w:rsidP="00D25178">
      <w:r>
        <w:rPr>
          <w:rFonts w:hint="eastAsia"/>
        </w:rPr>
        <w:t>練習３</w:t>
      </w:r>
    </w:p>
    <w:p w14:paraId="0E996EFB" w14:textId="68B9AA0E" w:rsidR="00D25178" w:rsidRDefault="003028E0" w:rsidP="003028E0">
      <w:r>
        <w:rPr>
          <w:rFonts w:hint="eastAsia"/>
        </w:rPr>
        <w:t>①</w:t>
      </w:r>
      <w:r w:rsidR="00D25178">
        <w:rPr>
          <w:rFonts w:hint="eastAsia"/>
        </w:rPr>
        <w:t xml:space="preserve">　</w:t>
      </w:r>
      <w:r w:rsidR="00D25178">
        <w:rPr>
          <w:rFonts w:hint="eastAsia"/>
        </w:rPr>
        <w:t>A</w:t>
      </w:r>
      <w:r w:rsidR="00D25178">
        <w:rPr>
          <w:rFonts w:hint="eastAsia"/>
        </w:rPr>
        <w:t>：残業をなくしてほしいな！</w:t>
      </w:r>
    </w:p>
    <w:p w14:paraId="74015D68" w14:textId="77777777" w:rsidR="003028E0" w:rsidRDefault="00D25178" w:rsidP="00D25178">
      <w:r>
        <w:rPr>
          <w:rFonts w:hint="eastAsia"/>
        </w:rPr>
        <w:t xml:space="preserve">　　</w:t>
      </w:r>
      <w:r>
        <w:rPr>
          <w:rFonts w:hint="eastAsia"/>
        </w:rPr>
        <w:t>B</w:t>
      </w:r>
      <w:r>
        <w:rPr>
          <w:rFonts w:hint="eastAsia"/>
        </w:rPr>
        <w:t>：人手が足りないんだから、</w:t>
      </w:r>
      <w:r w:rsidRPr="00561C7D">
        <w:rPr>
          <w:rFonts w:hint="eastAsia"/>
          <w:u w:val="wave"/>
        </w:rPr>
        <w:t>社員を［増やす→　　　　　］限り</w:t>
      </w:r>
      <w:r>
        <w:rPr>
          <w:rFonts w:hint="eastAsia"/>
        </w:rPr>
        <w:t>、なくな</w:t>
      </w:r>
    </w:p>
    <w:p w14:paraId="2F4344F0" w14:textId="73695F6E" w:rsidR="00D25178" w:rsidRDefault="00D25178" w:rsidP="003028E0">
      <w:pPr>
        <w:ind w:firstLineChars="350" w:firstLine="735"/>
      </w:pPr>
      <w:r>
        <w:rPr>
          <w:rFonts w:hint="eastAsia"/>
        </w:rPr>
        <w:t>らないね。</w:t>
      </w:r>
    </w:p>
    <w:p w14:paraId="060F4259" w14:textId="77777777" w:rsidR="003028E0" w:rsidRDefault="003028E0" w:rsidP="003028E0">
      <w:pPr>
        <w:rPr>
          <w:u w:val="wave"/>
        </w:rPr>
      </w:pPr>
      <w:r>
        <w:rPr>
          <w:rFonts w:hint="eastAsia"/>
        </w:rPr>
        <w:t xml:space="preserve">②　</w:t>
      </w:r>
      <w:r w:rsidR="00D25178">
        <w:rPr>
          <w:rFonts w:hint="eastAsia"/>
        </w:rPr>
        <w:t>A</w:t>
      </w:r>
      <w:r w:rsidR="00D25178">
        <w:rPr>
          <w:rFonts w:hint="eastAsia"/>
        </w:rPr>
        <w:t>：いやあ、それだけじゃだめでしょう。</w:t>
      </w:r>
      <w:r w:rsidR="00D25178" w:rsidRPr="00561C7D">
        <w:rPr>
          <w:rFonts w:hint="eastAsia"/>
          <w:u w:val="wave"/>
        </w:rPr>
        <w:t>仕事のやり方を［変える→　　　　］</w:t>
      </w:r>
    </w:p>
    <w:p w14:paraId="42B8760B" w14:textId="1270FF3E" w:rsidR="00D25178" w:rsidRDefault="00D25178" w:rsidP="003028E0">
      <w:pPr>
        <w:ind w:firstLineChars="350" w:firstLine="735"/>
      </w:pPr>
      <w:r>
        <w:rPr>
          <w:rFonts w:hint="eastAsia"/>
        </w:rPr>
        <w:t>限り、楽にはならないよ。</w:t>
      </w:r>
    </w:p>
    <w:p w14:paraId="39954915" w14:textId="77777777" w:rsidR="00D25178" w:rsidRDefault="00D25178" w:rsidP="00D25178">
      <w:pPr>
        <w:ind w:firstLineChars="200" w:firstLine="420"/>
      </w:pPr>
      <w:r>
        <w:rPr>
          <w:rFonts w:hint="eastAsia"/>
        </w:rPr>
        <w:t>B</w:t>
      </w:r>
      <w:r>
        <w:rPr>
          <w:rFonts w:hint="eastAsia"/>
        </w:rPr>
        <w:t>：じゃあ、ずっとこのままか。</w:t>
      </w:r>
    </w:p>
    <w:p w14:paraId="2F21703D" w14:textId="77777777" w:rsidR="00D25178" w:rsidRDefault="00D25178" w:rsidP="00E10188"/>
    <w:p w14:paraId="30DBA42F" w14:textId="77777777" w:rsidR="00E10188" w:rsidRDefault="00E10188" w:rsidP="00E10188">
      <w:r>
        <w:rPr>
          <w:rFonts w:hint="eastAsia"/>
        </w:rPr>
        <w:t>【文型</w:t>
      </w:r>
      <w:r>
        <w:rPr>
          <w:rFonts w:hint="eastAsia"/>
        </w:rPr>
        <w:t xml:space="preserve">73 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限り</w:t>
      </w:r>
      <w:r>
        <w:rPr>
          <w:rFonts w:hint="eastAsia"/>
        </w:rPr>
        <w:t>B</w:t>
      </w:r>
      <w:r>
        <w:rPr>
          <w:rFonts w:hint="eastAsia"/>
        </w:rPr>
        <w:t>：使用】</w:t>
      </w:r>
    </w:p>
    <w:p w14:paraId="0F571289" w14:textId="2E621ACC" w:rsidR="00E0273C" w:rsidRDefault="00E10188" w:rsidP="00C376AB">
      <w:r>
        <w:rPr>
          <w:rFonts w:hint="eastAsia"/>
        </w:rPr>
        <w:t>接続：</w:t>
      </w:r>
      <w:r w:rsidR="00C376AB">
        <w:rPr>
          <w:rFonts w:hint="eastAsia"/>
        </w:rPr>
        <w:t>Ｖ辞書・イＡ・ナＡ</w:t>
      </w:r>
      <w:r w:rsidR="0012750D">
        <w:rPr>
          <w:rFonts w:hint="eastAsia"/>
        </w:rPr>
        <w:t>な、である</w:t>
      </w:r>
      <w:r w:rsidR="00C376AB">
        <w:rPr>
          <w:rFonts w:hint="eastAsia"/>
        </w:rPr>
        <w:t>・Ｎの</w:t>
      </w:r>
      <w:r w:rsidR="0012750D">
        <w:rPr>
          <w:rFonts w:hint="eastAsia"/>
        </w:rPr>
        <w:t>、である</w:t>
      </w:r>
      <w:r w:rsidR="00C376AB">
        <w:rPr>
          <w:rFonts w:hint="eastAsia"/>
        </w:rPr>
        <w:t>＋限り</w:t>
      </w:r>
      <w:r w:rsidRPr="00C376AB">
        <w:rPr>
          <w:rFonts w:hint="eastAsia"/>
        </w:rPr>
        <w:t xml:space="preserve">　</w:t>
      </w:r>
    </w:p>
    <w:p w14:paraId="7536789C" w14:textId="1A6EC0E7" w:rsidR="00E10188" w:rsidRPr="00C376AB" w:rsidRDefault="00E10188" w:rsidP="00C376AB">
      <w:r w:rsidRPr="00C376AB">
        <w:rPr>
          <w:rFonts w:hint="eastAsia"/>
        </w:rPr>
        <w:t xml:space="preserve">　　　　　　　　　　　　　　　</w:t>
      </w:r>
    </w:p>
    <w:p w14:paraId="45BDFB32" w14:textId="77777777" w:rsidR="00E10188" w:rsidRPr="007C6A17" w:rsidRDefault="00E10188" w:rsidP="00E10188">
      <w:r>
        <w:rPr>
          <w:rFonts w:hint="eastAsia"/>
        </w:rPr>
        <w:t>意味：</w:t>
      </w:r>
      <w:r>
        <w:rPr>
          <w:rFonts w:hint="eastAsia"/>
          <w:u w:val="single"/>
        </w:rPr>
        <w:t xml:space="preserve">　　　　　　　　　　　　　　　　　　　　　　　　　　　　　</w:t>
      </w:r>
      <w:r>
        <w:rPr>
          <w:rFonts w:hint="eastAsia"/>
        </w:rPr>
        <w:t>。</w:t>
      </w:r>
    </w:p>
    <w:p w14:paraId="245A9731" w14:textId="77777777" w:rsidR="00E10188" w:rsidRDefault="00E10188">
      <w:r>
        <w:rPr>
          <w:rFonts w:hint="eastAsia"/>
        </w:rPr>
        <w:t>例）お金がある限り、仕事をしないでずっと遊んでいたい</w:t>
      </w:r>
    </w:p>
    <w:p w14:paraId="4266E71A" w14:textId="0D4BED64" w:rsidR="00274DBC" w:rsidRDefault="00F25D8D">
      <w:r>
        <w:rPr>
          <w:rFonts w:hint="eastAsia"/>
        </w:rPr>
        <w:t>練習４</w:t>
      </w:r>
      <w:r w:rsidR="00274DBC">
        <w:rPr>
          <w:rFonts w:hint="eastAsia"/>
        </w:rPr>
        <w:t>：佐藤さん、</w:t>
      </w:r>
      <w:r w:rsidR="00233E23">
        <w:rPr>
          <w:rFonts w:hint="eastAsia"/>
        </w:rPr>
        <w:t>田中</w:t>
      </w:r>
      <w:r w:rsidR="00274DBC">
        <w:rPr>
          <w:rFonts w:hint="eastAsia"/>
        </w:rPr>
        <w:t>さん、吉田さんになって一言お願いします！</w:t>
      </w:r>
    </w:p>
    <w:p w14:paraId="00BCA20C" w14:textId="77777777" w:rsidR="00E10188" w:rsidRDefault="00E10188">
      <w:r>
        <w:rPr>
          <w:rFonts w:hint="eastAsia"/>
        </w:rPr>
        <w:t>【マンガオタクの佐藤さん】</w:t>
      </w:r>
    </w:p>
    <w:p w14:paraId="5FA1526A" w14:textId="15DD392C" w:rsidR="00E10188" w:rsidRDefault="00F25D8D">
      <w:pPr>
        <w:rPr>
          <w:u w:val="single"/>
        </w:rPr>
      </w:pPr>
      <w:r>
        <w:rPr>
          <w:rFonts w:hint="eastAsia"/>
          <w:u w:val="single"/>
        </w:rPr>
        <w:t xml:space="preserve">　　　　　</w:t>
      </w:r>
      <w:r w:rsidR="00E10188">
        <w:rPr>
          <w:rFonts w:hint="eastAsia"/>
          <w:u w:val="single"/>
        </w:rPr>
        <w:t xml:space="preserve">　　　　　　　　　　　　　　　　　　　　　　　　　　　　</w:t>
      </w:r>
    </w:p>
    <w:p w14:paraId="4AE3A538" w14:textId="69675D8F" w:rsidR="00E10188" w:rsidRDefault="00E10188">
      <w:r>
        <w:rPr>
          <w:rFonts w:hint="eastAsia"/>
        </w:rPr>
        <w:t>【</w:t>
      </w:r>
      <w:r w:rsidRPr="00E10188">
        <w:rPr>
          <w:rFonts w:hint="eastAsia"/>
        </w:rPr>
        <w:t>勉強が大好きな</w:t>
      </w:r>
      <w:r w:rsidR="00233E23">
        <w:rPr>
          <w:rFonts w:hint="eastAsia"/>
        </w:rPr>
        <w:t>田中</w:t>
      </w:r>
      <w:r w:rsidRPr="00E10188">
        <w:rPr>
          <w:rFonts w:hint="eastAsia"/>
        </w:rPr>
        <w:t>さん</w:t>
      </w:r>
      <w:r>
        <w:rPr>
          <w:rFonts w:hint="eastAsia"/>
        </w:rPr>
        <w:t>】</w:t>
      </w:r>
    </w:p>
    <w:p w14:paraId="1A462C30" w14:textId="77777777" w:rsidR="00E10188" w:rsidRDefault="00274DBC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</w:t>
      </w:r>
    </w:p>
    <w:p w14:paraId="1119F4EC" w14:textId="77777777" w:rsidR="00274DBC" w:rsidRDefault="00274DBC">
      <w:r>
        <w:rPr>
          <w:rFonts w:hint="eastAsia"/>
        </w:rPr>
        <w:t>【カラオケ大好き吉田さん】</w:t>
      </w:r>
    </w:p>
    <w:p w14:paraId="2BD5C027" w14:textId="77777777" w:rsidR="00274DBC" w:rsidRDefault="00274DBC" w:rsidP="00274DBC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</w:t>
      </w:r>
    </w:p>
    <w:p w14:paraId="42395768" w14:textId="77777777" w:rsidR="00274DBC" w:rsidRDefault="00274DBC"/>
    <w:p w14:paraId="2CDB1650" w14:textId="77777777" w:rsidR="00274DBC" w:rsidRDefault="00274DBC">
      <w:r>
        <w:rPr>
          <w:rFonts w:hint="eastAsia"/>
        </w:rPr>
        <w:t>【文型</w:t>
      </w:r>
      <w:r>
        <w:rPr>
          <w:rFonts w:hint="eastAsia"/>
        </w:rPr>
        <w:t>74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限りでは</w:t>
      </w:r>
      <w:r>
        <w:rPr>
          <w:rFonts w:hint="eastAsia"/>
        </w:rPr>
        <w:t>B</w:t>
      </w:r>
      <w:r>
        <w:rPr>
          <w:rFonts w:hint="eastAsia"/>
        </w:rPr>
        <w:t>：理解】</w:t>
      </w:r>
    </w:p>
    <w:p w14:paraId="6BF3B342" w14:textId="5004B18E" w:rsidR="00274DBC" w:rsidRPr="00C376AB" w:rsidRDefault="00274DBC" w:rsidP="00C376AB">
      <w:r>
        <w:rPr>
          <w:rFonts w:hint="eastAsia"/>
        </w:rPr>
        <w:t>接続：</w:t>
      </w:r>
      <w:r w:rsidR="00C376AB">
        <w:rPr>
          <w:rFonts w:hint="eastAsia"/>
        </w:rPr>
        <w:t>Ｖ辞書・Ｖた・Ｎの＋限りでは</w:t>
      </w:r>
      <w:r w:rsidRPr="00C376AB">
        <w:rPr>
          <w:rFonts w:hint="eastAsia"/>
        </w:rPr>
        <w:t xml:space="preserve">　　　　　　　　　　　　　　　　　　　</w:t>
      </w:r>
      <w:r>
        <w:rPr>
          <w:rFonts w:hint="eastAsia"/>
          <w:u w:val="single"/>
        </w:rPr>
        <w:t xml:space="preserve">　　　　　　　　　　　　</w:t>
      </w:r>
    </w:p>
    <w:p w14:paraId="7F30CDA7" w14:textId="77777777" w:rsidR="00274DBC" w:rsidRDefault="00274DBC" w:rsidP="00274DBC">
      <w:pPr>
        <w:rPr>
          <w:u w:val="single"/>
        </w:rPr>
      </w:pPr>
      <w:r>
        <w:rPr>
          <w:rFonts w:hint="eastAsia"/>
        </w:rPr>
        <w:t>意味：</w:t>
      </w:r>
      <w:r>
        <w:rPr>
          <w:rFonts w:hint="eastAsia"/>
          <w:u w:val="single"/>
        </w:rPr>
        <w:t xml:space="preserve">　　　　　　　　　　　　　　　　　　　　　　　　　　　　　　　</w:t>
      </w:r>
    </w:p>
    <w:p w14:paraId="0E4E886A" w14:textId="77777777" w:rsidR="00274DBC" w:rsidRDefault="00274DBC" w:rsidP="00274DBC">
      <w:r>
        <w:rPr>
          <w:rFonts w:hint="eastAsia"/>
        </w:rPr>
        <w:t>例）私の知っている限りでは、あの二人はもう別れたそうだよ。</w:t>
      </w:r>
    </w:p>
    <w:p w14:paraId="75BEAB38" w14:textId="77777777" w:rsidR="00081CB9" w:rsidRDefault="00081CB9" w:rsidP="00274DBC"/>
    <w:p w14:paraId="75D41103" w14:textId="378CF122" w:rsidR="00274DBC" w:rsidRDefault="00F25D8D" w:rsidP="00274DBC">
      <w:r>
        <w:rPr>
          <w:rFonts w:hint="eastAsia"/>
        </w:rPr>
        <w:t>練習５</w:t>
      </w:r>
    </w:p>
    <w:p w14:paraId="639D9D5E" w14:textId="77777777" w:rsidR="00274DBC" w:rsidRDefault="00274DBC" w:rsidP="00274DBC">
      <w:r>
        <w:rPr>
          <w:rFonts w:hint="eastAsia"/>
        </w:rPr>
        <w:t>１）ニュースを（</w:t>
      </w:r>
      <w:r>
        <w:rPr>
          <w:rFonts w:hint="eastAsia"/>
        </w:rPr>
        <w:t>a</w:t>
      </w:r>
      <w:r>
        <w:rPr>
          <w:rFonts w:hint="eastAsia"/>
        </w:rPr>
        <w:t>読む　ｂ読むの）限りでは、今後高齢化が進んで行くようだ。</w:t>
      </w:r>
    </w:p>
    <w:p w14:paraId="30AB13F7" w14:textId="77777777" w:rsidR="00274DBC" w:rsidRDefault="00274DBC" w:rsidP="00274DBC">
      <w:r>
        <w:rPr>
          <w:rFonts w:hint="eastAsia"/>
        </w:rPr>
        <w:t>２）この（</w:t>
      </w:r>
      <w:r>
        <w:rPr>
          <w:rFonts w:hint="eastAsia"/>
        </w:rPr>
        <w:t>a</w:t>
      </w:r>
      <w:r>
        <w:rPr>
          <w:rFonts w:hint="eastAsia"/>
        </w:rPr>
        <w:t>グラフの　ｂグラフ）限りでは、売上は順調だ。</w:t>
      </w:r>
    </w:p>
    <w:p w14:paraId="2E29A507" w14:textId="77777777" w:rsidR="00274DBC" w:rsidRDefault="00274DBC" w:rsidP="00274DBC">
      <w:r>
        <w:rPr>
          <w:rFonts w:hint="eastAsia"/>
        </w:rPr>
        <w:t>３）今まで自分で（</w:t>
      </w:r>
      <w:r>
        <w:rPr>
          <w:rFonts w:hint="eastAsia"/>
        </w:rPr>
        <w:t>a</w:t>
      </w:r>
      <w:r>
        <w:rPr>
          <w:rFonts w:hint="eastAsia"/>
        </w:rPr>
        <w:t>調べる　ｂ調べた）限りでは今後も人気は続くだろう。</w:t>
      </w:r>
    </w:p>
    <w:p w14:paraId="0EACBD29" w14:textId="77777777" w:rsidR="00274DBC" w:rsidRDefault="00274DBC" w:rsidP="00274DBC"/>
    <w:p w14:paraId="13E1898A" w14:textId="39BE36C5" w:rsidR="00D25178" w:rsidRDefault="00F25D8D" w:rsidP="00274DBC">
      <w:r>
        <w:rPr>
          <w:rFonts w:hint="eastAsia"/>
        </w:rPr>
        <w:t>練習６</w:t>
      </w:r>
      <w:r w:rsidR="00D25178">
        <w:rPr>
          <w:rFonts w:hint="eastAsia"/>
        </w:rPr>
        <w:t>【ケータイを使って日本を調べてください！】</w:t>
      </w:r>
    </w:p>
    <w:p w14:paraId="4E663D16" w14:textId="77777777" w:rsidR="00D25178" w:rsidRDefault="00D25178" w:rsidP="00274DBC"/>
    <w:p w14:paraId="4342598C" w14:textId="77777777" w:rsidR="00D25178" w:rsidRDefault="00D25178" w:rsidP="00274DBC">
      <w:r>
        <w:rPr>
          <w:rFonts w:hint="eastAsia"/>
        </w:rPr>
        <w:t>①　日本で</w:t>
      </w:r>
      <w:r>
        <w:rPr>
          <w:rFonts w:hint="eastAsia"/>
        </w:rPr>
        <w:t>3</w:t>
      </w:r>
      <w:r>
        <w:rPr>
          <w:rFonts w:hint="eastAsia"/>
        </w:rPr>
        <w:t>番目に多い名前を調べてください。</w:t>
      </w:r>
    </w:p>
    <w:p w14:paraId="6372208E" w14:textId="77777777" w:rsidR="00D25178" w:rsidRDefault="00D25178" w:rsidP="00274DBC">
      <w:pPr>
        <w:rPr>
          <w:u w:val="single"/>
        </w:rPr>
      </w:pPr>
      <w:r>
        <w:rPr>
          <w:rFonts w:hint="eastAsia"/>
        </w:rPr>
        <w:t>⇒</w:t>
      </w:r>
      <w:r>
        <w:rPr>
          <w:rFonts w:hint="eastAsia"/>
          <w:u w:val="single"/>
        </w:rPr>
        <w:t xml:space="preserve">　　　　　　　　　　　　　　　　　　　　　　　　　　　　</w:t>
      </w:r>
    </w:p>
    <w:p w14:paraId="2C57D97A" w14:textId="77777777" w:rsidR="00D25178" w:rsidRDefault="00D25178" w:rsidP="00274DBC">
      <w:pPr>
        <w:rPr>
          <w:u w:val="single"/>
        </w:rPr>
      </w:pPr>
    </w:p>
    <w:p w14:paraId="413EFAC2" w14:textId="77777777" w:rsidR="00D25178" w:rsidRDefault="00D25178" w:rsidP="00274DBC">
      <w:r>
        <w:rPr>
          <w:rFonts w:hint="eastAsia"/>
        </w:rPr>
        <w:t>②　日本で</w:t>
      </w:r>
      <w:r>
        <w:rPr>
          <w:rFonts w:hint="eastAsia"/>
        </w:rPr>
        <w:t>2</w:t>
      </w:r>
      <w:r>
        <w:rPr>
          <w:rFonts w:hint="eastAsia"/>
        </w:rPr>
        <w:t>番目に人口の多い都道府県を調べてください。</w:t>
      </w:r>
    </w:p>
    <w:p w14:paraId="2826AB5C" w14:textId="77777777" w:rsidR="00D25178" w:rsidRDefault="00D25178" w:rsidP="00D25178">
      <w:pPr>
        <w:rPr>
          <w:u w:val="single"/>
        </w:rPr>
      </w:pPr>
      <w:r>
        <w:rPr>
          <w:rFonts w:hint="eastAsia"/>
        </w:rPr>
        <w:t>⇒</w:t>
      </w:r>
      <w:r>
        <w:rPr>
          <w:rFonts w:hint="eastAsia"/>
          <w:u w:val="single"/>
        </w:rPr>
        <w:t xml:space="preserve">　　　　　　　　　　　　　　　　　　　　　　　　　　　　</w:t>
      </w:r>
    </w:p>
    <w:p w14:paraId="6E88BBD1" w14:textId="77777777" w:rsidR="00D25178" w:rsidRDefault="00D25178" w:rsidP="00274DBC"/>
    <w:p w14:paraId="0E9A2123" w14:textId="4243135A" w:rsidR="00D25178" w:rsidRDefault="00D25178" w:rsidP="00D25178">
      <w:r>
        <w:rPr>
          <w:rFonts w:hint="eastAsia"/>
        </w:rPr>
        <w:t>③　日本で１番</w:t>
      </w:r>
      <w:r w:rsidR="005E6910">
        <w:rPr>
          <w:rFonts w:hint="eastAsia"/>
        </w:rPr>
        <w:t>利用者が</w:t>
      </w:r>
      <w:r>
        <w:rPr>
          <w:rFonts w:hint="eastAsia"/>
        </w:rPr>
        <w:t>多いケータイの会社を調べてください。</w:t>
      </w:r>
    </w:p>
    <w:p w14:paraId="49F5F7E2" w14:textId="77777777" w:rsidR="00D25178" w:rsidRDefault="00D25178" w:rsidP="00D25178">
      <w:pPr>
        <w:rPr>
          <w:u w:val="single"/>
        </w:rPr>
      </w:pPr>
      <w:r>
        <w:rPr>
          <w:rFonts w:hint="eastAsia"/>
        </w:rPr>
        <w:t>⇒</w:t>
      </w:r>
      <w:r>
        <w:rPr>
          <w:rFonts w:hint="eastAsia"/>
          <w:u w:val="single"/>
        </w:rPr>
        <w:t xml:space="preserve">　　　　　　　　　　　　　　　　　　　　　　　　　　　　</w:t>
      </w:r>
    </w:p>
    <w:p w14:paraId="7C336D78" w14:textId="77777777" w:rsidR="00D25178" w:rsidRDefault="00D25178" w:rsidP="00274DBC"/>
    <w:p w14:paraId="5BFB82A9" w14:textId="77777777" w:rsidR="00D25178" w:rsidRDefault="00D25178" w:rsidP="00D25178">
      <w:r>
        <w:rPr>
          <w:rFonts w:hint="eastAsia"/>
        </w:rPr>
        <w:t>④　東京で１番大きい区を調べてください。</w:t>
      </w:r>
    </w:p>
    <w:p w14:paraId="5AD08727" w14:textId="77777777" w:rsidR="00D25178" w:rsidRDefault="00D25178" w:rsidP="00D25178">
      <w:pPr>
        <w:rPr>
          <w:u w:val="single"/>
        </w:rPr>
      </w:pPr>
      <w:r>
        <w:rPr>
          <w:rFonts w:hint="eastAsia"/>
        </w:rPr>
        <w:t>⇒</w:t>
      </w:r>
      <w:r>
        <w:rPr>
          <w:rFonts w:hint="eastAsia"/>
          <w:u w:val="single"/>
        </w:rPr>
        <w:t xml:space="preserve">　　　　　　　　　　　　　　　　　　　　　　　　　　　　</w:t>
      </w:r>
    </w:p>
    <w:p w14:paraId="0CDDC361" w14:textId="77777777" w:rsidR="00D25178" w:rsidRDefault="00D25178" w:rsidP="00274DBC"/>
    <w:p w14:paraId="329D1C68" w14:textId="77777777" w:rsidR="00D25178" w:rsidRDefault="00D25178" w:rsidP="00D25178">
      <w:r>
        <w:rPr>
          <w:rFonts w:hint="eastAsia"/>
        </w:rPr>
        <w:t xml:space="preserve">⑤　</w:t>
      </w:r>
      <w:r w:rsidR="00F54B2A">
        <w:rPr>
          <w:rFonts w:hint="eastAsia"/>
        </w:rPr>
        <w:t>日本人が一番良く行く外国を調べてください。</w:t>
      </w:r>
    </w:p>
    <w:p w14:paraId="50579626" w14:textId="77777777" w:rsidR="00D25178" w:rsidRDefault="00D25178" w:rsidP="00D25178">
      <w:pPr>
        <w:rPr>
          <w:u w:val="single"/>
        </w:rPr>
      </w:pPr>
      <w:r>
        <w:rPr>
          <w:rFonts w:hint="eastAsia"/>
        </w:rPr>
        <w:t>⇒</w:t>
      </w:r>
      <w:r>
        <w:rPr>
          <w:rFonts w:hint="eastAsia"/>
          <w:u w:val="single"/>
        </w:rPr>
        <w:t xml:space="preserve">　　　　　　　　　　　　　　　　　　　　　　　　　　　　</w:t>
      </w:r>
    </w:p>
    <w:p w14:paraId="4B281DE0" w14:textId="77777777" w:rsidR="00D25178" w:rsidRDefault="00D25178" w:rsidP="00274DBC"/>
    <w:p w14:paraId="5D0EEDB2" w14:textId="77777777" w:rsidR="00F54B2A" w:rsidRDefault="00F54B2A" w:rsidP="00F54B2A">
      <w:r>
        <w:rPr>
          <w:rFonts w:hint="eastAsia"/>
        </w:rPr>
        <w:t>⑥　日本で一番人気のある牛丼屋を調べてください。</w:t>
      </w:r>
    </w:p>
    <w:p w14:paraId="20C19EE8" w14:textId="77777777" w:rsidR="00F54B2A" w:rsidRDefault="00F54B2A" w:rsidP="00F54B2A">
      <w:pPr>
        <w:rPr>
          <w:u w:val="single"/>
        </w:rPr>
      </w:pPr>
      <w:r>
        <w:rPr>
          <w:rFonts w:hint="eastAsia"/>
        </w:rPr>
        <w:t>⇒</w:t>
      </w:r>
      <w:r>
        <w:rPr>
          <w:rFonts w:hint="eastAsia"/>
          <w:u w:val="single"/>
        </w:rPr>
        <w:t xml:space="preserve">　　　　　　　　　　　　　　　　　　　　　　　　　　　　</w:t>
      </w:r>
    </w:p>
    <w:p w14:paraId="3EF9EA92" w14:textId="7A44D140" w:rsidR="00F54B2A" w:rsidRDefault="00F54B2A" w:rsidP="00274DBC"/>
    <w:p w14:paraId="3D1C76E4" w14:textId="77777777" w:rsidR="00036A5F" w:rsidRDefault="00036A5F" w:rsidP="00274DBC">
      <w:pPr>
        <w:rPr>
          <w:rFonts w:hint="eastAsia"/>
        </w:rPr>
      </w:pPr>
      <w:bookmarkStart w:id="0" w:name="_GoBack"/>
      <w:bookmarkEnd w:id="0"/>
    </w:p>
    <w:p w14:paraId="14A8B709" w14:textId="77777777" w:rsidR="00F54B2A" w:rsidRDefault="00F54B2A" w:rsidP="00F54B2A">
      <w:r>
        <w:rPr>
          <w:rFonts w:hint="eastAsia"/>
        </w:rPr>
        <w:t>⑦　日本で一番売り上げのあるコンビ二を調べてください。</w:t>
      </w:r>
    </w:p>
    <w:p w14:paraId="27829F80" w14:textId="77777777" w:rsidR="00F54B2A" w:rsidRDefault="00F54B2A" w:rsidP="00F54B2A">
      <w:pPr>
        <w:rPr>
          <w:u w:val="single"/>
        </w:rPr>
      </w:pPr>
      <w:r>
        <w:rPr>
          <w:rFonts w:hint="eastAsia"/>
        </w:rPr>
        <w:t>⇒</w:t>
      </w:r>
      <w:r>
        <w:rPr>
          <w:rFonts w:hint="eastAsia"/>
          <w:u w:val="single"/>
        </w:rPr>
        <w:t xml:space="preserve">　　　　　　　　　　　　　　　　　　　　　　　　　　　　</w:t>
      </w:r>
    </w:p>
    <w:p w14:paraId="592DB310" w14:textId="77777777" w:rsidR="00F54B2A" w:rsidRDefault="00F54B2A" w:rsidP="00274DBC"/>
    <w:p w14:paraId="493B442E" w14:textId="77777777" w:rsidR="00F54B2A" w:rsidRDefault="00F54B2A" w:rsidP="00F54B2A">
      <w:r>
        <w:rPr>
          <w:rFonts w:hint="eastAsia"/>
        </w:rPr>
        <w:t>⑧　東京で一番雨が多い月を調べてください。</w:t>
      </w:r>
    </w:p>
    <w:p w14:paraId="01B36A9D" w14:textId="77777777" w:rsidR="00F54B2A" w:rsidRDefault="00F54B2A" w:rsidP="00F54B2A">
      <w:pPr>
        <w:rPr>
          <w:u w:val="single"/>
        </w:rPr>
      </w:pPr>
      <w:r>
        <w:rPr>
          <w:rFonts w:hint="eastAsia"/>
        </w:rPr>
        <w:t>⇒</w:t>
      </w:r>
      <w:r>
        <w:rPr>
          <w:rFonts w:hint="eastAsia"/>
          <w:u w:val="single"/>
        </w:rPr>
        <w:t xml:space="preserve">　　　　　　　　　　　　　　　　　　　　　　　　　　　　</w:t>
      </w:r>
    </w:p>
    <w:p w14:paraId="5B0DAA9A" w14:textId="77777777" w:rsidR="00F54B2A" w:rsidRDefault="00F54B2A" w:rsidP="00274DBC"/>
    <w:p w14:paraId="3656BE2C" w14:textId="77777777" w:rsidR="00F54B2A" w:rsidRDefault="00F54B2A" w:rsidP="00274DBC"/>
    <w:p w14:paraId="38CA81DD" w14:textId="77777777" w:rsidR="00F54B2A" w:rsidRDefault="00F54B2A" w:rsidP="00274DBC"/>
    <w:p w14:paraId="4BE4D9FE" w14:textId="77777777" w:rsidR="00F54B2A" w:rsidRDefault="00F54B2A" w:rsidP="00274DBC"/>
    <w:p w14:paraId="258BD5E5" w14:textId="77777777" w:rsidR="00895856" w:rsidRDefault="00895856" w:rsidP="00274DBC">
      <w:r>
        <w:rPr>
          <w:rFonts w:hint="eastAsia"/>
        </w:rPr>
        <w:t>考えましょう！！</w:t>
      </w:r>
    </w:p>
    <w:p w14:paraId="009965E5" w14:textId="77777777" w:rsidR="00F54B2A" w:rsidRDefault="00895856" w:rsidP="00274DBC">
      <w:r>
        <w:rPr>
          <w:rFonts w:hint="eastAsia"/>
        </w:rPr>
        <w:t>日本の昔からのルールで年末までにしなければいけないことが６つあります。</w:t>
      </w:r>
    </w:p>
    <w:p w14:paraId="17E6C268" w14:textId="77777777" w:rsidR="00895856" w:rsidRDefault="00895856" w:rsidP="00274DBC">
      <w:r>
        <w:rPr>
          <w:rFonts w:hint="eastAsia"/>
        </w:rPr>
        <w:t>どんなことでしょうか？？</w:t>
      </w:r>
    </w:p>
    <w:p w14:paraId="0ABCDCD0" w14:textId="77777777" w:rsidR="00895856" w:rsidRDefault="00895856" w:rsidP="00274DBC"/>
    <w:p w14:paraId="0A6FCC0E" w14:textId="77777777" w:rsidR="00895856" w:rsidRDefault="00895856" w:rsidP="00274DBC">
      <w:r>
        <w:rPr>
          <w:rFonts w:hint="eastAsia"/>
        </w:rPr>
        <w:t>①</w:t>
      </w:r>
    </w:p>
    <w:p w14:paraId="7DF3DE8E" w14:textId="77777777" w:rsidR="00895856" w:rsidRDefault="00895856" w:rsidP="00274DBC"/>
    <w:p w14:paraId="0FADEF41" w14:textId="77777777" w:rsidR="00895856" w:rsidRDefault="00895856" w:rsidP="00274DBC">
      <w:r>
        <w:rPr>
          <w:rFonts w:hint="eastAsia"/>
        </w:rPr>
        <w:t>②</w:t>
      </w:r>
    </w:p>
    <w:p w14:paraId="1EC03DA6" w14:textId="77777777" w:rsidR="00895856" w:rsidRDefault="00895856" w:rsidP="00274DBC"/>
    <w:p w14:paraId="5009C326" w14:textId="77777777" w:rsidR="00895856" w:rsidRDefault="00895856" w:rsidP="00274DBC">
      <w:r>
        <w:rPr>
          <w:rFonts w:hint="eastAsia"/>
        </w:rPr>
        <w:t>③</w:t>
      </w:r>
    </w:p>
    <w:p w14:paraId="21906B56" w14:textId="77777777" w:rsidR="00895856" w:rsidRDefault="00895856" w:rsidP="00274DBC"/>
    <w:p w14:paraId="3C72969D" w14:textId="77777777" w:rsidR="00895856" w:rsidRDefault="00895856" w:rsidP="00274DBC">
      <w:r>
        <w:rPr>
          <w:rFonts w:hint="eastAsia"/>
        </w:rPr>
        <w:t>④</w:t>
      </w:r>
    </w:p>
    <w:p w14:paraId="1308CCBF" w14:textId="77777777" w:rsidR="00895856" w:rsidRDefault="00895856" w:rsidP="00274DBC"/>
    <w:p w14:paraId="53A36858" w14:textId="77777777" w:rsidR="00895856" w:rsidRDefault="00895856" w:rsidP="00274DBC">
      <w:r>
        <w:rPr>
          <w:rFonts w:hint="eastAsia"/>
        </w:rPr>
        <w:t>⑤</w:t>
      </w:r>
    </w:p>
    <w:p w14:paraId="3EE6D135" w14:textId="77777777" w:rsidR="00895856" w:rsidRDefault="00895856" w:rsidP="00274DBC"/>
    <w:p w14:paraId="37F4C4E8" w14:textId="77777777" w:rsidR="00895856" w:rsidRPr="00F54B2A" w:rsidRDefault="00895856" w:rsidP="00274DBC">
      <w:r>
        <w:rPr>
          <w:rFonts w:hint="eastAsia"/>
        </w:rPr>
        <w:t>⑥</w:t>
      </w:r>
    </w:p>
    <w:sectPr w:rsidR="00895856" w:rsidRPr="00F54B2A" w:rsidSect="00AB11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624" w:right="720" w:bottom="720" w:left="720" w:header="851" w:footer="850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C7431" w14:textId="77777777" w:rsidR="00EE2A9D" w:rsidRDefault="00EE2A9D" w:rsidP="00EE2A9D">
      <w:r>
        <w:separator/>
      </w:r>
    </w:p>
  </w:endnote>
  <w:endnote w:type="continuationSeparator" w:id="0">
    <w:p w14:paraId="35C0D8E0" w14:textId="77777777" w:rsidR="00EE2A9D" w:rsidRDefault="00EE2A9D" w:rsidP="00EE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73D52" w14:textId="77777777" w:rsidR="00D00208" w:rsidRDefault="00D0020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4283486"/>
      <w:docPartObj>
        <w:docPartGallery w:val="Page Numbers (Bottom of Page)"/>
        <w:docPartUnique/>
      </w:docPartObj>
    </w:sdtPr>
    <w:sdtEndPr/>
    <w:sdtContent>
      <w:p w14:paraId="1169435A" w14:textId="62D9ACF2" w:rsidR="00AB1172" w:rsidRPr="00D00208" w:rsidRDefault="00D00208" w:rsidP="00D0020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rPr>
            <w:rFonts w:hint="eastAsia"/>
          </w:rPr>
          <w:t xml:space="preserve">　　　　　　　　　　　　　　　　　　　　　　　　　　　　　</w:t>
        </w:r>
        <w:r w:rsidRPr="003B55AD">
          <w:rPr>
            <w:rFonts w:hint="eastAsia"/>
          </w:rPr>
          <w:t>文型プリント</w:t>
        </w:r>
        <w:r>
          <w:rPr>
            <w:rFonts w:hint="eastAsia"/>
          </w:rPr>
          <w:t>26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EB681" w14:textId="77777777" w:rsidR="00D00208" w:rsidRDefault="00D0020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FEF21" w14:textId="77777777" w:rsidR="00EE2A9D" w:rsidRDefault="00EE2A9D" w:rsidP="00EE2A9D">
      <w:r>
        <w:separator/>
      </w:r>
    </w:p>
  </w:footnote>
  <w:footnote w:type="continuationSeparator" w:id="0">
    <w:p w14:paraId="36ADCDAC" w14:textId="77777777" w:rsidR="00EE2A9D" w:rsidRDefault="00EE2A9D" w:rsidP="00EE2A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7A5F1" w14:textId="77777777" w:rsidR="00D00208" w:rsidRDefault="00D00208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E54AD" w14:textId="02709391" w:rsidR="009453C6" w:rsidRPr="00AB1172" w:rsidRDefault="00AB1172" w:rsidP="00AB1172">
    <w:pPr>
      <w:pStyle w:val="aa"/>
      <w:tabs>
        <w:tab w:val="clear" w:pos="4252"/>
        <w:tab w:val="clear" w:pos="8504"/>
        <w:tab w:val="center" w:pos="7299"/>
        <w:tab w:val="right" w:pos="14598"/>
      </w:tabs>
      <w:rPr>
        <w:sz w:val="18"/>
        <w:szCs w:val="18"/>
      </w:rPr>
    </w:pPr>
    <w:r>
      <w:rPr>
        <w:rFonts w:hint="eastAsia"/>
        <w:sz w:val="18"/>
        <w:szCs w:val="18"/>
        <w:lang w:val="ja-JP"/>
      </w:rPr>
      <w:t>情報を伝えよう</w:t>
    </w:r>
    <w:r>
      <w:rPr>
        <w:sz w:val="18"/>
        <w:szCs w:val="18"/>
        <w:lang w:val="ja-JP"/>
      </w:rPr>
      <w:t>Running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rFonts w:hint="eastAsia"/>
        <w:sz w:val="18"/>
        <w:szCs w:val="18"/>
      </w:rPr>
      <w:t>東洋言語学院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B67A7" w14:textId="77777777" w:rsidR="00D00208" w:rsidRDefault="00D00208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A6677"/>
    <w:multiLevelType w:val="hybridMultilevel"/>
    <w:tmpl w:val="74821A36"/>
    <w:lvl w:ilvl="0" w:tplc="B88675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867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34A3"/>
    <w:rsid w:val="000116D3"/>
    <w:rsid w:val="00016ABA"/>
    <w:rsid w:val="00036A5F"/>
    <w:rsid w:val="00081CB9"/>
    <w:rsid w:val="0012750D"/>
    <w:rsid w:val="001C775A"/>
    <w:rsid w:val="00233E23"/>
    <w:rsid w:val="00274DBC"/>
    <w:rsid w:val="00297FE4"/>
    <w:rsid w:val="003028E0"/>
    <w:rsid w:val="0034197D"/>
    <w:rsid w:val="003622D1"/>
    <w:rsid w:val="005334A3"/>
    <w:rsid w:val="00561C7D"/>
    <w:rsid w:val="00570E75"/>
    <w:rsid w:val="005E6910"/>
    <w:rsid w:val="00895856"/>
    <w:rsid w:val="009453C6"/>
    <w:rsid w:val="00AB1172"/>
    <w:rsid w:val="00C376AB"/>
    <w:rsid w:val="00D00208"/>
    <w:rsid w:val="00D25178"/>
    <w:rsid w:val="00D74D12"/>
    <w:rsid w:val="00E0273C"/>
    <w:rsid w:val="00E10188"/>
    <w:rsid w:val="00EA3FB1"/>
    <w:rsid w:val="00EE2A9D"/>
    <w:rsid w:val="00F25D8D"/>
    <w:rsid w:val="00F4709A"/>
    <w:rsid w:val="00F54B2A"/>
    <w:rsid w:val="00F8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>
      <v:textbox inset="5.85pt,.7pt,5.85pt,.7pt"/>
    </o:shapedefaults>
    <o:shapelayout v:ext="edit">
      <o:idmap v:ext="edit" data="1"/>
    </o:shapelayout>
  </w:shapeDefaults>
  <w:decimalSymbol w:val="."/>
  <w:listSeparator w:val=","/>
  <w14:docId w14:val="14DB6B62"/>
  <w15:docId w15:val="{EB09B324-3A2A-4007-B8B7-8A0BC75F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rsid w:val="00297FE4"/>
    <w:rPr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297F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297FE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E10188"/>
    <w:pPr>
      <w:jc w:val="left"/>
    </w:pPr>
  </w:style>
  <w:style w:type="character" w:customStyle="1" w:styleId="a7">
    <w:name w:val="コメント文字列 (文字)"/>
    <w:basedOn w:val="a0"/>
    <w:link w:val="a6"/>
    <w:uiPriority w:val="99"/>
    <w:semiHidden/>
    <w:rsid w:val="00E10188"/>
  </w:style>
  <w:style w:type="paragraph" w:styleId="a8">
    <w:name w:val="annotation subject"/>
    <w:basedOn w:val="a6"/>
    <w:next w:val="a6"/>
    <w:link w:val="a9"/>
    <w:uiPriority w:val="99"/>
    <w:semiHidden/>
    <w:unhideWhenUsed/>
    <w:rsid w:val="00E10188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E10188"/>
    <w:rPr>
      <w:b/>
      <w:bCs/>
    </w:rPr>
  </w:style>
  <w:style w:type="paragraph" w:styleId="aa">
    <w:name w:val="header"/>
    <w:basedOn w:val="a"/>
    <w:link w:val="ab"/>
    <w:uiPriority w:val="99"/>
    <w:unhideWhenUsed/>
    <w:rsid w:val="00EE2A9D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E2A9D"/>
  </w:style>
  <w:style w:type="paragraph" w:styleId="ac">
    <w:name w:val="footer"/>
    <w:basedOn w:val="a"/>
    <w:link w:val="ad"/>
    <w:uiPriority w:val="99"/>
    <w:unhideWhenUsed/>
    <w:rsid w:val="00EE2A9D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E2A9D"/>
  </w:style>
  <w:style w:type="paragraph" w:styleId="ae">
    <w:name w:val="List Paragraph"/>
    <w:basedOn w:val="a"/>
    <w:uiPriority w:val="34"/>
    <w:qFormat/>
    <w:rsid w:val="003028E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3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3479CDFD8EF7428D2E3374A79C31A5" ma:contentTypeVersion="0" ma:contentTypeDescription="新しいドキュメントを作成します。" ma:contentTypeScope="" ma:versionID="d523a71a5884714d829f1cb267d8b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FA8A35-C768-4B5D-9AAC-DAD3C536AF9C}"/>
</file>

<file path=customXml/itemProps2.xml><?xml version="1.0" encoding="utf-8"?>
<ds:datastoreItem xmlns:ds="http://schemas.openxmlformats.org/officeDocument/2006/customXml" ds:itemID="{3F526613-2BDC-4CAC-BC18-705C8946461E}"/>
</file>

<file path=customXml/itemProps3.xml><?xml version="1.0" encoding="utf-8"?>
<ds:datastoreItem xmlns:ds="http://schemas.openxmlformats.org/officeDocument/2006/customXml" ds:itemID="{CEC6F8E5-7D0A-46B1-A679-3261E8483E1F}"/>
</file>

<file path=docProps/app.xml><?xml version="1.0" encoding="utf-8"?>
<Properties xmlns="http://schemas.openxmlformats.org/officeDocument/2006/extended-properties" xmlns:vt="http://schemas.openxmlformats.org/officeDocument/2006/docPropsVTypes">
  <Template>2E76C6B6</Template>
  <TotalTime>33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jikei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jikei</dc:creator>
  <cp:lastModifiedBy>jikei</cp:lastModifiedBy>
  <cp:revision>22</cp:revision>
  <cp:lastPrinted>2020-04-28T08:27:00Z</cp:lastPrinted>
  <dcterms:created xsi:type="dcterms:W3CDTF">2015-12-08T09:43:00Z</dcterms:created>
  <dcterms:modified xsi:type="dcterms:W3CDTF">2021-09-22T04:13:00Z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0x0101005D3479CDFD8EF7428D2E3374A79C31A5</vt:lpwstr>
  </property>
</Properties>
</file>