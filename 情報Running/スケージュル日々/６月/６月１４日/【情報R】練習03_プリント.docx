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D63F" w14:textId="690ED647" w:rsidR="003426C5" w:rsidRPr="00EC30DC" w:rsidRDefault="00A33E7B" w:rsidP="00EC30D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</w:rPr>
        <w:t>問１</w:t>
      </w:r>
      <w:r w:rsidR="003426C5">
        <w:rPr>
          <w:rFonts w:asciiTheme="minorEastAsia" w:hAnsiTheme="minorEastAsia" w:hint="eastAsia"/>
          <w:noProof/>
        </w:rPr>
        <w:t xml:space="preserve">　正しい文に〇、そうでない文に×をつけなさい。</w:t>
      </w:r>
    </w:p>
    <w:p w14:paraId="3DA3122B" w14:textId="53E58430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1.（　）スピーチに失敗したのは、彼のせいだ。</w:t>
      </w:r>
    </w:p>
    <w:p w14:paraId="3296304B" w14:textId="7CA141F7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2.（　）先生や友人のおかげに、大学に合格することが出来ました。</w:t>
      </w:r>
    </w:p>
    <w:p w14:paraId="5A42F7E5" w14:textId="432C55EA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3.（　）</w:t>
      </w:r>
      <w:r w:rsidR="00342CA4">
        <w:rPr>
          <w:rFonts w:asciiTheme="minorEastAsia" w:hAnsiTheme="minorEastAsia" w:hint="eastAsia"/>
          <w:noProof/>
        </w:rPr>
        <w:t>歌が得意だと言ったばかりに、卒業式で歌うことになってしまった。</w:t>
      </w:r>
    </w:p>
    <w:p w14:paraId="5C6BBDD9" w14:textId="3A4D32E6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4.（　）</w:t>
      </w:r>
      <w:r w:rsidR="00342CA4">
        <w:rPr>
          <w:rFonts w:asciiTheme="minorEastAsia" w:hAnsiTheme="minorEastAsia" w:hint="eastAsia"/>
          <w:noProof/>
        </w:rPr>
        <w:t>寝坊したために、電車の事故があった。</w:t>
      </w:r>
    </w:p>
    <w:p w14:paraId="4381C060" w14:textId="3394366F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5.（　）</w:t>
      </w:r>
      <w:r w:rsidR="00342CA4">
        <w:rPr>
          <w:rFonts w:asciiTheme="minorEastAsia" w:hAnsiTheme="minorEastAsia" w:hint="eastAsia"/>
          <w:noProof/>
        </w:rPr>
        <w:t>急いで教室を出たせいで、忘れ物をしてしまった。</w:t>
      </w:r>
    </w:p>
    <w:p w14:paraId="2E4934FB" w14:textId="6F07B2A0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6.（　）</w:t>
      </w:r>
      <w:r w:rsidR="00342CA4">
        <w:rPr>
          <w:rFonts w:asciiTheme="minorEastAsia" w:hAnsiTheme="minorEastAsia" w:hint="eastAsia"/>
          <w:noProof/>
        </w:rPr>
        <w:t>病気になったために、仕事を辞めることになった。</w:t>
      </w:r>
    </w:p>
    <w:p w14:paraId="4DB918CD" w14:textId="1C85BCC3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7.（　）</w:t>
      </w:r>
      <w:r w:rsidR="00342CA4">
        <w:rPr>
          <w:rFonts w:asciiTheme="minorEastAsia" w:hAnsiTheme="minorEastAsia" w:hint="eastAsia"/>
          <w:noProof/>
        </w:rPr>
        <w:t>たくさん勉強したばかりに、テストで100点を取った。</w:t>
      </w:r>
    </w:p>
    <w:p w14:paraId="608EC297" w14:textId="7173BB03" w:rsidR="003426C5" w:rsidRDefault="003426C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8.（　）</w:t>
      </w:r>
      <w:r w:rsidR="00342CA4">
        <w:rPr>
          <w:rFonts w:asciiTheme="minorEastAsia" w:hAnsiTheme="minorEastAsia" w:hint="eastAsia"/>
          <w:noProof/>
        </w:rPr>
        <w:t>昨日たくさん寝たおかげか、今日はとても元気だ。</w:t>
      </w:r>
    </w:p>
    <w:p w14:paraId="7FDA6896" w14:textId="78EB350E" w:rsidR="00342CA4" w:rsidRDefault="00342CA4" w:rsidP="00B24154">
      <w:pPr>
        <w:rPr>
          <w:rFonts w:asciiTheme="minorEastAsia" w:hAnsiTheme="minorEastAsia"/>
          <w:noProof/>
        </w:rPr>
      </w:pPr>
    </w:p>
    <w:p w14:paraId="725F4FF2" w14:textId="20ADFC55" w:rsidR="00342CA4" w:rsidRDefault="00342CA4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</w:t>
      </w:r>
      <w:r w:rsidR="00A33E7B">
        <w:rPr>
          <w:rFonts w:asciiTheme="minorEastAsia" w:hAnsiTheme="minorEastAsia" w:hint="eastAsia"/>
          <w:noProof/>
        </w:rPr>
        <w:t>２</w:t>
      </w:r>
    </w:p>
    <w:p w14:paraId="4A2B9843" w14:textId="568CFC2D" w:rsidR="003426C5" w:rsidRDefault="00342CA4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</w:t>
      </w:r>
      <w:r w:rsidR="005941A8">
        <w:rPr>
          <w:rFonts w:asciiTheme="minorEastAsia" w:hAnsiTheme="minorEastAsia" w:hint="eastAsia"/>
          <w:noProof/>
        </w:rPr>
        <w:t>早めに家を出た（せいで・おかげで）遅刻しなかった。</w:t>
      </w:r>
    </w:p>
    <w:p w14:paraId="79B33677" w14:textId="23A0B8B5" w:rsidR="005941A8" w:rsidRDefault="005941A8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2.出席率が足りない（おかげか・ばかりに）、国に帰ることになった。</w:t>
      </w:r>
    </w:p>
    <w:p w14:paraId="67DAB15F" w14:textId="0B10A2E2" w:rsidR="005941A8" w:rsidRDefault="005941A8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3.あなたの（せいで・ため）、失敗したんです。</w:t>
      </w:r>
    </w:p>
    <w:p w14:paraId="1845753F" w14:textId="60B0BEDF" w:rsidR="005941A8" w:rsidRDefault="005941A8" w:rsidP="005941A8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4.テストの点が悪かったのは、私があまり勉強をしなかった（せいだ・ばかりだ）。</w:t>
      </w:r>
    </w:p>
    <w:p w14:paraId="2896158D" w14:textId="1C55DE8D" w:rsidR="005941A8" w:rsidRDefault="005941A8" w:rsidP="005941A8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5.大きな声を出したばかりに、（よく聞こえた・赤ちゃんが起きてしまった）。</w:t>
      </w:r>
    </w:p>
    <w:p w14:paraId="2547832B" w14:textId="6CD5278E" w:rsidR="005941A8" w:rsidRDefault="005941A8" w:rsidP="005941A8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6.きのう夜更かしをした（せいか・おかげか）、今日はとても眠い。</w:t>
      </w:r>
    </w:p>
    <w:p w14:paraId="55D61C71" w14:textId="77777777" w:rsidR="005941A8" w:rsidRDefault="005941A8" w:rsidP="005941A8">
      <w:pPr>
        <w:ind w:left="210" w:hangingChars="100" w:hanging="210"/>
        <w:rPr>
          <w:rFonts w:asciiTheme="minorEastAsia" w:hAnsiTheme="minorEastAsia"/>
          <w:noProof/>
        </w:rPr>
      </w:pPr>
    </w:p>
    <w:p w14:paraId="33EBAEA4" w14:textId="485B6B25" w:rsidR="00B24154" w:rsidRDefault="00B24154" w:rsidP="00B24154">
      <w:pPr>
        <w:rPr>
          <w:rFonts w:asciiTheme="minorEastAsia" w:hAnsiTheme="minorEastAsia"/>
        </w:rPr>
      </w:pPr>
    </w:p>
    <w:p w14:paraId="7397A8CF" w14:textId="77777777" w:rsidR="00B24154" w:rsidRDefault="00B24154" w:rsidP="00B241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1C34083C" w14:textId="188F7A55" w:rsidR="00B24154" w:rsidRDefault="00B24154" w:rsidP="00B24154">
      <w:pPr>
        <w:rPr>
          <w:rFonts w:asciiTheme="minorEastAsia" w:hAnsiTheme="minorEastAsia"/>
        </w:rPr>
      </w:pPr>
    </w:p>
    <w:p w14:paraId="5354CA99" w14:textId="77777777" w:rsidR="00150C4D" w:rsidRDefault="00150C4D" w:rsidP="00B24154">
      <w:pPr>
        <w:rPr>
          <w:rFonts w:asciiTheme="minorEastAsia" w:hAnsiTheme="minorEastAsia"/>
        </w:rPr>
      </w:pPr>
    </w:p>
    <w:p w14:paraId="132CA32B" w14:textId="77777777" w:rsidR="00B24154" w:rsidRDefault="00B24154" w:rsidP="00B24154">
      <w:pPr>
        <w:rPr>
          <w:rFonts w:asciiTheme="minorEastAsia" w:hAnsiTheme="minorEastAsia"/>
        </w:rPr>
      </w:pPr>
    </w:p>
    <w:p w14:paraId="327C5308" w14:textId="42EA578D" w:rsidR="00B24154" w:rsidRDefault="00B24154" w:rsidP="00B24154">
      <w:pPr>
        <w:rPr>
          <w:rFonts w:asciiTheme="minorEastAsia" w:hAnsiTheme="minorEastAsia"/>
        </w:rPr>
      </w:pPr>
    </w:p>
    <w:p w14:paraId="332D8CEC" w14:textId="77777777" w:rsidR="003142FE" w:rsidRDefault="003142FE" w:rsidP="00B24154">
      <w:pPr>
        <w:rPr>
          <w:rFonts w:asciiTheme="minorEastAsia" w:hAnsiTheme="minorEastAsia"/>
        </w:rPr>
      </w:pPr>
    </w:p>
    <w:p w14:paraId="668A2C66" w14:textId="77777777" w:rsidR="00B24154" w:rsidRDefault="00B24154" w:rsidP="00B24154">
      <w:pPr>
        <w:rPr>
          <w:rFonts w:asciiTheme="minorEastAsia" w:hAnsiTheme="minorEastAsia"/>
        </w:rPr>
      </w:pPr>
    </w:p>
    <w:p w14:paraId="5DD644BB" w14:textId="548D9075" w:rsidR="00B24154" w:rsidRDefault="00B24154" w:rsidP="00B24154">
      <w:pPr>
        <w:rPr>
          <w:rFonts w:asciiTheme="minorEastAsia" w:hAnsiTheme="minorEastAsia"/>
        </w:rPr>
      </w:pPr>
    </w:p>
    <w:p w14:paraId="55EBCA2B" w14:textId="77777777" w:rsidR="00A33E7B" w:rsidRDefault="00A33E7B" w:rsidP="00B24154">
      <w:pPr>
        <w:rPr>
          <w:rFonts w:asciiTheme="minorEastAsia" w:hAnsiTheme="minorEastAsia"/>
        </w:rPr>
      </w:pPr>
    </w:p>
    <w:p w14:paraId="500B7E7F" w14:textId="112F12B8" w:rsidR="005941A8" w:rsidRDefault="00A33E7B" w:rsidP="00A33E7B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</w:rPr>
        <w:t>問３</w:t>
      </w:r>
    </w:p>
    <w:p w14:paraId="7270CE99" w14:textId="3BF9EEEB" w:rsidR="005941A8" w:rsidRDefault="005941A8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1.まだ17歳（なものですから・のものですから）、お酒は飲めないんです。</w:t>
      </w:r>
    </w:p>
    <w:p w14:paraId="71590816" w14:textId="5BC271EC" w:rsidR="005941A8" w:rsidRDefault="005941A8" w:rsidP="00C85025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</w:t>
      </w:r>
      <w:r w:rsidR="00C85025">
        <w:rPr>
          <w:rFonts w:asciiTheme="minorEastAsia" w:hAnsiTheme="minorEastAsia" w:hint="eastAsia"/>
          <w:noProof/>
        </w:rPr>
        <w:t>住んでいる場所が</w:t>
      </w:r>
      <w:r>
        <w:rPr>
          <w:rFonts w:asciiTheme="minorEastAsia" w:hAnsiTheme="minorEastAsia" w:hint="eastAsia"/>
          <w:noProof/>
        </w:rPr>
        <w:t>東京（からこそ・だからこそ）、</w:t>
      </w:r>
      <w:r w:rsidR="00C85025">
        <w:rPr>
          <w:rFonts w:asciiTheme="minorEastAsia" w:hAnsiTheme="minorEastAsia" w:hint="eastAsia"/>
          <w:noProof/>
        </w:rPr>
        <w:t>遊びすぎないように気を付けよう。</w:t>
      </w:r>
    </w:p>
    <w:p w14:paraId="6567EEC5" w14:textId="2310F44C" w:rsidR="00C85025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3.約束した（からといって・からには）きちんと守ってほしい。</w:t>
      </w:r>
    </w:p>
    <w:p w14:paraId="5C78CDBE" w14:textId="4967EF55" w:rsidR="00C85025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4.先生のご指導があった（からには・からこそ）、合格できました。</w:t>
      </w:r>
    </w:p>
    <w:p w14:paraId="541EC413" w14:textId="528006F7" w:rsidR="00AD64B1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5.バイト代が出た（からこそ・からといって）、使いすぎてはいけない。</w:t>
      </w:r>
    </w:p>
    <w:p w14:paraId="621F6D51" w14:textId="45A96F2B" w:rsidR="00C85025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6.私はお酒が飲めない（からこそ・ものですから）、飲み会には行きません。</w:t>
      </w:r>
    </w:p>
    <w:p w14:paraId="101A8D61" w14:textId="2D074E21" w:rsidR="00C85025" w:rsidRPr="00C85025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7.話し合いで決まった（からこそ・からには）、文句を言わないでやりなさい。</w:t>
      </w:r>
    </w:p>
    <w:p w14:paraId="3BAD4B8E" w14:textId="37EA9C0B" w:rsidR="00C85025" w:rsidRDefault="00C85025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8.「早く起きなさい」「だって、すっごく眠いんだ（もん・ものですから）」</w:t>
      </w:r>
    </w:p>
    <w:p w14:paraId="5A6489AA" w14:textId="77777777" w:rsidR="00C85025" w:rsidRDefault="00C85025" w:rsidP="00B24154">
      <w:pPr>
        <w:rPr>
          <w:rFonts w:asciiTheme="minorEastAsia" w:hAnsiTheme="minorEastAsia"/>
        </w:rPr>
      </w:pPr>
    </w:p>
    <w:p w14:paraId="3CFA91A3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73B1DF39" w14:textId="5E022256" w:rsidR="00B24154" w:rsidRDefault="00B24154" w:rsidP="0001373A">
      <w:pPr>
        <w:rPr>
          <w:rFonts w:asciiTheme="minorEastAsia" w:hAnsiTheme="minorEastAsia"/>
        </w:rPr>
      </w:pPr>
    </w:p>
    <w:p w14:paraId="12EC2672" w14:textId="77777777" w:rsidR="00C85025" w:rsidRDefault="00C85025" w:rsidP="0001373A">
      <w:pPr>
        <w:rPr>
          <w:rFonts w:asciiTheme="minorEastAsia" w:hAnsiTheme="minorEastAsia"/>
        </w:rPr>
      </w:pPr>
    </w:p>
    <w:p w14:paraId="53E44F8C" w14:textId="77777777" w:rsidR="00B24154" w:rsidRDefault="00B24154" w:rsidP="0001373A">
      <w:pPr>
        <w:rPr>
          <w:rFonts w:asciiTheme="minorEastAsia" w:hAnsiTheme="minorEastAsia"/>
        </w:rPr>
      </w:pPr>
    </w:p>
    <w:p w14:paraId="78CC85F9" w14:textId="12330B14" w:rsidR="00B24154" w:rsidRDefault="00B24154" w:rsidP="0001373A">
      <w:pPr>
        <w:rPr>
          <w:rFonts w:asciiTheme="minorEastAsia" w:hAnsiTheme="minorEastAsia"/>
        </w:rPr>
      </w:pPr>
    </w:p>
    <w:p w14:paraId="4B3CA753" w14:textId="77777777" w:rsidR="001F4BE7" w:rsidRDefault="001F4BE7" w:rsidP="0001373A">
      <w:pPr>
        <w:rPr>
          <w:rFonts w:asciiTheme="minorEastAsia" w:hAnsiTheme="minorEastAsia"/>
        </w:rPr>
      </w:pPr>
    </w:p>
    <w:p w14:paraId="593C92AC" w14:textId="159C30BF" w:rsidR="00A33E7B" w:rsidRDefault="00A33E7B" w:rsidP="00A33E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問４</w:t>
      </w:r>
    </w:p>
    <w:p w14:paraId="6E4AF8F2" w14:textId="49F9ED7B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　正しい文に〇、そうでない文に×をつけなさい。</w:t>
      </w:r>
    </w:p>
    <w:p w14:paraId="3BF5358B" w14:textId="6DD451D5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1.（　）彼はN１を持っているだけあって、日本語が上手いね。</w:t>
      </w:r>
    </w:p>
    <w:p w14:paraId="7292F0B9" w14:textId="74987795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2.（　）娘は日本に留学中だが、遠く離れている</w:t>
      </w:r>
      <w:r w:rsidR="001F4BE7">
        <w:rPr>
          <w:rFonts w:asciiTheme="minorEastAsia" w:hAnsiTheme="minorEastAsia" w:hint="eastAsia"/>
        </w:rPr>
        <w:t>だけに</w:t>
      </w:r>
      <w:r>
        <w:rPr>
          <w:rFonts w:asciiTheme="minorEastAsia" w:hAnsiTheme="minorEastAsia" w:hint="eastAsia"/>
        </w:rPr>
        <w:t>心配</w:t>
      </w:r>
      <w:r w:rsidR="001F4BE7">
        <w:rPr>
          <w:rFonts w:asciiTheme="minorEastAsia" w:hAnsiTheme="minorEastAsia" w:hint="eastAsia"/>
        </w:rPr>
        <w:t>なことが多い</w:t>
      </w:r>
      <w:r>
        <w:rPr>
          <w:rFonts w:asciiTheme="minorEastAsia" w:hAnsiTheme="minorEastAsia" w:hint="eastAsia"/>
        </w:rPr>
        <w:t>。</w:t>
      </w:r>
    </w:p>
    <w:p w14:paraId="414CD9D7" w14:textId="3C46A8CE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3.（　）</w:t>
      </w:r>
      <w:r w:rsidR="001F4BE7">
        <w:rPr>
          <w:rFonts w:asciiTheme="minorEastAsia" w:hAnsiTheme="minorEastAsia" w:hint="eastAsia"/>
        </w:rPr>
        <w:t>寂しいによって、毎日泣いています。</w:t>
      </w:r>
    </w:p>
    <w:p w14:paraId="6BE2B39D" w14:textId="61AF4FB9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4.（　）</w:t>
      </w:r>
      <w:r w:rsidR="001F4BE7">
        <w:rPr>
          <w:rFonts w:asciiTheme="minorEastAsia" w:hAnsiTheme="minorEastAsia" w:hint="eastAsia"/>
        </w:rPr>
        <w:t>今日までの締め切りにつき、早く終わらせなければいけない。</w:t>
      </w:r>
    </w:p>
    <w:p w14:paraId="4C9C5426" w14:textId="2548510C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5.（　）</w:t>
      </w:r>
      <w:r w:rsidR="001F4BE7">
        <w:rPr>
          <w:rFonts w:asciiTheme="minorEastAsia" w:hAnsiTheme="minorEastAsia" w:hint="eastAsia"/>
        </w:rPr>
        <w:t>この小説は有名なだけあって、面白かった。</w:t>
      </w:r>
    </w:p>
    <w:p w14:paraId="462154B3" w14:textId="374F8AB0" w:rsidR="00C85025" w:rsidRDefault="00C8502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6.（　）</w:t>
      </w:r>
      <w:r w:rsidR="001F4BE7">
        <w:rPr>
          <w:rFonts w:asciiTheme="minorEastAsia" w:hAnsiTheme="minorEastAsia" w:hint="eastAsia"/>
        </w:rPr>
        <w:t>西葛西はいい街だと聞いていただけに、引っ越してきました。</w:t>
      </w:r>
    </w:p>
    <w:p w14:paraId="220DF363" w14:textId="0F60044C" w:rsidR="00C85025" w:rsidRDefault="00C85025" w:rsidP="001F4BE7">
      <w:pPr>
        <w:ind w:left="840" w:hangingChars="400" w:hanging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7.（　）</w:t>
      </w:r>
      <w:r w:rsidR="001F4BE7">
        <w:rPr>
          <w:rFonts w:asciiTheme="minorEastAsia" w:hAnsiTheme="minorEastAsia" w:hint="eastAsia"/>
        </w:rPr>
        <w:t>私が電話するのを忘れていたことによって、先生に迷惑をかけてしま</w:t>
      </w:r>
      <w:bookmarkStart w:id="0" w:name="_GoBack"/>
      <w:bookmarkEnd w:id="0"/>
      <w:r w:rsidR="001F4BE7">
        <w:rPr>
          <w:rFonts w:asciiTheme="minorEastAsia" w:hAnsiTheme="minorEastAsia" w:hint="eastAsia"/>
        </w:rPr>
        <w:t>った。</w:t>
      </w:r>
    </w:p>
    <w:p w14:paraId="2A3BE241" w14:textId="77777777" w:rsidR="001F4BE7" w:rsidRDefault="001F4BE7" w:rsidP="0001373A">
      <w:pPr>
        <w:rPr>
          <w:rFonts w:asciiTheme="minorEastAsia" w:hAnsiTheme="minorEastAsia"/>
          <w:noProof/>
        </w:rPr>
      </w:pPr>
    </w:p>
    <w:p w14:paraId="45D5AC44" w14:textId="4E4222B0" w:rsidR="001F4BE7" w:rsidRDefault="001F4BE7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lastRenderedPageBreak/>
        <w:t>問</w:t>
      </w:r>
      <w:r w:rsidR="00A33E7B">
        <w:rPr>
          <w:rFonts w:asciiTheme="minorEastAsia" w:hAnsiTheme="minorEastAsia" w:hint="eastAsia"/>
          <w:noProof/>
        </w:rPr>
        <w:t>５</w:t>
      </w:r>
    </w:p>
    <w:p w14:paraId="5C4BABE0" w14:textId="6108FE6D" w:rsidR="001F4BE7" w:rsidRDefault="001F4BE7" w:rsidP="001F4BE7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1.日本での就職をめざしていた（だけに・だけあって）、帰国しなくてはいけなくなったのは、とてもショックだった。</w:t>
      </w:r>
    </w:p>
    <w:p w14:paraId="47350EBC" w14:textId="620B8E8D" w:rsidR="001F4BE7" w:rsidRDefault="001F4BE7" w:rsidP="001F4BE7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2.スマートフォンの影響（によって・につき）子どもたちの読書離れが問題になっている。</w:t>
      </w:r>
    </w:p>
    <w:p w14:paraId="18989CD5" w14:textId="3FCF2FA7" w:rsidR="001F4BE7" w:rsidRDefault="001F4BE7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3.換気中（によって・につき）、窓は開けておいてください。</w:t>
      </w:r>
    </w:p>
    <w:p w14:paraId="0A63FC94" w14:textId="08DBF734" w:rsidR="001F4BE7" w:rsidRDefault="001F4BE7" w:rsidP="001F4BE7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4.彼はたくさんの国に行っただけあって、（いろいろなことを知っている・仕事がない）</w:t>
      </w:r>
    </w:p>
    <w:p w14:paraId="205BC4B7" w14:textId="0FC9E11D" w:rsidR="001F4BE7" w:rsidRDefault="001F4BE7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</w:t>
      </w:r>
      <w:r w:rsidR="004F7F85">
        <w:rPr>
          <w:rFonts w:asciiTheme="minorEastAsia" w:hAnsiTheme="minorEastAsia" w:hint="eastAsia"/>
          <w:noProof/>
        </w:rPr>
        <w:t>大雨</w:t>
      </w:r>
      <w:r>
        <w:rPr>
          <w:rFonts w:asciiTheme="minorEastAsia" w:hAnsiTheme="minorEastAsia" w:hint="eastAsia"/>
          <w:noProof/>
        </w:rPr>
        <w:t>によって、この町は（大きな被害があった・</w:t>
      </w:r>
      <w:r w:rsidR="004F7F85">
        <w:rPr>
          <w:rFonts w:asciiTheme="minorEastAsia" w:hAnsiTheme="minorEastAsia" w:hint="eastAsia"/>
          <w:noProof/>
        </w:rPr>
        <w:t>壊れた</w:t>
      </w:r>
      <w:r>
        <w:rPr>
          <w:rFonts w:asciiTheme="minorEastAsia" w:hAnsiTheme="minorEastAsia" w:hint="eastAsia"/>
          <w:noProof/>
        </w:rPr>
        <w:t>）</w:t>
      </w:r>
    </w:p>
    <w:p w14:paraId="03D3BC03" w14:textId="144EB7B9" w:rsidR="00B24154" w:rsidRDefault="004F7F85" w:rsidP="004F7F85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6.あきらめていただけに、合格したと知った時は、（がっかりした・びっくりした）</w:t>
      </w:r>
    </w:p>
    <w:p w14:paraId="6CE0654D" w14:textId="77777777" w:rsidR="00B24154" w:rsidRDefault="00B24154" w:rsidP="0001373A">
      <w:pPr>
        <w:rPr>
          <w:rFonts w:asciiTheme="minorEastAsia" w:hAnsiTheme="minorEastAsia"/>
        </w:rPr>
      </w:pPr>
    </w:p>
    <w:p w14:paraId="779B2D3C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0FB4F8E6" w14:textId="77777777" w:rsidR="00B24154" w:rsidRDefault="00B24154" w:rsidP="0001373A">
      <w:pPr>
        <w:rPr>
          <w:rFonts w:asciiTheme="minorEastAsia" w:hAnsiTheme="minorEastAsia"/>
        </w:rPr>
      </w:pPr>
    </w:p>
    <w:p w14:paraId="2CBD54A4" w14:textId="55C6B754" w:rsidR="00B24154" w:rsidRDefault="00B24154" w:rsidP="0001373A">
      <w:pPr>
        <w:rPr>
          <w:rFonts w:asciiTheme="minorEastAsia" w:hAnsiTheme="minorEastAsia"/>
        </w:rPr>
      </w:pPr>
    </w:p>
    <w:p w14:paraId="4373E5E3" w14:textId="5046FD2C" w:rsidR="00A33E7B" w:rsidRDefault="00A33E7B" w:rsidP="0001373A">
      <w:pPr>
        <w:rPr>
          <w:rFonts w:asciiTheme="minorEastAsia" w:hAnsiTheme="minorEastAsia"/>
        </w:rPr>
      </w:pPr>
    </w:p>
    <w:p w14:paraId="4E6B544E" w14:textId="068E0D94" w:rsidR="00A33E7B" w:rsidRDefault="00A33E7B" w:rsidP="0001373A">
      <w:pPr>
        <w:rPr>
          <w:rFonts w:asciiTheme="minorEastAsia" w:hAnsiTheme="minorEastAsia"/>
        </w:rPr>
      </w:pPr>
    </w:p>
    <w:p w14:paraId="12ABA70F" w14:textId="5E349814" w:rsidR="00A33E7B" w:rsidRDefault="00A33E7B" w:rsidP="0001373A">
      <w:pPr>
        <w:rPr>
          <w:rFonts w:asciiTheme="minorEastAsia" w:hAnsiTheme="minorEastAsia"/>
        </w:rPr>
      </w:pPr>
    </w:p>
    <w:p w14:paraId="22BB28DC" w14:textId="011B417D" w:rsidR="00A33E7B" w:rsidRDefault="00A33E7B" w:rsidP="0001373A">
      <w:pPr>
        <w:rPr>
          <w:rFonts w:asciiTheme="minorEastAsia" w:hAnsiTheme="minorEastAsia"/>
        </w:rPr>
      </w:pPr>
    </w:p>
    <w:p w14:paraId="0DAC096B" w14:textId="1BF1F968" w:rsidR="00A33E7B" w:rsidRDefault="00A33E7B" w:rsidP="0001373A">
      <w:pPr>
        <w:rPr>
          <w:rFonts w:asciiTheme="minorEastAsia" w:hAnsiTheme="minorEastAsia"/>
        </w:rPr>
      </w:pPr>
    </w:p>
    <w:p w14:paraId="2CF9DE37" w14:textId="08CEB47F" w:rsidR="00A33E7B" w:rsidRDefault="00A33E7B" w:rsidP="0001373A">
      <w:pPr>
        <w:rPr>
          <w:rFonts w:asciiTheme="minorEastAsia" w:hAnsiTheme="minorEastAsia"/>
        </w:rPr>
      </w:pPr>
    </w:p>
    <w:p w14:paraId="7CEF130F" w14:textId="7ABB215E" w:rsidR="00A33E7B" w:rsidRDefault="00A33E7B" w:rsidP="0001373A">
      <w:pPr>
        <w:rPr>
          <w:rFonts w:asciiTheme="minorEastAsia" w:hAnsiTheme="minorEastAsia"/>
        </w:rPr>
      </w:pPr>
    </w:p>
    <w:p w14:paraId="77FBFF91" w14:textId="19885796" w:rsidR="00A33E7B" w:rsidRDefault="00A33E7B" w:rsidP="0001373A">
      <w:pPr>
        <w:rPr>
          <w:rFonts w:asciiTheme="minorEastAsia" w:hAnsiTheme="minorEastAsia"/>
        </w:rPr>
      </w:pPr>
    </w:p>
    <w:p w14:paraId="1E94DD5A" w14:textId="4FFC8097" w:rsidR="00A33E7B" w:rsidRDefault="00A33E7B" w:rsidP="0001373A">
      <w:pPr>
        <w:rPr>
          <w:rFonts w:asciiTheme="minorEastAsia" w:hAnsiTheme="minorEastAsia"/>
        </w:rPr>
      </w:pPr>
    </w:p>
    <w:p w14:paraId="24DDF1DB" w14:textId="77777777" w:rsidR="00A33E7B" w:rsidRDefault="00A33E7B" w:rsidP="0001373A">
      <w:pPr>
        <w:rPr>
          <w:rFonts w:asciiTheme="minorEastAsia" w:hAnsiTheme="minorEastAsia"/>
        </w:rPr>
      </w:pPr>
    </w:p>
    <w:p w14:paraId="7664DD2F" w14:textId="77777777" w:rsidR="00B24154" w:rsidRDefault="00B24154" w:rsidP="0001373A">
      <w:pPr>
        <w:rPr>
          <w:rFonts w:asciiTheme="minorEastAsia" w:hAnsiTheme="minorEastAsia"/>
        </w:rPr>
      </w:pPr>
    </w:p>
    <w:p w14:paraId="16864A77" w14:textId="77777777" w:rsidR="00B24154" w:rsidRDefault="00B24154" w:rsidP="0001373A">
      <w:pPr>
        <w:rPr>
          <w:rFonts w:asciiTheme="minorEastAsia" w:hAnsiTheme="minorEastAsia"/>
        </w:rPr>
      </w:pPr>
    </w:p>
    <w:p w14:paraId="38E36A68" w14:textId="77777777" w:rsidR="00B24154" w:rsidRDefault="00B24154" w:rsidP="0001373A">
      <w:pPr>
        <w:rPr>
          <w:rFonts w:asciiTheme="minorEastAsia" w:hAnsiTheme="minorEastAsia"/>
        </w:rPr>
      </w:pPr>
    </w:p>
    <w:p w14:paraId="359D3ADE" w14:textId="3BFEA35A" w:rsidR="004F7F85" w:rsidRDefault="00A33E7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問６</w:t>
      </w:r>
      <w:r w:rsidR="004F7F85">
        <w:rPr>
          <w:rFonts w:asciiTheme="minorEastAsia" w:hAnsiTheme="minorEastAsia" w:hint="eastAsia"/>
        </w:rPr>
        <w:t xml:space="preserve">　文をつくりなさい。</w:t>
      </w:r>
    </w:p>
    <w:p w14:paraId="355C9A11" w14:textId="0CB8D907" w:rsidR="004F7F85" w:rsidRDefault="004F7F85" w:rsidP="0001373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1.宿題がまだ終わっていないというのに、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。</w:t>
      </w:r>
    </w:p>
    <w:p w14:paraId="2A6A99D1" w14:textId="25B2EBA5" w:rsidR="004F7F85" w:rsidRDefault="004F7F85" w:rsidP="0001373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2.今日は朝から雪だというのに、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。</w:t>
      </w:r>
    </w:p>
    <w:p w14:paraId="5C06DC9A" w14:textId="0963EC09" w:rsidR="004F7F85" w:rsidRDefault="004F7F8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3.彼女は留学生にもかかわらず、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。</w:t>
      </w:r>
    </w:p>
    <w:p w14:paraId="60B5F6C1" w14:textId="4BBBAC6E" w:rsidR="004F7F85" w:rsidRPr="004F7F85" w:rsidRDefault="004F7F8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Pr="004F7F85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</w:t>
      </w:r>
      <w:r>
        <w:rPr>
          <w:rFonts w:asciiTheme="minorEastAsia" w:hAnsiTheme="minorEastAsia" w:hint="eastAsia"/>
        </w:rPr>
        <w:t>、教室がとても汚れている。</w:t>
      </w:r>
    </w:p>
    <w:p w14:paraId="6EFBE6E4" w14:textId="6386A73D" w:rsidR="004F7F85" w:rsidRPr="004F7F85" w:rsidRDefault="004F7F85" w:rsidP="0001373A">
      <w:pPr>
        <w:rPr>
          <w:rFonts w:asciiTheme="minorEastAsia" w:hAnsiTheme="minorEastAsia"/>
        </w:rPr>
      </w:pPr>
    </w:p>
    <w:p w14:paraId="531C4E6C" w14:textId="28D88ADC" w:rsidR="00B24154" w:rsidRDefault="00B24154" w:rsidP="0001373A">
      <w:pPr>
        <w:rPr>
          <w:rFonts w:asciiTheme="minorEastAsia" w:hAnsiTheme="minorEastAsia"/>
        </w:rPr>
      </w:pPr>
    </w:p>
    <w:p w14:paraId="7FF97852" w14:textId="77777777" w:rsidR="00B24154" w:rsidRDefault="00B24154" w:rsidP="0001373A">
      <w:pPr>
        <w:rPr>
          <w:rFonts w:asciiTheme="minorEastAsia" w:hAnsiTheme="minorEastAsia"/>
        </w:rPr>
      </w:pPr>
    </w:p>
    <w:p w14:paraId="2C7F1FBD" w14:textId="77777777" w:rsidR="004F7F85" w:rsidRDefault="004F7F85" w:rsidP="0001373A">
      <w:pPr>
        <w:rPr>
          <w:rFonts w:asciiTheme="minorEastAsia" w:hAnsiTheme="minorEastAsia"/>
          <w:noProof/>
        </w:rPr>
      </w:pPr>
    </w:p>
    <w:p w14:paraId="7F2FE01A" w14:textId="067E1132" w:rsidR="004F7F85" w:rsidRDefault="00A33E7B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問７</w:t>
      </w:r>
      <w:r w:rsidR="004F7F85">
        <w:rPr>
          <w:rFonts w:asciiTheme="minorEastAsia" w:hAnsiTheme="minorEastAsia" w:hint="eastAsia"/>
          <w:noProof/>
        </w:rPr>
        <w:t xml:space="preserve">　正しい文に〇、そうでない文に×をつけなさい。</w:t>
      </w:r>
    </w:p>
    <w:p w14:paraId="45B114E6" w14:textId="681A2BD1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1.（　）</w:t>
      </w:r>
      <w:r w:rsidR="00E76709">
        <w:rPr>
          <w:rFonts w:asciiTheme="minorEastAsia" w:hAnsiTheme="minorEastAsia" w:hint="eastAsia"/>
          <w:noProof/>
        </w:rPr>
        <w:t>宿題を忘れたのに、怒られなかった。</w:t>
      </w:r>
    </w:p>
    <w:p w14:paraId="4D6ACAC8" w14:textId="45DDE54C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2.（　）</w:t>
      </w:r>
      <w:r w:rsidR="00E76709">
        <w:rPr>
          <w:rFonts w:asciiTheme="minorEastAsia" w:hAnsiTheme="minorEastAsia" w:hint="eastAsia"/>
          <w:noProof/>
        </w:rPr>
        <w:t>彼女は体調が悪いにもかかわらず、無理して学校に来た。</w:t>
      </w:r>
    </w:p>
    <w:p w14:paraId="2DEC61CA" w14:textId="38D7F4F2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3.（　）</w:t>
      </w:r>
      <w:r w:rsidR="00E76709">
        <w:rPr>
          <w:rFonts w:asciiTheme="minorEastAsia" w:hAnsiTheme="minorEastAsia" w:hint="eastAsia"/>
          <w:noProof/>
        </w:rPr>
        <w:t>海のある町で生まれたのに、彼は魚が嫌いだし、泳げない。</w:t>
      </w:r>
    </w:p>
    <w:p w14:paraId="0AD557E8" w14:textId="2BAD3C48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4.（　）</w:t>
      </w:r>
      <w:r w:rsidR="00E76709">
        <w:rPr>
          <w:rFonts w:asciiTheme="minorEastAsia" w:hAnsiTheme="minorEastAsia" w:hint="eastAsia"/>
          <w:noProof/>
        </w:rPr>
        <w:t>明日は大事な会議があるというのに、早く帰ろう。</w:t>
      </w:r>
    </w:p>
    <w:p w14:paraId="404B78D6" w14:textId="35D1C5B4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5.（　）</w:t>
      </w:r>
      <w:r w:rsidR="00E76709">
        <w:rPr>
          <w:rFonts w:asciiTheme="minorEastAsia" w:hAnsiTheme="minorEastAsia" w:hint="eastAsia"/>
          <w:noProof/>
        </w:rPr>
        <w:t>あんなに注意したというのに、彼は今日も遅刻した。</w:t>
      </w:r>
    </w:p>
    <w:p w14:paraId="39F908FF" w14:textId="6B317948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6.（　）</w:t>
      </w:r>
      <w:r w:rsidR="00E76709">
        <w:rPr>
          <w:rFonts w:asciiTheme="minorEastAsia" w:hAnsiTheme="minorEastAsia" w:hint="eastAsia"/>
          <w:noProof/>
        </w:rPr>
        <w:t>今日は日曜日にもかかわらず、デパートには人が全然いなかった。</w:t>
      </w:r>
    </w:p>
    <w:p w14:paraId="3D40292C" w14:textId="2F5765CC" w:rsidR="004F7F85" w:rsidRDefault="004F7F85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7.（　）</w:t>
      </w:r>
      <w:r w:rsidR="00E76709">
        <w:rPr>
          <w:rFonts w:asciiTheme="minorEastAsia" w:hAnsiTheme="minorEastAsia" w:hint="eastAsia"/>
          <w:noProof/>
        </w:rPr>
        <w:t>とても寒いなのに、彼はコートを着ていない。</w:t>
      </w:r>
    </w:p>
    <w:p w14:paraId="2089E1FE" w14:textId="46E90F89" w:rsidR="00B24154" w:rsidRDefault="00B24154" w:rsidP="0001373A">
      <w:pPr>
        <w:rPr>
          <w:rFonts w:asciiTheme="minorEastAsia" w:hAnsiTheme="minorEastAsia"/>
        </w:rPr>
      </w:pPr>
    </w:p>
    <w:p w14:paraId="64AF9F05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4074632D" w14:textId="77777777" w:rsidR="00B24154" w:rsidRDefault="00B24154" w:rsidP="0001373A">
      <w:pPr>
        <w:rPr>
          <w:rFonts w:asciiTheme="minorEastAsia" w:hAnsiTheme="minorEastAsia"/>
        </w:rPr>
      </w:pPr>
    </w:p>
    <w:p w14:paraId="4C0D7F74" w14:textId="77777777" w:rsidR="00B24154" w:rsidRDefault="00B24154" w:rsidP="0001373A">
      <w:pPr>
        <w:rPr>
          <w:rFonts w:asciiTheme="minorEastAsia" w:hAnsiTheme="minorEastAsia"/>
        </w:rPr>
      </w:pPr>
    </w:p>
    <w:p w14:paraId="3CDF5145" w14:textId="77777777" w:rsidR="00B24154" w:rsidRDefault="00B24154" w:rsidP="0001373A">
      <w:pPr>
        <w:rPr>
          <w:rFonts w:asciiTheme="minorEastAsia" w:hAnsiTheme="minorEastAsia"/>
        </w:rPr>
      </w:pPr>
    </w:p>
    <w:p w14:paraId="5E3D8C85" w14:textId="77777777" w:rsidR="00B24154" w:rsidRDefault="00B24154" w:rsidP="0001373A">
      <w:pPr>
        <w:rPr>
          <w:rFonts w:asciiTheme="minorEastAsia" w:hAnsiTheme="minorEastAsia"/>
        </w:rPr>
      </w:pPr>
    </w:p>
    <w:p w14:paraId="7A44BCF4" w14:textId="77777777" w:rsidR="00B24154" w:rsidRDefault="00B24154" w:rsidP="0001373A">
      <w:pPr>
        <w:rPr>
          <w:rFonts w:asciiTheme="minorEastAsia" w:hAnsiTheme="minorEastAsia"/>
        </w:rPr>
      </w:pPr>
    </w:p>
    <w:p w14:paraId="3A11D966" w14:textId="77777777" w:rsidR="00B24154" w:rsidRDefault="00B24154" w:rsidP="0001373A">
      <w:pPr>
        <w:rPr>
          <w:rFonts w:asciiTheme="minorEastAsia" w:hAnsiTheme="minorEastAsia"/>
        </w:rPr>
      </w:pPr>
    </w:p>
    <w:p w14:paraId="59CDE22A" w14:textId="77777777" w:rsidR="00B24154" w:rsidRDefault="00B24154" w:rsidP="0001373A">
      <w:pPr>
        <w:rPr>
          <w:rFonts w:asciiTheme="minorEastAsia" w:hAnsiTheme="minorEastAsia"/>
        </w:rPr>
      </w:pPr>
    </w:p>
    <w:p w14:paraId="4A6A435E" w14:textId="77777777" w:rsidR="00B24154" w:rsidRDefault="00B24154" w:rsidP="0001373A">
      <w:pPr>
        <w:rPr>
          <w:rFonts w:asciiTheme="minorEastAsia" w:hAnsiTheme="minorEastAsia"/>
        </w:rPr>
      </w:pPr>
    </w:p>
    <w:p w14:paraId="522A2045" w14:textId="77777777" w:rsidR="00B24154" w:rsidRDefault="00B24154" w:rsidP="0001373A">
      <w:pPr>
        <w:rPr>
          <w:rFonts w:asciiTheme="minorEastAsia" w:hAnsiTheme="minorEastAsia"/>
        </w:rPr>
      </w:pPr>
    </w:p>
    <w:sectPr w:rsidR="00B24154" w:rsidSect="00A33E7B">
      <w:headerReference w:type="default" r:id="rId7"/>
      <w:footerReference w:type="default" r:id="rId8"/>
      <w:pgSz w:w="16838" w:h="11906" w:orient="landscape"/>
      <w:pgMar w:top="624" w:right="720" w:bottom="720" w:left="720" w:header="624" w:footer="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60B47" w14:textId="77777777" w:rsidR="00A32571" w:rsidRDefault="00A32571" w:rsidP="00276A82">
      <w:r>
        <w:separator/>
      </w:r>
    </w:p>
  </w:endnote>
  <w:endnote w:type="continuationSeparator" w:id="0">
    <w:p w14:paraId="76F1D4B0" w14:textId="77777777" w:rsidR="00A32571" w:rsidRDefault="00A32571" w:rsidP="002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8DF99" w14:textId="61EC7FE0" w:rsidR="008C5689" w:rsidRPr="00B948C7" w:rsidRDefault="008C5689" w:rsidP="008C5689">
    <w:pPr>
      <w:pStyle w:val="a6"/>
      <w:jc w:val="right"/>
      <w:rPr>
        <w:sz w:val="18"/>
      </w:rPr>
    </w:pPr>
    <w:r w:rsidRPr="00B948C7">
      <w:rPr>
        <w:rFonts w:hint="eastAsia"/>
        <w:sz w:val="18"/>
      </w:rPr>
      <w:t>練習</w:t>
    </w:r>
    <w:r>
      <w:rPr>
        <w:rFonts w:hint="eastAsia"/>
        <w:sz w:val="18"/>
      </w:rPr>
      <w:t>3</w:t>
    </w:r>
  </w:p>
  <w:p w14:paraId="4D7AD0F9" w14:textId="77777777" w:rsidR="004F7F85" w:rsidRDefault="004F7F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4FD8" w14:textId="77777777" w:rsidR="00A32571" w:rsidRDefault="00A32571" w:rsidP="00276A82">
      <w:r>
        <w:separator/>
      </w:r>
    </w:p>
  </w:footnote>
  <w:footnote w:type="continuationSeparator" w:id="0">
    <w:p w14:paraId="2A4C468A" w14:textId="77777777" w:rsidR="00A32571" w:rsidRDefault="00A32571" w:rsidP="0027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077FF" w14:textId="426BA981" w:rsidR="004F7F85" w:rsidRPr="0040288A" w:rsidRDefault="00EC30DC">
    <w:pPr>
      <w:pStyle w:val="a4"/>
      <w:rPr>
        <w:sz w:val="18"/>
        <w:szCs w:val="18"/>
      </w:rPr>
    </w:pPr>
    <w:r>
      <w:rPr>
        <w:rFonts w:hint="eastAsia"/>
        <w:kern w:val="0"/>
        <w:sz w:val="18"/>
        <w:szCs w:val="18"/>
      </w:rPr>
      <w:t>情報を伝えよう</w:t>
    </w:r>
    <w:r>
      <w:rPr>
        <w:kern w:val="0"/>
        <w:sz w:val="18"/>
        <w:szCs w:val="18"/>
      </w:rPr>
      <w:t>Running</w:t>
    </w:r>
    <w:r w:rsidR="00A33E7B">
      <w:rPr>
        <w:rFonts w:hint="eastAsia"/>
        <w:sz w:val="18"/>
        <w:szCs w:val="18"/>
      </w:rPr>
      <w:t xml:space="preserve">　練習</w:t>
    </w:r>
    <w:r w:rsidR="00A33E7B">
      <w:rPr>
        <w:rFonts w:hint="eastAsia"/>
        <w:sz w:val="18"/>
        <w:szCs w:val="18"/>
      </w:rPr>
      <w:t>3</w:t>
    </w:r>
    <w:r w:rsidR="004F7F85" w:rsidRPr="0040288A">
      <w:rPr>
        <w:sz w:val="18"/>
        <w:szCs w:val="18"/>
      </w:rPr>
      <w:ptab w:relativeTo="margin" w:alignment="center" w:leader="none"/>
    </w:r>
    <w:r w:rsidR="004F7F85" w:rsidRPr="0040288A">
      <w:rPr>
        <w:sz w:val="18"/>
        <w:szCs w:val="18"/>
      </w:rPr>
      <w:ptab w:relativeTo="margin" w:alignment="right" w:leader="none"/>
    </w:r>
    <w:r w:rsidR="004F7F85" w:rsidRPr="0040288A">
      <w:rPr>
        <w:rFonts w:hint="eastAsia"/>
        <w:sz w:val="18"/>
        <w:szCs w:val="18"/>
      </w:rPr>
      <w:t>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3C1"/>
    <w:multiLevelType w:val="hybridMultilevel"/>
    <w:tmpl w:val="55D67FA0"/>
    <w:lvl w:ilvl="0" w:tplc="095434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3D871D7"/>
    <w:multiLevelType w:val="hybridMultilevel"/>
    <w:tmpl w:val="A664D37A"/>
    <w:lvl w:ilvl="0" w:tplc="18608640">
      <w:start w:val="2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885FA4"/>
    <w:multiLevelType w:val="hybridMultilevel"/>
    <w:tmpl w:val="3E78D92C"/>
    <w:lvl w:ilvl="0" w:tplc="C3483B96">
      <w:start w:val="1"/>
      <w:numFmt w:val="decimalEnclosedCircle"/>
      <w:lvlText w:val="%1"/>
      <w:lvlJc w:val="left"/>
      <w:pPr>
        <w:ind w:left="5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abstractNum w:abstractNumId="3" w15:restartNumberingAfterBreak="0">
    <w:nsid w:val="49FC029B"/>
    <w:multiLevelType w:val="hybridMultilevel"/>
    <w:tmpl w:val="9A3C7A0C"/>
    <w:lvl w:ilvl="0" w:tplc="3A927332">
      <w:start w:val="2"/>
      <w:numFmt w:val="decimalFullWidth"/>
      <w:lvlText w:val="例%1）"/>
      <w:lvlJc w:val="left"/>
      <w:pPr>
        <w:ind w:left="720" w:hanging="720"/>
      </w:pPr>
      <w:rPr>
        <w:rFonts w:hint="default"/>
      </w:rPr>
    </w:lvl>
    <w:lvl w:ilvl="1" w:tplc="7C7AEB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B"/>
    <w:rsid w:val="0001373A"/>
    <w:rsid w:val="00027AED"/>
    <w:rsid w:val="00031F07"/>
    <w:rsid w:val="000345E4"/>
    <w:rsid w:val="00044D6A"/>
    <w:rsid w:val="00071D5F"/>
    <w:rsid w:val="000724D6"/>
    <w:rsid w:val="000751CD"/>
    <w:rsid w:val="000C0B37"/>
    <w:rsid w:val="000D61CE"/>
    <w:rsid w:val="000D68C2"/>
    <w:rsid w:val="000F02CC"/>
    <w:rsid w:val="00122315"/>
    <w:rsid w:val="00150C4D"/>
    <w:rsid w:val="0015286E"/>
    <w:rsid w:val="001609DE"/>
    <w:rsid w:val="001917D3"/>
    <w:rsid w:val="0019297C"/>
    <w:rsid w:val="001B663F"/>
    <w:rsid w:val="001F4BE7"/>
    <w:rsid w:val="00210AF5"/>
    <w:rsid w:val="00213640"/>
    <w:rsid w:val="00276A82"/>
    <w:rsid w:val="00277571"/>
    <w:rsid w:val="002A46B4"/>
    <w:rsid w:val="002A4759"/>
    <w:rsid w:val="00307673"/>
    <w:rsid w:val="003142FE"/>
    <w:rsid w:val="00325849"/>
    <w:rsid w:val="003426C5"/>
    <w:rsid w:val="00342CA4"/>
    <w:rsid w:val="003C1D78"/>
    <w:rsid w:val="003C449D"/>
    <w:rsid w:val="003D6E95"/>
    <w:rsid w:val="004026DA"/>
    <w:rsid w:val="0040288A"/>
    <w:rsid w:val="00447FC7"/>
    <w:rsid w:val="00451C8D"/>
    <w:rsid w:val="0046002D"/>
    <w:rsid w:val="00463620"/>
    <w:rsid w:val="00466C64"/>
    <w:rsid w:val="004676BC"/>
    <w:rsid w:val="00472FCF"/>
    <w:rsid w:val="00487828"/>
    <w:rsid w:val="004A4D85"/>
    <w:rsid w:val="004F7F85"/>
    <w:rsid w:val="00536151"/>
    <w:rsid w:val="00537B8B"/>
    <w:rsid w:val="005500E2"/>
    <w:rsid w:val="00562EB7"/>
    <w:rsid w:val="0057741C"/>
    <w:rsid w:val="00587072"/>
    <w:rsid w:val="005941A8"/>
    <w:rsid w:val="006008A0"/>
    <w:rsid w:val="00620195"/>
    <w:rsid w:val="006311D0"/>
    <w:rsid w:val="00647DF5"/>
    <w:rsid w:val="006551E2"/>
    <w:rsid w:val="00663513"/>
    <w:rsid w:val="00664204"/>
    <w:rsid w:val="006841B5"/>
    <w:rsid w:val="006B0DEB"/>
    <w:rsid w:val="006C4858"/>
    <w:rsid w:val="007065DD"/>
    <w:rsid w:val="0071104B"/>
    <w:rsid w:val="00714EDC"/>
    <w:rsid w:val="00735E5A"/>
    <w:rsid w:val="00746319"/>
    <w:rsid w:val="007837A1"/>
    <w:rsid w:val="007D140F"/>
    <w:rsid w:val="007D47C8"/>
    <w:rsid w:val="007D6D70"/>
    <w:rsid w:val="007E6B78"/>
    <w:rsid w:val="007E7B57"/>
    <w:rsid w:val="007F7924"/>
    <w:rsid w:val="0082140A"/>
    <w:rsid w:val="0087052B"/>
    <w:rsid w:val="00871575"/>
    <w:rsid w:val="008C5689"/>
    <w:rsid w:val="008E4F77"/>
    <w:rsid w:val="00971371"/>
    <w:rsid w:val="009721F1"/>
    <w:rsid w:val="00990C98"/>
    <w:rsid w:val="009A4972"/>
    <w:rsid w:val="009A4E0E"/>
    <w:rsid w:val="009B6202"/>
    <w:rsid w:val="009D6EEC"/>
    <w:rsid w:val="00A32571"/>
    <w:rsid w:val="00A33E7B"/>
    <w:rsid w:val="00A5674B"/>
    <w:rsid w:val="00A86E9B"/>
    <w:rsid w:val="00AC24C3"/>
    <w:rsid w:val="00AD64B1"/>
    <w:rsid w:val="00B046F8"/>
    <w:rsid w:val="00B24154"/>
    <w:rsid w:val="00B51553"/>
    <w:rsid w:val="00B57F17"/>
    <w:rsid w:val="00B91C1B"/>
    <w:rsid w:val="00BE5BE2"/>
    <w:rsid w:val="00BF1CF6"/>
    <w:rsid w:val="00C20B8A"/>
    <w:rsid w:val="00C473A6"/>
    <w:rsid w:val="00C6195E"/>
    <w:rsid w:val="00C61CEF"/>
    <w:rsid w:val="00C67A19"/>
    <w:rsid w:val="00C72BA6"/>
    <w:rsid w:val="00C85025"/>
    <w:rsid w:val="00CB51E4"/>
    <w:rsid w:val="00CC69E7"/>
    <w:rsid w:val="00D2457D"/>
    <w:rsid w:val="00D267F2"/>
    <w:rsid w:val="00D72028"/>
    <w:rsid w:val="00D8112C"/>
    <w:rsid w:val="00DB254D"/>
    <w:rsid w:val="00DF2EDD"/>
    <w:rsid w:val="00E33604"/>
    <w:rsid w:val="00E370F1"/>
    <w:rsid w:val="00E76709"/>
    <w:rsid w:val="00E80DA6"/>
    <w:rsid w:val="00E8456A"/>
    <w:rsid w:val="00EB78FF"/>
    <w:rsid w:val="00EC30DC"/>
    <w:rsid w:val="00F12385"/>
    <w:rsid w:val="00F91DBF"/>
    <w:rsid w:val="00FB554F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9BCA52C"/>
  <w15:docId w15:val="{8477908F-0FB9-4BE3-AEEF-140113C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7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6A82"/>
  </w:style>
  <w:style w:type="paragraph" w:styleId="a6">
    <w:name w:val="footer"/>
    <w:basedOn w:val="a"/>
    <w:link w:val="a7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6A82"/>
  </w:style>
  <w:style w:type="paragraph" w:styleId="a8">
    <w:name w:val="Balloon Text"/>
    <w:basedOn w:val="a"/>
    <w:link w:val="a9"/>
    <w:uiPriority w:val="99"/>
    <w:semiHidden/>
    <w:unhideWhenUsed/>
    <w:rsid w:val="0055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500E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821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text"/>
    <w:basedOn w:val="a"/>
    <w:link w:val="ac"/>
    <w:uiPriority w:val="99"/>
    <w:semiHidden/>
    <w:unhideWhenUsed/>
    <w:rsid w:val="00536151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536151"/>
  </w:style>
  <w:style w:type="character" w:styleId="ad">
    <w:name w:val="annotation reference"/>
    <w:basedOn w:val="a0"/>
    <w:uiPriority w:val="99"/>
    <w:semiHidden/>
    <w:unhideWhenUsed/>
    <w:rsid w:val="00536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68F5C-1892-4C62-8205-1AB519223CEA}"/>
</file>

<file path=customXml/itemProps2.xml><?xml version="1.0" encoding="utf-8"?>
<ds:datastoreItem xmlns:ds="http://schemas.openxmlformats.org/officeDocument/2006/customXml" ds:itemID="{2A72A375-1435-4CB1-A967-18D49AEE11B0}"/>
</file>

<file path=customXml/itemProps3.xml><?xml version="1.0" encoding="utf-8"?>
<ds:datastoreItem xmlns:ds="http://schemas.openxmlformats.org/officeDocument/2006/customXml" ds:itemID="{4CF6413B-5ED1-42D0-895E-FE39500CC137}"/>
</file>

<file path=docProps/app.xml><?xml version="1.0" encoding="utf-8"?>
<Properties xmlns="http://schemas.openxmlformats.org/officeDocument/2006/extended-properties" xmlns:vt="http://schemas.openxmlformats.org/officeDocument/2006/docPropsVTypes">
  <Template>DB025924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jikei</cp:lastModifiedBy>
  <cp:revision>8</cp:revision>
  <cp:lastPrinted>2020-06-10T04:09:00Z</cp:lastPrinted>
  <dcterms:created xsi:type="dcterms:W3CDTF">2021-06-24T03:06:00Z</dcterms:created>
  <dcterms:modified xsi:type="dcterms:W3CDTF">2021-12-16T01:13:00Z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