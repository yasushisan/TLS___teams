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3CE4E" w14:textId="3F6CFD8A" w:rsidR="00BA45F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問1</w:t>
      </w:r>
    </w:p>
    <w:p w14:paraId="68279B33" w14:textId="537FF42E" w:rsidR="006008A0" w:rsidRDefault="004C5003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1.台風が近づいているので、雨が強く（なる・ならない）うちに帰ろう。</w:t>
      </w:r>
    </w:p>
    <w:p w14:paraId="565C0D5E" w14:textId="2479C490" w:rsidR="004C5003" w:rsidRDefault="004C5003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2.入試の（際に・うちに）、先生には大変お世話になりました。</w:t>
      </w:r>
    </w:p>
    <w:p w14:paraId="574314CB" w14:textId="7BAC48FB" w:rsidR="004C5003" w:rsidRDefault="004C5003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3.この本を（読む・読んだ）たびに、日本に留学していた時を思い出す。</w:t>
      </w:r>
    </w:p>
    <w:p w14:paraId="1B78B50E" w14:textId="7629C5A5" w:rsidR="004C5003" w:rsidRDefault="004C5003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4.ご飯を食べている（ところに・ところを）写真に撮られた。</w:t>
      </w:r>
    </w:p>
    <w:p w14:paraId="63322819" w14:textId="02AF8E3F" w:rsidR="004C5003" w:rsidRDefault="004C5003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5.教室を出る（際には・ところには）電気を消してください。</w:t>
      </w:r>
    </w:p>
    <w:p w14:paraId="23F0CA2D" w14:textId="5FB78AB0" w:rsidR="004C5003" w:rsidRDefault="004C5003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6.東京にいる（うちに・たびに）、東京タワーに行ってみたい。</w:t>
      </w:r>
    </w:p>
    <w:p w14:paraId="71DFE885" w14:textId="2542E44F" w:rsidR="004C5003" w:rsidRDefault="004C5003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7.夜中の電話で、（寝る・寝ている）ところを起こされた。</w:t>
      </w:r>
    </w:p>
    <w:p w14:paraId="5A689E18" w14:textId="6900B59B" w:rsidR="004C5003" w:rsidRDefault="004C5003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8.</w:t>
      </w:r>
      <w:r w:rsidR="00BA45F0">
        <w:rPr>
          <w:rFonts w:asciiTheme="minorEastAsia" w:hAnsiTheme="minorEastAsia" w:hint="eastAsia"/>
          <w:noProof/>
        </w:rPr>
        <w:t>勉強している（うちに・たびに）、日本語が分かるようになってきた。</w:t>
      </w:r>
    </w:p>
    <w:p w14:paraId="5B43EBB3" w14:textId="77777777" w:rsidR="007137B4" w:rsidRPr="004C5003" w:rsidRDefault="007137B4" w:rsidP="0001373A">
      <w:pPr>
        <w:rPr>
          <w:rFonts w:asciiTheme="minorEastAsia" w:hAnsiTheme="minorEastAsia"/>
          <w:noProof/>
        </w:rPr>
      </w:pPr>
    </w:p>
    <w:p w14:paraId="5279E4AB" w14:textId="53477EE8" w:rsidR="006008A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問2</w:t>
      </w:r>
    </w:p>
    <w:p w14:paraId="0340EB5A" w14:textId="7972508F" w:rsidR="00BA45F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【うち　ところ　際　たび】</w:t>
      </w:r>
    </w:p>
    <w:p w14:paraId="0481D38C" w14:textId="0D841141" w:rsidR="00BA45F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1.西葛西駅からバスに乗る（　　　）は、北口に出てください。</w:t>
      </w:r>
    </w:p>
    <w:p w14:paraId="1E96A37C" w14:textId="7DC22BF7" w:rsidR="00BA45F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2.昼ご飯が冷めない（　　　）に、食べましょう。</w:t>
      </w:r>
    </w:p>
    <w:p w14:paraId="1BB9B876" w14:textId="7C708021" w:rsidR="00BA45F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3.彼女はテストの（　　　）にお腹が痛くなるそうだ。</w:t>
      </w:r>
    </w:p>
    <w:p w14:paraId="02F079B0" w14:textId="4AAF9072" w:rsidR="00BA45F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4.洗濯する（　　　）、服が縮んでいるような気がする。</w:t>
      </w:r>
    </w:p>
    <w:p w14:paraId="7C1BCCEB" w14:textId="1FE4CD79" w:rsidR="00BA45F0" w:rsidRPr="00BA45F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5.二人が別れを決意した（　　　）で、映画は終わった。</w:t>
      </w:r>
    </w:p>
    <w:p w14:paraId="4CE45B4F" w14:textId="4EFFD02E" w:rsidR="00BA45F0" w:rsidRDefault="00BA45F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6.忘れない（　　　）に</w:t>
      </w:r>
      <w:r w:rsidR="007137B4">
        <w:rPr>
          <w:rFonts w:asciiTheme="minorEastAsia" w:hAnsiTheme="minorEastAsia" w:hint="eastAsia"/>
        </w:rPr>
        <w:t>、彼にメールしておこう。</w:t>
      </w:r>
    </w:p>
    <w:p w14:paraId="624E6933" w14:textId="23896552" w:rsidR="007137B4" w:rsidRPr="00BA45F0" w:rsidRDefault="007137B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7.お申し込みの（　　　）には、身分証が必要です。</w:t>
      </w:r>
    </w:p>
    <w:p w14:paraId="634852B5" w14:textId="77777777" w:rsidR="00BA45F0" w:rsidRPr="007137B4" w:rsidRDefault="00BA45F0" w:rsidP="0001373A">
      <w:pPr>
        <w:rPr>
          <w:rFonts w:asciiTheme="minorEastAsia" w:hAnsiTheme="minorEastAsia"/>
        </w:rPr>
      </w:pPr>
    </w:p>
    <w:p w14:paraId="2946589A" w14:textId="77777777" w:rsidR="006008A0" w:rsidRDefault="006008A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0AC1D5AE" w14:textId="77777777" w:rsidR="006008A0" w:rsidRDefault="006008A0" w:rsidP="0001373A">
      <w:pPr>
        <w:rPr>
          <w:rFonts w:asciiTheme="minorEastAsia" w:hAnsiTheme="minorEastAsia"/>
        </w:rPr>
      </w:pPr>
    </w:p>
    <w:p w14:paraId="492F1D7F" w14:textId="77777777" w:rsidR="006008A0" w:rsidRDefault="006008A0" w:rsidP="0001373A">
      <w:pPr>
        <w:rPr>
          <w:rFonts w:asciiTheme="minorEastAsia" w:hAnsiTheme="minorEastAsia"/>
        </w:rPr>
      </w:pPr>
    </w:p>
    <w:p w14:paraId="2F8B6E33" w14:textId="77777777" w:rsidR="006008A0" w:rsidRDefault="006008A0" w:rsidP="0001373A">
      <w:pPr>
        <w:rPr>
          <w:rFonts w:asciiTheme="minorEastAsia" w:hAnsiTheme="minorEastAsia"/>
        </w:rPr>
      </w:pPr>
    </w:p>
    <w:p w14:paraId="130F64EF" w14:textId="77777777" w:rsidR="006008A0" w:rsidRDefault="006008A0" w:rsidP="0001373A">
      <w:pPr>
        <w:rPr>
          <w:rFonts w:asciiTheme="minorEastAsia" w:hAnsiTheme="minorEastAsia"/>
        </w:rPr>
      </w:pPr>
    </w:p>
    <w:p w14:paraId="727567AA" w14:textId="2720F599" w:rsidR="006008A0" w:rsidRDefault="006008A0" w:rsidP="0001373A">
      <w:pPr>
        <w:rPr>
          <w:rFonts w:asciiTheme="minorEastAsia" w:hAnsiTheme="minorEastAsia"/>
        </w:rPr>
      </w:pPr>
    </w:p>
    <w:p w14:paraId="367AA834" w14:textId="77777777" w:rsidR="00F16C26" w:rsidRDefault="00F16C26" w:rsidP="0001373A">
      <w:pPr>
        <w:rPr>
          <w:rFonts w:asciiTheme="minorEastAsia" w:hAnsiTheme="minorEastAsia"/>
        </w:rPr>
      </w:pPr>
    </w:p>
    <w:p w14:paraId="1D16D36E" w14:textId="75823E40" w:rsidR="006008A0" w:rsidRDefault="006008A0" w:rsidP="0001373A">
      <w:pPr>
        <w:rPr>
          <w:rFonts w:asciiTheme="minorEastAsia" w:hAnsiTheme="minorEastAsia"/>
        </w:rPr>
      </w:pPr>
    </w:p>
    <w:p w14:paraId="0FB9E161" w14:textId="675A0D3C" w:rsidR="006008A0" w:rsidRDefault="007137B4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問</w:t>
      </w:r>
      <w:r w:rsidR="002421C3">
        <w:rPr>
          <w:rFonts w:asciiTheme="minorEastAsia" w:hAnsiTheme="minorEastAsia" w:hint="eastAsia"/>
          <w:noProof/>
        </w:rPr>
        <w:t>３</w:t>
      </w:r>
    </w:p>
    <w:p w14:paraId="273B0E73" w14:textId="76A87A09" w:rsidR="007137B4" w:rsidRDefault="007137B4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</w:t>
      </w:r>
      <w:r w:rsidR="002B4BA2">
        <w:rPr>
          <w:rFonts w:asciiTheme="minorEastAsia" w:hAnsiTheme="minorEastAsia" w:hint="eastAsia"/>
          <w:noProof/>
        </w:rPr>
        <w:t>ゲームを（する・している）最中に話しかけられると、イライラする。</w:t>
      </w:r>
    </w:p>
    <w:p w14:paraId="795B00F9" w14:textId="045376D6" w:rsidR="002B4BA2" w:rsidRDefault="002B4BA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2.「ご飯を食べ（ながら・つつ）、ゲームをしてはだめよ。」</w:t>
      </w:r>
    </w:p>
    <w:p w14:paraId="11029416" w14:textId="64D018E1" w:rsidR="002B4BA2" w:rsidRDefault="002B4BA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3.彼はよく音楽を聴き（最中・ながら）、勉強している。</w:t>
      </w:r>
    </w:p>
    <w:p w14:paraId="1E575B1D" w14:textId="4E51BA34" w:rsidR="002B4BA2" w:rsidRDefault="002B4BA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4.先生の質問に（答える・答え）つつ、今日の昼食のことを考えていた。</w:t>
      </w:r>
    </w:p>
    <w:p w14:paraId="34EEC986" w14:textId="11269E96" w:rsidR="002B4BA2" w:rsidRDefault="002B4BA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5.大阪に旅行に行ったついでに（京都にも行った・出張した）</w:t>
      </w:r>
    </w:p>
    <w:p w14:paraId="6C97CB84" w14:textId="118C3011" w:rsidR="002B4BA2" w:rsidRDefault="002B4BA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6.人はみんな（支え合いつつ・支え合うついでに）生きている。</w:t>
      </w:r>
    </w:p>
    <w:p w14:paraId="177E9DB5" w14:textId="51234328" w:rsidR="002B4BA2" w:rsidRPr="002B4BA2" w:rsidRDefault="002B4BA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7.お風呂に（入りながら・入っている最中に）、地震があった。</w:t>
      </w:r>
    </w:p>
    <w:p w14:paraId="18AB2A0B" w14:textId="77777777" w:rsidR="002B4BA2" w:rsidRDefault="002B4BA2" w:rsidP="0001373A">
      <w:pPr>
        <w:rPr>
          <w:rFonts w:asciiTheme="minorEastAsia" w:hAnsiTheme="minorEastAsia"/>
        </w:rPr>
      </w:pPr>
    </w:p>
    <w:p w14:paraId="6908057A" w14:textId="3C1D295C" w:rsidR="006008A0" w:rsidRDefault="002B4BA2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問</w:t>
      </w:r>
      <w:r w:rsidR="002421C3">
        <w:rPr>
          <w:rFonts w:asciiTheme="minorEastAsia" w:hAnsiTheme="minorEastAsia" w:hint="eastAsia"/>
          <w:noProof/>
        </w:rPr>
        <w:t>４</w:t>
      </w:r>
    </w:p>
    <w:p w14:paraId="249A96A3" w14:textId="3C73BA25" w:rsidR="002B4BA2" w:rsidRDefault="008C231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【つつ　ついでに　最中に　最中は】</w:t>
      </w:r>
    </w:p>
    <w:p w14:paraId="358E502C" w14:textId="239C5C14" w:rsidR="002B4BA2" w:rsidRDefault="008C231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1.買い物に行く（　　　　）、銀行でお金をおろした。</w:t>
      </w:r>
    </w:p>
    <w:p w14:paraId="408537EB" w14:textId="58748AA8" w:rsidR="008C231B" w:rsidRDefault="008C231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2.彼女の顔を思い浮かべ（　　　　）、プレゼントを選んだ。</w:t>
      </w:r>
    </w:p>
    <w:p w14:paraId="09F83E14" w14:textId="42FDF867" w:rsidR="008C231B" w:rsidRDefault="008C231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3.ライブの（　　　　）、だれかの携帯電話が鳴った。</w:t>
      </w:r>
    </w:p>
    <w:p w14:paraId="242F5BA4" w14:textId="313774C0" w:rsidR="008C231B" w:rsidRDefault="008C231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4.2年後のことを考え（　　　　）、留学生活の計画を立てた。</w:t>
      </w:r>
    </w:p>
    <w:p w14:paraId="58975AF7" w14:textId="7BE68C9F" w:rsidR="008C231B" w:rsidRDefault="008C231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5.食事の（　　　　）、携帯を見るのをやめなさいと怒られた。</w:t>
      </w:r>
    </w:p>
    <w:p w14:paraId="56ADA2C7" w14:textId="532DAACC" w:rsidR="008C231B" w:rsidRPr="008C231B" w:rsidRDefault="008C231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6.昼食を作る（　　　　）、夕食の準備もした。</w:t>
      </w:r>
    </w:p>
    <w:p w14:paraId="57C84984" w14:textId="77777777" w:rsidR="008C231B" w:rsidRPr="008C231B" w:rsidRDefault="008C231B" w:rsidP="0001373A">
      <w:pPr>
        <w:rPr>
          <w:rFonts w:asciiTheme="minorEastAsia" w:hAnsiTheme="minorEastAsia"/>
        </w:rPr>
      </w:pPr>
    </w:p>
    <w:p w14:paraId="73C6FED8" w14:textId="77777777" w:rsidR="006008A0" w:rsidRDefault="006008A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342BA965" w14:textId="77777777" w:rsidR="006008A0" w:rsidRDefault="006008A0" w:rsidP="0001373A">
      <w:pPr>
        <w:rPr>
          <w:rFonts w:asciiTheme="minorEastAsia" w:hAnsiTheme="minorEastAsia"/>
        </w:rPr>
      </w:pPr>
    </w:p>
    <w:p w14:paraId="0A0E442A" w14:textId="77777777" w:rsidR="006008A0" w:rsidRDefault="006008A0" w:rsidP="0001373A">
      <w:pPr>
        <w:rPr>
          <w:rFonts w:asciiTheme="minorEastAsia" w:hAnsiTheme="minorEastAsia"/>
        </w:rPr>
      </w:pPr>
    </w:p>
    <w:p w14:paraId="6059A2C6" w14:textId="77777777" w:rsidR="006008A0" w:rsidRDefault="006008A0" w:rsidP="0001373A">
      <w:pPr>
        <w:rPr>
          <w:rFonts w:asciiTheme="minorEastAsia" w:hAnsiTheme="minorEastAsia"/>
        </w:rPr>
      </w:pPr>
    </w:p>
    <w:p w14:paraId="69C66383" w14:textId="77777777" w:rsidR="006008A0" w:rsidRDefault="006008A0" w:rsidP="0001373A">
      <w:pPr>
        <w:rPr>
          <w:rFonts w:asciiTheme="minorEastAsia" w:hAnsiTheme="minorEastAsia"/>
        </w:rPr>
      </w:pPr>
    </w:p>
    <w:p w14:paraId="7AE493C5" w14:textId="77777777" w:rsidR="006008A0" w:rsidRDefault="006008A0" w:rsidP="0001373A">
      <w:pPr>
        <w:rPr>
          <w:rFonts w:asciiTheme="minorEastAsia" w:hAnsiTheme="minorEastAsia"/>
        </w:rPr>
      </w:pPr>
    </w:p>
    <w:p w14:paraId="2E05DE16" w14:textId="77777777" w:rsidR="006008A0" w:rsidRDefault="006008A0" w:rsidP="0001373A">
      <w:pPr>
        <w:rPr>
          <w:rFonts w:asciiTheme="minorEastAsia" w:hAnsiTheme="minorEastAsia"/>
        </w:rPr>
      </w:pPr>
    </w:p>
    <w:p w14:paraId="3225ACAA" w14:textId="77777777" w:rsidR="006008A0" w:rsidRDefault="006008A0" w:rsidP="0001373A">
      <w:pPr>
        <w:rPr>
          <w:rFonts w:asciiTheme="minorEastAsia" w:hAnsiTheme="minorEastAsia"/>
        </w:rPr>
      </w:pPr>
    </w:p>
    <w:p w14:paraId="6A5DB1D9" w14:textId="77777777" w:rsidR="006008A0" w:rsidRDefault="006008A0" w:rsidP="0001373A">
      <w:pPr>
        <w:rPr>
          <w:rFonts w:asciiTheme="minorEastAsia" w:hAnsiTheme="minorEastAsia"/>
        </w:rPr>
      </w:pPr>
      <w:bookmarkStart w:id="0" w:name="_GoBack"/>
      <w:bookmarkEnd w:id="0"/>
    </w:p>
    <w:p w14:paraId="277CC599" w14:textId="6806A6FD" w:rsidR="006008A0" w:rsidRDefault="006008A0" w:rsidP="0001373A">
      <w:pPr>
        <w:rPr>
          <w:rFonts w:asciiTheme="minorEastAsia" w:hAnsiTheme="minorEastAsia"/>
        </w:rPr>
      </w:pPr>
    </w:p>
    <w:p w14:paraId="62413065" w14:textId="739AAA5F" w:rsidR="002421C3" w:rsidRDefault="002421C3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問５</w:t>
      </w:r>
    </w:p>
    <w:p w14:paraId="78B54A68" w14:textId="4E806A4F" w:rsidR="006008A0" w:rsidRDefault="008C231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1.おもちゃを見た（瞬間・次第）、赤ちゃんは泣き止んだ。</w:t>
      </w:r>
    </w:p>
    <w:p w14:paraId="2F7B2F65" w14:textId="0BE7E4B0" w:rsidR="008C231B" w:rsidRDefault="008C231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2.ボールを打った（瞬間・かと思うと）、ホームラン</w:t>
      </w:r>
      <w:r w:rsidR="00781C3A">
        <w:rPr>
          <w:rFonts w:asciiTheme="minorEastAsia" w:hAnsiTheme="minorEastAsia" w:hint="eastAsia"/>
          <w:noProof/>
        </w:rPr>
        <w:t>だ</w:t>
      </w:r>
      <w:r>
        <w:rPr>
          <w:rFonts w:asciiTheme="minorEastAsia" w:hAnsiTheme="minorEastAsia" w:hint="eastAsia"/>
          <w:noProof/>
        </w:rPr>
        <w:t>と</w:t>
      </w:r>
      <w:r w:rsidR="00781C3A">
        <w:rPr>
          <w:rFonts w:asciiTheme="minorEastAsia" w:hAnsiTheme="minorEastAsia" w:hint="eastAsia"/>
          <w:noProof/>
        </w:rPr>
        <w:t>分かりました。</w:t>
      </w:r>
    </w:p>
    <w:p w14:paraId="69465E4F" w14:textId="04964D2A" w:rsidR="00781C3A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3.つい最近生まれた（とたん・かと思うと）、もう成人ですか。速いですねえ。</w:t>
      </w:r>
    </w:p>
    <w:p w14:paraId="45DB3A40" w14:textId="6AB981D2" w:rsidR="008C231B" w:rsidRDefault="00781C3A" w:rsidP="00781C3A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4.この打ち合わせが終わり（かと思うと・次第）、次の打ち合わせの準備をしましょう。</w:t>
      </w:r>
    </w:p>
    <w:p w14:paraId="611DA3C9" w14:textId="777CA5E2" w:rsidR="00781C3A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5.弟は帰ってきた（次第・とたん）、「おなかがすいた」と連呼した。</w:t>
      </w:r>
    </w:p>
    <w:p w14:paraId="03F4BD06" w14:textId="100FF651" w:rsidR="00781C3A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6.地震だと思った（瞬間・次第）、タンスが倒れてきた。</w:t>
      </w:r>
    </w:p>
    <w:p w14:paraId="1BE4DDB0" w14:textId="20116FF3" w:rsidR="00781C3A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7.お支払いの確認ができ（とたん・次第）、商品をお送りいたします。</w:t>
      </w:r>
    </w:p>
    <w:p w14:paraId="58007EC3" w14:textId="781B2D94" w:rsidR="00781C3A" w:rsidRPr="00781C3A" w:rsidRDefault="00781C3A" w:rsidP="00781C3A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8.同点になった（瞬間・かと思うと）、また相手チームに点数を入れられてしまった。</w:t>
      </w:r>
    </w:p>
    <w:p w14:paraId="4DACE452" w14:textId="77777777" w:rsidR="008C231B" w:rsidRPr="00781C3A" w:rsidRDefault="008C231B" w:rsidP="0001373A">
      <w:pPr>
        <w:rPr>
          <w:rFonts w:asciiTheme="minorEastAsia" w:hAnsiTheme="minorEastAsia"/>
        </w:rPr>
      </w:pPr>
    </w:p>
    <w:p w14:paraId="5DF47117" w14:textId="77777777" w:rsidR="006008A0" w:rsidRDefault="006008A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05A35C32" w14:textId="77777777" w:rsidR="006008A0" w:rsidRDefault="006008A0" w:rsidP="0001373A">
      <w:pPr>
        <w:rPr>
          <w:rFonts w:asciiTheme="minorEastAsia" w:hAnsiTheme="minorEastAsia"/>
        </w:rPr>
      </w:pPr>
    </w:p>
    <w:p w14:paraId="67149FA9" w14:textId="77777777" w:rsidR="006008A0" w:rsidRDefault="006008A0" w:rsidP="0001373A">
      <w:pPr>
        <w:rPr>
          <w:rFonts w:asciiTheme="minorEastAsia" w:hAnsiTheme="minorEastAsia"/>
        </w:rPr>
      </w:pPr>
    </w:p>
    <w:p w14:paraId="1D3E0AC3" w14:textId="77777777" w:rsidR="006008A0" w:rsidRDefault="006008A0" w:rsidP="0001373A">
      <w:pPr>
        <w:rPr>
          <w:rFonts w:asciiTheme="minorEastAsia" w:hAnsiTheme="minorEastAsia"/>
        </w:rPr>
      </w:pPr>
    </w:p>
    <w:p w14:paraId="2D0CB4A1" w14:textId="3C469D4A" w:rsidR="006008A0" w:rsidRDefault="006008A0" w:rsidP="0001373A">
      <w:pPr>
        <w:rPr>
          <w:rFonts w:asciiTheme="minorEastAsia" w:hAnsiTheme="minorEastAsia"/>
        </w:rPr>
      </w:pPr>
    </w:p>
    <w:p w14:paraId="7C0CE8B6" w14:textId="33EFB83E" w:rsidR="002421C3" w:rsidRDefault="002421C3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問６</w:t>
      </w:r>
    </w:p>
    <w:p w14:paraId="5B7A4440" w14:textId="0AC5F85C" w:rsidR="006008A0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1.家族と話した（上で・きり）留学を決めました。</w:t>
      </w:r>
    </w:p>
    <w:p w14:paraId="67D58B3B" w14:textId="4C6486BB" w:rsidR="00781C3A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2.長い間、話し合いを重ねた（きり・あげく）、何も決まらなかった。</w:t>
      </w:r>
    </w:p>
    <w:p w14:paraId="479199EA" w14:textId="58D0773C" w:rsidR="00781C3A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3.彼は驚きの（あまり・あげく）、大声で叫んだ。</w:t>
      </w:r>
    </w:p>
    <w:p w14:paraId="507B260B" w14:textId="15380DE0" w:rsidR="00781C3A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4.彼女は長年研究を続けた（あげく・末）、すばらしい論文を書いた。</w:t>
      </w:r>
    </w:p>
    <w:p w14:paraId="227913BB" w14:textId="0D50A15D" w:rsidR="00781C3A" w:rsidRDefault="00781C3A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5.彼女には昨年連絡した（末・きり）、連絡していない。</w:t>
      </w:r>
    </w:p>
    <w:p w14:paraId="694B29B3" w14:textId="54A767EC" w:rsidR="00027D56" w:rsidRDefault="00027D56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6.映画を見ていて、感動の（末・あまり）声を上げて大泣きしてしまった。</w:t>
      </w:r>
    </w:p>
    <w:p w14:paraId="692A559F" w14:textId="7A10A363" w:rsidR="00781C3A" w:rsidRDefault="00027D56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</w:t>
      </w:r>
      <w:r w:rsidR="00426A3B">
        <w:rPr>
          <w:rFonts w:asciiTheme="minorEastAsia" w:hAnsiTheme="minorEastAsia" w:hint="eastAsia"/>
          <w:noProof/>
        </w:rPr>
        <w:t>何時間も待った（あまり・あげく）、先生に会うことができなかった。</w:t>
      </w:r>
    </w:p>
    <w:p w14:paraId="6B590359" w14:textId="1B1BF3E0" w:rsidR="00426A3B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8.詳しく調べた（上で・あげく）、次の授業でお伝えします。</w:t>
      </w:r>
    </w:p>
    <w:p w14:paraId="1A6792BF" w14:textId="73A85B7F" w:rsidR="00426A3B" w:rsidRPr="00027D56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9.私は大ゲンカの（あまり・あげく）、彼と別れることにした。</w:t>
      </w:r>
    </w:p>
    <w:p w14:paraId="13BF57DE" w14:textId="77777777" w:rsidR="00781C3A" w:rsidRPr="00426A3B" w:rsidRDefault="00781C3A" w:rsidP="0001373A">
      <w:pPr>
        <w:rPr>
          <w:rFonts w:asciiTheme="minorEastAsia" w:hAnsiTheme="minorEastAsia"/>
        </w:rPr>
      </w:pPr>
    </w:p>
    <w:p w14:paraId="7C993B31" w14:textId="77777777" w:rsidR="006008A0" w:rsidRDefault="006008A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1D80AEE1" w14:textId="77777777" w:rsidR="006008A0" w:rsidRDefault="006008A0" w:rsidP="0001373A">
      <w:pPr>
        <w:rPr>
          <w:rFonts w:asciiTheme="minorEastAsia" w:hAnsiTheme="minorEastAsia"/>
        </w:rPr>
      </w:pPr>
    </w:p>
    <w:p w14:paraId="6CC1ACC0" w14:textId="77777777" w:rsidR="006008A0" w:rsidRDefault="006008A0" w:rsidP="0001373A">
      <w:pPr>
        <w:rPr>
          <w:rFonts w:asciiTheme="minorEastAsia" w:hAnsiTheme="minorEastAsia"/>
        </w:rPr>
      </w:pPr>
    </w:p>
    <w:p w14:paraId="5D0D38BC" w14:textId="77777777" w:rsidR="006008A0" w:rsidRDefault="006008A0" w:rsidP="0001373A">
      <w:pPr>
        <w:rPr>
          <w:rFonts w:asciiTheme="minorEastAsia" w:hAnsiTheme="minorEastAsia"/>
        </w:rPr>
      </w:pPr>
    </w:p>
    <w:p w14:paraId="5F466F38" w14:textId="77777777" w:rsidR="006008A0" w:rsidRDefault="006008A0" w:rsidP="0001373A">
      <w:pPr>
        <w:rPr>
          <w:rFonts w:asciiTheme="minorEastAsia" w:hAnsiTheme="minorEastAsia"/>
        </w:rPr>
      </w:pPr>
    </w:p>
    <w:p w14:paraId="2C2598E7" w14:textId="77777777" w:rsidR="006008A0" w:rsidRDefault="006008A0" w:rsidP="0001373A">
      <w:pPr>
        <w:rPr>
          <w:rFonts w:asciiTheme="minorEastAsia" w:hAnsiTheme="minorEastAsia"/>
        </w:rPr>
      </w:pPr>
    </w:p>
    <w:p w14:paraId="39679C6D" w14:textId="77777777" w:rsidR="006008A0" w:rsidRDefault="006008A0" w:rsidP="0001373A">
      <w:pPr>
        <w:rPr>
          <w:rFonts w:asciiTheme="minorEastAsia" w:hAnsiTheme="minorEastAsia"/>
        </w:rPr>
      </w:pPr>
    </w:p>
    <w:p w14:paraId="56E8D883" w14:textId="77777777" w:rsidR="006008A0" w:rsidRDefault="006008A0" w:rsidP="0001373A">
      <w:pPr>
        <w:rPr>
          <w:rFonts w:asciiTheme="minorEastAsia" w:hAnsiTheme="minorEastAsia"/>
        </w:rPr>
      </w:pPr>
    </w:p>
    <w:p w14:paraId="3DC70E67" w14:textId="2BF93099" w:rsidR="006008A0" w:rsidRDefault="002421C3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問７</w:t>
      </w:r>
      <w:r w:rsidR="00426A3B">
        <w:rPr>
          <w:rFonts w:asciiTheme="minorEastAsia" w:hAnsiTheme="minorEastAsia" w:hint="eastAsia"/>
        </w:rPr>
        <w:t xml:space="preserve">　正しい文に〇、そうでない文に×をつけなさい。</w:t>
      </w:r>
    </w:p>
    <w:p w14:paraId="18806614" w14:textId="0C9D09E9" w:rsidR="006008A0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1.（　　）学費を払っている以上は、しっかり勉強するつもりです。</w:t>
      </w:r>
    </w:p>
    <w:p w14:paraId="4A465F98" w14:textId="3F08804B" w:rsidR="00426A3B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2.（　　）遅刻をした上は、先生に怒られた。</w:t>
      </w:r>
    </w:p>
    <w:p w14:paraId="6DB69FBE" w14:textId="7472AAA8" w:rsidR="00426A3B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3.（　　）山田先生をお誘いしたところ、次は田中先生をお誘いする。</w:t>
      </w:r>
    </w:p>
    <w:p w14:paraId="7EA06EC0" w14:textId="4B50C243" w:rsidR="00426A3B" w:rsidRDefault="00426A3B" w:rsidP="00426A3B">
      <w:pPr>
        <w:ind w:left="1050" w:hangingChars="500" w:hanging="105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4.（　　）先生に聞いてみたところ、この</w:t>
      </w:r>
      <w:r w:rsidR="004505E3">
        <w:rPr>
          <w:rFonts w:asciiTheme="minorEastAsia" w:hAnsiTheme="minorEastAsia" w:hint="eastAsia"/>
          <w:noProof/>
        </w:rPr>
        <w:t>漢字は</w:t>
      </w:r>
      <w:r>
        <w:rPr>
          <w:rFonts w:asciiTheme="minorEastAsia" w:hAnsiTheme="minorEastAsia" w:hint="eastAsia"/>
          <w:noProof/>
        </w:rPr>
        <w:t>間違っていることが分かった。</w:t>
      </w:r>
    </w:p>
    <w:p w14:paraId="1090D80D" w14:textId="0C91C013" w:rsidR="00426A3B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5.（　　）</w:t>
      </w:r>
      <w:r w:rsidR="004505E3">
        <w:rPr>
          <w:rFonts w:asciiTheme="minorEastAsia" w:hAnsiTheme="minorEastAsia" w:hint="eastAsia"/>
          <w:noProof/>
        </w:rPr>
        <w:t>今朝スーパーに行って以来、西葛西に行った。</w:t>
      </w:r>
    </w:p>
    <w:p w14:paraId="63326020" w14:textId="70F0BB0B" w:rsidR="00426A3B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6.（　　）</w:t>
      </w:r>
      <w:r w:rsidR="004505E3">
        <w:rPr>
          <w:rFonts w:asciiTheme="minorEastAsia" w:hAnsiTheme="minorEastAsia" w:hint="eastAsia"/>
          <w:noProof/>
        </w:rPr>
        <w:t>文法を確認してもらってからでないと、日本語でスピーチ出来ない。</w:t>
      </w:r>
    </w:p>
    <w:p w14:paraId="7D6FB849" w14:textId="07387EF9" w:rsidR="00426A3B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7.（　　）</w:t>
      </w:r>
      <w:r w:rsidR="004505E3">
        <w:rPr>
          <w:rFonts w:asciiTheme="minorEastAsia" w:hAnsiTheme="minorEastAsia" w:hint="eastAsia"/>
          <w:noProof/>
        </w:rPr>
        <w:t>社長になった上は、社員のために、一生懸命働くべきだ。</w:t>
      </w:r>
    </w:p>
    <w:p w14:paraId="51650F5F" w14:textId="442D3D68" w:rsidR="00426A3B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8.（　　）</w:t>
      </w:r>
      <w:r w:rsidR="004505E3">
        <w:rPr>
          <w:rFonts w:asciiTheme="minorEastAsia" w:hAnsiTheme="minorEastAsia" w:hint="eastAsia"/>
          <w:noProof/>
        </w:rPr>
        <w:t>病気になってからでないと、病院に行った。</w:t>
      </w:r>
    </w:p>
    <w:p w14:paraId="7A570F6D" w14:textId="08BD6686" w:rsidR="00426A3B" w:rsidRDefault="00426A3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9.（　　）</w:t>
      </w:r>
      <w:r w:rsidR="004505E3">
        <w:rPr>
          <w:rFonts w:asciiTheme="minorEastAsia" w:hAnsiTheme="minorEastAsia" w:hint="eastAsia"/>
          <w:noProof/>
        </w:rPr>
        <w:t>3年前にご飯を作って以来、料理は全然していない。</w:t>
      </w:r>
    </w:p>
    <w:p w14:paraId="06CFFABE" w14:textId="77777777" w:rsidR="00426A3B" w:rsidRPr="004505E3" w:rsidRDefault="00426A3B" w:rsidP="0001373A">
      <w:pPr>
        <w:rPr>
          <w:rFonts w:asciiTheme="minorEastAsia" w:hAnsiTheme="minorEastAsia"/>
        </w:rPr>
      </w:pPr>
    </w:p>
    <w:p w14:paraId="10D8CCE2" w14:textId="77777777" w:rsidR="006008A0" w:rsidRDefault="006008A0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sectPr w:rsidR="006008A0" w:rsidSect="00971681">
      <w:headerReference w:type="default" r:id="rId7"/>
      <w:footerReference w:type="default" r:id="rId8"/>
      <w:pgSz w:w="16838" w:h="11906" w:orient="landscape"/>
      <w:pgMar w:top="624" w:right="720" w:bottom="720" w:left="720" w:header="624" w:footer="0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46854" w14:textId="77777777" w:rsidR="00091E9C" w:rsidRDefault="00091E9C" w:rsidP="00276A82">
      <w:r>
        <w:separator/>
      </w:r>
    </w:p>
  </w:endnote>
  <w:endnote w:type="continuationSeparator" w:id="0">
    <w:p w14:paraId="50B75892" w14:textId="77777777" w:rsidR="00091E9C" w:rsidRDefault="00091E9C" w:rsidP="0027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B44F" w14:textId="28891724" w:rsidR="00426A3B" w:rsidRPr="00B948C7" w:rsidRDefault="00B948C7" w:rsidP="00B948C7">
    <w:pPr>
      <w:pStyle w:val="a6"/>
      <w:jc w:val="right"/>
      <w:rPr>
        <w:sz w:val="18"/>
      </w:rPr>
    </w:pPr>
    <w:r w:rsidRPr="00B948C7">
      <w:rPr>
        <w:rFonts w:hint="eastAsia"/>
        <w:sz w:val="18"/>
      </w:rPr>
      <w:t>練習</w:t>
    </w:r>
    <w:r w:rsidRPr="00B948C7">
      <w:rPr>
        <w:rFonts w:hint="eastAsia"/>
        <w:sz w:val="18"/>
      </w:rPr>
      <w:t>1</w:t>
    </w:r>
  </w:p>
  <w:p w14:paraId="76E73774" w14:textId="77777777" w:rsidR="00426A3B" w:rsidRDefault="00426A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5D964" w14:textId="77777777" w:rsidR="00091E9C" w:rsidRDefault="00091E9C" w:rsidP="00276A82">
      <w:r>
        <w:separator/>
      </w:r>
    </w:p>
  </w:footnote>
  <w:footnote w:type="continuationSeparator" w:id="0">
    <w:p w14:paraId="3A77FCD8" w14:textId="77777777" w:rsidR="00091E9C" w:rsidRDefault="00091E9C" w:rsidP="0027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E1F48" w14:textId="0FF438A1" w:rsidR="00426A3B" w:rsidRPr="0040288A" w:rsidRDefault="00426A3B">
    <w:pPr>
      <w:pStyle w:val="a4"/>
      <w:rPr>
        <w:sz w:val="18"/>
        <w:szCs w:val="18"/>
      </w:rPr>
    </w:pPr>
    <w:r>
      <w:rPr>
        <w:rFonts w:hint="eastAsia"/>
        <w:sz w:val="18"/>
        <w:szCs w:val="18"/>
      </w:rPr>
      <w:t>情報を伝えよう</w:t>
    </w:r>
    <w:r w:rsidR="00877899">
      <w:rPr>
        <w:rFonts w:hint="eastAsia"/>
        <w:sz w:val="18"/>
        <w:szCs w:val="18"/>
      </w:rPr>
      <w:t>Running</w:t>
    </w:r>
    <w:r w:rsidR="00F16C26">
      <w:rPr>
        <w:rFonts w:hint="eastAsia"/>
        <w:sz w:val="18"/>
        <w:szCs w:val="18"/>
      </w:rPr>
      <w:t xml:space="preserve">　練習</w:t>
    </w:r>
    <w:r w:rsidR="00386E2A">
      <w:rPr>
        <w:rFonts w:hint="eastAsia"/>
        <w:sz w:val="18"/>
        <w:szCs w:val="18"/>
      </w:rPr>
      <w:t>1</w:t>
    </w:r>
    <w:r w:rsidRPr="0040288A">
      <w:rPr>
        <w:sz w:val="18"/>
        <w:szCs w:val="18"/>
      </w:rPr>
      <w:ptab w:relativeTo="margin" w:alignment="center" w:leader="none"/>
    </w:r>
    <w:r w:rsidRPr="0040288A">
      <w:rPr>
        <w:sz w:val="18"/>
        <w:szCs w:val="18"/>
      </w:rPr>
      <w:ptab w:relativeTo="margin" w:alignment="right" w:leader="none"/>
    </w:r>
    <w:r w:rsidRPr="0040288A">
      <w:rPr>
        <w:rFonts w:hint="eastAsia"/>
        <w:sz w:val="18"/>
        <w:szCs w:val="18"/>
      </w:rPr>
      <w:t>東洋言語学院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3C1"/>
    <w:multiLevelType w:val="hybridMultilevel"/>
    <w:tmpl w:val="55D67FA0"/>
    <w:lvl w:ilvl="0" w:tplc="095434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43D871D7"/>
    <w:multiLevelType w:val="hybridMultilevel"/>
    <w:tmpl w:val="A664D37A"/>
    <w:lvl w:ilvl="0" w:tplc="18608640">
      <w:start w:val="2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  <w:u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885FA4"/>
    <w:multiLevelType w:val="hybridMultilevel"/>
    <w:tmpl w:val="3E78D92C"/>
    <w:lvl w:ilvl="0" w:tplc="C3483B96">
      <w:start w:val="1"/>
      <w:numFmt w:val="decimalEnclosedCircle"/>
      <w:lvlText w:val="%1"/>
      <w:lvlJc w:val="left"/>
      <w:pPr>
        <w:ind w:left="51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7" w:tentative="1">
      <w:start w:val="1"/>
      <w:numFmt w:val="aiueoFullWidth"/>
      <w:lvlText w:val="(%5)"/>
      <w:lvlJc w:val="left"/>
      <w:pPr>
        <w:ind w:left="22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7" w:tentative="1">
      <w:start w:val="1"/>
      <w:numFmt w:val="aiueoFullWidth"/>
      <w:lvlText w:val="(%8)"/>
      <w:lvlJc w:val="left"/>
      <w:pPr>
        <w:ind w:left="351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30" w:hanging="420"/>
      </w:pPr>
    </w:lvl>
  </w:abstractNum>
  <w:abstractNum w:abstractNumId="3" w15:restartNumberingAfterBreak="0">
    <w:nsid w:val="49FC029B"/>
    <w:multiLevelType w:val="hybridMultilevel"/>
    <w:tmpl w:val="9A3C7A0C"/>
    <w:lvl w:ilvl="0" w:tplc="3A927332">
      <w:start w:val="2"/>
      <w:numFmt w:val="decimalFullWidth"/>
      <w:lvlText w:val="例%1）"/>
      <w:lvlJc w:val="left"/>
      <w:pPr>
        <w:ind w:left="720" w:hanging="720"/>
      </w:pPr>
      <w:rPr>
        <w:rFonts w:hint="default"/>
      </w:rPr>
    </w:lvl>
    <w:lvl w:ilvl="1" w:tplc="7C7AEB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B"/>
    <w:rsid w:val="0001373A"/>
    <w:rsid w:val="00027AED"/>
    <w:rsid w:val="00027D56"/>
    <w:rsid w:val="00031F07"/>
    <w:rsid w:val="000345E4"/>
    <w:rsid w:val="00044D6A"/>
    <w:rsid w:val="000724D6"/>
    <w:rsid w:val="00091E9C"/>
    <w:rsid w:val="000C0B37"/>
    <w:rsid w:val="000D68C2"/>
    <w:rsid w:val="000F02CC"/>
    <w:rsid w:val="00122315"/>
    <w:rsid w:val="0015286E"/>
    <w:rsid w:val="001609DE"/>
    <w:rsid w:val="001917D3"/>
    <w:rsid w:val="0019297C"/>
    <w:rsid w:val="001B663F"/>
    <w:rsid w:val="00210AF5"/>
    <w:rsid w:val="00213640"/>
    <w:rsid w:val="002251B9"/>
    <w:rsid w:val="002421C3"/>
    <w:rsid w:val="00276A82"/>
    <w:rsid w:val="00277571"/>
    <w:rsid w:val="002A46B4"/>
    <w:rsid w:val="002A4759"/>
    <w:rsid w:val="002B4BA2"/>
    <w:rsid w:val="00325849"/>
    <w:rsid w:val="00386E2A"/>
    <w:rsid w:val="003A128D"/>
    <w:rsid w:val="003C1D78"/>
    <w:rsid w:val="003C449D"/>
    <w:rsid w:val="003D6E95"/>
    <w:rsid w:val="004026DA"/>
    <w:rsid w:val="0040288A"/>
    <w:rsid w:val="00426A3B"/>
    <w:rsid w:val="00447FC7"/>
    <w:rsid w:val="004505E3"/>
    <w:rsid w:val="00451C8D"/>
    <w:rsid w:val="0046002D"/>
    <w:rsid w:val="00463620"/>
    <w:rsid w:val="00466C64"/>
    <w:rsid w:val="004676BC"/>
    <w:rsid w:val="00487828"/>
    <w:rsid w:val="004A4D85"/>
    <w:rsid w:val="004C5003"/>
    <w:rsid w:val="00537B8B"/>
    <w:rsid w:val="005500E2"/>
    <w:rsid w:val="00562EB7"/>
    <w:rsid w:val="0057741C"/>
    <w:rsid w:val="00587072"/>
    <w:rsid w:val="006008A0"/>
    <w:rsid w:val="00620195"/>
    <w:rsid w:val="006311D0"/>
    <w:rsid w:val="00647DF5"/>
    <w:rsid w:val="006551E2"/>
    <w:rsid w:val="00663513"/>
    <w:rsid w:val="00664204"/>
    <w:rsid w:val="006841B5"/>
    <w:rsid w:val="006B0DEB"/>
    <w:rsid w:val="006C4858"/>
    <w:rsid w:val="0071104B"/>
    <w:rsid w:val="007137B4"/>
    <w:rsid w:val="00714EDC"/>
    <w:rsid w:val="00735E5A"/>
    <w:rsid w:val="00781C3A"/>
    <w:rsid w:val="007837A1"/>
    <w:rsid w:val="007D140F"/>
    <w:rsid w:val="007D6D70"/>
    <w:rsid w:val="007E6B78"/>
    <w:rsid w:val="007F7924"/>
    <w:rsid w:val="0082140A"/>
    <w:rsid w:val="0087052B"/>
    <w:rsid w:val="00871575"/>
    <w:rsid w:val="00877899"/>
    <w:rsid w:val="008C231B"/>
    <w:rsid w:val="008E4F77"/>
    <w:rsid w:val="00971371"/>
    <w:rsid w:val="00971681"/>
    <w:rsid w:val="009721F1"/>
    <w:rsid w:val="00990C98"/>
    <w:rsid w:val="009A4972"/>
    <w:rsid w:val="009A4E0E"/>
    <w:rsid w:val="009B6202"/>
    <w:rsid w:val="009D6EEC"/>
    <w:rsid w:val="00A21FB7"/>
    <w:rsid w:val="00A5674B"/>
    <w:rsid w:val="00A86E9B"/>
    <w:rsid w:val="00AC24C3"/>
    <w:rsid w:val="00B046F8"/>
    <w:rsid w:val="00B51553"/>
    <w:rsid w:val="00B91C1B"/>
    <w:rsid w:val="00B948C7"/>
    <w:rsid w:val="00BA45F0"/>
    <w:rsid w:val="00BE5BE2"/>
    <w:rsid w:val="00BF1CF6"/>
    <w:rsid w:val="00C20B8A"/>
    <w:rsid w:val="00C473A6"/>
    <w:rsid w:val="00C6195E"/>
    <w:rsid w:val="00C61CEF"/>
    <w:rsid w:val="00C67A19"/>
    <w:rsid w:val="00C72BA6"/>
    <w:rsid w:val="00CB51E4"/>
    <w:rsid w:val="00CC69E7"/>
    <w:rsid w:val="00D2457D"/>
    <w:rsid w:val="00D8112C"/>
    <w:rsid w:val="00DB254D"/>
    <w:rsid w:val="00E119EF"/>
    <w:rsid w:val="00E33604"/>
    <w:rsid w:val="00E370F1"/>
    <w:rsid w:val="00E80DA6"/>
    <w:rsid w:val="00E8456A"/>
    <w:rsid w:val="00EB78FF"/>
    <w:rsid w:val="00F12385"/>
    <w:rsid w:val="00F16C26"/>
    <w:rsid w:val="00F5318A"/>
    <w:rsid w:val="00F91DBF"/>
    <w:rsid w:val="00FB554F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74DA5D68"/>
  <w15:docId w15:val="{8477908F-0FB9-4BE3-AEEF-140113C1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7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76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76A82"/>
  </w:style>
  <w:style w:type="paragraph" w:styleId="a6">
    <w:name w:val="footer"/>
    <w:basedOn w:val="a"/>
    <w:link w:val="a7"/>
    <w:uiPriority w:val="99"/>
    <w:unhideWhenUsed/>
    <w:rsid w:val="00276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76A82"/>
  </w:style>
  <w:style w:type="paragraph" w:styleId="a8">
    <w:name w:val="Balloon Text"/>
    <w:basedOn w:val="a"/>
    <w:link w:val="a9"/>
    <w:uiPriority w:val="99"/>
    <w:semiHidden/>
    <w:unhideWhenUsed/>
    <w:rsid w:val="0055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500E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821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A21FB7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A21FB7"/>
    <w:pPr>
      <w:jc w:val="left"/>
    </w:pPr>
  </w:style>
  <w:style w:type="character" w:customStyle="1" w:styleId="ad">
    <w:name w:val="コメント文字列 (文字)"/>
    <w:basedOn w:val="a0"/>
    <w:link w:val="ac"/>
    <w:uiPriority w:val="99"/>
    <w:rsid w:val="00A21FB7"/>
  </w:style>
  <w:style w:type="paragraph" w:styleId="ae">
    <w:name w:val="annotation subject"/>
    <w:basedOn w:val="ac"/>
    <w:next w:val="ac"/>
    <w:link w:val="af"/>
    <w:uiPriority w:val="99"/>
    <w:semiHidden/>
    <w:unhideWhenUsed/>
    <w:rsid w:val="00A21FB7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A21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6551C3-BBD8-4F1E-88E3-58D91B4BE3B9}"/>
</file>

<file path=customXml/itemProps2.xml><?xml version="1.0" encoding="utf-8"?>
<ds:datastoreItem xmlns:ds="http://schemas.openxmlformats.org/officeDocument/2006/customXml" ds:itemID="{EACE9C2B-8E1C-4D8E-A385-21FD87353200}"/>
</file>

<file path=customXml/itemProps3.xml><?xml version="1.0" encoding="utf-8"?>
<ds:datastoreItem xmlns:ds="http://schemas.openxmlformats.org/officeDocument/2006/customXml" ds:itemID="{3D338A30-F00B-414B-A173-B2583368256E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jikei</cp:lastModifiedBy>
  <cp:revision>8</cp:revision>
  <cp:lastPrinted>2020-06-09T06:35:00Z</cp:lastPrinted>
  <dcterms:created xsi:type="dcterms:W3CDTF">2021-06-24T02:58:00Z</dcterms:created>
  <dcterms:modified xsi:type="dcterms:W3CDTF">2021-08-31T06:50:00Z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