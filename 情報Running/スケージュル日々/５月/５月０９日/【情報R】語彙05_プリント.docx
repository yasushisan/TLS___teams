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829ED" w14:textId="77777777" w:rsidR="00ED05B3" w:rsidRPr="00097C69" w:rsidRDefault="00097C69">
      <w:pPr>
        <w:rPr>
          <w:rFonts w:ascii="ＭＳ 明朝" w:eastAsia="ＭＳ 明朝" w:hAnsi="ＭＳ 明朝"/>
          <w:b/>
          <w:sz w:val="22"/>
        </w:rPr>
      </w:pPr>
      <w:r w:rsidRPr="00097C69">
        <w:rPr>
          <w:rFonts w:ascii="ＭＳ 明朝" w:eastAsia="ＭＳ 明朝" w:hAnsi="ＭＳ 明朝" w:hint="eastAsia"/>
          <w:b/>
          <w:sz w:val="22"/>
        </w:rPr>
        <w:t xml:space="preserve">情報Running：　</w:t>
      </w:r>
      <w:r w:rsidR="00FA5365" w:rsidRPr="00097C69">
        <w:rPr>
          <w:rFonts w:ascii="ＭＳ 明朝" w:eastAsia="ＭＳ 明朝" w:hAnsi="ＭＳ 明朝" w:hint="eastAsia"/>
          <w:b/>
          <w:sz w:val="22"/>
        </w:rPr>
        <w:t>語彙</w:t>
      </w:r>
      <w:r w:rsidR="00076EB7" w:rsidRPr="00097C69">
        <w:rPr>
          <w:rFonts w:ascii="ＭＳ 明朝" w:eastAsia="ＭＳ 明朝" w:hAnsi="ＭＳ 明朝" w:hint="eastAsia"/>
          <w:b/>
          <w:sz w:val="22"/>
        </w:rPr>
        <w:t>５</w:t>
      </w:r>
    </w:p>
    <w:p w14:paraId="76BD0EB5" w14:textId="77777777" w:rsidR="00FA5365" w:rsidRDefault="00076EB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9</w:t>
      </w:r>
      <w:r w:rsidR="009532DD">
        <w:rPr>
          <w:rFonts w:ascii="ＭＳ 明朝" w:eastAsia="ＭＳ 明朝" w:hAnsi="ＭＳ 明朝" w:hint="eastAsia"/>
        </w:rPr>
        <w:t>.</w:t>
      </w:r>
      <w:r>
        <w:rPr>
          <w:rFonts w:ascii="ＭＳ 明朝" w:eastAsia="ＭＳ 明朝" w:hAnsi="ＭＳ 明朝" w:hint="eastAsia"/>
        </w:rPr>
        <w:t>交通</w:t>
      </w:r>
      <w:r w:rsidR="009532DD">
        <w:rPr>
          <w:rFonts w:ascii="ＭＳ 明朝" w:eastAsia="ＭＳ 明朝" w:hAnsi="ＭＳ 明朝" w:hint="eastAsia"/>
        </w:rPr>
        <w:t>に</w:t>
      </w:r>
      <w:r w:rsidR="00FA5365">
        <w:rPr>
          <w:rFonts w:ascii="ＭＳ 明朝" w:eastAsia="ＭＳ 明朝" w:hAnsi="ＭＳ 明朝" w:hint="eastAsia"/>
        </w:rPr>
        <w:t>関係</w:t>
      </w:r>
      <w:r w:rsidR="00FA5365" w:rsidRPr="00FA5365">
        <w:rPr>
          <w:rFonts w:ascii="ＭＳ 明朝" w:eastAsia="ＭＳ 明朝" w:hAnsi="ＭＳ 明朝" w:hint="eastAsia"/>
        </w:rPr>
        <w:t>する言葉</w:t>
      </w:r>
    </w:p>
    <w:p w14:paraId="4DEA3D00" w14:textId="77777777" w:rsidR="00FA5365" w:rsidRDefault="00FA5365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練習１：</w:t>
      </w:r>
    </w:p>
    <w:p w14:paraId="5482C7E6" w14:textId="77777777" w:rsidR="00C725F3" w:rsidRDefault="00C725F3" w:rsidP="00C725F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１）つぎの(　　　)に合うものをa～ｊの中から一つ選びなさい。</w:t>
      </w:r>
    </w:p>
    <w:p w14:paraId="383BAF80" w14:textId="77777777" w:rsidR="00C725F3" w:rsidRPr="004A4036" w:rsidRDefault="00C725F3" w:rsidP="00C725F3">
      <w:pPr>
        <w:rPr>
          <w:rFonts w:ascii="ＭＳ 明朝" w:eastAsia="ＭＳ 明朝" w:hAnsi="ＭＳ 明朝"/>
        </w:rPr>
      </w:pPr>
    </w:p>
    <w:p w14:paraId="64C89F62" w14:textId="591F7AC9" w:rsidR="00C725F3" w:rsidRDefault="00C725F3" w:rsidP="00C725F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</w:t>
      </w:r>
      <w:r w:rsidR="00D60A27">
        <w:rPr>
          <w:rFonts w:ascii="ＭＳ 明朝" w:eastAsia="ＭＳ 明朝" w:hAnsi="ＭＳ 明朝" w:hint="eastAsia"/>
        </w:rPr>
        <w:t xml:space="preserve">空港へ行くには、中央駅でバスに </w:t>
      </w:r>
      <w:r>
        <w:rPr>
          <w:rFonts w:ascii="ＭＳ 明朝" w:eastAsia="ＭＳ 明朝" w:hAnsi="ＭＳ 明朝" w:hint="eastAsia"/>
        </w:rPr>
        <w:t>(　　)</w:t>
      </w:r>
      <w:r w:rsidR="00D60A27">
        <w:rPr>
          <w:rFonts w:ascii="ＭＳ 明朝" w:eastAsia="ＭＳ 明朝" w:hAnsi="ＭＳ 明朝" w:hint="eastAsia"/>
        </w:rPr>
        <w:t>ください。</w:t>
      </w:r>
      <w:r>
        <w:rPr>
          <w:rFonts w:ascii="ＭＳ 明朝" w:eastAsia="ＭＳ 明朝" w:hAnsi="ＭＳ 明朝"/>
        </w:rPr>
        <w:t xml:space="preserve"> </w:t>
      </w:r>
    </w:p>
    <w:p w14:paraId="7F97634A" w14:textId="767CD7D3" w:rsidR="00C725F3" w:rsidRDefault="00C725F3" w:rsidP="00C725F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</w:t>
      </w:r>
      <w:r w:rsidR="00D60A27">
        <w:rPr>
          <w:rFonts w:ascii="ＭＳ 明朝" w:eastAsia="ＭＳ 明朝" w:hAnsi="ＭＳ 明朝" w:hint="eastAsia"/>
        </w:rPr>
        <w:t xml:space="preserve">西船橋駅から浦安駅の間は、途中 </w:t>
      </w:r>
      <w:r>
        <w:rPr>
          <w:rFonts w:ascii="ＭＳ 明朝" w:eastAsia="ＭＳ 明朝" w:hAnsi="ＭＳ 明朝" w:hint="eastAsia"/>
        </w:rPr>
        <w:t>(　　)</w:t>
      </w:r>
      <w:r w:rsidR="00D60A27">
        <w:rPr>
          <w:rFonts w:ascii="ＭＳ 明朝" w:eastAsia="ＭＳ 明朝" w:hAnsi="ＭＳ 明朝" w:hint="eastAsia"/>
        </w:rPr>
        <w:t>することができません。</w:t>
      </w:r>
      <w:r>
        <w:rPr>
          <w:rFonts w:ascii="ＭＳ 明朝" w:eastAsia="ＭＳ 明朝" w:hAnsi="ＭＳ 明朝" w:hint="eastAsia"/>
        </w:rPr>
        <w:t xml:space="preserve"> </w:t>
      </w:r>
    </w:p>
    <w:p w14:paraId="6DC91547" w14:textId="27B0E501" w:rsidR="00C725F3" w:rsidRDefault="00C725F3" w:rsidP="00C725F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</w:t>
      </w:r>
      <w:r w:rsidR="00D60A27">
        <w:rPr>
          <w:rFonts w:ascii="ＭＳ 明朝" w:eastAsia="ＭＳ 明朝" w:hAnsi="ＭＳ 明朝" w:hint="eastAsia"/>
        </w:rPr>
        <w:t>南棟には、あの</w:t>
      </w:r>
      <w:r>
        <w:rPr>
          <w:rFonts w:ascii="ＭＳ 明朝" w:eastAsia="ＭＳ 明朝" w:hAnsi="ＭＳ 明朝" w:hint="eastAsia"/>
        </w:rPr>
        <w:t>(　　)</w:t>
      </w:r>
      <w:r w:rsidR="00D60A27">
        <w:rPr>
          <w:rFonts w:ascii="ＭＳ 明朝" w:eastAsia="ＭＳ 明朝" w:hAnsi="ＭＳ 明朝" w:hint="eastAsia"/>
        </w:rPr>
        <w:t>から行くことができますよ。</w:t>
      </w:r>
      <w:r w:rsidR="00D60A27">
        <w:rPr>
          <w:rFonts w:ascii="ＭＳ 明朝" w:eastAsia="ＭＳ 明朝" w:hAnsi="ＭＳ 明朝"/>
        </w:rPr>
        <w:t xml:space="preserve"> </w:t>
      </w:r>
    </w:p>
    <w:p w14:paraId="56422753" w14:textId="55A082FD" w:rsidR="00C725F3" w:rsidRDefault="00C725F3" w:rsidP="00C725F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④</w:t>
      </w:r>
      <w:r w:rsidR="00D60A27">
        <w:rPr>
          <w:rFonts w:ascii="ＭＳ 明朝" w:eastAsia="ＭＳ 明朝" w:hAnsi="ＭＳ 明朝" w:hint="eastAsia"/>
        </w:rPr>
        <w:t>昨日、学校から帰るときに佐藤さんと</w:t>
      </w:r>
      <w:r>
        <w:rPr>
          <w:rFonts w:ascii="ＭＳ 明朝" w:eastAsia="ＭＳ 明朝" w:hAnsi="ＭＳ 明朝" w:hint="eastAsia"/>
        </w:rPr>
        <w:t xml:space="preserve"> (　　)</w:t>
      </w:r>
      <w:r w:rsidR="00D60A27">
        <w:rPr>
          <w:rFonts w:ascii="ＭＳ 明朝" w:eastAsia="ＭＳ 明朝" w:hAnsi="ＭＳ 明朝" w:hint="eastAsia"/>
        </w:rPr>
        <w:t>よ</w:t>
      </w:r>
      <w:r>
        <w:rPr>
          <w:rFonts w:ascii="ＭＳ 明朝" w:eastAsia="ＭＳ 明朝" w:hAnsi="ＭＳ 明朝" w:hint="eastAsia"/>
        </w:rPr>
        <w:t>。</w:t>
      </w:r>
    </w:p>
    <w:p w14:paraId="42EB6F99" w14:textId="7B113FAE" w:rsidR="00C725F3" w:rsidRDefault="00C725F3" w:rsidP="00C725F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⑤</w:t>
      </w:r>
      <w:r w:rsidR="00D60A27">
        <w:rPr>
          <w:rFonts w:ascii="ＭＳ 明朝" w:eastAsia="ＭＳ 明朝" w:hAnsi="ＭＳ 明朝" w:hint="eastAsia"/>
        </w:rPr>
        <w:t>危ないから</w:t>
      </w:r>
      <w:r>
        <w:rPr>
          <w:rFonts w:ascii="ＭＳ 明朝" w:eastAsia="ＭＳ 明朝" w:hAnsi="ＭＳ 明朝" w:hint="eastAsia"/>
        </w:rPr>
        <w:t>、(　　)</w:t>
      </w:r>
      <w:r w:rsidR="00D60A27">
        <w:rPr>
          <w:rFonts w:ascii="ＭＳ 明朝" w:eastAsia="ＭＳ 明朝" w:hAnsi="ＭＳ 明朝" w:hint="eastAsia"/>
        </w:rPr>
        <w:t>を歩かないでください</w:t>
      </w:r>
      <w:r>
        <w:rPr>
          <w:rFonts w:ascii="ＭＳ 明朝" w:eastAsia="ＭＳ 明朝" w:hAnsi="ＭＳ 明朝" w:hint="eastAsia"/>
        </w:rPr>
        <w:t>。</w:t>
      </w:r>
      <w:r>
        <w:rPr>
          <w:rFonts w:ascii="ＭＳ 明朝" w:eastAsia="ＭＳ 明朝" w:hAnsi="ＭＳ 明朝"/>
        </w:rPr>
        <w:t xml:space="preserve"> </w:t>
      </w:r>
    </w:p>
    <w:p w14:paraId="5D250F41" w14:textId="68AB9E6F" w:rsidR="00C725F3" w:rsidRDefault="00C725F3" w:rsidP="00C725F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⑥</w:t>
      </w:r>
      <w:r w:rsidR="00D60A27">
        <w:rPr>
          <w:rFonts w:ascii="ＭＳ 明朝" w:eastAsia="ＭＳ 明朝" w:hAnsi="ＭＳ 明朝" w:hint="eastAsia"/>
        </w:rPr>
        <w:t>ここは車通りが少ないから、タクシーに乗りたいなら</w:t>
      </w:r>
      <w:r>
        <w:rPr>
          <w:rFonts w:ascii="ＭＳ 明朝" w:eastAsia="ＭＳ 明朝" w:hAnsi="ＭＳ 明朝" w:hint="eastAsia"/>
        </w:rPr>
        <w:t>(　　)</w:t>
      </w:r>
      <w:r w:rsidR="00D60A27">
        <w:rPr>
          <w:rFonts w:ascii="ＭＳ 明朝" w:eastAsia="ＭＳ 明朝" w:hAnsi="ＭＳ 明朝" w:hint="eastAsia"/>
        </w:rPr>
        <w:t>に出た方がいいよ。</w:t>
      </w:r>
      <w:r w:rsidR="00D60A27">
        <w:rPr>
          <w:rFonts w:ascii="ＭＳ 明朝" w:eastAsia="ＭＳ 明朝" w:hAnsi="ＭＳ 明朝"/>
        </w:rPr>
        <w:t xml:space="preserve"> </w:t>
      </w:r>
    </w:p>
    <w:p w14:paraId="71C7262C" w14:textId="00CE8419" w:rsidR="00C725F3" w:rsidRDefault="00C725F3" w:rsidP="00C725F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⑦</w:t>
      </w:r>
      <w:r w:rsidR="00D60A27">
        <w:rPr>
          <w:rFonts w:ascii="ＭＳ 明朝" w:eastAsia="ＭＳ 明朝" w:hAnsi="ＭＳ 明朝" w:hint="eastAsia"/>
        </w:rPr>
        <w:t>この</w:t>
      </w:r>
      <w:r>
        <w:rPr>
          <w:rFonts w:ascii="ＭＳ 明朝" w:eastAsia="ＭＳ 明朝" w:hAnsi="ＭＳ 明朝" w:hint="eastAsia"/>
        </w:rPr>
        <w:t>(　　)</w:t>
      </w:r>
      <w:r w:rsidR="00D60A27">
        <w:rPr>
          <w:rFonts w:ascii="ＭＳ 明朝" w:eastAsia="ＭＳ 明朝" w:hAnsi="ＭＳ 明朝" w:hint="eastAsia"/>
        </w:rPr>
        <w:t>は、どこからどこまで乗っても運賃は変わりません。</w:t>
      </w:r>
    </w:p>
    <w:p w14:paraId="001065F7" w14:textId="40CC87FB" w:rsidR="00C725F3" w:rsidRDefault="00C725F3" w:rsidP="00C725F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⑧ </w:t>
      </w:r>
      <w:r w:rsidR="00D60A27">
        <w:rPr>
          <w:rFonts w:ascii="ＭＳ 明朝" w:eastAsia="ＭＳ 明朝" w:hAnsi="ＭＳ 明朝" w:hint="eastAsia"/>
        </w:rPr>
        <w:t>ここで曲がった方が</w:t>
      </w:r>
      <w:r>
        <w:rPr>
          <w:rFonts w:ascii="ＭＳ 明朝" w:eastAsia="ＭＳ 明朝" w:hAnsi="ＭＳ 明朝" w:hint="eastAsia"/>
        </w:rPr>
        <w:t>(　　)</w:t>
      </w:r>
      <w:r w:rsidR="00D60A27">
        <w:rPr>
          <w:rFonts w:ascii="ＭＳ 明朝" w:eastAsia="ＭＳ 明朝" w:hAnsi="ＭＳ 明朝" w:hint="eastAsia"/>
        </w:rPr>
        <w:t>ですよ</w:t>
      </w:r>
      <w:r>
        <w:rPr>
          <w:rFonts w:ascii="ＭＳ 明朝" w:eastAsia="ＭＳ 明朝" w:hAnsi="ＭＳ 明朝" w:hint="eastAsia"/>
        </w:rPr>
        <w:t>。</w:t>
      </w:r>
    </w:p>
    <w:p w14:paraId="10247180" w14:textId="77777777" w:rsidR="00C725F3" w:rsidRDefault="00C725F3" w:rsidP="00C725F3">
      <w:pPr>
        <w:rPr>
          <w:rFonts w:ascii="ＭＳ 明朝" w:eastAsia="ＭＳ 明朝" w:hAnsi="ＭＳ 明朝"/>
        </w:rPr>
      </w:pPr>
    </w:p>
    <w:p w14:paraId="6122FAE4" w14:textId="77777777" w:rsidR="00C725F3" w:rsidRDefault="00C725F3" w:rsidP="00C725F3">
      <w:pPr>
        <w:rPr>
          <w:rFonts w:ascii="ＭＳ 明朝" w:eastAsia="ＭＳ 明朝" w:hAnsi="ＭＳ 明朝"/>
        </w:rPr>
      </w:pPr>
      <w:r w:rsidRPr="004A4036">
        <w:rPr>
          <w:rFonts w:ascii="ＭＳ 明朝" w:eastAsia="ＭＳ 明朝" w:hAnsi="ＭＳ 明朝"/>
          <w:noProof/>
        </w:rPr>
        <mc:AlternateContent>
          <mc:Choice Requires="wps">
            <w:drawing>
              <wp:inline distT="0" distB="0" distL="0" distR="0" wp14:anchorId="251CB742" wp14:editId="0B3EA655">
                <wp:extent cx="4371975" cy="1404620"/>
                <wp:effectExtent l="0" t="0" r="28575" b="13970"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75E50" w14:textId="3AC39F22" w:rsidR="003478C7" w:rsidRPr="000A2C9D" w:rsidRDefault="003478C7" w:rsidP="00C725F3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a.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下車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b.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乗り越して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c.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乗り継いで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d.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すれ違った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</w:t>
                            </w:r>
                            <w:r>
                              <w:rPr>
                                <w:rFonts w:ascii="ＭＳ 明朝" w:eastAsia="ＭＳ 明朝" w:hAnsi="ＭＳ 明朝"/>
                              </w:rPr>
                              <w:t>e.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大通り</w:t>
                            </w:r>
                          </w:p>
                          <w:p w14:paraId="50D9EDC4" w14:textId="51F2ECB3" w:rsidR="003478C7" w:rsidRPr="000A2C9D" w:rsidRDefault="003478C7" w:rsidP="00C725F3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f.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近道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g.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通過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 xml:space="preserve">　　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h.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区間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 xml:space="preserve">　 </w:t>
                            </w:r>
                            <w:r>
                              <w:rPr>
                                <w:rFonts w:ascii="ＭＳ 明朝" w:eastAsia="ＭＳ 明朝" w:hAnsi="ＭＳ 明朝"/>
                              </w:rPr>
                              <w:t xml:space="preserve"> </w:t>
                            </w:r>
                            <w:proofErr w:type="spellStart"/>
                            <w:r w:rsidRPr="000A2C9D">
                              <w:rPr>
                                <w:rFonts w:ascii="ＭＳ 明朝" w:eastAsia="ＭＳ 明朝" w:hAnsi="ＭＳ 明朝"/>
                              </w:rPr>
                              <w:t>i</w:t>
                            </w:r>
                            <w:proofErr w:type="spellEnd"/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車道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　　j.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通路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1CB74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width:344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">
                <v:textbox style="mso-fit-shape-to-text:t">
                  <w:txbxContent>
                    <w:p w14:paraId="15A75E50" w14:textId="3AC39F22" w:rsidR="003478C7" w:rsidRPr="000A2C9D" w:rsidRDefault="003478C7" w:rsidP="00C725F3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0A2C9D">
                        <w:rPr>
                          <w:rFonts w:ascii="ＭＳ 明朝" w:eastAsia="ＭＳ 明朝" w:hAnsi="ＭＳ 明朝" w:hint="eastAsia"/>
                        </w:rPr>
                        <w:t>a.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下車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b.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乗り越して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c.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乗り継いで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d.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すれ違った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</w:t>
                      </w:r>
                      <w:r>
                        <w:rPr>
                          <w:rFonts w:ascii="ＭＳ 明朝" w:eastAsia="ＭＳ 明朝" w:hAnsi="ＭＳ 明朝"/>
                        </w:rPr>
                        <w:t>e.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大通り</w:t>
                      </w:r>
                    </w:p>
                    <w:p w14:paraId="50D9EDC4" w14:textId="51F2ECB3" w:rsidR="003478C7" w:rsidRPr="000A2C9D" w:rsidRDefault="003478C7" w:rsidP="00C725F3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0A2C9D">
                        <w:rPr>
                          <w:rFonts w:ascii="ＭＳ 明朝" w:eastAsia="ＭＳ 明朝" w:hAnsi="ＭＳ 明朝" w:hint="eastAsia"/>
                        </w:rPr>
                        <w:t>f.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近道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g.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通過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 xml:space="preserve">　　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>h.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区間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 xml:space="preserve">　 </w:t>
                      </w:r>
                      <w:r>
                        <w:rPr>
                          <w:rFonts w:ascii="ＭＳ 明朝" w:eastAsia="ＭＳ 明朝" w:hAnsi="ＭＳ 明朝"/>
                        </w:rPr>
                        <w:t xml:space="preserve"> </w:t>
                      </w:r>
                      <w:proofErr w:type="spellStart"/>
                      <w:r w:rsidRPr="000A2C9D">
                        <w:rPr>
                          <w:rFonts w:ascii="ＭＳ 明朝" w:eastAsia="ＭＳ 明朝" w:hAnsi="ＭＳ 明朝"/>
                        </w:rPr>
                        <w:t>i</w:t>
                      </w:r>
                      <w:proofErr w:type="spellEnd"/>
                      <w:r w:rsidRPr="000A2C9D">
                        <w:rPr>
                          <w:rFonts w:ascii="ＭＳ 明朝" w:eastAsia="ＭＳ 明朝" w:hAnsi="ＭＳ 明朝" w:hint="eastAsia"/>
                        </w:rPr>
                        <w:t>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車道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　　j.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通路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FFD797" w14:textId="77777777" w:rsidR="00C725F3" w:rsidRDefault="00C725F3" w:rsidP="00C725F3">
      <w:pPr>
        <w:rPr>
          <w:rFonts w:ascii="ＭＳ 明朝" w:eastAsia="ＭＳ 明朝" w:hAnsi="ＭＳ 明朝"/>
        </w:rPr>
      </w:pPr>
    </w:p>
    <w:p w14:paraId="12FE6631" w14:textId="77777777" w:rsidR="00C725F3" w:rsidRDefault="00C725F3" w:rsidP="00C725F3">
      <w:pPr>
        <w:rPr>
          <w:rFonts w:ascii="ＭＳ 明朝" w:eastAsia="ＭＳ 明朝" w:hAnsi="ＭＳ 明朝"/>
        </w:rPr>
      </w:pPr>
    </w:p>
    <w:p w14:paraId="44A33154" w14:textId="77777777" w:rsidR="00C725F3" w:rsidRDefault="00C725F3" w:rsidP="00C725F3">
      <w:pPr>
        <w:rPr>
          <w:rFonts w:ascii="ＭＳ 明朝" w:eastAsia="ＭＳ 明朝" w:hAnsi="ＭＳ 明朝"/>
        </w:rPr>
      </w:pPr>
    </w:p>
    <w:p w14:paraId="43A840F4" w14:textId="77777777" w:rsidR="00C725F3" w:rsidRDefault="00C725F3" w:rsidP="00C725F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２）つぎの(　　)に合うものをa～eの中から一つ選び、適切な形に変えなさい。</w:t>
      </w:r>
    </w:p>
    <w:p w14:paraId="28D09786" w14:textId="77777777" w:rsidR="00C725F3" w:rsidRPr="000A2FDD" w:rsidRDefault="00C725F3" w:rsidP="00C725F3">
      <w:pPr>
        <w:rPr>
          <w:rFonts w:ascii="ＭＳ 明朝" w:eastAsia="ＭＳ 明朝" w:hAnsi="ＭＳ 明朝"/>
        </w:rPr>
      </w:pPr>
    </w:p>
    <w:p w14:paraId="6551C313" w14:textId="0F9BC1AA" w:rsidR="00C725F3" w:rsidRDefault="00C725F3" w:rsidP="00C725F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</w:t>
      </w:r>
      <w:r w:rsidR="00D60A27">
        <w:rPr>
          <w:rFonts w:ascii="ＭＳ 明朝" w:eastAsia="ＭＳ 明朝" w:hAnsi="ＭＳ 明朝" w:hint="eastAsia"/>
        </w:rPr>
        <w:t>全力で走ったら、先に家を出た姉に</w:t>
      </w:r>
      <w:r>
        <w:rPr>
          <w:rFonts w:ascii="ＭＳ 明朝" w:eastAsia="ＭＳ 明朝" w:hAnsi="ＭＳ 明朝" w:hint="eastAsia"/>
        </w:rPr>
        <w:t xml:space="preserve"> (　　　)</w:t>
      </w:r>
      <w:r w:rsidR="00D60A27">
        <w:rPr>
          <w:rFonts w:ascii="ＭＳ 明朝" w:eastAsia="ＭＳ 明朝" w:hAnsi="ＭＳ 明朝" w:hint="eastAsia"/>
        </w:rPr>
        <w:t>た。</w:t>
      </w:r>
      <w:r w:rsidR="00D60A27">
        <w:rPr>
          <w:rFonts w:ascii="ＭＳ 明朝" w:eastAsia="ＭＳ 明朝" w:hAnsi="ＭＳ 明朝"/>
        </w:rPr>
        <w:t xml:space="preserve"> </w:t>
      </w:r>
    </w:p>
    <w:p w14:paraId="0CB5901D" w14:textId="1E4D06C6" w:rsidR="00C725F3" w:rsidRDefault="00C725F3" w:rsidP="00C725F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</w:t>
      </w:r>
      <w:r w:rsidR="00D60A27">
        <w:rPr>
          <w:rFonts w:ascii="ＭＳ 明朝" w:eastAsia="ＭＳ 明朝" w:hAnsi="ＭＳ 明朝" w:hint="eastAsia"/>
        </w:rPr>
        <w:t>飛行機に</w:t>
      </w:r>
      <w:r>
        <w:rPr>
          <w:rFonts w:ascii="ＭＳ 明朝" w:eastAsia="ＭＳ 明朝" w:hAnsi="ＭＳ 明朝" w:hint="eastAsia"/>
        </w:rPr>
        <w:t>(　　　)</w:t>
      </w:r>
      <w:r w:rsidR="00D60A27">
        <w:rPr>
          <w:rFonts w:ascii="ＭＳ 明朝" w:eastAsia="ＭＳ 明朝" w:hAnsi="ＭＳ 明朝" w:hint="eastAsia"/>
        </w:rPr>
        <w:t>た場合、どうしたらいいのでしょうか。</w:t>
      </w:r>
    </w:p>
    <w:p w14:paraId="2C6664B4" w14:textId="1E0CD5F2" w:rsidR="00C725F3" w:rsidRDefault="00C725F3" w:rsidP="00C725F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</w:t>
      </w:r>
      <w:r w:rsidR="00D60A27">
        <w:rPr>
          <w:rFonts w:ascii="ＭＳ 明朝" w:eastAsia="ＭＳ 明朝" w:hAnsi="ＭＳ 明朝" w:hint="eastAsia"/>
        </w:rPr>
        <w:t xml:space="preserve">電車でゲームに夢中になりすぎて、 </w:t>
      </w:r>
      <w:r>
        <w:rPr>
          <w:rFonts w:ascii="ＭＳ 明朝" w:eastAsia="ＭＳ 明朝" w:hAnsi="ＭＳ 明朝" w:hint="eastAsia"/>
        </w:rPr>
        <w:t>(　　　　)</w:t>
      </w:r>
      <w:r w:rsidR="00D60A27">
        <w:rPr>
          <w:rFonts w:ascii="ＭＳ 明朝" w:eastAsia="ＭＳ 明朝" w:hAnsi="ＭＳ 明朝" w:hint="eastAsia"/>
        </w:rPr>
        <w:t>てしまった。</w:t>
      </w:r>
      <w:r>
        <w:rPr>
          <w:rFonts w:ascii="ＭＳ 明朝" w:eastAsia="ＭＳ 明朝" w:hAnsi="ＭＳ 明朝"/>
        </w:rPr>
        <w:t xml:space="preserve"> </w:t>
      </w:r>
    </w:p>
    <w:p w14:paraId="6F3221C2" w14:textId="4BE6054D" w:rsidR="00C725F3" w:rsidRDefault="00C725F3" w:rsidP="00C725F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④</w:t>
      </w:r>
      <w:r w:rsidR="00D60A27">
        <w:rPr>
          <w:rFonts w:ascii="ＭＳ 明朝" w:eastAsia="ＭＳ 明朝" w:hAnsi="ＭＳ 明朝" w:hint="eastAsia"/>
        </w:rPr>
        <w:t xml:space="preserve">強風の影響で、1時間遅れて </w:t>
      </w:r>
      <w:r>
        <w:rPr>
          <w:rFonts w:ascii="ＭＳ 明朝" w:eastAsia="ＭＳ 明朝" w:hAnsi="ＭＳ 明朝" w:hint="eastAsia"/>
        </w:rPr>
        <w:t xml:space="preserve">(　　　) </w:t>
      </w:r>
      <w:r w:rsidR="00D60A27">
        <w:rPr>
          <w:rFonts w:ascii="ＭＳ 明朝" w:eastAsia="ＭＳ 明朝" w:hAnsi="ＭＳ 明朝" w:hint="eastAsia"/>
        </w:rPr>
        <w:t>た。</w:t>
      </w:r>
    </w:p>
    <w:p w14:paraId="12A84FED" w14:textId="34A5D14E" w:rsidR="009532DD" w:rsidRDefault="00C725F3" w:rsidP="003478C7">
      <w:pPr>
        <w:rPr>
          <w:rFonts w:ascii="ＭＳ 明朝" w:eastAsia="ＭＳ 明朝" w:hAnsi="ＭＳ 明朝"/>
        </w:rPr>
      </w:pPr>
      <w:r w:rsidRPr="000A2FDD">
        <w:rPr>
          <w:rFonts w:ascii="ＭＳ 明朝" w:eastAsia="ＭＳ 明朝" w:hAnsi="ＭＳ 明朝"/>
          <w:noProof/>
        </w:rPr>
        <mc:AlternateContent>
          <mc:Choice Requires="wps">
            <w:drawing>
              <wp:inline distT="0" distB="0" distL="0" distR="0" wp14:anchorId="2D5AF2B1" wp14:editId="6CF3162D">
                <wp:extent cx="4467225" cy="1404620"/>
                <wp:effectExtent l="0" t="0" r="28575" b="13970"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1B54" w14:textId="2ADC638F" w:rsidR="003478C7" w:rsidRPr="000A2C9D" w:rsidRDefault="003478C7" w:rsidP="00C725F3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a.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乗り過ごす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b.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追いつく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c.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乗り遅れる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d.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 xml:space="preserve">到着する　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e.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追い越す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5AF2B1" id="_x0000_s1027" type="#_x0000_t202" style="width:35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">
                <v:textbox style="mso-fit-shape-to-text:t">
                  <w:txbxContent>
                    <w:p w14:paraId="707C1B54" w14:textId="2ADC638F" w:rsidR="003478C7" w:rsidRPr="000A2C9D" w:rsidRDefault="003478C7" w:rsidP="00C725F3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0A2C9D">
                        <w:rPr>
                          <w:rFonts w:ascii="ＭＳ 明朝" w:eastAsia="ＭＳ 明朝" w:hAnsi="ＭＳ 明朝" w:hint="eastAsia"/>
                        </w:rPr>
                        <w:t>a.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乗り過ごす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b.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追いつく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c.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乗り遅れる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d.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 xml:space="preserve">到着する　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>e.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追い越す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047016" w14:textId="77777777" w:rsidR="001039C1" w:rsidRDefault="00076EB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10</w:t>
      </w:r>
      <w:r w:rsidR="001039C1">
        <w:rPr>
          <w:rFonts w:ascii="ＭＳ 明朝" w:eastAsia="ＭＳ 明朝" w:hAnsi="ＭＳ 明朝" w:hint="eastAsia"/>
        </w:rPr>
        <w:t>.</w:t>
      </w:r>
      <w:r>
        <w:rPr>
          <w:rFonts w:ascii="ＭＳ 明朝" w:eastAsia="ＭＳ 明朝" w:hAnsi="ＭＳ 明朝" w:hint="eastAsia"/>
        </w:rPr>
        <w:t>位置・方向</w:t>
      </w:r>
      <w:r w:rsidR="001039C1">
        <w:rPr>
          <w:rFonts w:ascii="ＭＳ 明朝" w:eastAsia="ＭＳ 明朝" w:hAnsi="ＭＳ 明朝" w:hint="eastAsia"/>
        </w:rPr>
        <w:t>に関係する言葉</w:t>
      </w:r>
    </w:p>
    <w:p w14:paraId="344CD8AE" w14:textId="1EAC534B" w:rsidR="001039C1" w:rsidRDefault="001039C1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練習</w:t>
      </w:r>
      <w:r w:rsidR="007C64A0">
        <w:rPr>
          <w:rFonts w:ascii="ＭＳ 明朝" w:eastAsia="ＭＳ 明朝" w:hAnsi="ＭＳ 明朝" w:hint="eastAsia"/>
        </w:rPr>
        <w:t>２</w:t>
      </w:r>
      <w:r>
        <w:rPr>
          <w:rFonts w:ascii="ＭＳ 明朝" w:eastAsia="ＭＳ 明朝" w:hAnsi="ＭＳ 明朝" w:hint="eastAsia"/>
        </w:rPr>
        <w:t>：</w:t>
      </w:r>
    </w:p>
    <w:p w14:paraId="63CC40DE" w14:textId="77777777" w:rsidR="00D60A27" w:rsidRDefault="00D60A27" w:rsidP="00D60A2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１）つぎの(　　　)に合うものをa～ｊの中から一つ選びなさい。</w:t>
      </w:r>
    </w:p>
    <w:p w14:paraId="2DE180CE" w14:textId="77777777" w:rsidR="00D60A27" w:rsidRPr="004A4036" w:rsidRDefault="00D60A27" w:rsidP="00D60A27">
      <w:pPr>
        <w:rPr>
          <w:rFonts w:ascii="ＭＳ 明朝" w:eastAsia="ＭＳ 明朝" w:hAnsi="ＭＳ 明朝"/>
        </w:rPr>
      </w:pPr>
    </w:p>
    <w:p w14:paraId="3F1737DA" w14:textId="3FC0858A" w:rsidR="00D60A27" w:rsidRDefault="00D60A27" w:rsidP="00D60A2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①町の(　　)に大きな噴水がある。</w:t>
      </w:r>
    </w:p>
    <w:p w14:paraId="78C677F0" w14:textId="28DA8C5B" w:rsidR="00D60A27" w:rsidRDefault="00D60A27" w:rsidP="00D60A2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②私の家はスーパーの(　　)にあります。</w:t>
      </w:r>
      <w:r>
        <w:rPr>
          <w:rFonts w:ascii="ＭＳ 明朝" w:eastAsia="ＭＳ 明朝" w:hAnsi="ＭＳ 明朝"/>
        </w:rPr>
        <w:t xml:space="preserve"> </w:t>
      </w:r>
    </w:p>
    <w:p w14:paraId="70F438E8" w14:textId="04DF5BCE" w:rsidR="00D60A27" w:rsidRDefault="00D60A27" w:rsidP="00D60A2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③このスカートはどちらが (　　)か、わかりにくい。</w:t>
      </w:r>
      <w:r>
        <w:rPr>
          <w:rFonts w:ascii="ＭＳ 明朝" w:eastAsia="ＭＳ 明朝" w:hAnsi="ＭＳ 明朝"/>
        </w:rPr>
        <w:t xml:space="preserve"> </w:t>
      </w:r>
    </w:p>
    <w:p w14:paraId="64380CE6" w14:textId="2286908D" w:rsidR="00D60A27" w:rsidRDefault="00D60A27" w:rsidP="00D60A2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④〈アパートで〉森さんの部屋は、私の部屋の(　　)です。</w:t>
      </w:r>
    </w:p>
    <w:p w14:paraId="5553ADB1" w14:textId="55AFEA46" w:rsidR="00D60A27" w:rsidRDefault="00D60A27" w:rsidP="00D60A2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⑤このバス停とあのバス停の (　　)に、新しいバス停ができるらしいよ。</w:t>
      </w:r>
      <w:r>
        <w:rPr>
          <w:rFonts w:ascii="ＭＳ 明朝" w:eastAsia="ＭＳ 明朝" w:hAnsi="ＭＳ 明朝"/>
        </w:rPr>
        <w:t xml:space="preserve"> </w:t>
      </w:r>
    </w:p>
    <w:p w14:paraId="063B4CDA" w14:textId="2E55D80B" w:rsidR="00D60A27" w:rsidRDefault="00D60A27" w:rsidP="00D60A2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⑥運転が苦手なので、車を止めるときいつも (　　)になってしまう。</w:t>
      </w:r>
      <w:r>
        <w:rPr>
          <w:rFonts w:ascii="ＭＳ 明朝" w:eastAsia="ＭＳ 明朝" w:hAnsi="ＭＳ 明朝"/>
        </w:rPr>
        <w:t xml:space="preserve"> </w:t>
      </w:r>
    </w:p>
    <w:p w14:paraId="2BFFE9BD" w14:textId="6E894C65" w:rsidR="00D60A27" w:rsidRDefault="00D60A27" w:rsidP="00D60A2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⑦棚の(　　)に物を落としてしまい、手が届かなくて困った。</w:t>
      </w:r>
    </w:p>
    <w:p w14:paraId="660BDEA1" w14:textId="77777777" w:rsidR="00D60A27" w:rsidRDefault="00D60A27" w:rsidP="00D60A27">
      <w:pPr>
        <w:rPr>
          <w:rFonts w:ascii="ＭＳ 明朝" w:eastAsia="ＭＳ 明朝" w:hAnsi="ＭＳ 明朝"/>
        </w:rPr>
      </w:pPr>
    </w:p>
    <w:p w14:paraId="7068B322" w14:textId="77777777" w:rsidR="00D60A27" w:rsidRDefault="00D60A27" w:rsidP="00D60A27">
      <w:pPr>
        <w:rPr>
          <w:rFonts w:ascii="ＭＳ 明朝" w:eastAsia="ＭＳ 明朝" w:hAnsi="ＭＳ 明朝"/>
        </w:rPr>
      </w:pPr>
      <w:r w:rsidRPr="004A4036">
        <w:rPr>
          <w:rFonts w:ascii="ＭＳ 明朝" w:eastAsia="ＭＳ 明朝" w:hAnsi="ＭＳ 明朝"/>
          <w:noProof/>
        </w:rPr>
        <mc:AlternateContent>
          <mc:Choice Requires="wps">
            <w:drawing>
              <wp:inline distT="0" distB="0" distL="0" distR="0" wp14:anchorId="0D05900E" wp14:editId="33CDA997">
                <wp:extent cx="4371975" cy="1404620"/>
                <wp:effectExtent l="0" t="0" r="28575" b="13970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D098F" w14:textId="1597BA32" w:rsidR="003478C7" w:rsidRPr="000A2C9D" w:rsidRDefault="003478C7" w:rsidP="00D60A27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a.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中央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b.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中間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c.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裏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 xml:space="preserve">　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d.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隅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 xml:space="preserve">　　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e.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まっすぐ</w:t>
                            </w:r>
                          </w:p>
                          <w:p w14:paraId="351484C6" w14:textId="6079812E" w:rsidR="003478C7" w:rsidRPr="000A2C9D" w:rsidRDefault="003478C7" w:rsidP="00D60A27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f.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端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 xml:space="preserve">　　</w:t>
                            </w:r>
                            <w:r>
                              <w:rPr>
                                <w:rFonts w:ascii="ＭＳ 明朝" w:eastAsia="ＭＳ 明朝" w:hAnsi="ＭＳ 明朝"/>
                              </w:rPr>
                              <w:t>g.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斜め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h.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正面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 xml:space="preserve"> 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 </w:t>
                            </w:r>
                            <w:proofErr w:type="spellStart"/>
                            <w:r w:rsidRPr="000A2C9D">
                              <w:rPr>
                                <w:rFonts w:ascii="ＭＳ 明朝" w:eastAsia="ＭＳ 明朝" w:hAnsi="ＭＳ 明朝"/>
                              </w:rPr>
                              <w:t>i</w:t>
                            </w:r>
                            <w:proofErr w:type="spellEnd"/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真正面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j.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真上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05900E" id="_x0000_s1028" type="#_x0000_t202" style="width:344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">
                <v:textbox style="mso-fit-shape-to-text:t">
                  <w:txbxContent>
                    <w:p w14:paraId="1F6D098F" w14:textId="1597BA32" w:rsidR="003478C7" w:rsidRPr="000A2C9D" w:rsidRDefault="003478C7" w:rsidP="00D60A27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0A2C9D">
                        <w:rPr>
                          <w:rFonts w:ascii="ＭＳ 明朝" w:eastAsia="ＭＳ 明朝" w:hAnsi="ＭＳ 明朝" w:hint="eastAsia"/>
                        </w:rPr>
                        <w:t>a.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中央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b.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中間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c.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裏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 xml:space="preserve">　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>d.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隅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 xml:space="preserve">　　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>e.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まっすぐ</w:t>
                      </w:r>
                    </w:p>
                    <w:p w14:paraId="351484C6" w14:textId="6079812E" w:rsidR="003478C7" w:rsidRPr="000A2C9D" w:rsidRDefault="003478C7" w:rsidP="00D60A27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0A2C9D">
                        <w:rPr>
                          <w:rFonts w:ascii="ＭＳ 明朝" w:eastAsia="ＭＳ 明朝" w:hAnsi="ＭＳ 明朝" w:hint="eastAsia"/>
                        </w:rPr>
                        <w:t>f.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端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 xml:space="preserve">　　</w:t>
                      </w:r>
                      <w:r>
                        <w:rPr>
                          <w:rFonts w:ascii="ＭＳ 明朝" w:eastAsia="ＭＳ 明朝" w:hAnsi="ＭＳ 明朝"/>
                        </w:rPr>
                        <w:t>g.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斜め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h.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正面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 xml:space="preserve"> 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 </w:t>
                      </w:r>
                      <w:proofErr w:type="spellStart"/>
                      <w:r w:rsidRPr="000A2C9D">
                        <w:rPr>
                          <w:rFonts w:ascii="ＭＳ 明朝" w:eastAsia="ＭＳ 明朝" w:hAnsi="ＭＳ 明朝"/>
                        </w:rPr>
                        <w:t>i</w:t>
                      </w:r>
                      <w:proofErr w:type="spellEnd"/>
                      <w:r w:rsidRPr="000A2C9D">
                        <w:rPr>
                          <w:rFonts w:ascii="ＭＳ 明朝" w:eastAsia="ＭＳ 明朝" w:hAnsi="ＭＳ 明朝" w:hint="eastAsia"/>
                        </w:rPr>
                        <w:t>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真正面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j.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真上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AD07B9" w14:textId="77777777" w:rsidR="00D60A27" w:rsidRDefault="00D60A27" w:rsidP="00D60A27">
      <w:pPr>
        <w:rPr>
          <w:rFonts w:ascii="ＭＳ 明朝" w:eastAsia="ＭＳ 明朝" w:hAnsi="ＭＳ 明朝"/>
        </w:rPr>
      </w:pPr>
    </w:p>
    <w:p w14:paraId="380E4576" w14:textId="77777777" w:rsidR="00D60A27" w:rsidRDefault="00D60A27" w:rsidP="00D60A27">
      <w:pPr>
        <w:rPr>
          <w:rFonts w:ascii="ＭＳ 明朝" w:eastAsia="ＭＳ 明朝" w:hAnsi="ＭＳ 明朝"/>
        </w:rPr>
      </w:pPr>
    </w:p>
    <w:p w14:paraId="168B8015" w14:textId="77777777" w:rsidR="00D60A27" w:rsidRDefault="00D60A27" w:rsidP="00D60A27">
      <w:pPr>
        <w:rPr>
          <w:rFonts w:ascii="ＭＳ 明朝" w:eastAsia="ＭＳ 明朝" w:hAnsi="ＭＳ 明朝"/>
        </w:rPr>
      </w:pPr>
    </w:p>
    <w:p w14:paraId="00BD72A9" w14:textId="23886C1C" w:rsidR="00D60A27" w:rsidRDefault="00D60A27" w:rsidP="00D60A2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２）つぎの(　　)に合うものをa～eの中から一つ選</w:t>
      </w:r>
      <w:r w:rsidR="007C64A0">
        <w:rPr>
          <w:rFonts w:ascii="ＭＳ 明朝" w:eastAsia="ＭＳ 明朝" w:hAnsi="ＭＳ 明朝" w:hint="eastAsia"/>
        </w:rPr>
        <w:t>んで、適切な形に変え</w:t>
      </w:r>
      <w:r>
        <w:rPr>
          <w:rFonts w:ascii="ＭＳ 明朝" w:eastAsia="ＭＳ 明朝" w:hAnsi="ＭＳ 明朝" w:hint="eastAsia"/>
        </w:rPr>
        <w:t>なさい。</w:t>
      </w:r>
    </w:p>
    <w:p w14:paraId="7EE46660" w14:textId="77777777" w:rsidR="00D60A27" w:rsidRPr="000A2FDD" w:rsidRDefault="00D60A27" w:rsidP="00D60A27">
      <w:pPr>
        <w:rPr>
          <w:rFonts w:ascii="ＭＳ 明朝" w:eastAsia="ＭＳ 明朝" w:hAnsi="ＭＳ 明朝"/>
        </w:rPr>
      </w:pPr>
    </w:p>
    <w:p w14:paraId="1B387ECB" w14:textId="7CB0D5F0" w:rsidR="00D60A27" w:rsidRDefault="00D60A27" w:rsidP="00D60A2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①川に (　　)300メートルくらい歩くと、大きな公園に出ます。</w:t>
      </w:r>
      <w:r>
        <w:rPr>
          <w:rFonts w:ascii="ＭＳ 明朝" w:eastAsia="ＭＳ 明朝" w:hAnsi="ＭＳ 明朝"/>
        </w:rPr>
        <w:t xml:space="preserve"> </w:t>
      </w:r>
    </w:p>
    <w:p w14:paraId="6164F1CF" w14:textId="79C29568" w:rsidR="00D60A27" w:rsidRDefault="00D60A27" w:rsidP="00D60A2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②さくらホテルは海に (　　)ていて、最高の眺めです。</w:t>
      </w:r>
      <w:r>
        <w:rPr>
          <w:rFonts w:ascii="ＭＳ 明朝" w:eastAsia="ＭＳ 明朝" w:hAnsi="ＭＳ 明朝"/>
        </w:rPr>
        <w:t xml:space="preserve"> </w:t>
      </w:r>
    </w:p>
    <w:p w14:paraId="789D77A6" w14:textId="23781E71" w:rsidR="00D60A27" w:rsidRDefault="00D60A27" w:rsidP="00D60A2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③このアパートはビルに (　　)ているので、日当たりが悪いです。</w:t>
      </w:r>
      <w:r>
        <w:rPr>
          <w:rFonts w:ascii="ＭＳ 明朝" w:eastAsia="ＭＳ 明朝" w:hAnsi="ＭＳ 明朝"/>
        </w:rPr>
        <w:t xml:space="preserve"> </w:t>
      </w:r>
    </w:p>
    <w:p w14:paraId="4C041942" w14:textId="337EEC72" w:rsidR="00D60A27" w:rsidRDefault="00D60A27" w:rsidP="00D60A2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④ さくら市は県の北部に(　　)ていて、一年中涼しい気候です。</w:t>
      </w:r>
    </w:p>
    <w:p w14:paraId="5449DFDA" w14:textId="77777777" w:rsidR="00D60A27" w:rsidRDefault="00D60A27" w:rsidP="00D60A27">
      <w:pPr>
        <w:rPr>
          <w:rFonts w:ascii="ＭＳ 明朝" w:eastAsia="ＭＳ 明朝" w:hAnsi="ＭＳ 明朝"/>
        </w:rPr>
      </w:pPr>
      <w:r w:rsidRPr="000A2FDD">
        <w:rPr>
          <w:rFonts w:ascii="ＭＳ 明朝" w:eastAsia="ＭＳ 明朝" w:hAnsi="ＭＳ 明朝"/>
          <w:noProof/>
        </w:rPr>
        <mc:AlternateContent>
          <mc:Choice Requires="wps">
            <w:drawing>
              <wp:inline distT="0" distB="0" distL="0" distR="0" wp14:anchorId="67CD32A8" wp14:editId="4CC2A312">
                <wp:extent cx="4467225" cy="1404620"/>
                <wp:effectExtent l="0" t="0" r="28575" b="13970"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FF72D" w14:textId="181195D3" w:rsidR="003478C7" w:rsidRPr="000A2C9D" w:rsidRDefault="003478C7" w:rsidP="00D60A27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a.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沿う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 xml:space="preserve">　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b.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位置する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 xml:space="preserve">　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c.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 xml:space="preserve">面する　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d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 xml:space="preserve">.接する　　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e.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囲む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CD32A8" id="_x0000_s1029" type="#_x0000_t202" style="width:35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">
                <v:textbox style="mso-fit-shape-to-text:t">
                  <w:txbxContent>
                    <w:p w14:paraId="142FF72D" w14:textId="181195D3" w:rsidR="003478C7" w:rsidRPr="000A2C9D" w:rsidRDefault="003478C7" w:rsidP="00D60A27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0A2C9D">
                        <w:rPr>
                          <w:rFonts w:ascii="ＭＳ 明朝" w:eastAsia="ＭＳ 明朝" w:hAnsi="ＭＳ 明朝" w:hint="eastAsia"/>
                        </w:rPr>
                        <w:t>a.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沿う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 xml:space="preserve">　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b.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位置する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 xml:space="preserve">　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>c.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 xml:space="preserve">面する　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d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 xml:space="preserve">.接する　　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e.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囲む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383C4D" w14:textId="1E97B17C" w:rsidR="00FD47B1" w:rsidRDefault="00FD47B1">
      <w:pPr>
        <w:rPr>
          <w:rFonts w:ascii="ＭＳ 明朝" w:eastAsia="ＭＳ 明朝" w:hAnsi="ＭＳ 明朝"/>
          <w:noProof/>
        </w:rPr>
      </w:pPr>
    </w:p>
    <w:p w14:paraId="3C809AEB" w14:textId="5F788EC4" w:rsidR="003E3D54" w:rsidRDefault="003E3D54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lastRenderedPageBreak/>
        <w:t>【メモ】</w:t>
      </w:r>
    </w:p>
    <w:p w14:paraId="2F09D8A2" w14:textId="27C89A1E" w:rsidR="003E3D54" w:rsidRDefault="003E3D54">
      <w:pPr>
        <w:rPr>
          <w:rFonts w:ascii="ＭＳ 明朝" w:eastAsia="ＭＳ 明朝" w:hAnsi="ＭＳ 明朝"/>
        </w:rPr>
      </w:pPr>
    </w:p>
    <w:p w14:paraId="55CD2D84" w14:textId="69B00DC2" w:rsidR="003E3D54" w:rsidRDefault="003E3D54">
      <w:pPr>
        <w:rPr>
          <w:rFonts w:ascii="ＭＳ 明朝" w:eastAsia="ＭＳ 明朝" w:hAnsi="ＭＳ 明朝"/>
        </w:rPr>
      </w:pPr>
    </w:p>
    <w:p w14:paraId="220CA804" w14:textId="5A966171" w:rsidR="005A5F5D" w:rsidRDefault="005A5F5D">
      <w:pPr>
        <w:rPr>
          <w:rFonts w:ascii="ＭＳ 明朝" w:eastAsia="ＭＳ 明朝" w:hAnsi="ＭＳ 明朝"/>
        </w:rPr>
      </w:pPr>
    </w:p>
    <w:p w14:paraId="56250A89" w14:textId="77777777" w:rsidR="005A5F5D" w:rsidRDefault="005A5F5D">
      <w:pPr>
        <w:rPr>
          <w:rFonts w:ascii="ＭＳ 明朝" w:eastAsia="ＭＳ 明朝" w:hAnsi="ＭＳ 明朝"/>
        </w:rPr>
      </w:pPr>
    </w:p>
    <w:p w14:paraId="38EF72E9" w14:textId="55182A36" w:rsidR="003E3D54" w:rsidRDefault="003E3D54">
      <w:pPr>
        <w:rPr>
          <w:rFonts w:ascii="ＭＳ 明朝" w:eastAsia="ＭＳ 明朝" w:hAnsi="ＭＳ 明朝"/>
        </w:rPr>
      </w:pPr>
    </w:p>
    <w:p w14:paraId="1B184418" w14:textId="0CF90478" w:rsidR="003E3D54" w:rsidRDefault="003E3D54">
      <w:pPr>
        <w:rPr>
          <w:rFonts w:ascii="ＭＳ 明朝" w:eastAsia="ＭＳ 明朝" w:hAnsi="ＭＳ 明朝"/>
        </w:rPr>
      </w:pPr>
    </w:p>
    <w:p w14:paraId="482D2877" w14:textId="077631E7" w:rsidR="003E3D54" w:rsidRDefault="003E3D54">
      <w:pPr>
        <w:rPr>
          <w:rFonts w:ascii="ＭＳ 明朝" w:eastAsia="ＭＳ 明朝" w:hAnsi="ＭＳ 明朝"/>
        </w:rPr>
      </w:pPr>
    </w:p>
    <w:p w14:paraId="5C652822" w14:textId="2FC1898D" w:rsidR="003E3D54" w:rsidRDefault="003E3D54">
      <w:pPr>
        <w:rPr>
          <w:rFonts w:ascii="ＭＳ 明朝" w:eastAsia="ＭＳ 明朝" w:hAnsi="ＭＳ 明朝"/>
        </w:rPr>
      </w:pPr>
    </w:p>
    <w:p w14:paraId="2EC6C0F6" w14:textId="19E575EF" w:rsidR="003E3D54" w:rsidRDefault="003E3D54">
      <w:pPr>
        <w:rPr>
          <w:rFonts w:ascii="ＭＳ 明朝" w:eastAsia="ＭＳ 明朝" w:hAnsi="ＭＳ 明朝"/>
        </w:rPr>
      </w:pPr>
    </w:p>
    <w:p w14:paraId="12EA2021" w14:textId="3ADF3E59" w:rsidR="003E3D54" w:rsidRDefault="003E3D54">
      <w:pPr>
        <w:rPr>
          <w:rFonts w:ascii="ＭＳ 明朝" w:eastAsia="ＭＳ 明朝" w:hAnsi="ＭＳ 明朝"/>
        </w:rPr>
      </w:pPr>
    </w:p>
    <w:p w14:paraId="2167A431" w14:textId="2012A6B2" w:rsidR="003E3D54" w:rsidRDefault="003E3D54">
      <w:pPr>
        <w:rPr>
          <w:rFonts w:ascii="ＭＳ 明朝" w:eastAsia="ＭＳ 明朝" w:hAnsi="ＭＳ 明朝"/>
        </w:rPr>
      </w:pPr>
    </w:p>
    <w:p w14:paraId="0691CBAA" w14:textId="223EF9CC" w:rsidR="003E3D54" w:rsidRDefault="003E3D54">
      <w:pPr>
        <w:rPr>
          <w:rFonts w:ascii="ＭＳ 明朝" w:eastAsia="ＭＳ 明朝" w:hAnsi="ＭＳ 明朝"/>
        </w:rPr>
      </w:pPr>
    </w:p>
    <w:p w14:paraId="6501D40F" w14:textId="12313232" w:rsidR="003E3D54" w:rsidRDefault="003E3D54">
      <w:pPr>
        <w:rPr>
          <w:rFonts w:ascii="ＭＳ 明朝" w:eastAsia="ＭＳ 明朝" w:hAnsi="ＭＳ 明朝"/>
        </w:rPr>
      </w:pPr>
    </w:p>
    <w:p w14:paraId="045F6D7A" w14:textId="5BF79578" w:rsidR="003E3D54" w:rsidRDefault="003E3D54">
      <w:pPr>
        <w:rPr>
          <w:rFonts w:ascii="ＭＳ 明朝" w:eastAsia="ＭＳ 明朝" w:hAnsi="ＭＳ 明朝"/>
        </w:rPr>
      </w:pPr>
    </w:p>
    <w:p w14:paraId="442E069E" w14:textId="34C0B610" w:rsidR="003E3D54" w:rsidRDefault="003E3D54">
      <w:pPr>
        <w:rPr>
          <w:rFonts w:ascii="ＭＳ 明朝" w:eastAsia="ＭＳ 明朝" w:hAnsi="ＭＳ 明朝"/>
        </w:rPr>
      </w:pPr>
    </w:p>
    <w:p w14:paraId="60155568" w14:textId="2D7A6F91" w:rsidR="003E3D54" w:rsidRDefault="003E3D54">
      <w:pPr>
        <w:rPr>
          <w:rFonts w:ascii="ＭＳ 明朝" w:eastAsia="ＭＳ 明朝" w:hAnsi="ＭＳ 明朝"/>
        </w:rPr>
      </w:pPr>
    </w:p>
    <w:p w14:paraId="4D16E006" w14:textId="019D1190" w:rsidR="003E3D54" w:rsidRDefault="003E3D54">
      <w:pPr>
        <w:rPr>
          <w:rFonts w:ascii="ＭＳ 明朝" w:eastAsia="ＭＳ 明朝" w:hAnsi="ＭＳ 明朝"/>
        </w:rPr>
      </w:pPr>
    </w:p>
    <w:p w14:paraId="01B76A74" w14:textId="747B8CE6" w:rsidR="003E3D54" w:rsidRDefault="003E3D54">
      <w:pPr>
        <w:rPr>
          <w:rFonts w:ascii="ＭＳ 明朝" w:eastAsia="ＭＳ 明朝" w:hAnsi="ＭＳ 明朝"/>
        </w:rPr>
      </w:pPr>
    </w:p>
    <w:p w14:paraId="42D95810" w14:textId="27143CC0" w:rsidR="003E3D54" w:rsidRDefault="003E3D54">
      <w:pPr>
        <w:rPr>
          <w:rFonts w:ascii="ＭＳ 明朝" w:eastAsia="ＭＳ 明朝" w:hAnsi="ＭＳ 明朝"/>
        </w:rPr>
      </w:pPr>
    </w:p>
    <w:p w14:paraId="4E6B4A8C" w14:textId="0517AA90" w:rsidR="003E3D54" w:rsidRDefault="003E3D54">
      <w:pPr>
        <w:rPr>
          <w:rFonts w:ascii="ＭＳ 明朝" w:eastAsia="ＭＳ 明朝" w:hAnsi="ＭＳ 明朝"/>
        </w:rPr>
      </w:pPr>
    </w:p>
    <w:p w14:paraId="77F717A6" w14:textId="5D532421" w:rsidR="003E3D54" w:rsidRDefault="003E3D54">
      <w:pPr>
        <w:rPr>
          <w:rFonts w:ascii="ＭＳ 明朝" w:eastAsia="ＭＳ 明朝" w:hAnsi="ＭＳ 明朝"/>
        </w:rPr>
      </w:pPr>
    </w:p>
    <w:p w14:paraId="599DE452" w14:textId="194D11EE" w:rsidR="003E3D54" w:rsidRDefault="003E3D54">
      <w:pPr>
        <w:rPr>
          <w:rFonts w:ascii="ＭＳ 明朝" w:eastAsia="ＭＳ 明朝" w:hAnsi="ＭＳ 明朝"/>
        </w:rPr>
      </w:pPr>
    </w:p>
    <w:p w14:paraId="3CB59FC4" w14:textId="1EBF06E9" w:rsidR="003E3D54" w:rsidRDefault="003E3D54">
      <w:pPr>
        <w:rPr>
          <w:rFonts w:ascii="ＭＳ 明朝" w:eastAsia="ＭＳ 明朝" w:hAnsi="ＭＳ 明朝"/>
        </w:rPr>
      </w:pPr>
    </w:p>
    <w:p w14:paraId="2178D0EB" w14:textId="32F38AA8" w:rsidR="003E3D54" w:rsidRDefault="003E3D54">
      <w:pPr>
        <w:rPr>
          <w:rFonts w:ascii="ＭＳ 明朝" w:eastAsia="ＭＳ 明朝" w:hAnsi="ＭＳ 明朝"/>
        </w:rPr>
      </w:pPr>
    </w:p>
    <w:p w14:paraId="441B2D37" w14:textId="61A27D2E" w:rsidR="003E3D54" w:rsidRDefault="003E3D54">
      <w:pPr>
        <w:rPr>
          <w:rFonts w:ascii="ＭＳ 明朝" w:eastAsia="ＭＳ 明朝" w:hAnsi="ＭＳ 明朝"/>
        </w:rPr>
      </w:pPr>
    </w:p>
    <w:p w14:paraId="31A944A0" w14:textId="45BA6BB7" w:rsidR="003E3D54" w:rsidRDefault="003E3D54">
      <w:pPr>
        <w:rPr>
          <w:rFonts w:ascii="ＭＳ 明朝" w:eastAsia="ＭＳ 明朝" w:hAnsi="ＭＳ 明朝"/>
        </w:rPr>
      </w:pPr>
    </w:p>
    <w:p w14:paraId="1BC33129" w14:textId="2A41B807" w:rsidR="003E3D54" w:rsidRDefault="003E3D54">
      <w:pPr>
        <w:rPr>
          <w:rFonts w:ascii="ＭＳ 明朝" w:eastAsia="ＭＳ 明朝" w:hAnsi="ＭＳ 明朝"/>
        </w:rPr>
      </w:pPr>
    </w:p>
    <w:p w14:paraId="4AE5C86C" w14:textId="3BFEE28F" w:rsidR="00FD47B1" w:rsidRDefault="00FD47B1">
      <w:pPr>
        <w:rPr>
          <w:rFonts w:ascii="ＭＳ 明朝" w:eastAsia="ＭＳ 明朝" w:hAnsi="ＭＳ 明朝"/>
        </w:rPr>
      </w:pPr>
      <w:bookmarkStart w:id="0" w:name="_GoBack"/>
      <w:bookmarkEnd w:id="0"/>
      <w:r>
        <w:rPr>
          <w:rFonts w:ascii="ＭＳ 明朝" w:eastAsia="ＭＳ 明朝" w:hAnsi="ＭＳ 明朝" w:hint="eastAsia"/>
        </w:rPr>
        <w:t>練習1　正しいほうに〇をつけなさい。</w:t>
      </w:r>
    </w:p>
    <w:p w14:paraId="3C466CBA" w14:textId="75655503" w:rsidR="00FD47B1" w:rsidRDefault="00FD47B1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①車のドアで手を（a</w:t>
      </w:r>
      <w:r>
        <w:rPr>
          <w:rFonts w:ascii="ＭＳ 明朝" w:eastAsia="ＭＳ 明朝" w:hAnsi="ＭＳ 明朝"/>
        </w:rPr>
        <w:t>.</w:t>
      </w:r>
      <w:r>
        <w:rPr>
          <w:rFonts w:ascii="ＭＳ 明朝" w:eastAsia="ＭＳ 明朝" w:hAnsi="ＭＳ 明朝" w:hint="eastAsia"/>
        </w:rPr>
        <w:t>はさんだ</w:t>
      </w:r>
      <w:r>
        <w:rPr>
          <w:rFonts w:ascii="ＭＳ 明朝" w:eastAsia="ＭＳ 明朝" w:hAnsi="ＭＳ 明朝"/>
        </w:rPr>
        <w:t xml:space="preserve"> b.</w:t>
      </w:r>
      <w:r>
        <w:rPr>
          <w:rFonts w:ascii="ＭＳ 明朝" w:eastAsia="ＭＳ 明朝" w:hAnsi="ＭＳ 明朝" w:hint="eastAsia"/>
        </w:rPr>
        <w:t>ふれた）。</w:t>
      </w:r>
    </w:p>
    <w:p w14:paraId="4B7B45E8" w14:textId="00ED4C1A" w:rsidR="00FD47B1" w:rsidRDefault="00FD47B1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②奇妙な虫が床を（a</w:t>
      </w:r>
      <w:r>
        <w:rPr>
          <w:rFonts w:ascii="ＭＳ 明朝" w:eastAsia="ＭＳ 明朝" w:hAnsi="ＭＳ 明朝"/>
        </w:rPr>
        <w:t>.</w:t>
      </w:r>
      <w:r>
        <w:rPr>
          <w:rFonts w:ascii="ＭＳ 明朝" w:eastAsia="ＭＳ 明朝" w:hAnsi="ＭＳ 明朝" w:hint="eastAsia"/>
        </w:rPr>
        <w:t>はっている</w:t>
      </w:r>
      <w:r>
        <w:rPr>
          <w:rFonts w:ascii="ＭＳ 明朝" w:eastAsia="ＭＳ 明朝" w:hAnsi="ＭＳ 明朝"/>
        </w:rPr>
        <w:t xml:space="preserve"> b.</w:t>
      </w:r>
      <w:r>
        <w:rPr>
          <w:rFonts w:ascii="ＭＳ 明朝" w:eastAsia="ＭＳ 明朝" w:hAnsi="ＭＳ 明朝" w:hint="eastAsia"/>
        </w:rPr>
        <w:t>はがしている）。</w:t>
      </w:r>
    </w:p>
    <w:p w14:paraId="2A8D3C1E" w14:textId="6207FA40" w:rsidR="00FD47B1" w:rsidRDefault="00FD47B1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③この道はせまいので、車と車が（a</w:t>
      </w:r>
      <w:r>
        <w:rPr>
          <w:rFonts w:ascii="ＭＳ 明朝" w:eastAsia="ＭＳ 明朝" w:hAnsi="ＭＳ 明朝"/>
        </w:rPr>
        <w:t>.</w:t>
      </w:r>
      <w:r>
        <w:rPr>
          <w:rFonts w:ascii="ＭＳ 明朝" w:eastAsia="ＭＳ 明朝" w:hAnsi="ＭＳ 明朝" w:hint="eastAsia"/>
        </w:rPr>
        <w:t>すれちがう</w:t>
      </w:r>
      <w:r>
        <w:rPr>
          <w:rFonts w:ascii="ＭＳ 明朝" w:eastAsia="ＭＳ 明朝" w:hAnsi="ＭＳ 明朝"/>
        </w:rPr>
        <w:t xml:space="preserve"> b.</w:t>
      </w:r>
      <w:r>
        <w:rPr>
          <w:rFonts w:ascii="ＭＳ 明朝" w:eastAsia="ＭＳ 明朝" w:hAnsi="ＭＳ 明朝" w:hint="eastAsia"/>
        </w:rPr>
        <w:t>ぶつかる）のは大変だ。</w:t>
      </w:r>
    </w:p>
    <w:p w14:paraId="67185299" w14:textId="1E307E3D" w:rsidR="00FD47B1" w:rsidRDefault="00FD47B1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④うでを（a</w:t>
      </w:r>
      <w:r>
        <w:rPr>
          <w:rFonts w:ascii="ＭＳ 明朝" w:eastAsia="ＭＳ 明朝" w:hAnsi="ＭＳ 明朝"/>
        </w:rPr>
        <w:t>.</w:t>
      </w:r>
      <w:r>
        <w:rPr>
          <w:rFonts w:ascii="ＭＳ 明朝" w:eastAsia="ＭＳ 明朝" w:hAnsi="ＭＳ 明朝" w:hint="eastAsia"/>
        </w:rPr>
        <w:t>ついたり</w:t>
      </w:r>
      <w:r>
        <w:rPr>
          <w:rFonts w:ascii="ＭＳ 明朝" w:eastAsia="ＭＳ 明朝" w:hAnsi="ＭＳ 明朝"/>
        </w:rPr>
        <w:t xml:space="preserve"> b.</w:t>
      </w:r>
      <w:r>
        <w:rPr>
          <w:rFonts w:ascii="ＭＳ 明朝" w:eastAsia="ＭＳ 明朝" w:hAnsi="ＭＳ 明朝" w:hint="eastAsia"/>
        </w:rPr>
        <w:t>曲げたり）伸ばしたりする。</w:t>
      </w:r>
    </w:p>
    <w:p w14:paraId="4567BF94" w14:textId="76E77728" w:rsidR="00FD47B1" w:rsidRDefault="00FD47B1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⑤スケートで後ろに（a</w:t>
      </w:r>
      <w:r>
        <w:rPr>
          <w:rFonts w:ascii="ＭＳ 明朝" w:eastAsia="ＭＳ 明朝" w:hAnsi="ＭＳ 明朝"/>
        </w:rPr>
        <w:t>.</w:t>
      </w:r>
      <w:r>
        <w:rPr>
          <w:rFonts w:ascii="ＭＳ 明朝" w:eastAsia="ＭＳ 明朝" w:hAnsi="ＭＳ 明朝" w:hint="eastAsia"/>
        </w:rPr>
        <w:t>すべる</w:t>
      </w:r>
      <w:r>
        <w:rPr>
          <w:rFonts w:ascii="ＭＳ 明朝" w:eastAsia="ＭＳ 明朝" w:hAnsi="ＭＳ 明朝"/>
        </w:rPr>
        <w:t xml:space="preserve"> b.</w:t>
      </w:r>
      <w:r>
        <w:rPr>
          <w:rFonts w:ascii="ＭＳ 明朝" w:eastAsia="ＭＳ 明朝" w:hAnsi="ＭＳ 明朝" w:hint="eastAsia"/>
        </w:rPr>
        <w:t>はう）練習をする。</w:t>
      </w:r>
    </w:p>
    <w:p w14:paraId="28D32342" w14:textId="368A6649" w:rsidR="00FD47B1" w:rsidRDefault="00FD47B1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⑥箱の中に何があるか、気になって（a</w:t>
      </w:r>
      <w:r>
        <w:rPr>
          <w:rFonts w:ascii="ＭＳ 明朝" w:eastAsia="ＭＳ 明朝" w:hAnsi="ＭＳ 明朝"/>
        </w:rPr>
        <w:t>.</w:t>
      </w:r>
      <w:r>
        <w:rPr>
          <w:rFonts w:ascii="ＭＳ 明朝" w:eastAsia="ＭＳ 明朝" w:hAnsi="ＭＳ 明朝" w:hint="eastAsia"/>
        </w:rPr>
        <w:t>のぞいた</w:t>
      </w:r>
      <w:r>
        <w:rPr>
          <w:rFonts w:ascii="ＭＳ 明朝" w:eastAsia="ＭＳ 明朝" w:hAnsi="ＭＳ 明朝"/>
        </w:rPr>
        <w:t xml:space="preserve"> b.</w:t>
      </w:r>
      <w:r>
        <w:rPr>
          <w:rFonts w:ascii="ＭＳ 明朝" w:eastAsia="ＭＳ 明朝" w:hAnsi="ＭＳ 明朝" w:hint="eastAsia"/>
        </w:rPr>
        <w:t>にらんだ）。</w:t>
      </w:r>
    </w:p>
    <w:p w14:paraId="7682D0DD" w14:textId="1393A008" w:rsidR="00FD47B1" w:rsidRDefault="00FD47B1">
      <w:pPr>
        <w:rPr>
          <w:rFonts w:ascii="ＭＳ 明朝" w:eastAsia="ＭＳ 明朝" w:hAnsi="ＭＳ 明朝"/>
        </w:rPr>
      </w:pPr>
    </w:p>
    <w:p w14:paraId="216EFC32" w14:textId="3B2ABA4E" w:rsidR="00FD47B1" w:rsidRDefault="00FD47B1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練習2　（　　　）にはどれが入りますか。一つ選びなさい。</w:t>
      </w:r>
    </w:p>
    <w:p w14:paraId="713A0B63" w14:textId="42FAFA58" w:rsidR="00FD47B1" w:rsidRDefault="00FD47B1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⑦必要ないポスターを（　　　）。</w:t>
      </w:r>
    </w:p>
    <w:p w14:paraId="237077E7" w14:textId="0885F440" w:rsidR="00FD47B1" w:rsidRDefault="00FD47B1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１　はがす　　２　ねじる　　３　ふさぐ　　４　閉じる</w:t>
      </w:r>
    </w:p>
    <w:p w14:paraId="15F7E55D" w14:textId="226BF958" w:rsidR="00FD47B1" w:rsidRDefault="00FD47B1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⑧大きなカバンを肩に（　　　）。</w:t>
      </w:r>
    </w:p>
    <w:p w14:paraId="23497226" w14:textId="1B4CDD10" w:rsidR="00FD47B1" w:rsidRPr="00FD47B1" w:rsidRDefault="00FD47B1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１　つかむ　　２　かつぐ　　３　またぐ　　４　しゃがむ</w:t>
      </w:r>
    </w:p>
    <w:sectPr w:rsidR="00FD47B1" w:rsidRPr="00FD47B1" w:rsidSect="005C24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454" w:footer="397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92367" w14:textId="77777777" w:rsidR="003478C7" w:rsidRDefault="003478C7" w:rsidP="00FA5365">
      <w:r>
        <w:separator/>
      </w:r>
    </w:p>
  </w:endnote>
  <w:endnote w:type="continuationSeparator" w:id="0">
    <w:p w14:paraId="0F83E02F" w14:textId="77777777" w:rsidR="003478C7" w:rsidRDefault="003478C7" w:rsidP="00FA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F8DDA" w14:textId="77777777" w:rsidR="005C2486" w:rsidRDefault="005C248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F340B" w14:textId="535EABD6" w:rsidR="005C2486" w:rsidRPr="005C2486" w:rsidRDefault="005C2486" w:rsidP="005C2486">
    <w:pPr>
      <w:pStyle w:val="a5"/>
      <w:jc w:val="right"/>
      <w:rPr>
        <w:sz w:val="20"/>
      </w:rPr>
    </w:pPr>
    <w:r>
      <w:rPr>
        <w:rFonts w:hint="eastAsia"/>
        <w:sz w:val="20"/>
      </w:rPr>
      <w:t>語彙5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5A37A" w14:textId="77777777" w:rsidR="005C2486" w:rsidRDefault="005C24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7709D" w14:textId="77777777" w:rsidR="003478C7" w:rsidRDefault="003478C7" w:rsidP="00FA5365">
      <w:r>
        <w:separator/>
      </w:r>
    </w:p>
  </w:footnote>
  <w:footnote w:type="continuationSeparator" w:id="0">
    <w:p w14:paraId="5599FB10" w14:textId="77777777" w:rsidR="003478C7" w:rsidRDefault="003478C7" w:rsidP="00FA5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836BF" w14:textId="77777777" w:rsidR="005C2486" w:rsidRDefault="005C248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F5333" w14:textId="77777777" w:rsidR="003478C7" w:rsidRPr="00EB3DB9" w:rsidRDefault="003478C7" w:rsidP="00EB3DB9">
    <w:pPr>
      <w:pStyle w:val="a3"/>
    </w:pPr>
    <w:r>
      <w:rPr>
        <w:rFonts w:hint="eastAsia"/>
      </w:rPr>
      <w:t>情報を伝えよう</w:t>
    </w:r>
    <w:r>
      <w:t>Running</w:t>
    </w:r>
    <w:r>
      <w:rPr>
        <w:rFonts w:hint="eastAsia"/>
      </w:rPr>
      <w:t xml:space="preserve">　　　　　　　　　　　　　　　　　　　　　　　　　　　　　　　　　　　　　　　　　　　　　　　　　　　　　　　　東洋言語学院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074FC" w14:textId="77777777" w:rsidR="005C2486" w:rsidRDefault="005C248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D0"/>
    <w:rsid w:val="000107E2"/>
    <w:rsid w:val="00076EB7"/>
    <w:rsid w:val="00097C69"/>
    <w:rsid w:val="000A6146"/>
    <w:rsid w:val="001039C1"/>
    <w:rsid w:val="00187A29"/>
    <w:rsid w:val="003478C7"/>
    <w:rsid w:val="003E3D54"/>
    <w:rsid w:val="005A5F5D"/>
    <w:rsid w:val="005C2486"/>
    <w:rsid w:val="00683C0F"/>
    <w:rsid w:val="006C38A9"/>
    <w:rsid w:val="007C64A0"/>
    <w:rsid w:val="00804627"/>
    <w:rsid w:val="00923313"/>
    <w:rsid w:val="009532DD"/>
    <w:rsid w:val="009A44CA"/>
    <w:rsid w:val="009B07C6"/>
    <w:rsid w:val="009C65C4"/>
    <w:rsid w:val="00C25F41"/>
    <w:rsid w:val="00C725F3"/>
    <w:rsid w:val="00D60A27"/>
    <w:rsid w:val="00DD2FD0"/>
    <w:rsid w:val="00E83272"/>
    <w:rsid w:val="00E833BB"/>
    <w:rsid w:val="00EB2AC1"/>
    <w:rsid w:val="00EB3DB9"/>
    <w:rsid w:val="00ED05B3"/>
    <w:rsid w:val="00ED65B7"/>
    <w:rsid w:val="00EE02AA"/>
    <w:rsid w:val="00F22EF4"/>
    <w:rsid w:val="00FA5365"/>
    <w:rsid w:val="00FD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  <w14:docId w14:val="3EC9EB31"/>
  <w15:chartTrackingRefBased/>
  <w15:docId w15:val="{A09D9663-0D90-4739-AC93-E086188B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536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A5365"/>
  </w:style>
  <w:style w:type="paragraph" w:styleId="a5">
    <w:name w:val="footer"/>
    <w:basedOn w:val="a"/>
    <w:link w:val="a6"/>
    <w:uiPriority w:val="99"/>
    <w:unhideWhenUsed/>
    <w:rsid w:val="00FA536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A5365"/>
  </w:style>
  <w:style w:type="character" w:styleId="a7">
    <w:name w:val="annotation reference"/>
    <w:basedOn w:val="a0"/>
    <w:uiPriority w:val="99"/>
    <w:semiHidden/>
    <w:unhideWhenUsed/>
    <w:rsid w:val="00683C0F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683C0F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683C0F"/>
  </w:style>
  <w:style w:type="paragraph" w:styleId="aa">
    <w:name w:val="annotation subject"/>
    <w:basedOn w:val="a8"/>
    <w:next w:val="a8"/>
    <w:link w:val="ab"/>
    <w:uiPriority w:val="99"/>
    <w:semiHidden/>
    <w:unhideWhenUsed/>
    <w:rsid w:val="00683C0F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683C0F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683C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683C0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171A2B-FC9F-4223-9420-293FEF2CFE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017251-52FD-4347-A2E0-D0B39248851E}"/>
</file>

<file path=customXml/itemProps3.xml><?xml version="1.0" encoding="utf-8"?>
<ds:datastoreItem xmlns:ds="http://schemas.openxmlformats.org/officeDocument/2006/customXml" ds:itemID="{91C38EE9-0428-4AB8-9941-07CADEA04B70}"/>
</file>

<file path=customXml/itemProps4.xml><?xml version="1.0" encoding="utf-8"?>
<ds:datastoreItem xmlns:ds="http://schemas.openxmlformats.org/officeDocument/2006/customXml" ds:itemID="{63749848-130C-4379-83DF-BFDAEE5A5A21}"/>
</file>

<file path=docProps/app.xml><?xml version="1.0" encoding="utf-8"?>
<Properties xmlns="http://schemas.openxmlformats.org/officeDocument/2006/extended-properties" xmlns:vt="http://schemas.openxmlformats.org/officeDocument/2006/docPropsVTypes">
  <Template>5C6F8553</Template>
  <TotalTime>3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jikei</dc:creator>
  <cp:keywords/>
  <dc:description/>
  <cp:lastModifiedBy>jikei</cp:lastModifiedBy>
  <cp:revision>8</cp:revision>
  <cp:lastPrinted>2020-04-28T05:40:00Z</cp:lastPrinted>
  <dcterms:created xsi:type="dcterms:W3CDTF">2021-04-02T05:52:00Z</dcterms:created>
  <dcterms:modified xsi:type="dcterms:W3CDTF">2021-09-22T02:27:00Z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