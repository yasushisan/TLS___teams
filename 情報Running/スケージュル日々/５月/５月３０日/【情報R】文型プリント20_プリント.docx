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ADA2" w14:textId="5D908FC2" w:rsidR="00A66020" w:rsidRPr="00597027" w:rsidRDefault="00A66020">
      <w:pPr>
        <w:rPr>
          <w:rFonts w:asciiTheme="minorEastAsia" w:hAnsiTheme="minorEastAsia"/>
          <w:b/>
          <w:sz w:val="24"/>
          <w:szCs w:val="24"/>
        </w:rPr>
      </w:pPr>
      <w:r w:rsidRPr="00597027">
        <w:rPr>
          <w:rFonts w:asciiTheme="minorEastAsia" w:hAnsiTheme="minorEastAsia" w:hint="eastAsia"/>
          <w:b/>
          <w:sz w:val="24"/>
          <w:szCs w:val="24"/>
        </w:rPr>
        <w:t>文型</w:t>
      </w:r>
      <w:r w:rsidR="00DC536A" w:rsidRPr="00DC536A">
        <w:rPr>
          <w:rFonts w:asciiTheme="minorEastAsia" w:hAnsiTheme="minorEastAsia" w:hint="eastAsia"/>
          <w:b/>
          <w:sz w:val="24"/>
          <w:szCs w:val="24"/>
        </w:rPr>
        <w:t>プリント</w:t>
      </w:r>
      <w:r w:rsidRPr="00597027">
        <w:rPr>
          <w:rFonts w:asciiTheme="minorEastAsia" w:hAnsiTheme="minorEastAsia" w:hint="eastAsia"/>
          <w:b/>
          <w:sz w:val="24"/>
          <w:szCs w:val="24"/>
        </w:rPr>
        <w:t>20</w:t>
      </w:r>
      <w:r w:rsidR="00597027" w:rsidRPr="00597027">
        <w:rPr>
          <w:rFonts w:asciiTheme="minorEastAsia" w:hAnsiTheme="minorEastAsia" w:hint="eastAsia"/>
          <w:b/>
          <w:sz w:val="24"/>
          <w:szCs w:val="24"/>
        </w:rPr>
        <w:t>：</w:t>
      </w:r>
      <w:r w:rsidR="00DA4CC8">
        <w:rPr>
          <w:rFonts w:asciiTheme="minorEastAsia" w:hAnsiTheme="minorEastAsia" w:hint="eastAsia"/>
          <w:b/>
          <w:sz w:val="24"/>
          <w:szCs w:val="24"/>
        </w:rPr>
        <w:t xml:space="preserve">　</w:t>
      </w:r>
      <w:r w:rsidR="00597027" w:rsidRPr="00597027">
        <w:rPr>
          <w:rFonts w:asciiTheme="minorEastAsia" w:hAnsiTheme="minorEastAsia" w:hint="eastAsia"/>
          <w:b/>
          <w:sz w:val="24"/>
          <w:szCs w:val="24"/>
        </w:rPr>
        <w:t>ものシリーズPART</w:t>
      </w:r>
      <w:r w:rsidRPr="00597027">
        <w:rPr>
          <w:rFonts w:asciiTheme="minorEastAsia" w:hAnsiTheme="minorEastAsia"/>
          <w:b/>
          <w:sz w:val="24"/>
          <w:szCs w:val="24"/>
        </w:rPr>
        <w:t>2</w:t>
      </w:r>
    </w:p>
    <w:p w14:paraId="76937238" w14:textId="77777777" w:rsidR="00597027" w:rsidRDefault="00597027" w:rsidP="00A66020">
      <w:pPr>
        <w:rPr>
          <w:rFonts w:ascii="ＭＳ 明朝" w:hAnsi="ＭＳ 明朝" w:cs="Times New Roman"/>
        </w:rPr>
      </w:pPr>
    </w:p>
    <w:p w14:paraId="11C8E085" w14:textId="6FE3C260" w:rsidR="00A66020" w:rsidRDefault="00A66020" w:rsidP="00A66020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【文型</w:t>
      </w:r>
      <w:r w:rsidR="00F614FD">
        <w:rPr>
          <w:rFonts w:ascii="ＭＳ 明朝" w:hAnsi="ＭＳ 明朝" w:cs="Times New Roman" w:hint="eastAsia"/>
        </w:rPr>
        <w:t>5</w:t>
      </w:r>
      <w:r w:rsidR="009113EE">
        <w:rPr>
          <w:rFonts w:ascii="ＭＳ 明朝" w:hAnsi="ＭＳ 明朝" w:cs="Times New Roman" w:hint="eastAsia"/>
        </w:rPr>
        <w:t>4</w:t>
      </w:r>
      <w:r>
        <w:rPr>
          <w:rFonts w:ascii="ＭＳ 明朝" w:hAnsi="ＭＳ 明朝" w:cs="Times New Roman" w:hint="eastAsia"/>
        </w:rPr>
        <w:t>：ものか：理解】</w:t>
      </w:r>
    </w:p>
    <w:p w14:paraId="2C90F6B6" w14:textId="77777777" w:rsidR="004943DD" w:rsidRDefault="00BF7CE9" w:rsidP="00BF7CE9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例文：</w:t>
      </w:r>
    </w:p>
    <w:p w14:paraId="265630F1" w14:textId="50555BF0" w:rsidR="00BF7CE9" w:rsidRPr="00BF7CE9" w:rsidRDefault="00BF7CE9" w:rsidP="00BF7CE9">
      <w:pPr>
        <w:rPr>
          <w:rFonts w:ascii="ＭＳ 明朝" w:hAnsi="ＭＳ 明朝" w:cs="Times New Roman"/>
        </w:rPr>
      </w:pPr>
      <w:r w:rsidRPr="00BF7CE9">
        <w:rPr>
          <w:rFonts w:ascii="ＭＳ 明朝" w:hAnsi="ＭＳ 明朝" w:cs="Times New Roman" w:hint="eastAsia"/>
        </w:rPr>
        <w:t>①Ａ：一人暮らしは寂しいでしょう？</w:t>
      </w:r>
    </w:p>
    <w:p w14:paraId="53A057BB" w14:textId="5F733F30" w:rsidR="00BF7CE9" w:rsidRPr="00BF7CE9" w:rsidRDefault="00BF7CE9" w:rsidP="00BF7CE9">
      <w:pPr>
        <w:rPr>
          <w:rFonts w:ascii="ＭＳ 明朝" w:hAnsi="ＭＳ 明朝" w:cs="Times New Roman"/>
        </w:rPr>
      </w:pPr>
      <w:r w:rsidRPr="00BF7CE9">
        <w:rPr>
          <w:rFonts w:ascii="ＭＳ 明朝" w:hAnsi="ＭＳ 明朝" w:cs="Times New Roman" w:hint="eastAsia"/>
        </w:rPr>
        <w:t xml:space="preserve">　Ｂ：寂しいものか。気楽でいいよ。</w:t>
      </w:r>
    </w:p>
    <w:p w14:paraId="3776D348" w14:textId="49527407" w:rsidR="00BF7CE9" w:rsidRDefault="00BF7CE9" w:rsidP="004943DD">
      <w:pPr>
        <w:rPr>
          <w:rFonts w:ascii="ＭＳ 明朝" w:hAnsi="ＭＳ 明朝" w:cs="Times New Roman"/>
        </w:rPr>
      </w:pPr>
      <w:r w:rsidRPr="00BF7CE9">
        <w:rPr>
          <w:rFonts w:ascii="ＭＳ 明朝" w:hAnsi="ＭＳ 明朝" w:cs="Times New Roman" w:hint="eastAsia"/>
        </w:rPr>
        <w:t>②連休の遊園地なんか人が多くて疲れるばかりだ。もう、二度と行くもんか。</w:t>
      </w:r>
    </w:p>
    <w:p w14:paraId="6259F86D" w14:textId="02A42AF3" w:rsidR="00A66020" w:rsidRPr="00987818" w:rsidRDefault="00A66020" w:rsidP="00987818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r w:rsidR="00987818" w:rsidRPr="00987818">
        <w:rPr>
          <w:rFonts w:ascii="ＭＳ 明朝" w:hAnsi="ＭＳ 明朝" w:cs="Times New Roman" w:hint="eastAsia"/>
        </w:rPr>
        <w:t>Ｖ辞書・イＡ・ナＡ</w:t>
      </w:r>
      <w:r w:rsidR="003E5ECA">
        <w:rPr>
          <w:rFonts w:ascii="ＭＳ 明朝" w:hAnsi="ＭＳ 明朝" w:cs="Times New Roman" w:hint="eastAsia"/>
        </w:rPr>
        <w:t>な</w:t>
      </w:r>
      <w:r w:rsidR="00987818" w:rsidRPr="00987818">
        <w:rPr>
          <w:rFonts w:ascii="ＭＳ 明朝" w:hAnsi="ＭＳ 明朝" w:cs="Times New Roman" w:hint="eastAsia"/>
        </w:rPr>
        <w:t>・Ｎな＋ものか・もんか</w:t>
      </w:r>
      <w:r w:rsidRPr="00987818">
        <w:rPr>
          <w:rFonts w:ascii="ＭＳ 明朝" w:hAnsi="ＭＳ 明朝" w:cs="Times New Roman" w:hint="eastAsia"/>
          <w:color w:val="000000" w:themeColor="text1"/>
        </w:rPr>
        <w:t xml:space="preserve">　　　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14:paraId="309C4A96" w14:textId="18154EDF" w:rsidR="00A66020" w:rsidRPr="00534439" w:rsidRDefault="00534439" w:rsidP="00534439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534439">
        <w:rPr>
          <w:rFonts w:asciiTheme="minorEastAsia" w:hAnsiTheme="minorEastAsia" w:hint="eastAsia"/>
        </w:rPr>
        <w:t>あ</w:t>
      </w:r>
      <w:r w:rsidR="00295C52" w:rsidRPr="00534439">
        <w:rPr>
          <w:rFonts w:asciiTheme="minorEastAsia" w:hAnsiTheme="minorEastAsia" w:hint="eastAsia"/>
        </w:rPr>
        <w:t>んなまずいラーメン屋</w:t>
      </w:r>
      <w:r w:rsidR="003E5ECA">
        <w:rPr>
          <w:rFonts w:asciiTheme="minorEastAsia" w:hAnsiTheme="minorEastAsia" w:hint="eastAsia"/>
        </w:rPr>
        <w:t>、</w:t>
      </w:r>
      <w:r w:rsidR="00A66020" w:rsidRPr="00534439">
        <w:rPr>
          <w:rFonts w:asciiTheme="minorEastAsia" w:hAnsiTheme="minorEastAsia" w:hint="eastAsia"/>
        </w:rPr>
        <w:t>二度と行くもんか。</w:t>
      </w:r>
    </w:p>
    <w:p w14:paraId="76E61FED" w14:textId="047F9263" w:rsidR="00A66020" w:rsidRPr="008E46D4" w:rsidRDefault="00A66020" w:rsidP="008E46D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8E46D4">
        <w:rPr>
          <w:rFonts w:asciiTheme="minorEastAsia" w:hAnsiTheme="minorEastAsia" w:hint="eastAsia"/>
        </w:rPr>
        <w:t>こんな難しいテスト</w:t>
      </w:r>
      <w:r w:rsidR="003E5ECA">
        <w:rPr>
          <w:rFonts w:asciiTheme="minorEastAsia" w:hAnsiTheme="minorEastAsia" w:hint="eastAsia"/>
        </w:rPr>
        <w:t>、</w:t>
      </w:r>
      <w:r w:rsidRPr="008E46D4">
        <w:rPr>
          <w:rFonts w:asciiTheme="minorEastAsia" w:hAnsiTheme="minorEastAsia" w:hint="eastAsia"/>
        </w:rPr>
        <w:t>絶対にできるもんか。</w:t>
      </w:r>
    </w:p>
    <w:p w14:paraId="7563B337" w14:textId="15C5F916" w:rsidR="00A66020" w:rsidRPr="008E46D4" w:rsidRDefault="00A66020" w:rsidP="008E46D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8E46D4">
        <w:rPr>
          <w:rFonts w:asciiTheme="minorEastAsia" w:hAnsiTheme="minorEastAsia" w:hint="eastAsia"/>
        </w:rPr>
        <w:t>先生が間違えるもんか。</w:t>
      </w:r>
    </w:p>
    <w:p w14:paraId="0CDF4962" w14:textId="4393BCAF" w:rsidR="00A66020" w:rsidRPr="008E46D4" w:rsidRDefault="00A66020" w:rsidP="008E46D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8E46D4">
        <w:rPr>
          <w:rFonts w:asciiTheme="minorEastAsia" w:hAnsiTheme="minorEastAsia" w:hint="eastAsia"/>
        </w:rPr>
        <w:t>桃から子供が生まれるもんか。</w:t>
      </w:r>
    </w:p>
    <w:p w14:paraId="6D0EE694" w14:textId="77777777" w:rsidR="00A66020" w:rsidRDefault="00A66020" w:rsidP="00A66020">
      <w:pPr>
        <w:rPr>
          <w:rFonts w:asciiTheme="minorEastAsia" w:hAnsiTheme="minorEastAsia"/>
        </w:rPr>
      </w:pPr>
    </w:p>
    <w:p w14:paraId="6FB09B85" w14:textId="77777777" w:rsidR="00A66020" w:rsidRPr="00484DD9" w:rsidRDefault="00A66020" w:rsidP="00A660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練習１：上の①～④はどんな意味だと思う？？</w:t>
      </w:r>
      <w:r>
        <w:rPr>
          <w:rFonts w:asciiTheme="minorEastAsia" w:hAnsiTheme="minorEastAsia" w:hint="eastAsia"/>
          <w:color w:val="FF0000"/>
        </w:rPr>
        <w:t xml:space="preserve">　</w:t>
      </w:r>
    </w:p>
    <w:p w14:paraId="654B42E9" w14:textId="77777777" w:rsidR="00A66020" w:rsidRPr="00484DD9" w:rsidRDefault="00A66020" w:rsidP="00A66020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意味１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</w:t>
      </w:r>
    </w:p>
    <w:p w14:paraId="1352DFC1" w14:textId="77777777" w:rsidR="00A66020" w:rsidRDefault="00A66020" w:rsidP="00A66020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意味２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</w:t>
      </w:r>
    </w:p>
    <w:p w14:paraId="6D5EB34C" w14:textId="77777777" w:rsidR="00A66020" w:rsidRDefault="00A66020" w:rsidP="00A66020">
      <w:pPr>
        <w:rPr>
          <w:rFonts w:asciiTheme="minorEastAsia" w:hAnsiTheme="minorEastAsia"/>
        </w:rPr>
      </w:pPr>
    </w:p>
    <w:p w14:paraId="65114FB0" w14:textId="5D8024EC" w:rsidR="00A66020" w:rsidRDefault="003E5ECA" w:rsidP="00A660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練習２：では、先生がこれからありえない話</w:t>
      </w:r>
      <w:r w:rsidR="00A66020">
        <w:rPr>
          <w:rFonts w:asciiTheme="minorEastAsia" w:hAnsiTheme="minorEastAsia" w:hint="eastAsia"/>
        </w:rPr>
        <w:t>を</w:t>
      </w:r>
      <w:r w:rsidR="00A66020" w:rsidRPr="00484DD9">
        <w:rPr>
          <w:rFonts w:asciiTheme="minorEastAsia" w:hAnsiTheme="minorEastAsia" w:hint="eastAsia"/>
          <w:bdr w:val="single" w:sz="4" w:space="0" w:color="auto"/>
        </w:rPr>
        <w:t>あれやこれや</w:t>
      </w:r>
      <w:r w:rsidR="00A66020">
        <w:rPr>
          <w:rFonts w:asciiTheme="minorEastAsia" w:hAnsiTheme="minorEastAsia" w:hint="eastAsia"/>
        </w:rPr>
        <w:t>言います！</w:t>
      </w:r>
    </w:p>
    <w:p w14:paraId="5DFE1DA3" w14:textId="1BDFDA38" w:rsidR="00A66020" w:rsidRDefault="00A66020" w:rsidP="00A660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それについて否定の意見をお願いします！</w:t>
      </w:r>
    </w:p>
    <w:p w14:paraId="78C3D226" w14:textId="6E6358C7" w:rsidR="00A66020" w:rsidRDefault="00A66020" w:rsidP="00A66020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【文型</w:t>
      </w:r>
      <w:r w:rsidR="009113EE">
        <w:rPr>
          <w:rFonts w:ascii="ＭＳ 明朝" w:hAnsi="ＭＳ 明朝" w:cs="Times New Roman" w:hint="eastAsia"/>
        </w:rPr>
        <w:t>55</w:t>
      </w:r>
      <w:r>
        <w:rPr>
          <w:rFonts w:ascii="ＭＳ 明朝" w:hAnsi="ＭＳ 明朝" w:cs="Times New Roman" w:hint="eastAsia"/>
        </w:rPr>
        <w:t>：ものがある：理解】</w:t>
      </w:r>
    </w:p>
    <w:p w14:paraId="0B61F724" w14:textId="349E5990" w:rsidR="00A66020" w:rsidRPr="00987818" w:rsidRDefault="00A66020" w:rsidP="00987818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r w:rsidR="00987818" w:rsidRPr="00987818">
        <w:rPr>
          <w:rFonts w:ascii="ＭＳ 明朝" w:hAnsi="ＭＳ 明朝" w:cs="Times New Roman" w:hint="eastAsia"/>
        </w:rPr>
        <w:t>Ｖ普通・イＡ・ナＡ＋ものがある</w:t>
      </w:r>
      <w:r w:rsidRPr="00987818">
        <w:rPr>
          <w:rFonts w:ascii="ＭＳ 明朝" w:hAnsi="ＭＳ 明朝" w:cs="Times New Roman" w:hint="eastAsia"/>
          <w:color w:val="000000" w:themeColor="text1"/>
        </w:rPr>
        <w:t xml:space="preserve">　　　　　　　　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14:paraId="4852D2F4" w14:textId="77777777" w:rsidR="00A66020" w:rsidRPr="00484DD9" w:rsidRDefault="00A66020" w:rsidP="00A66020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意味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</w:t>
      </w:r>
    </w:p>
    <w:p w14:paraId="1F13F391" w14:textId="75C35C79" w:rsidR="004943DD" w:rsidRPr="004943DD" w:rsidRDefault="00A66020" w:rsidP="00A66020">
      <w:pPr>
        <w:rPr>
          <w:rFonts w:asciiTheme="minorEastAsia" w:hAnsiTheme="minorEastAsia"/>
          <w:bdr w:val="single" w:sz="4" w:space="0" w:color="auto"/>
        </w:rPr>
      </w:pPr>
      <w:r>
        <w:rPr>
          <w:rFonts w:asciiTheme="minorEastAsia" w:hAnsiTheme="minorEastAsia" w:hint="eastAsia"/>
        </w:rPr>
        <w:t>例：渋谷に行った</w:t>
      </w:r>
      <w:r w:rsidRPr="00593AFF">
        <w:rPr>
          <w:rFonts w:asciiTheme="minorEastAsia" w:hAnsiTheme="minorEastAsia" w:hint="eastAsia"/>
          <w:bdr w:val="single" w:sz="4" w:space="0" w:color="auto"/>
        </w:rPr>
        <w:t>とき</w:t>
      </w:r>
      <w:r>
        <w:rPr>
          <w:rFonts w:asciiTheme="minorEastAsia" w:hAnsiTheme="minorEastAsia" w:hint="eastAsia"/>
        </w:rPr>
        <w:t>、自分の国の言葉が聞こえ</w:t>
      </w:r>
      <w:r w:rsidRPr="00593AFF">
        <w:rPr>
          <w:rFonts w:asciiTheme="minorEastAsia" w:hAnsiTheme="minorEastAsia" w:hint="eastAsia"/>
          <w:bdr w:val="single" w:sz="4" w:space="0" w:color="auto"/>
        </w:rPr>
        <w:t>て</w:t>
      </w:r>
      <w:r>
        <w:rPr>
          <w:rFonts w:asciiTheme="minorEastAsia" w:hAnsiTheme="minorEastAsia" w:hint="eastAsia"/>
        </w:rPr>
        <w:t>、懐かしい</w:t>
      </w:r>
      <w:r w:rsidRPr="00593AFF">
        <w:rPr>
          <w:rFonts w:asciiTheme="minorEastAsia" w:hAnsiTheme="minorEastAsia" w:hint="eastAsia"/>
          <w:bdr w:val="single" w:sz="4" w:space="0" w:color="auto"/>
        </w:rPr>
        <w:t>ものがあった。</w:t>
      </w:r>
    </w:p>
    <w:p w14:paraId="52CA6CAD" w14:textId="77777777" w:rsidR="00A66020" w:rsidRDefault="00A66020" w:rsidP="00A660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練習３：上の形を使って、みんなの日本に来てからあった【XXXXXX】STORY!</w:t>
      </w:r>
    </w:p>
    <w:p w14:paraId="3AB80037" w14:textId="77777777" w:rsidR="00A66020" w:rsidRDefault="00A66020" w:rsidP="00A66020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　　　　　　　　　　　</w:t>
      </w:r>
    </w:p>
    <w:p w14:paraId="3FED0FE1" w14:textId="77777777" w:rsidR="00A66020" w:rsidRDefault="00A66020" w:rsidP="00A66020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　　</w:t>
      </w:r>
    </w:p>
    <w:p w14:paraId="31BD8669" w14:textId="77777777" w:rsidR="00BF5B4A" w:rsidRDefault="00BF5B4A" w:rsidP="00BF5B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【ものシリーズまとめ】</w:t>
      </w:r>
    </w:p>
    <w:p w14:paraId="4EDA4B40" w14:textId="77777777" w:rsidR="00BF5B4A" w:rsidRDefault="00BF5B4A" w:rsidP="00BF5B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ものシリーズ１と２で学んだものを使って例文を書いてください。</w:t>
      </w:r>
    </w:p>
    <w:p w14:paraId="2785BFAD" w14:textId="77777777" w:rsidR="00BF5B4A" w:rsidRPr="00DB234A" w:rsidRDefault="00BF5B4A" w:rsidP="00BF5B4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①</w:t>
      </w:r>
      <w:r w:rsidR="00DB234A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　　　</w:t>
      </w:r>
    </w:p>
    <w:p w14:paraId="51171920" w14:textId="77777777" w:rsidR="00BF5B4A" w:rsidRPr="00DB234A" w:rsidRDefault="00BF5B4A" w:rsidP="00BF5B4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②</w:t>
      </w:r>
      <w:r w:rsidR="00DB234A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</w:t>
      </w:r>
    </w:p>
    <w:p w14:paraId="7E2BD330" w14:textId="77777777" w:rsidR="00BF5B4A" w:rsidRPr="00DB234A" w:rsidRDefault="00BF5B4A" w:rsidP="00BF5B4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③</w:t>
      </w:r>
      <w:r w:rsidR="00DB234A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</w:t>
      </w:r>
    </w:p>
    <w:p w14:paraId="7251CE39" w14:textId="77777777" w:rsidR="00BF5B4A" w:rsidRPr="00DB234A" w:rsidRDefault="00BF5B4A" w:rsidP="00BF5B4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④</w:t>
      </w:r>
      <w:r w:rsidR="00DB234A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　　　</w:t>
      </w:r>
    </w:p>
    <w:p w14:paraId="47614F3A" w14:textId="77777777" w:rsidR="00BF5B4A" w:rsidRPr="00DB234A" w:rsidRDefault="00BF5B4A" w:rsidP="00BF5B4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⑤</w:t>
      </w:r>
      <w:r w:rsidR="00DB234A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</w:t>
      </w:r>
    </w:p>
    <w:p w14:paraId="7B293AE9" w14:textId="77777777" w:rsidR="00BF5B4A" w:rsidRPr="00DB234A" w:rsidRDefault="00BF5B4A" w:rsidP="00BF5B4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⑥</w:t>
      </w:r>
      <w:r w:rsidR="00DB234A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　　</w:t>
      </w:r>
    </w:p>
    <w:p w14:paraId="77C5EA7D" w14:textId="77777777" w:rsidR="00DB234A" w:rsidRPr="00DB234A" w:rsidRDefault="00DB234A" w:rsidP="00BF5B4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⑦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　　　　　　　　　　　　　　</w:t>
      </w:r>
    </w:p>
    <w:p w14:paraId="657DB0DB" w14:textId="77777777" w:rsidR="00DB234A" w:rsidRDefault="00DB234A" w:rsidP="00BF5B4A">
      <w:pPr>
        <w:rPr>
          <w:rFonts w:asciiTheme="minorEastAsia" w:hAnsiTheme="minorEastAsia"/>
        </w:rPr>
      </w:pPr>
    </w:p>
    <w:p w14:paraId="47C99B95" w14:textId="77777777" w:rsidR="004943DD" w:rsidRDefault="004943DD" w:rsidP="00BF5B4A">
      <w:pPr>
        <w:rPr>
          <w:rFonts w:asciiTheme="minorEastAsia" w:hAnsiTheme="minorEastAsia"/>
        </w:rPr>
      </w:pPr>
    </w:p>
    <w:p w14:paraId="21F6A5E4" w14:textId="77777777" w:rsidR="00BF5B4A" w:rsidRDefault="00BF5B4A" w:rsidP="00BF5B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【語彙】</w:t>
      </w:r>
    </w:p>
    <w:p w14:paraId="0E46D7A0" w14:textId="77777777" w:rsidR="00BF5B4A" w:rsidRPr="00286C97" w:rsidRDefault="00BF5B4A" w:rsidP="00BF5B4A">
      <w:pPr>
        <w:rPr>
          <w:rFonts w:asciiTheme="minorEastAsia" w:hAnsiTheme="minorEastAsia"/>
        </w:rPr>
      </w:pPr>
      <w:r w:rsidRPr="00286C97">
        <w:rPr>
          <w:rFonts w:asciiTheme="minorEastAsia" w:hAnsiTheme="minorEastAsia" w:hint="eastAsia"/>
        </w:rPr>
        <w:t>彼女、</w:t>
      </w:r>
      <w:r w:rsidRPr="00286C97">
        <w:rPr>
          <w:rFonts w:asciiTheme="minorEastAsia" w:hAnsiTheme="minorEastAsia" w:hint="eastAsia"/>
          <w:bdr w:val="single" w:sz="4" w:space="0" w:color="auto"/>
        </w:rPr>
        <w:t>まとも</w:t>
      </w:r>
      <w:r w:rsidRPr="00286C97">
        <w:rPr>
          <w:rFonts w:asciiTheme="minorEastAsia" w:hAnsiTheme="minorEastAsia" w:hint="eastAsia"/>
        </w:rPr>
        <w:t>に料理をしないのに、食器に</w:t>
      </w:r>
      <w:r w:rsidRPr="00286C97">
        <w:rPr>
          <w:rFonts w:asciiTheme="minorEastAsia" w:hAnsiTheme="minorEastAsia" w:hint="eastAsia"/>
          <w:bdr w:val="single" w:sz="4" w:space="0" w:color="auto"/>
        </w:rPr>
        <w:t>こだわり</w:t>
      </w:r>
      <w:r w:rsidRPr="00286C97">
        <w:rPr>
          <w:rFonts w:asciiTheme="minorEastAsia" w:hAnsiTheme="minorEastAsia" w:hint="eastAsia"/>
        </w:rPr>
        <w:t>があるらしい。</w:t>
      </w:r>
    </w:p>
    <w:p w14:paraId="4ECAC6A7" w14:textId="25FAD366" w:rsidR="00BF5B4A" w:rsidRPr="00286C97" w:rsidRDefault="00D1134A" w:rsidP="00BF5B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食器</w:t>
      </w:r>
      <w:r w:rsidR="00BF5B4A" w:rsidRPr="00286C97">
        <w:rPr>
          <w:rFonts w:asciiTheme="minorEastAsia" w:hAnsiTheme="minorEastAsia" w:hint="eastAsia"/>
        </w:rPr>
        <w:t>より料理に</w:t>
      </w:r>
      <w:r w:rsidR="00BF5B4A" w:rsidRPr="00286C97">
        <w:rPr>
          <w:rFonts w:asciiTheme="minorEastAsia" w:hAnsiTheme="minorEastAsia" w:hint="eastAsia"/>
          <w:bdr w:val="single" w:sz="4" w:space="0" w:color="auto"/>
        </w:rPr>
        <w:t>こだわって</w:t>
      </w:r>
      <w:r w:rsidR="00BF5B4A" w:rsidRPr="00286C97">
        <w:rPr>
          <w:rFonts w:asciiTheme="minorEastAsia" w:hAnsiTheme="minorEastAsia" w:hint="eastAsia"/>
        </w:rPr>
        <w:t>ほしいんだけどなぁ。</w:t>
      </w:r>
    </w:p>
    <w:p w14:paraId="5433D0FB" w14:textId="77777777" w:rsidR="00BF5B4A" w:rsidRPr="00286C97" w:rsidRDefault="00BF5B4A" w:rsidP="00BF5B4A">
      <w:pPr>
        <w:rPr>
          <w:rFonts w:asciiTheme="minorEastAsia" w:hAnsiTheme="minorEastAsia"/>
        </w:rPr>
      </w:pPr>
      <w:r w:rsidRPr="00286C97">
        <w:rPr>
          <w:rFonts w:asciiTheme="minorEastAsia" w:hAnsiTheme="minorEastAsia" w:hint="eastAsia"/>
        </w:rPr>
        <w:t>毎日冷凍食品はやっぱりちょっときつい。</w:t>
      </w:r>
    </w:p>
    <w:p w14:paraId="62E4FEA1" w14:textId="77777777" w:rsidR="00BF5B4A" w:rsidRPr="00286C97" w:rsidRDefault="00BF5B4A" w:rsidP="00BF5B4A">
      <w:pPr>
        <w:rPr>
          <w:rFonts w:asciiTheme="minorEastAsia" w:hAnsiTheme="minorEastAsia"/>
        </w:rPr>
      </w:pPr>
      <w:r w:rsidRPr="00286C97">
        <w:rPr>
          <w:rFonts w:asciiTheme="minorEastAsia" w:hAnsiTheme="minorEastAsia" w:hint="eastAsia"/>
        </w:rPr>
        <w:t>それなら毎日おにぎりのほうが</w:t>
      </w:r>
      <w:r w:rsidRPr="00286C97">
        <w:rPr>
          <w:rFonts w:asciiTheme="minorEastAsia" w:hAnsiTheme="minorEastAsia" w:hint="eastAsia"/>
          <w:bdr w:val="single" w:sz="4" w:space="0" w:color="auto"/>
        </w:rPr>
        <w:t>まし</w:t>
      </w:r>
      <w:r w:rsidRPr="00286C97">
        <w:rPr>
          <w:rFonts w:asciiTheme="minorEastAsia" w:hAnsiTheme="minorEastAsia" w:hint="eastAsia"/>
        </w:rPr>
        <w:t>だな。</w:t>
      </w:r>
    </w:p>
    <w:p w14:paraId="06095157" w14:textId="77777777" w:rsidR="00BF5B4A" w:rsidRDefault="00BF5B4A" w:rsidP="00BF5B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【①まとも（な）　②こだわる　</w:t>
      </w:r>
      <w:r w:rsidRPr="00286C97">
        <w:rPr>
          <w:rFonts w:asciiTheme="minorEastAsia" w:hAnsiTheme="minorEastAsia" w:hint="eastAsia"/>
        </w:rPr>
        <w:t>③まし（な）</w:t>
      </w:r>
      <w:r>
        <w:rPr>
          <w:rFonts w:asciiTheme="minorEastAsia" w:hAnsiTheme="minorEastAsia" w:hint="eastAsia"/>
        </w:rPr>
        <w:t>】</w:t>
      </w:r>
    </w:p>
    <w:p w14:paraId="2E822AD5" w14:textId="77777777" w:rsidR="00BF5B4A" w:rsidRDefault="00BF5B4A" w:rsidP="00BF5B4A">
      <w:pPr>
        <w:rPr>
          <w:rFonts w:asciiTheme="minorEastAsia" w:hAnsiTheme="minorEastAsia"/>
        </w:rPr>
      </w:pPr>
    </w:p>
    <w:p w14:paraId="52B1F802" w14:textId="77777777" w:rsidR="00BF5B4A" w:rsidRPr="00286C97" w:rsidRDefault="00BF5B4A" w:rsidP="00BF5B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A.料理は上手じゃないんだけど、素材には（　　</w:t>
      </w:r>
      <w:r w:rsidRPr="00286C97">
        <w:rPr>
          <w:rFonts w:asciiTheme="minorEastAsia" w:hAnsiTheme="minorEastAsia" w:hint="eastAsia"/>
        </w:rPr>
        <w:t xml:space="preserve">　）</w:t>
      </w:r>
    </w:p>
    <w:p w14:paraId="10843B46" w14:textId="77777777" w:rsidR="00BF5B4A" w:rsidRDefault="00BF5B4A" w:rsidP="00BF5B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B.夜9時に起きて、朝8時に寝る。そんな生活は（　　）じゃない。</w:t>
      </w:r>
    </w:p>
    <w:p w14:paraId="3BE2980A" w14:textId="77777777" w:rsidR="00BF5B4A" w:rsidRPr="004731A1" w:rsidRDefault="00BF5B4A" w:rsidP="00BF5B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C.昨日のテストは30点。でも、0点よりは（　　　　）かな～～～。</w:t>
      </w:r>
    </w:p>
    <w:p w14:paraId="6072B5D7" w14:textId="77777777" w:rsidR="00BF5B4A" w:rsidRDefault="00BF5B4A" w:rsidP="002B4D69">
      <w:pPr>
        <w:rPr>
          <w:rFonts w:asciiTheme="minorEastAsia" w:hAnsiTheme="minorEastAsia"/>
        </w:rPr>
      </w:pPr>
    </w:p>
    <w:p w14:paraId="62BF8EC2" w14:textId="77777777" w:rsidR="004943DD" w:rsidRDefault="004943DD" w:rsidP="002B4D69">
      <w:pPr>
        <w:rPr>
          <w:rFonts w:asciiTheme="minorEastAsia" w:hAnsiTheme="minorEastAsia"/>
        </w:rPr>
      </w:pPr>
    </w:p>
    <w:p w14:paraId="69D48B9B" w14:textId="77777777" w:rsidR="004943DD" w:rsidRDefault="004943DD" w:rsidP="002B4D69">
      <w:pPr>
        <w:rPr>
          <w:rFonts w:asciiTheme="minorEastAsia" w:hAnsiTheme="minorEastAsia"/>
        </w:rPr>
      </w:pPr>
    </w:p>
    <w:p w14:paraId="19FC9F10" w14:textId="77777777" w:rsidR="004943DD" w:rsidRDefault="004943DD" w:rsidP="002B4D69">
      <w:pPr>
        <w:rPr>
          <w:rFonts w:asciiTheme="minorEastAsia" w:hAnsiTheme="minorEastAsia"/>
        </w:rPr>
      </w:pPr>
    </w:p>
    <w:p w14:paraId="0B6EF5EB" w14:textId="77777777" w:rsidR="004943DD" w:rsidRDefault="004943DD" w:rsidP="002B4D69">
      <w:pPr>
        <w:rPr>
          <w:rFonts w:asciiTheme="minorEastAsia" w:hAnsiTheme="minorEastAsia"/>
        </w:rPr>
      </w:pPr>
    </w:p>
    <w:p w14:paraId="3ADCE853" w14:textId="27C957CD" w:rsidR="004943DD" w:rsidRDefault="004943DD" w:rsidP="002B4D69">
      <w:pPr>
        <w:rPr>
          <w:rFonts w:asciiTheme="minorEastAsia" w:hAnsiTheme="minorEastAsia"/>
        </w:rPr>
      </w:pPr>
    </w:p>
    <w:p w14:paraId="578B1B34" w14:textId="723A1CD3" w:rsidR="00BF5B4A" w:rsidRDefault="00E44B17" w:rsidP="002B4D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 wp14:anchorId="4359F10A" wp14:editId="0B5A0712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4572000" cy="25527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5-11-14 20.45.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4" t="21206" r="16846" b="18973"/>
                    <a:stretch/>
                  </pic:blipFill>
                  <pic:spPr bwMode="auto"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F8CFC" w14:textId="77777777" w:rsidR="00BF5B4A" w:rsidRDefault="00BF5B4A" w:rsidP="002B4D69">
      <w:pPr>
        <w:rPr>
          <w:rFonts w:asciiTheme="minorEastAsia" w:hAnsiTheme="minorEastAsia"/>
        </w:rPr>
      </w:pPr>
    </w:p>
    <w:p w14:paraId="19F05306" w14:textId="77777777" w:rsidR="00BF5B4A" w:rsidRDefault="00BF5B4A" w:rsidP="002B4D69">
      <w:pPr>
        <w:rPr>
          <w:rFonts w:asciiTheme="minorEastAsia" w:hAnsiTheme="minorEastAsia"/>
        </w:rPr>
      </w:pPr>
    </w:p>
    <w:p w14:paraId="33ADDEDA" w14:textId="77777777" w:rsidR="00BF5B4A" w:rsidRDefault="00BF5B4A" w:rsidP="002B4D69">
      <w:pPr>
        <w:rPr>
          <w:rFonts w:asciiTheme="minorEastAsia" w:hAnsiTheme="minorEastAsia"/>
        </w:rPr>
      </w:pPr>
    </w:p>
    <w:p w14:paraId="304B2A96" w14:textId="77777777" w:rsidR="00BF5B4A" w:rsidRDefault="00BF5B4A" w:rsidP="002B4D69">
      <w:pPr>
        <w:rPr>
          <w:rFonts w:asciiTheme="minorEastAsia" w:hAnsiTheme="minorEastAsia"/>
        </w:rPr>
      </w:pPr>
    </w:p>
    <w:p w14:paraId="4EAD8AB7" w14:textId="77777777" w:rsidR="00BF5B4A" w:rsidRDefault="00BF5B4A" w:rsidP="002B4D69">
      <w:pPr>
        <w:rPr>
          <w:rFonts w:asciiTheme="minorEastAsia" w:hAnsiTheme="minorEastAsia"/>
        </w:rPr>
      </w:pPr>
    </w:p>
    <w:p w14:paraId="72AF8098" w14:textId="77777777" w:rsidR="00BF5B4A" w:rsidRDefault="00BF5B4A" w:rsidP="002B4D69">
      <w:pPr>
        <w:rPr>
          <w:rFonts w:asciiTheme="minorEastAsia" w:hAnsiTheme="minorEastAsia"/>
        </w:rPr>
      </w:pPr>
    </w:p>
    <w:p w14:paraId="51E5398F" w14:textId="77777777" w:rsidR="00BF5B4A" w:rsidRDefault="00BF5B4A" w:rsidP="002B4D69">
      <w:pPr>
        <w:rPr>
          <w:rFonts w:asciiTheme="minorEastAsia" w:hAnsiTheme="minorEastAsia"/>
        </w:rPr>
      </w:pPr>
    </w:p>
    <w:p w14:paraId="61DE03FB" w14:textId="77777777" w:rsidR="00BF5B4A" w:rsidRDefault="00BF5B4A" w:rsidP="002B4D69">
      <w:pPr>
        <w:rPr>
          <w:rFonts w:asciiTheme="minorEastAsia" w:hAnsiTheme="minorEastAsia"/>
        </w:rPr>
      </w:pPr>
    </w:p>
    <w:p w14:paraId="1D4B96A4" w14:textId="77777777" w:rsidR="00DB234A" w:rsidRDefault="00DB234A" w:rsidP="002B4D69">
      <w:pPr>
        <w:rPr>
          <w:rFonts w:asciiTheme="minorEastAsia" w:hAnsiTheme="minorEastAsia"/>
        </w:rPr>
      </w:pPr>
    </w:p>
    <w:p w14:paraId="77DEDEFA" w14:textId="77777777" w:rsidR="00DB234A" w:rsidRDefault="00DB234A" w:rsidP="002B4D69">
      <w:pPr>
        <w:rPr>
          <w:rFonts w:asciiTheme="minorEastAsia" w:hAnsiTheme="minorEastAsia"/>
        </w:rPr>
      </w:pPr>
    </w:p>
    <w:p w14:paraId="3C1D0F03" w14:textId="77777777" w:rsidR="00DB234A" w:rsidRDefault="00DB234A" w:rsidP="002B4D69">
      <w:pPr>
        <w:rPr>
          <w:rFonts w:asciiTheme="minorEastAsia" w:hAnsiTheme="minorEastAsia"/>
        </w:rPr>
      </w:pPr>
    </w:p>
    <w:p w14:paraId="43015C0E" w14:textId="77777777" w:rsidR="00DB234A" w:rsidRDefault="00DB234A" w:rsidP="002B4D69">
      <w:pPr>
        <w:rPr>
          <w:rFonts w:asciiTheme="minorEastAsia" w:hAnsiTheme="minorEastAsia"/>
        </w:rPr>
      </w:pPr>
    </w:p>
    <w:p w14:paraId="12492A13" w14:textId="77777777" w:rsidR="004943DD" w:rsidRDefault="004943DD" w:rsidP="002B4D69">
      <w:pPr>
        <w:rPr>
          <w:rFonts w:asciiTheme="minorEastAsia" w:hAnsiTheme="minorEastAsia"/>
        </w:rPr>
      </w:pPr>
    </w:p>
    <w:p w14:paraId="68D51847" w14:textId="28C0E2F5" w:rsidR="00DB234A" w:rsidRDefault="00D02749" w:rsidP="002B4D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聴解練習：　今から聴解の</w:t>
      </w:r>
      <w:r w:rsidR="00DB234A">
        <w:rPr>
          <w:rFonts w:asciiTheme="minorEastAsia" w:hAnsiTheme="minorEastAsia" w:hint="eastAsia"/>
        </w:rPr>
        <w:t>問題を作ってください。</w:t>
      </w:r>
    </w:p>
    <w:p w14:paraId="52113901" w14:textId="77777777" w:rsidR="00DB234A" w:rsidRDefault="00DB234A" w:rsidP="002B4D69">
      <w:pPr>
        <w:rPr>
          <w:rFonts w:asciiTheme="minorEastAsia" w:hAnsiTheme="minorEastAsia"/>
        </w:rPr>
      </w:pPr>
    </w:p>
    <w:p w14:paraId="79C4B3B3" w14:textId="77777777" w:rsidR="00DB234A" w:rsidRPr="00D02749" w:rsidRDefault="00DB234A" w:rsidP="002B4D69">
      <w:pPr>
        <w:rPr>
          <w:rFonts w:asciiTheme="minorEastAsia" w:hAnsiTheme="minorEastAsia"/>
        </w:rPr>
      </w:pPr>
    </w:p>
    <w:p w14:paraId="0A2EE027" w14:textId="77777777" w:rsidR="00DB234A" w:rsidRPr="00484DD9" w:rsidRDefault="00DB234A" w:rsidP="002B4D69">
      <w:pPr>
        <w:rPr>
          <w:rFonts w:asciiTheme="minorEastAsia" w:hAnsiTheme="minorEastAsia"/>
        </w:rPr>
      </w:pPr>
    </w:p>
    <w:sectPr w:rsidR="00DB234A" w:rsidRPr="00484DD9" w:rsidSect="005970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DC9DE" w14:textId="77777777" w:rsidR="00BF5B4A" w:rsidRDefault="00BF5B4A" w:rsidP="007F7FBD">
      <w:r>
        <w:separator/>
      </w:r>
    </w:p>
  </w:endnote>
  <w:endnote w:type="continuationSeparator" w:id="0">
    <w:p w14:paraId="683302BB" w14:textId="77777777" w:rsidR="00BF5B4A" w:rsidRDefault="00BF5B4A" w:rsidP="007F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ＭＳ ゴシック"/>
    <w:charset w:val="4E"/>
    <w:family w:val="auto"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5117" w14:textId="77777777" w:rsidR="00AF39D9" w:rsidRDefault="00AF39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14:paraId="25C4AF27" w14:textId="5B35359E" w:rsidR="00597027" w:rsidRPr="00AF39D9" w:rsidRDefault="00AF39D9" w:rsidP="00AF39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20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4CBD9" w14:textId="77777777" w:rsidR="00AF39D9" w:rsidRDefault="00AF39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FD7FD" w14:textId="77777777" w:rsidR="00BF5B4A" w:rsidRDefault="00BF5B4A" w:rsidP="007F7FBD">
      <w:r>
        <w:separator/>
      </w:r>
    </w:p>
  </w:footnote>
  <w:footnote w:type="continuationSeparator" w:id="0">
    <w:p w14:paraId="5480AC2E" w14:textId="77777777" w:rsidR="00BF5B4A" w:rsidRDefault="00BF5B4A" w:rsidP="007F7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AE4A4" w14:textId="77777777" w:rsidR="00AF39D9" w:rsidRDefault="00AF39D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4A468" w14:textId="00CCA5E2" w:rsidR="004630EE" w:rsidRPr="00597027" w:rsidRDefault="00597027" w:rsidP="00597027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DB075" w14:textId="77777777" w:rsidR="00AF39D9" w:rsidRDefault="00AF39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5407"/>
    <w:multiLevelType w:val="hybridMultilevel"/>
    <w:tmpl w:val="2098B2D8"/>
    <w:lvl w:ilvl="0" w:tplc="74BA5E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63E4C53"/>
    <w:multiLevelType w:val="hybridMultilevel"/>
    <w:tmpl w:val="BC1299C0"/>
    <w:lvl w:ilvl="0" w:tplc="3A1224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1785681"/>
    <w:multiLevelType w:val="hybridMultilevel"/>
    <w:tmpl w:val="501249CA"/>
    <w:lvl w:ilvl="0" w:tplc="D2F249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A5C7AF3"/>
    <w:multiLevelType w:val="hybridMultilevel"/>
    <w:tmpl w:val="A7E80F76"/>
    <w:lvl w:ilvl="0" w:tplc="325A09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BD"/>
    <w:rsid w:val="0017133F"/>
    <w:rsid w:val="00286C97"/>
    <w:rsid w:val="00295C52"/>
    <w:rsid w:val="002B4D69"/>
    <w:rsid w:val="00301CAF"/>
    <w:rsid w:val="003B4BDC"/>
    <w:rsid w:val="003E580E"/>
    <w:rsid w:val="003E5ECA"/>
    <w:rsid w:val="00412265"/>
    <w:rsid w:val="00456E0C"/>
    <w:rsid w:val="004630EE"/>
    <w:rsid w:val="004731A1"/>
    <w:rsid w:val="00484DD9"/>
    <w:rsid w:val="004943DD"/>
    <w:rsid w:val="00534439"/>
    <w:rsid w:val="00593AFF"/>
    <w:rsid w:val="00597027"/>
    <w:rsid w:val="00724475"/>
    <w:rsid w:val="007E03DA"/>
    <w:rsid w:val="007F7FBD"/>
    <w:rsid w:val="008D1655"/>
    <w:rsid w:val="008E46D4"/>
    <w:rsid w:val="009113EE"/>
    <w:rsid w:val="00987818"/>
    <w:rsid w:val="009A1751"/>
    <w:rsid w:val="00A66020"/>
    <w:rsid w:val="00AC2083"/>
    <w:rsid w:val="00AF39D9"/>
    <w:rsid w:val="00B154B5"/>
    <w:rsid w:val="00BF5B4A"/>
    <w:rsid w:val="00BF7CE9"/>
    <w:rsid w:val="00C2732A"/>
    <w:rsid w:val="00C73546"/>
    <w:rsid w:val="00CE3BBC"/>
    <w:rsid w:val="00D02749"/>
    <w:rsid w:val="00D1134A"/>
    <w:rsid w:val="00DA4CC8"/>
    <w:rsid w:val="00DB234A"/>
    <w:rsid w:val="00DC536A"/>
    <w:rsid w:val="00E44B17"/>
    <w:rsid w:val="00F6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4FB4AAE7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FB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7FBD"/>
  </w:style>
  <w:style w:type="paragraph" w:styleId="a5">
    <w:name w:val="footer"/>
    <w:basedOn w:val="a"/>
    <w:link w:val="a6"/>
    <w:uiPriority w:val="99"/>
    <w:unhideWhenUsed/>
    <w:rsid w:val="007F7F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7FBD"/>
  </w:style>
  <w:style w:type="paragraph" w:styleId="a7">
    <w:name w:val="List Paragraph"/>
    <w:basedOn w:val="a"/>
    <w:uiPriority w:val="34"/>
    <w:qFormat/>
    <w:rsid w:val="00C2732A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A6602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66020"/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66020"/>
    <w:rPr>
      <w:rFonts w:ascii="ヒラギノ角ゴ ProN W3" w:eastAsia="ヒラギノ角ゴ ProN W3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66020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66020"/>
  </w:style>
  <w:style w:type="paragraph" w:styleId="ad">
    <w:name w:val="annotation subject"/>
    <w:basedOn w:val="ab"/>
    <w:next w:val="ab"/>
    <w:link w:val="ae"/>
    <w:uiPriority w:val="99"/>
    <w:semiHidden/>
    <w:unhideWhenUsed/>
    <w:rsid w:val="00A66020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66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FEA29-2587-4861-AA29-DE31853CD8C0}"/>
</file>

<file path=customXml/itemProps2.xml><?xml version="1.0" encoding="utf-8"?>
<ds:datastoreItem xmlns:ds="http://schemas.openxmlformats.org/officeDocument/2006/customXml" ds:itemID="{94A3685C-2D45-4391-BB1A-E3F49D6F46DB}"/>
</file>

<file path=customXml/itemProps3.xml><?xml version="1.0" encoding="utf-8"?>
<ds:datastoreItem xmlns:ds="http://schemas.openxmlformats.org/officeDocument/2006/customXml" ds:itemID="{A0426D5A-1001-4147-AB77-02CE433BE4C6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 IKEDA</dc:creator>
  <cp:lastModifiedBy>jikei</cp:lastModifiedBy>
  <cp:revision>4</cp:revision>
  <cp:lastPrinted>2020-04-28T08:22:00Z</cp:lastPrinted>
  <dcterms:created xsi:type="dcterms:W3CDTF">2021-04-02T05:15:00Z</dcterms:created>
  <dcterms:modified xsi:type="dcterms:W3CDTF">2021-08-31T06:47:00Z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