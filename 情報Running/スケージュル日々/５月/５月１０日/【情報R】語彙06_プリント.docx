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0CFA" w14:textId="77777777" w:rsidR="00ED05B3" w:rsidRPr="008E4802" w:rsidRDefault="008E4802">
      <w:pPr>
        <w:rPr>
          <w:rFonts w:ascii="ＭＳ 明朝" w:eastAsia="ＭＳ 明朝" w:hAnsi="ＭＳ 明朝"/>
          <w:b/>
          <w:sz w:val="22"/>
        </w:rPr>
      </w:pPr>
      <w:r w:rsidRPr="008E4802">
        <w:rPr>
          <w:rFonts w:ascii="ＭＳ 明朝" w:eastAsia="ＭＳ 明朝" w:hAnsi="ＭＳ 明朝" w:hint="eastAsia"/>
          <w:b/>
          <w:sz w:val="22"/>
        </w:rPr>
        <w:t xml:space="preserve">情報Running：　</w:t>
      </w:r>
      <w:r w:rsidR="00FA5365" w:rsidRPr="008E4802">
        <w:rPr>
          <w:rFonts w:ascii="ＭＳ 明朝" w:eastAsia="ＭＳ 明朝" w:hAnsi="ＭＳ 明朝" w:hint="eastAsia"/>
          <w:b/>
          <w:sz w:val="22"/>
        </w:rPr>
        <w:t>語彙</w:t>
      </w:r>
      <w:r w:rsidR="00172386" w:rsidRPr="008E4802">
        <w:rPr>
          <w:rFonts w:ascii="ＭＳ 明朝" w:eastAsia="ＭＳ 明朝" w:hAnsi="ＭＳ 明朝" w:hint="eastAsia"/>
          <w:b/>
          <w:sz w:val="22"/>
        </w:rPr>
        <w:t>６</w:t>
      </w:r>
    </w:p>
    <w:p w14:paraId="3E975888" w14:textId="70D3124D" w:rsidR="00FA5365" w:rsidRDefault="0017238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11</w:t>
      </w:r>
      <w:r w:rsidR="009532DD">
        <w:rPr>
          <w:rFonts w:ascii="ＭＳ 明朝" w:eastAsia="ＭＳ 明朝" w:hAnsi="ＭＳ 明朝" w:hint="eastAsia"/>
        </w:rPr>
        <w:t>.</w:t>
      </w:r>
      <w:r>
        <w:rPr>
          <w:rFonts w:ascii="ＭＳ 明朝" w:eastAsia="ＭＳ 明朝" w:hAnsi="ＭＳ 明朝" w:hint="eastAsia"/>
        </w:rPr>
        <w:t>趣味・活動</w:t>
      </w:r>
      <w:r w:rsidR="009532DD">
        <w:rPr>
          <w:rFonts w:ascii="ＭＳ 明朝" w:eastAsia="ＭＳ 明朝" w:hAnsi="ＭＳ 明朝" w:hint="eastAsia"/>
        </w:rPr>
        <w:t>に</w:t>
      </w:r>
      <w:r w:rsidR="00FA5365">
        <w:rPr>
          <w:rFonts w:ascii="ＭＳ 明朝" w:eastAsia="ＭＳ 明朝" w:hAnsi="ＭＳ 明朝" w:hint="eastAsia"/>
        </w:rPr>
        <w:t>関係</w:t>
      </w:r>
      <w:r w:rsidR="00FA5365" w:rsidRPr="00FA5365">
        <w:rPr>
          <w:rFonts w:ascii="ＭＳ 明朝" w:eastAsia="ＭＳ 明朝" w:hAnsi="ＭＳ 明朝" w:hint="eastAsia"/>
        </w:rPr>
        <w:t>する言葉</w:t>
      </w:r>
    </w:p>
    <w:p w14:paraId="460CE527" w14:textId="77777777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練習１：</w:t>
      </w:r>
    </w:p>
    <w:p w14:paraId="77BFD943" w14:textId="77777777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15FEE637" w14:textId="77777777" w:rsidR="00FE5E32" w:rsidRPr="004A4036" w:rsidRDefault="00FE5E32" w:rsidP="00FE5E32">
      <w:pPr>
        <w:rPr>
          <w:rFonts w:ascii="ＭＳ 明朝" w:eastAsia="ＭＳ 明朝" w:hAnsi="ＭＳ 明朝"/>
        </w:rPr>
      </w:pPr>
    </w:p>
    <w:p w14:paraId="6ED27DA8" w14:textId="5D4B643E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①専門学校の学園祭で、 (　　)が開かれる予定です。</w:t>
      </w:r>
    </w:p>
    <w:p w14:paraId="1C2B8048" w14:textId="5F0CBDCF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②このショッピングモールでは、毎週色々な (　　)が行われている。</w:t>
      </w:r>
    </w:p>
    <w:p w14:paraId="4BE51383" w14:textId="0448B4A1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③日本の(　　)は、海外でも親しまれている。</w:t>
      </w:r>
    </w:p>
    <w:p w14:paraId="2E2A5BC3" w14:textId="21C4A521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④この映画の見どころは、主演俳優の (　　)だ。</w:t>
      </w:r>
      <w:r>
        <w:rPr>
          <w:rFonts w:ascii="ＭＳ 明朝" w:eastAsia="ＭＳ 明朝" w:hAnsi="ＭＳ 明朝"/>
        </w:rPr>
        <w:t xml:space="preserve"> </w:t>
      </w:r>
    </w:p>
    <w:p w14:paraId="2A0F1325" w14:textId="478C34CF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⑤今日は、5：00からピアノ教室の(　　)があります。</w:t>
      </w:r>
    </w:p>
    <w:p w14:paraId="1F5E3AF9" w14:textId="5BAB2766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⑥コンサートで歌った12曲のうち、4曲は自分で (　　)したものらしいよ。</w:t>
      </w:r>
    </w:p>
    <w:p w14:paraId="7D0935B3" w14:textId="05CF0AB9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⑦父は映画 (　　)が趣味で、毎月15本以上の映画を観ている。</w:t>
      </w:r>
      <w:r>
        <w:rPr>
          <w:rFonts w:ascii="ＭＳ 明朝" w:eastAsia="ＭＳ 明朝" w:hAnsi="ＭＳ 明朝"/>
        </w:rPr>
        <w:t xml:space="preserve"> </w:t>
      </w:r>
    </w:p>
    <w:p w14:paraId="655E0CA9" w14:textId="6C9D92FF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⑧姉は(　　)が趣味で、休みの日はいつも図書館に行っている。</w:t>
      </w:r>
      <w:r>
        <w:rPr>
          <w:rFonts w:ascii="ＭＳ 明朝" w:eastAsia="ＭＳ 明朝" w:hAnsi="ＭＳ 明朝"/>
        </w:rPr>
        <w:t xml:space="preserve"> </w:t>
      </w:r>
    </w:p>
    <w:p w14:paraId="64189A51" w14:textId="77777777" w:rsidR="00FE5E32" w:rsidRDefault="00FE5E32" w:rsidP="00FE5E32">
      <w:pPr>
        <w:rPr>
          <w:rFonts w:ascii="ＭＳ 明朝" w:eastAsia="ＭＳ 明朝" w:hAnsi="ＭＳ 明朝"/>
        </w:rPr>
      </w:pPr>
    </w:p>
    <w:p w14:paraId="1EE4F6FC" w14:textId="77777777" w:rsidR="00FE5E32" w:rsidRDefault="00FE5E32" w:rsidP="00FE5E32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77CCABDB" wp14:editId="1BA7C36E">
                <wp:extent cx="4371975" cy="1404620"/>
                <wp:effectExtent l="0" t="0" r="28575" b="13970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180B7" w14:textId="329CE49E" w:rsidR="00FE5E32" w:rsidRPr="000A2C9D" w:rsidRDefault="00FE5E32" w:rsidP="00FE5E32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演技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撮影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講演会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アニメ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けいこ</w:t>
                            </w:r>
                          </w:p>
                          <w:p w14:paraId="0E83CDF7" w14:textId="7B2E763F" w:rsidR="00FE5E32" w:rsidRPr="000A2C9D" w:rsidRDefault="00FE5E32" w:rsidP="00FE5E32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読書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/>
                              </w:rPr>
                              <w:t>g.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作詞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h.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鑑賞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劇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j.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催し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CCABD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">
                <v:textbox style="mso-fit-shape-to-text:t">
                  <w:txbxContent>
                    <w:p w14:paraId="641180B7" w14:textId="329CE49E" w:rsidR="00FE5E32" w:rsidRPr="000A2C9D" w:rsidRDefault="00FE5E32" w:rsidP="00FE5E32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演技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撮影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講演会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アニメ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けいこ</w:t>
                      </w:r>
                    </w:p>
                    <w:p w14:paraId="0E83CDF7" w14:textId="7B2E763F" w:rsidR="00FE5E32" w:rsidRPr="000A2C9D" w:rsidRDefault="00FE5E32" w:rsidP="00FE5E32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読書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/>
                        </w:rPr>
                        <w:t>g.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作詞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h.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鑑賞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劇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j.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催し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534CD1" w14:textId="77777777" w:rsidR="00FE5E32" w:rsidRDefault="00FE5E32" w:rsidP="00FE5E32">
      <w:pPr>
        <w:rPr>
          <w:rFonts w:ascii="ＭＳ 明朝" w:eastAsia="ＭＳ 明朝" w:hAnsi="ＭＳ 明朝"/>
        </w:rPr>
      </w:pPr>
    </w:p>
    <w:p w14:paraId="0AB6A839" w14:textId="77777777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)に合うものをa～eの中から一つ選びなさい。</w:t>
      </w:r>
    </w:p>
    <w:p w14:paraId="1C605253" w14:textId="77777777" w:rsidR="00FE5E32" w:rsidRPr="000A2FDD" w:rsidRDefault="00FE5E32" w:rsidP="00FE5E32">
      <w:pPr>
        <w:rPr>
          <w:rFonts w:ascii="ＭＳ 明朝" w:eastAsia="ＭＳ 明朝" w:hAnsi="ＭＳ 明朝"/>
        </w:rPr>
      </w:pPr>
    </w:p>
    <w:p w14:paraId="3642F5CC" w14:textId="17380F40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①館内にある作品の多くは、Ｃ社の社長の(　　)によるものらしいよ。</w:t>
      </w:r>
    </w:p>
    <w:p w14:paraId="41DC5D10" w14:textId="53327D75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5E7082">
        <w:rPr>
          <w:rFonts w:ascii="ＭＳ 明朝" w:eastAsia="ＭＳ 明朝" w:hAnsi="ＭＳ 明朝" w:hint="eastAsia"/>
        </w:rPr>
        <w:t xml:space="preserve">大学では、 </w:t>
      </w:r>
      <w:r>
        <w:rPr>
          <w:rFonts w:ascii="ＭＳ 明朝" w:eastAsia="ＭＳ 明朝" w:hAnsi="ＭＳ 明朝" w:hint="eastAsia"/>
        </w:rPr>
        <w:t>(　　)</w:t>
      </w:r>
      <w:r w:rsidR="005E7082">
        <w:rPr>
          <w:rFonts w:ascii="ＭＳ 明朝" w:eastAsia="ＭＳ 明朝" w:hAnsi="ＭＳ 明朝" w:hint="eastAsia"/>
        </w:rPr>
        <w:t>サークルに入り、地域のために色々な活動をしたい。</w:t>
      </w:r>
      <w:r w:rsidR="005E7082">
        <w:rPr>
          <w:rFonts w:ascii="ＭＳ 明朝" w:eastAsia="ＭＳ 明朝" w:hAnsi="ＭＳ 明朝"/>
        </w:rPr>
        <w:t xml:space="preserve"> </w:t>
      </w:r>
    </w:p>
    <w:p w14:paraId="3DEB135E" w14:textId="328377CB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5E7082">
        <w:rPr>
          <w:rFonts w:ascii="ＭＳ 明朝" w:eastAsia="ＭＳ 明朝" w:hAnsi="ＭＳ 明朝" w:hint="eastAsia"/>
        </w:rPr>
        <w:t>毎年春に、この地域の作物をＰＲする</w:t>
      </w:r>
      <w:r>
        <w:rPr>
          <w:rFonts w:ascii="ＭＳ 明朝" w:eastAsia="ＭＳ 明朝" w:hAnsi="ＭＳ 明朝" w:hint="eastAsia"/>
        </w:rPr>
        <w:t>(　　)</w:t>
      </w:r>
      <w:r w:rsidR="005E7082">
        <w:rPr>
          <w:rFonts w:ascii="ＭＳ 明朝" w:eastAsia="ＭＳ 明朝" w:hAnsi="ＭＳ 明朝" w:hint="eastAsia"/>
        </w:rPr>
        <w:t>が行われる。</w:t>
      </w:r>
      <w:r w:rsidR="005E7082">
        <w:rPr>
          <w:rFonts w:ascii="ＭＳ 明朝" w:eastAsia="ＭＳ 明朝" w:hAnsi="ＭＳ 明朝"/>
        </w:rPr>
        <w:t xml:space="preserve"> </w:t>
      </w:r>
    </w:p>
    <w:p w14:paraId="7E52CDD8" w14:textId="7916CB58" w:rsidR="00FE5E32" w:rsidRDefault="00FE5E32" w:rsidP="00FE5E3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④ </w:t>
      </w:r>
      <w:r w:rsidR="005E7082">
        <w:rPr>
          <w:rFonts w:ascii="ＭＳ 明朝" w:eastAsia="ＭＳ 明朝" w:hAnsi="ＭＳ 明朝" w:hint="eastAsia"/>
        </w:rPr>
        <w:t>この教科書は</w:t>
      </w:r>
      <w:r>
        <w:rPr>
          <w:rFonts w:ascii="ＭＳ 明朝" w:eastAsia="ＭＳ 明朝" w:hAnsi="ＭＳ 明朝" w:hint="eastAsia"/>
        </w:rPr>
        <w:t>(　　)</w:t>
      </w:r>
      <w:r w:rsidR="005E7082">
        <w:rPr>
          <w:rFonts w:ascii="ＭＳ 明朝" w:eastAsia="ＭＳ 明朝" w:hAnsi="ＭＳ 明朝" w:hint="eastAsia"/>
        </w:rPr>
        <w:t>が多いので読みやすい。</w:t>
      </w:r>
      <w:r w:rsidR="005E7082">
        <w:rPr>
          <w:rFonts w:ascii="ＭＳ 明朝" w:eastAsia="ＭＳ 明朝" w:hAnsi="ＭＳ 明朝"/>
        </w:rPr>
        <w:t xml:space="preserve"> </w:t>
      </w:r>
    </w:p>
    <w:p w14:paraId="49AFC95C" w14:textId="77777777" w:rsidR="00FE5E32" w:rsidRDefault="00FE5E32" w:rsidP="00FE5E32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03EEFB63" wp14:editId="3CA13762">
                <wp:extent cx="4467225" cy="1404620"/>
                <wp:effectExtent l="0" t="0" r="28575" b="13970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1FE1C" w14:textId="5EABE161" w:rsidR="00FE5E32" w:rsidRPr="000A2C9D" w:rsidRDefault="00FE5E32" w:rsidP="00FE5E32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 w:rsidR="005E7082">
                              <w:rPr>
                                <w:rFonts w:ascii="ＭＳ 明朝" w:eastAsia="ＭＳ 明朝" w:hAnsi="ＭＳ 明朝" w:hint="eastAsia"/>
                              </w:rPr>
                              <w:t>ボランティア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b.</w:t>
                            </w:r>
                            <w:r w:rsidR="005E7082">
                              <w:rPr>
                                <w:rFonts w:ascii="ＭＳ 明朝" w:eastAsia="ＭＳ 明朝" w:hAnsi="ＭＳ 明朝" w:hint="eastAsia"/>
                              </w:rPr>
                              <w:t>イベント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c.</w:t>
                            </w:r>
                            <w:r w:rsidR="005E7082">
                              <w:rPr>
                                <w:rFonts w:ascii="ＭＳ 明朝" w:eastAsia="ＭＳ 明朝" w:hAnsi="ＭＳ 明朝" w:hint="eastAsia"/>
                              </w:rPr>
                              <w:t>イラスト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コレクション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 w:rsidR="005E7082">
                              <w:rPr>
                                <w:rFonts w:ascii="ＭＳ 明朝" w:eastAsia="ＭＳ 明朝" w:hAnsi="ＭＳ 明朝" w:hint="eastAsia"/>
                              </w:rPr>
                              <w:t>レジャー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EFB63" id="_x0000_s1027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">
                <v:textbox style="mso-fit-shape-to-text:t">
                  <w:txbxContent>
                    <w:p w14:paraId="05F1FE1C" w14:textId="5EABE161" w:rsidR="00FE5E32" w:rsidRPr="000A2C9D" w:rsidRDefault="00FE5E32" w:rsidP="00FE5E32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 w:rsidR="005E7082">
                        <w:rPr>
                          <w:rFonts w:ascii="ＭＳ 明朝" w:eastAsia="ＭＳ 明朝" w:hAnsi="ＭＳ 明朝" w:hint="eastAsia"/>
                        </w:rPr>
                        <w:t>ボランティア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b.</w:t>
                      </w:r>
                      <w:r w:rsidR="005E7082">
                        <w:rPr>
                          <w:rFonts w:ascii="ＭＳ 明朝" w:eastAsia="ＭＳ 明朝" w:hAnsi="ＭＳ 明朝" w:hint="eastAsia"/>
                        </w:rPr>
                        <w:t>イベント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c.</w:t>
                      </w:r>
                      <w:r w:rsidR="005E7082">
                        <w:rPr>
                          <w:rFonts w:ascii="ＭＳ 明朝" w:eastAsia="ＭＳ 明朝" w:hAnsi="ＭＳ 明朝" w:hint="eastAsia"/>
                        </w:rPr>
                        <w:t>イラスト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コレクション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 w:rsidR="005E7082">
                        <w:rPr>
                          <w:rFonts w:ascii="ＭＳ 明朝" w:eastAsia="ＭＳ 明朝" w:hAnsi="ＭＳ 明朝" w:hint="eastAsia"/>
                        </w:rPr>
                        <w:t>レジャー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84CA4A" w14:textId="1FC8ADA5" w:rsidR="009532DD" w:rsidRDefault="009532DD" w:rsidP="00172386">
      <w:pPr>
        <w:ind w:firstLineChars="300" w:firstLine="630"/>
        <w:rPr>
          <w:rFonts w:ascii="ＭＳ 明朝" w:eastAsia="ＭＳ 明朝" w:hAnsi="ＭＳ 明朝"/>
        </w:rPr>
      </w:pPr>
    </w:p>
    <w:p w14:paraId="12ADE338" w14:textId="77777777" w:rsidR="001039C1" w:rsidRDefault="0017238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12</w:t>
      </w:r>
      <w:r w:rsidR="001039C1">
        <w:rPr>
          <w:rFonts w:ascii="ＭＳ 明朝" w:eastAsia="ＭＳ 明朝" w:hAnsi="ＭＳ 明朝" w:hint="eastAsia"/>
        </w:rPr>
        <w:t>.</w:t>
      </w:r>
      <w:r>
        <w:rPr>
          <w:rFonts w:ascii="ＭＳ 明朝" w:eastAsia="ＭＳ 明朝" w:hAnsi="ＭＳ 明朝" w:hint="eastAsia"/>
        </w:rPr>
        <w:t>学校・学問</w:t>
      </w:r>
      <w:r w:rsidR="001039C1">
        <w:rPr>
          <w:rFonts w:ascii="ＭＳ 明朝" w:eastAsia="ＭＳ 明朝" w:hAnsi="ＭＳ 明朝" w:hint="eastAsia"/>
        </w:rPr>
        <w:t>に関係する言葉</w:t>
      </w:r>
    </w:p>
    <w:p w14:paraId="33F2A932" w14:textId="77777777" w:rsidR="001039C1" w:rsidRDefault="001039C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練習３：</w:t>
      </w:r>
    </w:p>
    <w:p w14:paraId="0D9F0D1E" w14:textId="5848D539" w:rsidR="005E7082" w:rsidRPr="004A4036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29C702FA" w14:textId="4D643D4C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①ふじ中学校の本校舎では、約350人の(　　)が勉強することができる。</w:t>
      </w:r>
    </w:p>
    <w:p w14:paraId="52CA0ACF" w14:textId="553A0670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②大学に合格したら、経済学を (　　)するつもりだ。</w:t>
      </w:r>
      <w:r>
        <w:rPr>
          <w:rFonts w:ascii="ＭＳ 明朝" w:eastAsia="ＭＳ 明朝" w:hAnsi="ＭＳ 明朝"/>
        </w:rPr>
        <w:t xml:space="preserve"> </w:t>
      </w:r>
    </w:p>
    <w:p w14:paraId="2C0D86CF" w14:textId="3B01296D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③高橋先生の授業は、学生同士で (　　)する機会が多い。</w:t>
      </w:r>
      <w:r>
        <w:rPr>
          <w:rFonts w:ascii="ＭＳ 明朝" w:eastAsia="ＭＳ 明朝" w:hAnsi="ＭＳ 明朝"/>
        </w:rPr>
        <w:t xml:space="preserve"> </w:t>
      </w:r>
    </w:p>
    <w:p w14:paraId="1DF98459" w14:textId="0786A298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④島田さんは、学費を払うのが難しくなって (　　)したそうだよ。</w:t>
      </w:r>
    </w:p>
    <w:p w14:paraId="0857194F" w14:textId="0B6B8314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⑤「石田先生の授業ってどこで受けるんだっけ」「隣の (　　)の402教室だよ」</w:t>
      </w:r>
    </w:p>
    <w:p w14:paraId="1072B069" w14:textId="5304D6B2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⑥この水族館は (　　)があるんだね。学生のうちにまた来たいなあ。</w:t>
      </w:r>
      <w:r>
        <w:rPr>
          <w:rFonts w:ascii="ＭＳ 明朝" w:eastAsia="ＭＳ 明朝" w:hAnsi="ＭＳ 明朝"/>
        </w:rPr>
        <w:t xml:space="preserve"> </w:t>
      </w:r>
    </w:p>
    <w:p w14:paraId="1AE67547" w14:textId="6D3265B3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7B2467">
        <w:rPr>
          <w:rFonts w:ascii="ＭＳ 明朝" w:eastAsia="ＭＳ 明朝" w:hAnsi="ＭＳ 明朝" w:hint="eastAsia"/>
        </w:rPr>
        <w:t>「あなたと同じ学部の木村君って知ってる？」「知らない。</w:t>
      </w:r>
      <w:r>
        <w:rPr>
          <w:rFonts w:ascii="ＭＳ 明朝" w:eastAsia="ＭＳ 明朝" w:hAnsi="ＭＳ 明朝" w:hint="eastAsia"/>
        </w:rPr>
        <w:t>(　　)</w:t>
      </w:r>
      <w:r w:rsidR="007B2467">
        <w:rPr>
          <w:rFonts w:ascii="ＭＳ 明朝" w:eastAsia="ＭＳ 明朝" w:hAnsi="ＭＳ 明朝" w:hint="eastAsia"/>
        </w:rPr>
        <w:t>が違うんじゃないかな。」</w:t>
      </w:r>
      <w:r w:rsidR="007B2467">
        <w:rPr>
          <w:rFonts w:ascii="ＭＳ 明朝" w:eastAsia="ＭＳ 明朝" w:hAnsi="ＭＳ 明朝"/>
        </w:rPr>
        <w:t xml:space="preserve"> </w:t>
      </w:r>
    </w:p>
    <w:p w14:paraId="796C8E1D" w14:textId="7D28DEA5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⑧冬が近づいてきて、</w:t>
      </w:r>
      <w:r w:rsidR="007B2467">
        <w:rPr>
          <w:rFonts w:ascii="ＭＳ 明朝" w:eastAsia="ＭＳ 明朝" w:hAnsi="ＭＳ 明朝" w:hint="eastAsia"/>
        </w:rPr>
        <w:t>学校で勉強した</w:t>
      </w:r>
      <w:r>
        <w:rPr>
          <w:rFonts w:ascii="ＭＳ 明朝" w:eastAsia="ＭＳ 明朝" w:hAnsi="ＭＳ 明朝" w:hint="eastAsia"/>
        </w:rPr>
        <w:t>(　　)</w:t>
      </w:r>
      <w:r w:rsidR="007B2467">
        <w:rPr>
          <w:rFonts w:ascii="ＭＳ 明朝" w:eastAsia="ＭＳ 明朝" w:hAnsi="ＭＳ 明朝" w:hint="eastAsia"/>
        </w:rPr>
        <w:t>は、全てではないにしても必ず役に立つときが来ると思う。</w:t>
      </w:r>
      <w:r w:rsidR="007B2467">
        <w:rPr>
          <w:rFonts w:ascii="ＭＳ 明朝" w:eastAsia="ＭＳ 明朝" w:hAnsi="ＭＳ 明朝"/>
        </w:rPr>
        <w:t xml:space="preserve"> </w:t>
      </w:r>
    </w:p>
    <w:p w14:paraId="3C51E54D" w14:textId="23F25236" w:rsidR="005E7082" w:rsidRDefault="005E7082" w:rsidP="005E7082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2F8140A0" wp14:editId="241B950D">
                <wp:extent cx="4371975" cy="1404620"/>
                <wp:effectExtent l="0" t="0" r="28575" b="13970"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E9E63" w14:textId="2085DB94" w:rsidR="005E7082" w:rsidRPr="000A2C9D" w:rsidRDefault="005E7082" w:rsidP="005E7082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討論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範囲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校舎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学科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e.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サークル</w:t>
                            </w:r>
                            <w:r w:rsidR="007B2467" w:rsidRPr="000A2C9D">
                              <w:rPr>
                                <w:rFonts w:ascii="ＭＳ 明朝" w:eastAsia="ＭＳ 明朝" w:hAnsi="ＭＳ 明朝"/>
                              </w:rPr>
                              <w:t xml:space="preserve"> </w:t>
                            </w:r>
                          </w:p>
                          <w:p w14:paraId="6D4F0C49" w14:textId="10B9C1EF" w:rsidR="005E7082" w:rsidRPr="000A2C9D" w:rsidRDefault="005E7082" w:rsidP="005E7082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知識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/>
                              </w:rPr>
                              <w:t>g.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生徒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h.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退学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 xml:space="preserve"> 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 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学割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j.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専攻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8140A0" id="テキスト ボックス 1" o:spid="_x0000_s1028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">
                <v:textbox style="mso-fit-shape-to-text:t">
                  <w:txbxContent>
                    <w:p w14:paraId="303E9E63" w14:textId="2085DB94" w:rsidR="005E7082" w:rsidRPr="000A2C9D" w:rsidRDefault="005E7082" w:rsidP="005E7082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討論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範囲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校舎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学科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e.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サークル</w:t>
                      </w:r>
                      <w:r w:rsidR="007B2467" w:rsidRPr="000A2C9D">
                        <w:rPr>
                          <w:rFonts w:ascii="ＭＳ 明朝" w:eastAsia="ＭＳ 明朝" w:hAnsi="ＭＳ 明朝"/>
                        </w:rPr>
                        <w:t xml:space="preserve"> </w:t>
                      </w:r>
                    </w:p>
                    <w:p w14:paraId="6D4F0C49" w14:textId="10B9C1EF" w:rsidR="005E7082" w:rsidRPr="000A2C9D" w:rsidRDefault="005E7082" w:rsidP="005E7082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知識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/>
                        </w:rPr>
                        <w:t>g.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生徒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h.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退学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 xml:space="preserve"> 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 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学割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j.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専攻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D69D6E" w14:textId="77777777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)に合うものをa～eの中から一つ選びなさい。</w:t>
      </w:r>
    </w:p>
    <w:p w14:paraId="4062525D" w14:textId="77777777" w:rsidR="005E7082" w:rsidRPr="000A2FDD" w:rsidRDefault="005E7082" w:rsidP="005E7082">
      <w:pPr>
        <w:rPr>
          <w:rFonts w:ascii="ＭＳ 明朝" w:eastAsia="ＭＳ 明朝" w:hAnsi="ＭＳ 明朝"/>
        </w:rPr>
      </w:pPr>
    </w:p>
    <w:p w14:paraId="16FE859E" w14:textId="57ECAC28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7B2467">
        <w:rPr>
          <w:rFonts w:ascii="ＭＳ 明朝" w:eastAsia="ＭＳ 明朝" w:hAnsi="ＭＳ 明朝" w:hint="eastAsia"/>
        </w:rPr>
        <w:t>レポートを書く際、他の人の論文を</w:t>
      </w:r>
      <w:r>
        <w:rPr>
          <w:rFonts w:ascii="ＭＳ 明朝" w:eastAsia="ＭＳ 明朝" w:hAnsi="ＭＳ 明朝" w:hint="eastAsia"/>
        </w:rPr>
        <w:t xml:space="preserve">(　　</w:t>
      </w:r>
      <w:bookmarkStart w:id="0" w:name="_GoBack"/>
      <w:bookmarkEnd w:id="0"/>
      <w:r>
        <w:rPr>
          <w:rFonts w:ascii="ＭＳ 明朝" w:eastAsia="ＭＳ 明朝" w:hAnsi="ＭＳ 明朝" w:hint="eastAsia"/>
        </w:rPr>
        <w:t>)</w:t>
      </w:r>
      <w:r w:rsidR="007B2467">
        <w:rPr>
          <w:rFonts w:ascii="ＭＳ 明朝" w:eastAsia="ＭＳ 明朝" w:hAnsi="ＭＳ 明朝" w:hint="eastAsia"/>
        </w:rPr>
        <w:t>する場合は必ず著者名を書くこと。</w:t>
      </w:r>
    </w:p>
    <w:p w14:paraId="3D58AAFB" w14:textId="45CE4C35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7B2467">
        <w:rPr>
          <w:rFonts w:ascii="ＭＳ 明朝" w:eastAsia="ＭＳ 明朝" w:hAnsi="ＭＳ 明朝" w:hint="eastAsia"/>
        </w:rPr>
        <w:t>実家は学校から遠くて</w:t>
      </w:r>
      <w:r>
        <w:rPr>
          <w:rFonts w:ascii="ＭＳ 明朝" w:eastAsia="ＭＳ 明朝" w:hAnsi="ＭＳ 明朝" w:hint="eastAsia"/>
        </w:rPr>
        <w:t>(　　)</w:t>
      </w:r>
      <w:r w:rsidR="007B2467">
        <w:rPr>
          <w:rFonts w:ascii="ＭＳ 明朝" w:eastAsia="ＭＳ 明朝" w:hAnsi="ＭＳ 明朝" w:hint="eastAsia"/>
        </w:rPr>
        <w:t>が大変だから、学校の近くで一人暮らしをしたい。</w:t>
      </w:r>
    </w:p>
    <w:p w14:paraId="0DA43BF3" w14:textId="52681A73" w:rsidR="005E7082" w:rsidRDefault="005E7082" w:rsidP="005E708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7B2467">
        <w:rPr>
          <w:rFonts w:ascii="ＭＳ 明朝" w:eastAsia="ＭＳ 明朝" w:hAnsi="ＭＳ 明朝" w:hint="eastAsia"/>
        </w:rPr>
        <w:t>彼は半年大学を</w:t>
      </w:r>
      <w:r>
        <w:rPr>
          <w:rFonts w:ascii="ＭＳ 明朝" w:eastAsia="ＭＳ 明朝" w:hAnsi="ＭＳ 明朝" w:hint="eastAsia"/>
        </w:rPr>
        <w:t>(　　)</w:t>
      </w:r>
      <w:r w:rsidR="007B2467">
        <w:rPr>
          <w:rFonts w:ascii="ＭＳ 明朝" w:eastAsia="ＭＳ 明朝" w:hAnsi="ＭＳ 明朝" w:hint="eastAsia"/>
        </w:rPr>
        <w:t>して、イギリスに留学するらしい</w:t>
      </w:r>
      <w:r>
        <w:rPr>
          <w:rFonts w:ascii="ＭＳ 明朝" w:eastAsia="ＭＳ 明朝" w:hAnsi="ＭＳ 明朝" w:hint="eastAsia"/>
        </w:rPr>
        <w:t>。</w:t>
      </w:r>
    </w:p>
    <w:p w14:paraId="73350D4D" w14:textId="2E064ACE" w:rsidR="001039C1" w:rsidRDefault="005E7082" w:rsidP="003433B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097DBF">
        <w:rPr>
          <w:rFonts w:ascii="ＭＳ 明朝" w:eastAsia="ＭＳ 明朝" w:hAnsi="ＭＳ 明朝" w:hint="eastAsia"/>
        </w:rPr>
        <w:t>アンケート</w:t>
      </w:r>
      <w:r w:rsidR="007B2467">
        <w:rPr>
          <w:rFonts w:ascii="ＭＳ 明朝" w:eastAsia="ＭＳ 明朝" w:hAnsi="ＭＳ 明朝" w:hint="eastAsia"/>
        </w:rPr>
        <w:t>の結果が集まったら、結果を</w:t>
      </w:r>
      <w:r>
        <w:rPr>
          <w:rFonts w:ascii="ＭＳ 明朝" w:eastAsia="ＭＳ 明朝" w:hAnsi="ＭＳ 明朝" w:hint="eastAsia"/>
        </w:rPr>
        <w:t>(　　)</w:t>
      </w:r>
      <w:r w:rsidR="007B2467">
        <w:rPr>
          <w:rFonts w:ascii="ＭＳ 明朝" w:eastAsia="ＭＳ 明朝" w:hAnsi="ＭＳ 明朝" w:hint="eastAsia"/>
        </w:rPr>
        <w:t>してグラフにしてください。</w:t>
      </w: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67ED58E9" wp14:editId="032C7F11">
                <wp:extent cx="4467225" cy="1404620"/>
                <wp:effectExtent l="0" t="0" r="28575" b="1397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93994" w14:textId="5D30AB51" w:rsidR="005E7082" w:rsidRPr="000A2C9D" w:rsidRDefault="005E7082" w:rsidP="005E7082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通学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b.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休学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c.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休講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整理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 w:rsidR="007B2467">
                              <w:rPr>
                                <w:rFonts w:ascii="ＭＳ 明朝" w:eastAsia="ＭＳ 明朝" w:hAnsi="ＭＳ 明朝" w:hint="eastAsia"/>
                              </w:rPr>
                              <w:t>引用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ED58E9" id="_x0000_s1029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">
                <v:textbox style="mso-fit-shape-to-text:t">
                  <w:txbxContent>
                    <w:p w14:paraId="21C93994" w14:textId="5D30AB51" w:rsidR="005E7082" w:rsidRPr="000A2C9D" w:rsidRDefault="005E7082" w:rsidP="005E7082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通学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b.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休学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c.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休講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整理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 w:rsidR="007B2467">
                        <w:rPr>
                          <w:rFonts w:ascii="ＭＳ 明朝" w:eastAsia="ＭＳ 明朝" w:hAnsi="ＭＳ 明朝" w:hint="eastAsia"/>
                        </w:rPr>
                        <w:t>引用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E936CB" w14:textId="3D550BB3" w:rsidR="00A31D63" w:rsidRDefault="00A31D63" w:rsidP="003433B3">
      <w:pPr>
        <w:rPr>
          <w:rFonts w:ascii="ＭＳ 明朝" w:eastAsia="ＭＳ 明朝" w:hAnsi="ＭＳ 明朝"/>
        </w:rPr>
      </w:pPr>
    </w:p>
    <w:p w14:paraId="02AEAEDE" w14:textId="02773027" w:rsidR="00A31D63" w:rsidRDefault="00A31D63" w:rsidP="003433B3">
      <w:pPr>
        <w:rPr>
          <w:rFonts w:ascii="ＭＳ 明朝" w:eastAsia="ＭＳ 明朝" w:hAnsi="ＭＳ 明朝"/>
        </w:rPr>
      </w:pPr>
    </w:p>
    <w:p w14:paraId="5F68E1FD" w14:textId="408ECE6F" w:rsidR="00A31D63" w:rsidRDefault="00A31D63" w:rsidP="003433B3">
      <w:pPr>
        <w:rPr>
          <w:rFonts w:ascii="ＭＳ 明朝" w:eastAsia="ＭＳ 明朝" w:hAnsi="ＭＳ 明朝"/>
        </w:rPr>
      </w:pPr>
    </w:p>
    <w:p w14:paraId="6EA3E17F" w14:textId="77777777" w:rsidR="00DB0B1A" w:rsidRDefault="00DB0B1A" w:rsidP="003433B3">
      <w:pPr>
        <w:rPr>
          <w:rFonts w:ascii="ＭＳ 明朝" w:eastAsia="ＭＳ 明朝" w:hAnsi="ＭＳ 明朝"/>
        </w:rPr>
      </w:pPr>
    </w:p>
    <w:p w14:paraId="32EE2AAB" w14:textId="5CC0E1D0" w:rsidR="00A31D63" w:rsidRDefault="00EF130D" w:rsidP="003433B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lastRenderedPageBreak/>
        <w:t>【メモ】</w:t>
      </w:r>
    </w:p>
    <w:p w14:paraId="034BAF49" w14:textId="09902AB6" w:rsidR="00EF130D" w:rsidRDefault="00EF130D" w:rsidP="003433B3">
      <w:pPr>
        <w:rPr>
          <w:rFonts w:ascii="ＭＳ 明朝" w:eastAsia="ＭＳ 明朝" w:hAnsi="ＭＳ 明朝"/>
        </w:rPr>
      </w:pPr>
    </w:p>
    <w:p w14:paraId="7AC33B84" w14:textId="2ECF3F04" w:rsidR="00EF130D" w:rsidRDefault="00EF130D" w:rsidP="003433B3">
      <w:pPr>
        <w:rPr>
          <w:rFonts w:ascii="ＭＳ 明朝" w:eastAsia="ＭＳ 明朝" w:hAnsi="ＭＳ 明朝"/>
        </w:rPr>
      </w:pPr>
    </w:p>
    <w:p w14:paraId="5FB141C3" w14:textId="2E34B05B" w:rsidR="00EF130D" w:rsidRDefault="00EF130D" w:rsidP="003433B3">
      <w:pPr>
        <w:rPr>
          <w:rFonts w:ascii="ＭＳ 明朝" w:eastAsia="ＭＳ 明朝" w:hAnsi="ＭＳ 明朝"/>
        </w:rPr>
      </w:pPr>
    </w:p>
    <w:p w14:paraId="365E56B8" w14:textId="5C31AB81" w:rsidR="00EF130D" w:rsidRDefault="00EF130D" w:rsidP="003433B3">
      <w:pPr>
        <w:rPr>
          <w:rFonts w:ascii="ＭＳ 明朝" w:eastAsia="ＭＳ 明朝" w:hAnsi="ＭＳ 明朝"/>
        </w:rPr>
      </w:pPr>
    </w:p>
    <w:p w14:paraId="788D6BD2" w14:textId="646E5012" w:rsidR="00EF130D" w:rsidRDefault="00EF130D" w:rsidP="003433B3">
      <w:pPr>
        <w:rPr>
          <w:rFonts w:ascii="ＭＳ 明朝" w:eastAsia="ＭＳ 明朝" w:hAnsi="ＭＳ 明朝"/>
        </w:rPr>
      </w:pPr>
    </w:p>
    <w:p w14:paraId="7702BB3F" w14:textId="3EB61FDB" w:rsidR="00EF130D" w:rsidRDefault="00EF130D" w:rsidP="003433B3">
      <w:pPr>
        <w:rPr>
          <w:rFonts w:ascii="ＭＳ 明朝" w:eastAsia="ＭＳ 明朝" w:hAnsi="ＭＳ 明朝"/>
        </w:rPr>
      </w:pPr>
    </w:p>
    <w:p w14:paraId="6BF0ED0C" w14:textId="14C2D30F" w:rsidR="004253C1" w:rsidRDefault="004253C1" w:rsidP="003433B3">
      <w:pPr>
        <w:rPr>
          <w:rFonts w:ascii="ＭＳ 明朝" w:eastAsia="ＭＳ 明朝" w:hAnsi="ＭＳ 明朝"/>
        </w:rPr>
      </w:pPr>
    </w:p>
    <w:p w14:paraId="112796EE" w14:textId="77777777" w:rsidR="004253C1" w:rsidRDefault="004253C1" w:rsidP="003433B3">
      <w:pPr>
        <w:rPr>
          <w:rFonts w:ascii="ＭＳ 明朝" w:eastAsia="ＭＳ 明朝" w:hAnsi="ＭＳ 明朝"/>
        </w:rPr>
      </w:pPr>
    </w:p>
    <w:p w14:paraId="3F065D23" w14:textId="722FE4C6" w:rsidR="00EF130D" w:rsidRDefault="00EF130D" w:rsidP="003433B3">
      <w:pPr>
        <w:rPr>
          <w:rFonts w:ascii="ＭＳ 明朝" w:eastAsia="ＭＳ 明朝" w:hAnsi="ＭＳ 明朝"/>
        </w:rPr>
      </w:pPr>
    </w:p>
    <w:p w14:paraId="326870B3" w14:textId="6BB844BD" w:rsidR="00EF130D" w:rsidRDefault="00EF130D" w:rsidP="003433B3">
      <w:pPr>
        <w:rPr>
          <w:rFonts w:ascii="ＭＳ 明朝" w:eastAsia="ＭＳ 明朝" w:hAnsi="ＭＳ 明朝"/>
        </w:rPr>
      </w:pPr>
    </w:p>
    <w:p w14:paraId="1731EBF7" w14:textId="71362C62" w:rsidR="00EF130D" w:rsidRDefault="00EF130D" w:rsidP="003433B3">
      <w:pPr>
        <w:rPr>
          <w:rFonts w:ascii="ＭＳ 明朝" w:eastAsia="ＭＳ 明朝" w:hAnsi="ＭＳ 明朝"/>
        </w:rPr>
      </w:pPr>
    </w:p>
    <w:p w14:paraId="46519AA5" w14:textId="43A68D46" w:rsidR="00EF130D" w:rsidRDefault="00EF130D" w:rsidP="003433B3">
      <w:pPr>
        <w:rPr>
          <w:rFonts w:ascii="ＭＳ 明朝" w:eastAsia="ＭＳ 明朝" w:hAnsi="ＭＳ 明朝"/>
        </w:rPr>
      </w:pPr>
    </w:p>
    <w:p w14:paraId="67868E65" w14:textId="30119BF9" w:rsidR="00EF130D" w:rsidRDefault="00EF130D" w:rsidP="003433B3">
      <w:pPr>
        <w:rPr>
          <w:rFonts w:ascii="ＭＳ 明朝" w:eastAsia="ＭＳ 明朝" w:hAnsi="ＭＳ 明朝"/>
        </w:rPr>
      </w:pPr>
    </w:p>
    <w:p w14:paraId="2E996CC9" w14:textId="4EEF1FE1" w:rsidR="00EF130D" w:rsidRDefault="00EF130D" w:rsidP="003433B3">
      <w:pPr>
        <w:rPr>
          <w:rFonts w:ascii="ＭＳ 明朝" w:eastAsia="ＭＳ 明朝" w:hAnsi="ＭＳ 明朝"/>
        </w:rPr>
      </w:pPr>
    </w:p>
    <w:p w14:paraId="46A6D1CE" w14:textId="08CBA83A" w:rsidR="00EF130D" w:rsidRDefault="00EF130D" w:rsidP="003433B3">
      <w:pPr>
        <w:rPr>
          <w:rFonts w:ascii="ＭＳ 明朝" w:eastAsia="ＭＳ 明朝" w:hAnsi="ＭＳ 明朝"/>
        </w:rPr>
      </w:pPr>
    </w:p>
    <w:p w14:paraId="08016B20" w14:textId="39776AFD" w:rsidR="00EF130D" w:rsidRDefault="00EF130D" w:rsidP="003433B3">
      <w:pPr>
        <w:rPr>
          <w:rFonts w:ascii="ＭＳ 明朝" w:eastAsia="ＭＳ 明朝" w:hAnsi="ＭＳ 明朝"/>
        </w:rPr>
      </w:pPr>
    </w:p>
    <w:p w14:paraId="355046E0" w14:textId="63BBC67B" w:rsidR="00EF130D" w:rsidRDefault="00EF130D" w:rsidP="003433B3">
      <w:pPr>
        <w:rPr>
          <w:rFonts w:ascii="ＭＳ 明朝" w:eastAsia="ＭＳ 明朝" w:hAnsi="ＭＳ 明朝"/>
        </w:rPr>
      </w:pPr>
    </w:p>
    <w:p w14:paraId="35BA44FC" w14:textId="45F54B64" w:rsidR="00EF130D" w:rsidRDefault="00EF130D" w:rsidP="003433B3">
      <w:pPr>
        <w:rPr>
          <w:rFonts w:ascii="ＭＳ 明朝" w:eastAsia="ＭＳ 明朝" w:hAnsi="ＭＳ 明朝"/>
        </w:rPr>
      </w:pPr>
    </w:p>
    <w:p w14:paraId="6E5A1EFB" w14:textId="1263735B" w:rsidR="00EF130D" w:rsidRDefault="00EF130D" w:rsidP="003433B3">
      <w:pPr>
        <w:rPr>
          <w:rFonts w:ascii="ＭＳ 明朝" w:eastAsia="ＭＳ 明朝" w:hAnsi="ＭＳ 明朝"/>
        </w:rPr>
      </w:pPr>
    </w:p>
    <w:p w14:paraId="0C4D1A64" w14:textId="04FA27E1" w:rsidR="00EF130D" w:rsidRDefault="00EF130D" w:rsidP="003433B3">
      <w:pPr>
        <w:rPr>
          <w:rFonts w:ascii="ＭＳ 明朝" w:eastAsia="ＭＳ 明朝" w:hAnsi="ＭＳ 明朝"/>
        </w:rPr>
      </w:pPr>
    </w:p>
    <w:p w14:paraId="0BD88309" w14:textId="0C27AEC3" w:rsidR="00EF130D" w:rsidRDefault="00EF130D" w:rsidP="003433B3">
      <w:pPr>
        <w:rPr>
          <w:rFonts w:ascii="ＭＳ 明朝" w:eastAsia="ＭＳ 明朝" w:hAnsi="ＭＳ 明朝"/>
        </w:rPr>
      </w:pPr>
    </w:p>
    <w:p w14:paraId="6968350C" w14:textId="5DC7EEC4" w:rsidR="00EF130D" w:rsidRDefault="00EF130D" w:rsidP="003433B3">
      <w:pPr>
        <w:rPr>
          <w:rFonts w:ascii="ＭＳ 明朝" w:eastAsia="ＭＳ 明朝" w:hAnsi="ＭＳ 明朝"/>
        </w:rPr>
      </w:pPr>
    </w:p>
    <w:p w14:paraId="5A1FB423" w14:textId="0D4E81E1" w:rsidR="00EF130D" w:rsidRDefault="00EF130D" w:rsidP="003433B3">
      <w:pPr>
        <w:rPr>
          <w:rFonts w:ascii="ＭＳ 明朝" w:eastAsia="ＭＳ 明朝" w:hAnsi="ＭＳ 明朝"/>
        </w:rPr>
      </w:pPr>
    </w:p>
    <w:p w14:paraId="17D93C14" w14:textId="03E28C9B" w:rsidR="00EF130D" w:rsidRDefault="00EF130D" w:rsidP="003433B3">
      <w:pPr>
        <w:rPr>
          <w:rFonts w:ascii="ＭＳ 明朝" w:eastAsia="ＭＳ 明朝" w:hAnsi="ＭＳ 明朝"/>
        </w:rPr>
      </w:pPr>
    </w:p>
    <w:p w14:paraId="2538D8C6" w14:textId="10E0DBD4" w:rsidR="00EF130D" w:rsidRDefault="00EF130D" w:rsidP="003433B3">
      <w:pPr>
        <w:rPr>
          <w:rFonts w:ascii="ＭＳ 明朝" w:eastAsia="ＭＳ 明朝" w:hAnsi="ＭＳ 明朝"/>
        </w:rPr>
      </w:pPr>
    </w:p>
    <w:p w14:paraId="1D5E1AD3" w14:textId="3E37DD14" w:rsidR="00EF130D" w:rsidRDefault="00EF130D" w:rsidP="003433B3">
      <w:pPr>
        <w:rPr>
          <w:rFonts w:ascii="ＭＳ 明朝" w:eastAsia="ＭＳ 明朝" w:hAnsi="ＭＳ 明朝"/>
        </w:rPr>
      </w:pPr>
    </w:p>
    <w:p w14:paraId="00292C99" w14:textId="46A0A560" w:rsidR="00EF130D" w:rsidRDefault="00EF130D" w:rsidP="003433B3">
      <w:pPr>
        <w:rPr>
          <w:rFonts w:ascii="ＭＳ 明朝" w:eastAsia="ＭＳ 明朝" w:hAnsi="ＭＳ 明朝"/>
        </w:rPr>
      </w:pPr>
    </w:p>
    <w:p w14:paraId="10822702" w14:textId="279CE8E7" w:rsidR="00A31D63" w:rsidRDefault="00A31D63" w:rsidP="003433B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　正しいほうに〇をつけなさい。</w:t>
      </w:r>
    </w:p>
    <w:p w14:paraId="22DC3D6E" w14:textId="264F055F" w:rsidR="00A31D63" w:rsidRDefault="00A31D63" w:rsidP="003433B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①「神に（a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ちかって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いのって）、うそはついていない」</w:t>
      </w:r>
    </w:p>
    <w:p w14:paraId="408DCB7A" w14:textId="509827A8" w:rsidR="00A31D63" w:rsidRDefault="00A31D63" w:rsidP="003433B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②大阪まで車で行くか、新幹線で行くか、（a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ためらう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なやむ）。</w:t>
      </w:r>
    </w:p>
    <w:p w14:paraId="4EA50C2A" w14:textId="77777777" w:rsidR="00A31D63" w:rsidRDefault="00A31D63" w:rsidP="00A31D63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③もうすぐ大学受験だけれど、気持ちが（a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あせって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あわてて）勉強できな</w:t>
      </w:r>
    </w:p>
    <w:p w14:paraId="78364460" w14:textId="1AABDF5F" w:rsidR="00A31D63" w:rsidRDefault="00A31D63" w:rsidP="00A31D63">
      <w:pPr>
        <w:ind w:leftChars="100" w:left="42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い。</w:t>
      </w:r>
    </w:p>
    <w:p w14:paraId="0D7D9627" w14:textId="1B98D3BC" w:rsidR="00A31D63" w:rsidRDefault="00A31D63" w:rsidP="00A31D63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④こんなに働いているのにもかかわらず給料が減らされるのは、（a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みっともない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納得がいかない）。</w:t>
      </w:r>
    </w:p>
    <w:p w14:paraId="50FF8B91" w14:textId="0E2563C1" w:rsidR="00A31D63" w:rsidRDefault="00A31D63" w:rsidP="00A31D63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⑤好きなものであっても、毎日食べていると（a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あきる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あきれる）。</w:t>
      </w:r>
    </w:p>
    <w:p w14:paraId="4B7089A0" w14:textId="68F892D9" w:rsidR="00A31D63" w:rsidRDefault="00A31D63" w:rsidP="00A31D63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⑥毎日遅刻する彼が会社を辞めさせられたのは、（a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やむを得ない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おしい）ことである。</w:t>
      </w:r>
    </w:p>
    <w:p w14:paraId="2326861F" w14:textId="17F40D55" w:rsidR="00A31D63" w:rsidRDefault="00A31D63" w:rsidP="00A31D63">
      <w:pPr>
        <w:ind w:left="210" w:hangingChars="100" w:hanging="210"/>
        <w:rPr>
          <w:rFonts w:ascii="ＭＳ 明朝" w:eastAsia="ＭＳ 明朝" w:hAnsi="ＭＳ 明朝"/>
        </w:rPr>
      </w:pPr>
    </w:p>
    <w:p w14:paraId="08B046F4" w14:textId="7789923B" w:rsidR="00A31D63" w:rsidRDefault="00A31D63" w:rsidP="00A31D63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練習２　（　　　）にはどれが入りますか。一つ選びなさい。</w:t>
      </w:r>
    </w:p>
    <w:p w14:paraId="73BBD8B7" w14:textId="5E53E93C" w:rsidR="00A31D63" w:rsidRDefault="00A31D63" w:rsidP="00A31D63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⑦交際を断られたのに、いつまでも彼を追いかけるのは（　　　）。</w:t>
      </w:r>
    </w:p>
    <w:p w14:paraId="0C771C5E" w14:textId="402C72BE" w:rsidR="00A31D63" w:rsidRDefault="00A31D63" w:rsidP="00A31D63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１　みっともない　　２　面倒くさい　　３　恋しい　　４　なつかしい</w:t>
      </w:r>
    </w:p>
    <w:p w14:paraId="043AAEC8" w14:textId="622E4907" w:rsidR="00A31D63" w:rsidRDefault="00A31D63" w:rsidP="00A31D63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⑧優勝できなくて</w:t>
      </w:r>
      <w:r w:rsidR="00DB29A1">
        <w:rPr>
          <w:rFonts w:ascii="ＭＳ 明朝" w:eastAsia="ＭＳ 明朝" w:hAnsi="ＭＳ 明朝" w:hint="eastAsia"/>
        </w:rPr>
        <w:t>（　　　）。</w:t>
      </w:r>
    </w:p>
    <w:p w14:paraId="18CBBE31" w14:textId="0385D026" w:rsidR="00DB29A1" w:rsidRDefault="00DB29A1" w:rsidP="00DB29A1">
      <w:pPr>
        <w:ind w:left="210" w:hangingChars="100" w:hanging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１　くわしい　　　　２　くやしい　　　３ばからしい　４　あこがれる</w:t>
      </w:r>
    </w:p>
    <w:p w14:paraId="3F8EF1FC" w14:textId="77777777" w:rsidR="00DB29A1" w:rsidRPr="00A31D63" w:rsidRDefault="00DB29A1" w:rsidP="00DB29A1">
      <w:pPr>
        <w:ind w:left="210" w:hangingChars="100" w:hanging="210"/>
        <w:rPr>
          <w:rFonts w:ascii="ＭＳ 明朝" w:eastAsia="ＭＳ 明朝" w:hAnsi="ＭＳ 明朝"/>
        </w:rPr>
      </w:pPr>
    </w:p>
    <w:sectPr w:rsidR="00DB29A1" w:rsidRPr="00A31D63" w:rsidSect="00760565">
      <w:headerReference w:type="default" r:id="rId6"/>
      <w:footerReference w:type="default" r:id="rId7"/>
      <w:pgSz w:w="16838" w:h="11906" w:orient="landscape"/>
      <w:pgMar w:top="720" w:right="720" w:bottom="720" w:left="720" w:header="454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F1442" w14:textId="77777777" w:rsidR="00E47465" w:rsidRDefault="00E47465" w:rsidP="00FA5365">
      <w:r>
        <w:separator/>
      </w:r>
    </w:p>
  </w:endnote>
  <w:endnote w:type="continuationSeparator" w:id="0">
    <w:p w14:paraId="3F4C0BAB" w14:textId="77777777" w:rsidR="00E47465" w:rsidRDefault="00E47465" w:rsidP="00FA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8EF3C" w14:textId="1498A3C7" w:rsidR="00760565" w:rsidRPr="00760565" w:rsidRDefault="00760565" w:rsidP="00760565">
    <w:pPr>
      <w:pStyle w:val="a5"/>
      <w:jc w:val="right"/>
      <w:rPr>
        <w:sz w:val="20"/>
      </w:rPr>
    </w:pPr>
    <w:r>
      <w:rPr>
        <w:rFonts w:hint="eastAsia"/>
        <w:sz w:val="20"/>
      </w:rPr>
      <w:t>語彙6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A14C0" w14:textId="77777777" w:rsidR="00E47465" w:rsidRDefault="00E47465" w:rsidP="00FA5365">
      <w:r>
        <w:separator/>
      </w:r>
    </w:p>
  </w:footnote>
  <w:footnote w:type="continuationSeparator" w:id="0">
    <w:p w14:paraId="744C1D41" w14:textId="77777777" w:rsidR="00E47465" w:rsidRDefault="00E47465" w:rsidP="00FA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CACC" w14:textId="77777777" w:rsidR="005D1B6E" w:rsidRPr="005D1B6E" w:rsidRDefault="005D1B6E" w:rsidP="005D1B6E">
    <w:pPr>
      <w:pStyle w:val="a3"/>
    </w:pPr>
    <w:r>
      <w:rPr>
        <w:rFonts w:hint="eastAsia"/>
      </w:rPr>
      <w:t>情報を伝えよう</w:t>
    </w:r>
    <w:r>
      <w:t>Running</w:t>
    </w:r>
    <w:r>
      <w:rPr>
        <w:rFonts w:hint="eastAsia"/>
      </w:rPr>
      <w:t xml:space="preserve">　　　　　　　　　　　　　　　　　　　　　　　　　　　　　　　　　　　　　　　　　　　　　　　　　　　　　　　　東洋言語学院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0"/>
    <w:rsid w:val="00097DBF"/>
    <w:rsid w:val="000A6146"/>
    <w:rsid w:val="001039C1"/>
    <w:rsid w:val="00172386"/>
    <w:rsid w:val="003433B3"/>
    <w:rsid w:val="004253C1"/>
    <w:rsid w:val="00526E93"/>
    <w:rsid w:val="005D1B6E"/>
    <w:rsid w:val="005E7082"/>
    <w:rsid w:val="006C38A9"/>
    <w:rsid w:val="00760565"/>
    <w:rsid w:val="007B2467"/>
    <w:rsid w:val="00804627"/>
    <w:rsid w:val="008E4802"/>
    <w:rsid w:val="00923313"/>
    <w:rsid w:val="009532DD"/>
    <w:rsid w:val="009A0651"/>
    <w:rsid w:val="009A44CA"/>
    <w:rsid w:val="009B07C6"/>
    <w:rsid w:val="00A31D63"/>
    <w:rsid w:val="00CC7605"/>
    <w:rsid w:val="00D94253"/>
    <w:rsid w:val="00DB0B1A"/>
    <w:rsid w:val="00DB29A1"/>
    <w:rsid w:val="00DD2FD0"/>
    <w:rsid w:val="00E13847"/>
    <w:rsid w:val="00E375F6"/>
    <w:rsid w:val="00E47465"/>
    <w:rsid w:val="00E833BB"/>
    <w:rsid w:val="00EB2AC1"/>
    <w:rsid w:val="00EB3DB9"/>
    <w:rsid w:val="00ED05B3"/>
    <w:rsid w:val="00ED7FFB"/>
    <w:rsid w:val="00EE02AA"/>
    <w:rsid w:val="00EF130D"/>
    <w:rsid w:val="00F22EF4"/>
    <w:rsid w:val="00FA5365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60254DD1"/>
  <w15:chartTrackingRefBased/>
  <w15:docId w15:val="{1E662CCE-AE70-4B77-A183-2D246E96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5365"/>
  </w:style>
  <w:style w:type="paragraph" w:styleId="a5">
    <w:name w:val="footer"/>
    <w:basedOn w:val="a"/>
    <w:link w:val="a6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5365"/>
  </w:style>
  <w:style w:type="paragraph" w:styleId="a7">
    <w:name w:val="Balloon Text"/>
    <w:basedOn w:val="a"/>
    <w:link w:val="a8"/>
    <w:uiPriority w:val="99"/>
    <w:semiHidden/>
    <w:unhideWhenUsed/>
    <w:rsid w:val="00097D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97D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C3B21-5673-47BC-B267-1C3912AC7A25}"/>
</file>

<file path=customXml/itemProps2.xml><?xml version="1.0" encoding="utf-8"?>
<ds:datastoreItem xmlns:ds="http://schemas.openxmlformats.org/officeDocument/2006/customXml" ds:itemID="{A0034242-CAE5-4061-9BF8-D1BF96CE2837}"/>
</file>

<file path=customXml/itemProps3.xml><?xml version="1.0" encoding="utf-8"?>
<ds:datastoreItem xmlns:ds="http://schemas.openxmlformats.org/officeDocument/2006/customXml" ds:itemID="{885D38FA-9849-4FBC-A8CC-9E263E60B4E5}"/>
</file>

<file path=docProps/app.xml><?xml version="1.0" encoding="utf-8"?>
<Properties xmlns="http://schemas.openxmlformats.org/officeDocument/2006/extended-properties" xmlns:vt="http://schemas.openxmlformats.org/officeDocument/2006/docPropsVTypes">
  <Template>73CA3BE8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7</cp:revision>
  <dcterms:created xsi:type="dcterms:W3CDTF">2021-04-02T05:50:00Z</dcterms:created>
  <dcterms:modified xsi:type="dcterms:W3CDTF">2021-11-08T08:22:00Z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