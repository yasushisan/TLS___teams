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CFCC" w14:textId="5BA3FCD2" w:rsidR="0046002F" w:rsidRPr="00CB20A9" w:rsidRDefault="00861999">
      <w:pPr>
        <w:rPr>
          <w:b/>
          <w:sz w:val="24"/>
          <w:szCs w:val="24"/>
        </w:rPr>
      </w:pPr>
      <w:r w:rsidRPr="00CB20A9">
        <w:rPr>
          <w:rFonts w:hint="eastAsia"/>
          <w:b/>
          <w:sz w:val="24"/>
          <w:szCs w:val="24"/>
        </w:rPr>
        <w:t>文型</w:t>
      </w:r>
      <w:r w:rsidR="004C00D5" w:rsidRPr="004C00D5">
        <w:rPr>
          <w:rFonts w:hint="eastAsia"/>
          <w:b/>
          <w:sz w:val="24"/>
          <w:szCs w:val="24"/>
        </w:rPr>
        <w:t>プリント</w:t>
      </w:r>
      <w:r w:rsidRPr="00CB20A9">
        <w:rPr>
          <w:rFonts w:hint="eastAsia"/>
          <w:b/>
          <w:sz w:val="24"/>
          <w:szCs w:val="24"/>
        </w:rPr>
        <w:t>12</w:t>
      </w:r>
      <w:r w:rsidRPr="00CB20A9">
        <w:rPr>
          <w:rFonts w:hint="eastAsia"/>
          <w:b/>
          <w:sz w:val="24"/>
          <w:szCs w:val="24"/>
        </w:rPr>
        <w:t>：</w:t>
      </w:r>
      <w:r w:rsidR="00D24FE2">
        <w:rPr>
          <w:rFonts w:hint="eastAsia"/>
          <w:b/>
          <w:sz w:val="24"/>
          <w:szCs w:val="24"/>
        </w:rPr>
        <w:t xml:space="preserve">　</w:t>
      </w:r>
      <w:r w:rsidRPr="00CB20A9">
        <w:rPr>
          <w:rFonts w:hint="eastAsia"/>
          <w:b/>
          <w:sz w:val="24"/>
          <w:szCs w:val="24"/>
        </w:rPr>
        <w:t>ドラえもん　ちょっと古い？？？</w:t>
      </w:r>
    </w:p>
    <w:p w14:paraId="64280456" w14:textId="05A80A9C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さようならドラえもん</w:t>
      </w:r>
    </w:p>
    <w:p w14:paraId="6E3B556B" w14:textId="0C465411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ある日突然、ドラえもんは元の世界、つまり未来へ帰らなくてはいけなくなってしまう。</w:t>
      </w:r>
    </w:p>
    <w:p w14:paraId="7548E593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これを聞いたのび太は当然のように嫌がった。</w:t>
      </w:r>
    </w:p>
    <w:p w14:paraId="089C346A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常に行動を共にしていたのび太にすれば、ドラえもんのいない生活など考えられなかった。</w:t>
      </w:r>
    </w:p>
    <w:p w14:paraId="6B936B4C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しかし、どうしても帰らなくてはいけないドラえもん。</w:t>
      </w:r>
    </w:p>
    <w:p w14:paraId="11882392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それを察したのび太は、ある行動へと出る。</w:t>
      </w:r>
    </w:p>
    <w:p w14:paraId="2EC94D2A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それが「ジャイアンとの決闘」である。</w:t>
      </w:r>
    </w:p>
    <w:p w14:paraId="7BA215C7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のび太はジャイアンと決闘をして勝つことで、ドラえもんを安心させて送り出そうと決意したのだ。</w:t>
      </w:r>
    </w:p>
    <w:p w14:paraId="142A651D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そして決闘当日。</w:t>
      </w:r>
    </w:p>
    <w:p w14:paraId="3975B9B7" w14:textId="27F2F0F2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のび太はドラえもんの道具を借りることもなく、ジャイアンに挑んでいく。</w:t>
      </w:r>
    </w:p>
    <w:p w14:paraId="680742BC" w14:textId="77777777" w:rsidR="00110A47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最初こそコテンパンにされていたのび太であったが、</w:t>
      </w:r>
    </w:p>
    <w:p w14:paraId="74627373" w14:textId="79980EBE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気合と気迫でジャイアンを圧倒。</w:t>
      </w:r>
    </w:p>
    <w:p w14:paraId="7FF3F809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なんとかギリギリ勝利したのだ。</w:t>
      </w:r>
    </w:p>
    <w:p w14:paraId="4D7F7BD0" w14:textId="77777777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ボコボコに腫れた顔で、のび太はドラえもんへと報告する。</w:t>
      </w:r>
    </w:p>
    <w:p w14:paraId="2EBDAEDC" w14:textId="3B3362EF" w:rsidR="00861999" w:rsidRPr="00110A47" w:rsidRDefault="00861999" w:rsidP="00861999">
      <w:pPr>
        <w:pStyle w:val="Web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/>
          <w:sz w:val="21"/>
          <w:szCs w:val="21"/>
        </w:rPr>
        <w:t>それを聞いたドラえも</w:t>
      </w:r>
      <w:r w:rsidR="00110A47" w:rsidRPr="00110A47">
        <w:rPr>
          <w:rFonts w:asciiTheme="minorEastAsia" w:eastAsiaTheme="minorEastAsia" w:hAnsiTheme="minorEastAsia"/>
          <w:sz w:val="21"/>
          <w:szCs w:val="21"/>
        </w:rPr>
        <w:t>んは、嬉しそうな寂しそうな顔で未来へと帰ってい</w:t>
      </w:r>
      <w:r w:rsidR="00110A47" w:rsidRPr="00110A47">
        <w:rPr>
          <w:rFonts w:asciiTheme="minorEastAsia" w:eastAsiaTheme="minorEastAsia" w:hAnsiTheme="minorEastAsia" w:hint="eastAsia"/>
          <w:sz w:val="21"/>
          <w:szCs w:val="21"/>
        </w:rPr>
        <w:t>った。</w:t>
      </w:r>
    </w:p>
    <w:p w14:paraId="23B89680" w14:textId="77777777" w:rsidR="001637BF" w:rsidRDefault="001637BF" w:rsidP="00110A47">
      <w:pPr>
        <w:pStyle w:val="Web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7B72601F" w14:textId="77777777" w:rsidR="001637BF" w:rsidRDefault="001637BF" w:rsidP="00110A47">
      <w:pPr>
        <w:pStyle w:val="Web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0155016C" w14:textId="0CE4B973" w:rsidR="00861999" w:rsidRPr="00110A47" w:rsidRDefault="00110A47" w:rsidP="00110A47">
      <w:pPr>
        <w:pStyle w:val="Web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110A47">
        <w:rPr>
          <w:rFonts w:asciiTheme="minorEastAsia" w:eastAsiaTheme="minorEastAsia" w:hAnsiTheme="minorEastAsia" w:hint="eastAsia"/>
          <w:sz w:val="21"/>
          <w:szCs w:val="21"/>
        </w:rPr>
        <w:t>【言葉をまとめる】</w:t>
      </w:r>
    </w:p>
    <w:p w14:paraId="1AABC67C" w14:textId="7F36E540" w:rsidR="00861999" w:rsidRDefault="00110A47" w:rsidP="00110A47">
      <w:pPr>
        <w:rPr>
          <w:szCs w:val="21"/>
          <w:u w:val="single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  <w:u w:val="single"/>
        </w:rPr>
        <w:t xml:space="preserve">　　　　　　　　　　　　</w:t>
      </w:r>
      <w:r>
        <w:rPr>
          <w:rFonts w:hint="eastAsia"/>
          <w:szCs w:val="21"/>
        </w:rPr>
        <w:t xml:space="preserve">　②　　</w:t>
      </w:r>
      <w:r>
        <w:rPr>
          <w:rFonts w:hint="eastAsia"/>
          <w:szCs w:val="21"/>
          <w:u w:val="single"/>
        </w:rPr>
        <w:t xml:space="preserve">　　　　　　　　　　　</w:t>
      </w:r>
    </w:p>
    <w:p w14:paraId="7805BE8F" w14:textId="79A4B97E" w:rsidR="00110A47" w:rsidRDefault="00110A47" w:rsidP="00110A47">
      <w:pPr>
        <w:rPr>
          <w:szCs w:val="21"/>
          <w:u w:val="single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  <w:u w:val="single"/>
        </w:rPr>
        <w:t xml:space="preserve">　　　　　　　　　　　　</w:t>
      </w:r>
      <w:r>
        <w:rPr>
          <w:rFonts w:hint="eastAsia"/>
          <w:szCs w:val="21"/>
        </w:rPr>
        <w:t xml:space="preserve">　④　</w:t>
      </w:r>
      <w:r>
        <w:rPr>
          <w:rFonts w:hint="eastAsia"/>
          <w:szCs w:val="21"/>
          <w:u w:val="single"/>
        </w:rPr>
        <w:t xml:space="preserve">　　　　　　　　　　　　</w:t>
      </w:r>
    </w:p>
    <w:p w14:paraId="3F6D013F" w14:textId="15CFFBF1" w:rsidR="00110A47" w:rsidRDefault="00110A47" w:rsidP="00110A47">
      <w:pPr>
        <w:rPr>
          <w:szCs w:val="21"/>
          <w:u w:val="single"/>
        </w:rPr>
      </w:pPr>
      <w:r>
        <w:rPr>
          <w:rFonts w:hint="eastAsia"/>
          <w:szCs w:val="21"/>
        </w:rPr>
        <w:t xml:space="preserve">⑤　</w:t>
      </w:r>
      <w:r>
        <w:rPr>
          <w:rFonts w:hint="eastAsia"/>
          <w:szCs w:val="21"/>
          <w:u w:val="single"/>
        </w:rPr>
        <w:t xml:space="preserve">　　　　　　　　　　　</w:t>
      </w:r>
      <w:r>
        <w:rPr>
          <w:rFonts w:hint="eastAsia"/>
          <w:szCs w:val="21"/>
        </w:rPr>
        <w:t xml:space="preserve">　⑥　</w:t>
      </w:r>
      <w:r>
        <w:rPr>
          <w:rFonts w:hint="eastAsia"/>
          <w:szCs w:val="21"/>
          <w:u w:val="single"/>
        </w:rPr>
        <w:t xml:space="preserve">　　　　　　　　　　　　</w:t>
      </w:r>
    </w:p>
    <w:p w14:paraId="67011B00" w14:textId="77777777" w:rsidR="00110A47" w:rsidRPr="00110A47" w:rsidRDefault="00110A47" w:rsidP="00110A47">
      <w:pPr>
        <w:rPr>
          <w:szCs w:val="21"/>
          <w:u w:val="single"/>
        </w:rPr>
      </w:pPr>
    </w:p>
    <w:p w14:paraId="4AEA4548" w14:textId="14188CA6" w:rsidR="00861999" w:rsidRDefault="00FE7A70" w:rsidP="00110A47">
      <w:pPr>
        <w:rPr>
          <w:szCs w:val="21"/>
        </w:rPr>
      </w:pPr>
      <w:r>
        <w:rPr>
          <w:rFonts w:hint="eastAsia"/>
          <w:szCs w:val="21"/>
        </w:rPr>
        <w:t>【文型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わりに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：使用】</w:t>
      </w:r>
    </w:p>
    <w:p w14:paraId="0CD86C7D" w14:textId="2620D82B" w:rsidR="00FE7A70" w:rsidRPr="00E51B58" w:rsidRDefault="00FE7A70" w:rsidP="00E51B58">
      <w:pPr>
        <w:rPr>
          <w:szCs w:val="21"/>
        </w:rPr>
      </w:pPr>
      <w:r>
        <w:rPr>
          <w:rFonts w:hint="eastAsia"/>
          <w:szCs w:val="21"/>
        </w:rPr>
        <w:t>形：</w:t>
      </w:r>
      <w:r w:rsidR="00E51B58" w:rsidRPr="00E51B58">
        <w:rPr>
          <w:rFonts w:hint="eastAsia"/>
          <w:szCs w:val="21"/>
        </w:rPr>
        <w:t>ナＡな・いＡ・Ｖ普通・Ｎの＋わりに</w:t>
      </w:r>
    </w:p>
    <w:p w14:paraId="15CC7D34" w14:textId="238FD9D4" w:rsidR="00FE7A70" w:rsidRPr="00FE7A70" w:rsidRDefault="00FE7A70" w:rsidP="00110A47">
      <w:pPr>
        <w:rPr>
          <w:szCs w:val="21"/>
          <w:u w:val="single"/>
        </w:rPr>
      </w:pPr>
      <w:r>
        <w:rPr>
          <w:rFonts w:hint="eastAsia"/>
          <w:szCs w:val="21"/>
        </w:rPr>
        <w:t>意味：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　</w:t>
      </w:r>
    </w:p>
    <w:p w14:paraId="6112A20B" w14:textId="74F975E9" w:rsidR="0092096E" w:rsidRPr="00257CA7" w:rsidRDefault="00257CA7">
      <w:r>
        <w:rPr>
          <w:rFonts w:hint="eastAsia"/>
        </w:rPr>
        <w:t>例：</w:t>
      </w:r>
      <w:r w:rsidR="004E7C49">
        <w:rPr>
          <w:rFonts w:hint="eastAsia"/>
        </w:rPr>
        <w:t>ジャイアンは</w:t>
      </w:r>
      <w:r w:rsidR="008D17CB" w:rsidRPr="00257CA7">
        <w:rPr>
          <w:rFonts w:hint="eastAsia"/>
        </w:rPr>
        <w:t>小学生の</w:t>
      </w:r>
      <w:r w:rsidR="0092096E" w:rsidRPr="00257CA7">
        <w:rPr>
          <w:rFonts w:hint="eastAsia"/>
          <w:bdr w:val="single" w:sz="4" w:space="0" w:color="auto"/>
        </w:rPr>
        <w:t>わりに</w:t>
      </w:r>
      <w:r w:rsidR="004E7C49" w:rsidRPr="00257CA7">
        <w:rPr>
          <w:rFonts w:hint="eastAsia"/>
        </w:rPr>
        <w:t>Ｂ体が大きい</w:t>
      </w:r>
      <w:r w:rsidRPr="00257CA7">
        <w:rPr>
          <w:rFonts w:hint="eastAsia"/>
        </w:rPr>
        <w:t>：（小学生は小さい）</w:t>
      </w:r>
    </w:p>
    <w:p w14:paraId="1A6D9065" w14:textId="0567E4CC" w:rsidR="00257CA7" w:rsidRDefault="00257CA7">
      <w:r>
        <w:rPr>
          <w:rFonts w:hint="eastAsia"/>
        </w:rPr>
        <w:t xml:space="preserve">　　日本で勉強した</w:t>
      </w:r>
      <w:r w:rsidRPr="00257CA7">
        <w:rPr>
          <w:rFonts w:hint="eastAsia"/>
          <w:bdr w:val="single" w:sz="4" w:space="0" w:color="auto"/>
        </w:rPr>
        <w:t>わりに</w:t>
      </w:r>
      <w:r>
        <w:rPr>
          <w:rFonts w:hint="eastAsia"/>
        </w:rPr>
        <w:t>日本語が下手。（日本に行ったら、日本語上手）</w:t>
      </w:r>
    </w:p>
    <w:p w14:paraId="3E017FF1" w14:textId="2605C7B0" w:rsidR="00F9501A" w:rsidRDefault="00F9501A">
      <w:r>
        <w:rPr>
          <w:rFonts w:hint="eastAsia"/>
        </w:rPr>
        <w:t>練習１：当然じゃないってこんなとき！</w:t>
      </w:r>
    </w:p>
    <w:p w14:paraId="6FCEC2AE" w14:textId="1613B07E" w:rsidR="00F9501A" w:rsidRDefault="00F9501A">
      <w:r>
        <w:rPr>
          <w:rFonts w:hint="eastAsia"/>
        </w:rPr>
        <w:t>①おばあさん：足が遅い→あのおばあさんは？</w:t>
      </w:r>
    </w:p>
    <w:p w14:paraId="3AF94C96" w14:textId="76D6C355" w:rsidR="00F9501A" w:rsidRDefault="00F9501A">
      <w:r>
        <w:rPr>
          <w:rFonts w:hint="eastAsia"/>
        </w:rPr>
        <w:t>②日本人：背が低い→あの人は？</w:t>
      </w:r>
    </w:p>
    <w:p w14:paraId="3EADC542" w14:textId="4854766C" w:rsidR="00F9501A" w:rsidRDefault="00F9501A">
      <w:r>
        <w:rPr>
          <w:rFonts w:hint="eastAsia"/>
        </w:rPr>
        <w:t>③女の人：あまり食べない→あの女の人</w:t>
      </w:r>
    </w:p>
    <w:p w14:paraId="6B4FEBB7" w14:textId="3B2A78EE" w:rsidR="00F9501A" w:rsidRDefault="00F9501A">
      <w:r>
        <w:rPr>
          <w:rFonts w:hint="eastAsia"/>
        </w:rPr>
        <w:t>④先生：漢字を良く知っている→伊東先生</w:t>
      </w:r>
    </w:p>
    <w:p w14:paraId="6296F4B2" w14:textId="77777777" w:rsidR="001E19C7" w:rsidRDefault="001E19C7"/>
    <w:p w14:paraId="01F9F579" w14:textId="77777777" w:rsidR="00CF7619" w:rsidRDefault="00CF7619"/>
    <w:p w14:paraId="2D7A9A57" w14:textId="4ED4A2E5" w:rsidR="00704AE6" w:rsidRDefault="00704AE6" w:rsidP="00704AE6">
      <w:pPr>
        <w:rPr>
          <w:szCs w:val="21"/>
        </w:rPr>
      </w:pPr>
      <w:r>
        <w:rPr>
          <w:rFonts w:hint="eastAsia"/>
          <w:szCs w:val="21"/>
        </w:rPr>
        <w:lastRenderedPageBreak/>
        <w:t>【文型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にしては</w:t>
      </w:r>
      <w:r>
        <w:rPr>
          <w:rFonts w:hint="eastAsia"/>
          <w:szCs w:val="21"/>
        </w:rPr>
        <w:t>B</w:t>
      </w:r>
      <w:r w:rsidR="00B17593">
        <w:rPr>
          <w:rFonts w:hint="eastAsia"/>
          <w:szCs w:val="21"/>
        </w:rPr>
        <w:t>：理解</w:t>
      </w:r>
      <w:r>
        <w:rPr>
          <w:rFonts w:hint="eastAsia"/>
          <w:szCs w:val="21"/>
        </w:rPr>
        <w:t>】</w:t>
      </w:r>
    </w:p>
    <w:p w14:paraId="17CE234C" w14:textId="05244592" w:rsidR="00E51B58" w:rsidRPr="00E51B58" w:rsidRDefault="00704AE6" w:rsidP="00E51B58">
      <w:pPr>
        <w:rPr>
          <w:szCs w:val="21"/>
        </w:rPr>
      </w:pPr>
      <w:r>
        <w:rPr>
          <w:rFonts w:hint="eastAsia"/>
          <w:szCs w:val="21"/>
        </w:rPr>
        <w:t>形：</w:t>
      </w:r>
      <w:r w:rsidRPr="00E51B58">
        <w:rPr>
          <w:rFonts w:hint="eastAsia"/>
          <w:szCs w:val="21"/>
        </w:rPr>
        <w:t xml:space="preserve">　</w:t>
      </w:r>
      <w:r w:rsidR="00E51B58" w:rsidRPr="00E51B58">
        <w:rPr>
          <w:rFonts w:hint="eastAsia"/>
          <w:szCs w:val="21"/>
        </w:rPr>
        <w:t>Ｖ・イＡ・ナＡ・Ｎ普通＋にしては</w:t>
      </w:r>
    </w:p>
    <w:p w14:paraId="7E2E2912" w14:textId="5A2CD640" w:rsidR="00704AE6" w:rsidRPr="00FE7A70" w:rsidRDefault="00E51B58" w:rsidP="00E51B58">
      <w:pPr>
        <w:rPr>
          <w:szCs w:val="21"/>
          <w:u w:val="single"/>
        </w:rPr>
      </w:pPr>
      <w:r w:rsidRPr="00E51B58">
        <w:rPr>
          <w:rFonts w:hint="eastAsia"/>
          <w:szCs w:val="21"/>
        </w:rPr>
        <w:t>※なＡ・Ｎは「だ」をカット</w:t>
      </w:r>
      <w:r w:rsidR="00704AE6" w:rsidRPr="00E51B58">
        <w:rPr>
          <w:rFonts w:hint="eastAsia"/>
          <w:szCs w:val="21"/>
        </w:rPr>
        <w:t xml:space="preserve">　　　　　　　　　　　　　　　　　　　　　　　</w:t>
      </w:r>
      <w:r w:rsidR="00704AE6">
        <w:rPr>
          <w:rFonts w:hint="eastAsia"/>
          <w:szCs w:val="21"/>
          <w:u w:val="single"/>
        </w:rPr>
        <w:t xml:space="preserve">　　　　　　　　</w:t>
      </w:r>
    </w:p>
    <w:p w14:paraId="4BEA9951" w14:textId="77777777" w:rsidR="00704AE6" w:rsidRPr="00FE7A70" w:rsidRDefault="00704AE6" w:rsidP="00704AE6">
      <w:pPr>
        <w:rPr>
          <w:szCs w:val="21"/>
          <w:u w:val="single"/>
        </w:rPr>
      </w:pPr>
      <w:r>
        <w:rPr>
          <w:rFonts w:hint="eastAsia"/>
          <w:szCs w:val="21"/>
        </w:rPr>
        <w:t>意味：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　</w:t>
      </w:r>
    </w:p>
    <w:p w14:paraId="077E6907" w14:textId="5158B30E" w:rsidR="00F9501A" w:rsidRDefault="00F345E0">
      <w:r>
        <w:rPr>
          <w:rFonts w:hint="eastAsia"/>
        </w:rPr>
        <w:t>例：のびたにしてはがんばった！</w:t>
      </w:r>
    </w:p>
    <w:p w14:paraId="52DA1174" w14:textId="7FB9FC1C" w:rsidR="00F345E0" w:rsidRDefault="00F345E0">
      <w:r>
        <w:rPr>
          <w:rFonts w:hint="eastAsia"/>
        </w:rPr>
        <w:t xml:space="preserve">　　ジャイアンにしてはよわかったな！</w:t>
      </w:r>
    </w:p>
    <w:p w14:paraId="7CD92A9B" w14:textId="290890D2" w:rsidR="00B17593" w:rsidRDefault="00B17593" w:rsidP="00D06FCF">
      <w:r>
        <w:rPr>
          <w:rFonts w:hint="eastAsia"/>
        </w:rPr>
        <w:t>練習２：　練習</w:t>
      </w:r>
      <w:r>
        <w:rPr>
          <w:rFonts w:hint="eastAsia"/>
        </w:rPr>
        <w:t>1</w:t>
      </w:r>
      <w:r>
        <w:rPr>
          <w:rFonts w:hint="eastAsia"/>
        </w:rPr>
        <w:t>を変えてみよう！そうすると、みんなの意見と言うよりは自分の意見という空気感がでますよ！！</w:t>
      </w:r>
    </w:p>
    <w:p w14:paraId="48A87FF6" w14:textId="77777777" w:rsidR="00B17593" w:rsidRDefault="00B17593" w:rsidP="00D06FCF"/>
    <w:p w14:paraId="0341D8A3" w14:textId="4730B5EF" w:rsidR="00B17593" w:rsidRDefault="00B17593" w:rsidP="00D06FCF">
      <w:r>
        <w:rPr>
          <w:rFonts w:hint="eastAsia"/>
        </w:rPr>
        <w:t>【文型</w:t>
      </w:r>
      <w:r>
        <w:rPr>
          <w:rFonts w:hint="eastAsia"/>
        </w:rPr>
        <w:t>33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くせに</w:t>
      </w:r>
      <w:r>
        <w:rPr>
          <w:rFonts w:hint="eastAsia"/>
        </w:rPr>
        <w:t>B</w:t>
      </w:r>
      <w:r>
        <w:rPr>
          <w:rFonts w:hint="eastAsia"/>
        </w:rPr>
        <w:t>：使用】</w:t>
      </w:r>
    </w:p>
    <w:p w14:paraId="5070E45A" w14:textId="209BB9CB" w:rsidR="00B17593" w:rsidRPr="00E51B58" w:rsidRDefault="00B17593" w:rsidP="00E51B58">
      <w:pPr>
        <w:rPr>
          <w:szCs w:val="21"/>
        </w:rPr>
      </w:pPr>
      <w:r>
        <w:rPr>
          <w:rFonts w:hint="eastAsia"/>
          <w:szCs w:val="21"/>
        </w:rPr>
        <w:t>形：</w:t>
      </w:r>
      <w:r w:rsidR="00143CB5" w:rsidRPr="00143CB5">
        <w:rPr>
          <w:rFonts w:hint="eastAsia"/>
          <w:szCs w:val="21"/>
        </w:rPr>
        <w:t>ナＡな・いＡ・Ｖ普通・Ｎの</w:t>
      </w:r>
      <w:r w:rsidR="005B35E4">
        <w:rPr>
          <w:rFonts w:hint="eastAsia"/>
          <w:szCs w:val="21"/>
        </w:rPr>
        <w:t>＋くせ</w:t>
      </w:r>
      <w:r w:rsidR="00E51B58" w:rsidRPr="00E51B58">
        <w:rPr>
          <w:rFonts w:hint="eastAsia"/>
          <w:szCs w:val="21"/>
        </w:rPr>
        <w:t>に</w:t>
      </w:r>
      <w:r w:rsidRPr="00E51B58">
        <w:rPr>
          <w:rFonts w:hint="eastAsia"/>
          <w:szCs w:val="21"/>
        </w:rPr>
        <w:t xml:space="preserve">　　　　　　　　　　　　　　　</w:t>
      </w:r>
    </w:p>
    <w:p w14:paraId="15F53EFE" w14:textId="77777777" w:rsidR="00B17593" w:rsidRPr="00FE7A70" w:rsidRDefault="00B17593" w:rsidP="00B17593">
      <w:pPr>
        <w:rPr>
          <w:szCs w:val="21"/>
          <w:u w:val="single"/>
        </w:rPr>
      </w:pPr>
      <w:r>
        <w:rPr>
          <w:rFonts w:hint="eastAsia"/>
          <w:szCs w:val="21"/>
        </w:rPr>
        <w:t>意味：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　</w:t>
      </w:r>
    </w:p>
    <w:p w14:paraId="32C067FE" w14:textId="387EA8E8" w:rsidR="00B17593" w:rsidRDefault="000A142E" w:rsidP="00D06FCF">
      <w:r>
        <w:rPr>
          <w:rFonts w:hint="eastAsia"/>
        </w:rPr>
        <w:t>例：　ドラえもんは猫のくせに青い！</w:t>
      </w:r>
    </w:p>
    <w:p w14:paraId="24F45E9B" w14:textId="6E2E2A4D" w:rsidR="000A142E" w:rsidRDefault="000A142E" w:rsidP="00D06FCF">
      <w:r>
        <w:rPr>
          <w:rFonts w:hint="eastAsia"/>
        </w:rPr>
        <w:t>練習３：みんなでドラえもん・のび太・スネオ・ジャイアンの悪口を！</w:t>
      </w:r>
    </w:p>
    <w:p w14:paraId="6E229077" w14:textId="2BD878F8" w:rsidR="000A142E" w:rsidRDefault="00394DE0" w:rsidP="00D06FCF">
      <w:r>
        <w:rPr>
          <w:rFonts w:hint="eastAsia"/>
        </w:rPr>
        <w:t xml:space="preserve">　　例：</w:t>
      </w:r>
      <w:r w:rsidR="000A142E">
        <w:rPr>
          <w:rFonts w:hint="eastAsia"/>
        </w:rPr>
        <w:t>ドラえもんは猫のくせに耳がない。</w:t>
      </w:r>
    </w:p>
    <w:p w14:paraId="558002FF" w14:textId="50771976" w:rsidR="000A142E" w:rsidRDefault="00B16C60" w:rsidP="00D06FCF">
      <w:r>
        <w:rPr>
          <w:rFonts w:hint="eastAsia"/>
        </w:rPr>
        <w:t xml:space="preserve">　　　</w:t>
      </w:r>
    </w:p>
    <w:p w14:paraId="2AFFD977" w14:textId="17EE87BD" w:rsidR="000A142E" w:rsidRDefault="000A142E" w:rsidP="00D06FCF">
      <w:r>
        <w:rPr>
          <w:rFonts w:hint="eastAsia"/>
        </w:rPr>
        <w:t xml:space="preserve">　まとめ！！！　気をつけて</w:t>
      </w:r>
    </w:p>
    <w:p w14:paraId="34DA13C2" w14:textId="0C81CFE0" w:rsidR="000A142E" w:rsidRDefault="00862F86" w:rsidP="00D06FCF">
      <w:r>
        <w:rPr>
          <w:rFonts w:hint="eastAsia"/>
        </w:rPr>
        <w:t>練</w:t>
      </w:r>
      <w:r w:rsidR="00C60982">
        <w:rPr>
          <w:rFonts w:hint="eastAsia"/>
        </w:rPr>
        <w:t>習４</w:t>
      </w:r>
      <w:r>
        <w:rPr>
          <w:rFonts w:hint="eastAsia"/>
        </w:rPr>
        <w:t>：どんな気持ちが伝わるでしょうか？</w:t>
      </w:r>
    </w:p>
    <w:p w14:paraId="6C7E6A56" w14:textId="77777777" w:rsidR="00862F86" w:rsidRPr="00C60982" w:rsidRDefault="00862F86" w:rsidP="00D06FCF"/>
    <w:p w14:paraId="2D34D8DD" w14:textId="10B933F2" w:rsidR="000A142E" w:rsidRDefault="00862F86" w:rsidP="00D06FCF">
      <w:r>
        <w:rPr>
          <w:rFonts w:hint="eastAsia"/>
        </w:rPr>
        <w:t>①</w:t>
      </w:r>
      <w:r w:rsidR="000A142E">
        <w:rPr>
          <w:rFonts w:hint="eastAsia"/>
        </w:rPr>
        <w:t>あの先生は日本語の先生のわりに漢字が書けない。</w:t>
      </w:r>
    </w:p>
    <w:p w14:paraId="2B009748" w14:textId="7C64A2C1" w:rsidR="000A142E" w:rsidRDefault="000A142E" w:rsidP="00D06FCF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3BC4CAF6" w14:textId="4A0188FD" w:rsidR="000A142E" w:rsidRDefault="00862F86" w:rsidP="00D06FCF">
      <w:r>
        <w:rPr>
          <w:rFonts w:hint="eastAsia"/>
        </w:rPr>
        <w:t>②</w:t>
      </w:r>
      <w:r w:rsidR="000A142E">
        <w:rPr>
          <w:rFonts w:hint="eastAsia"/>
        </w:rPr>
        <w:t>あの先生は日本語の先生にしては漢字が書けない。</w:t>
      </w:r>
    </w:p>
    <w:p w14:paraId="50925D58" w14:textId="75F76D5C" w:rsidR="000A142E" w:rsidRDefault="000A142E" w:rsidP="00D06FCF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302B4674" w14:textId="5516333A" w:rsidR="000A142E" w:rsidRDefault="00862F86" w:rsidP="00D06FCF">
      <w:r>
        <w:rPr>
          <w:rFonts w:hint="eastAsia"/>
        </w:rPr>
        <w:t>③</w:t>
      </w:r>
      <w:r w:rsidR="001E19C7">
        <w:rPr>
          <w:rFonts w:hint="eastAsia"/>
        </w:rPr>
        <w:t>あの先生は日本語の先生のくせに</w:t>
      </w:r>
      <w:r w:rsidR="000A142E">
        <w:rPr>
          <w:rFonts w:hint="eastAsia"/>
        </w:rPr>
        <w:t>漢字が書けない。</w:t>
      </w:r>
    </w:p>
    <w:p w14:paraId="5CF6986C" w14:textId="30E4F918" w:rsidR="006D41C2" w:rsidRPr="00CF7619" w:rsidRDefault="000A142E" w:rsidP="00D06FCF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0D904DF3" w14:textId="77777777" w:rsidR="001637BF" w:rsidRDefault="001637BF" w:rsidP="00D06FCF"/>
    <w:sectPr w:rsidR="001637BF" w:rsidSect="00CB2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2E207" w14:textId="77777777" w:rsidR="001E19C7" w:rsidRDefault="001E19C7" w:rsidP="009F240C">
      <w:r>
        <w:separator/>
      </w:r>
    </w:p>
  </w:endnote>
  <w:endnote w:type="continuationSeparator" w:id="0">
    <w:p w14:paraId="44FB57D5" w14:textId="77777777" w:rsidR="001E19C7" w:rsidRDefault="001E19C7" w:rsidP="009F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221B9" w14:textId="77777777" w:rsidR="00393D90" w:rsidRDefault="00393D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6692E7F6" w14:textId="3969EDF6" w:rsidR="00CB20A9" w:rsidRPr="00393D90" w:rsidRDefault="00393D90" w:rsidP="00393D9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12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38B7" w14:textId="77777777" w:rsidR="00393D90" w:rsidRDefault="00393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672FE" w14:textId="77777777" w:rsidR="001E19C7" w:rsidRDefault="001E19C7" w:rsidP="009F240C">
      <w:r>
        <w:separator/>
      </w:r>
    </w:p>
  </w:footnote>
  <w:footnote w:type="continuationSeparator" w:id="0">
    <w:p w14:paraId="4DC630BD" w14:textId="77777777" w:rsidR="001E19C7" w:rsidRDefault="001E19C7" w:rsidP="009F2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0585" w14:textId="77777777" w:rsidR="00393D90" w:rsidRDefault="00393D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F811" w14:textId="15B060D3" w:rsidR="001E19C7" w:rsidRPr="00CB20A9" w:rsidRDefault="00CB20A9" w:rsidP="00CB20A9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DA90" w14:textId="77777777" w:rsidR="00393D90" w:rsidRDefault="00393D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40C"/>
    <w:rsid w:val="00045F39"/>
    <w:rsid w:val="000473DD"/>
    <w:rsid w:val="000A142E"/>
    <w:rsid w:val="000E6737"/>
    <w:rsid w:val="00110A47"/>
    <w:rsid w:val="00143CB5"/>
    <w:rsid w:val="001637BF"/>
    <w:rsid w:val="001E19C7"/>
    <w:rsid w:val="0021754E"/>
    <w:rsid w:val="00257CA7"/>
    <w:rsid w:val="002B0657"/>
    <w:rsid w:val="002F7E75"/>
    <w:rsid w:val="00354F0D"/>
    <w:rsid w:val="0036106A"/>
    <w:rsid w:val="00393D90"/>
    <w:rsid w:val="00394DE0"/>
    <w:rsid w:val="0046002F"/>
    <w:rsid w:val="00464E4B"/>
    <w:rsid w:val="004765B6"/>
    <w:rsid w:val="004C00D5"/>
    <w:rsid w:val="004E7C49"/>
    <w:rsid w:val="00534C7A"/>
    <w:rsid w:val="005B35E4"/>
    <w:rsid w:val="006B2201"/>
    <w:rsid w:val="006D41C2"/>
    <w:rsid w:val="00704AE6"/>
    <w:rsid w:val="0073510A"/>
    <w:rsid w:val="00752DE0"/>
    <w:rsid w:val="00770BBA"/>
    <w:rsid w:val="007C5F44"/>
    <w:rsid w:val="007E03DA"/>
    <w:rsid w:val="00807DC6"/>
    <w:rsid w:val="00861999"/>
    <w:rsid w:val="00862F86"/>
    <w:rsid w:val="008B0068"/>
    <w:rsid w:val="008D17CB"/>
    <w:rsid w:val="0092096E"/>
    <w:rsid w:val="0093172E"/>
    <w:rsid w:val="009B1C03"/>
    <w:rsid w:val="009F240C"/>
    <w:rsid w:val="00A31F11"/>
    <w:rsid w:val="00B16C60"/>
    <w:rsid w:val="00B17593"/>
    <w:rsid w:val="00BB511E"/>
    <w:rsid w:val="00C2374A"/>
    <w:rsid w:val="00C60982"/>
    <w:rsid w:val="00CB20A9"/>
    <w:rsid w:val="00CD2D72"/>
    <w:rsid w:val="00CF7619"/>
    <w:rsid w:val="00D06FCF"/>
    <w:rsid w:val="00D24FE2"/>
    <w:rsid w:val="00D80D9B"/>
    <w:rsid w:val="00DE5E9E"/>
    <w:rsid w:val="00E51B58"/>
    <w:rsid w:val="00EA7812"/>
    <w:rsid w:val="00EB3AA5"/>
    <w:rsid w:val="00F20668"/>
    <w:rsid w:val="00F345E0"/>
    <w:rsid w:val="00F748F8"/>
    <w:rsid w:val="00F80B46"/>
    <w:rsid w:val="00F9501A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4412AF90"/>
  <w15:docId w15:val="{FE1F0B8C-E7FD-4879-AC44-3E34A39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A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F240C"/>
  </w:style>
  <w:style w:type="paragraph" w:styleId="a5">
    <w:name w:val="footer"/>
    <w:basedOn w:val="a"/>
    <w:link w:val="a6"/>
    <w:uiPriority w:val="99"/>
    <w:unhideWhenUsed/>
    <w:rsid w:val="009F24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F240C"/>
  </w:style>
  <w:style w:type="character" w:styleId="a7">
    <w:name w:val="annotation reference"/>
    <w:basedOn w:val="a0"/>
    <w:uiPriority w:val="99"/>
    <w:semiHidden/>
    <w:unhideWhenUsed/>
    <w:rsid w:val="0046002F"/>
    <w:rPr>
      <w:sz w:val="18"/>
      <w:szCs w:val="18"/>
    </w:rPr>
  </w:style>
  <w:style w:type="paragraph" w:styleId="a8">
    <w:name w:val="annotation text"/>
    <w:basedOn w:val="a"/>
    <w:link w:val="a9"/>
    <w:uiPriority w:val="99"/>
    <w:unhideWhenUsed/>
    <w:rsid w:val="0046002F"/>
    <w:pPr>
      <w:jc w:val="left"/>
    </w:pPr>
  </w:style>
  <w:style w:type="character" w:customStyle="1" w:styleId="a9">
    <w:name w:val="コメント文字列 (文字)"/>
    <w:basedOn w:val="a0"/>
    <w:link w:val="a8"/>
    <w:uiPriority w:val="99"/>
    <w:rsid w:val="0046002F"/>
  </w:style>
  <w:style w:type="paragraph" w:styleId="aa">
    <w:name w:val="annotation subject"/>
    <w:basedOn w:val="a8"/>
    <w:next w:val="a8"/>
    <w:link w:val="ab"/>
    <w:uiPriority w:val="99"/>
    <w:semiHidden/>
    <w:unhideWhenUsed/>
    <w:rsid w:val="0046002F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6002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600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46002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8619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7ACCA-F613-4E45-A5D7-9F6ECB57DF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E4C9F6-0A17-499F-9B2B-BCCF7AA9F8DC}"/>
</file>

<file path=customXml/itemProps3.xml><?xml version="1.0" encoding="utf-8"?>
<ds:datastoreItem xmlns:ds="http://schemas.openxmlformats.org/officeDocument/2006/customXml" ds:itemID="{889DDABE-23EE-4E6C-9F81-A961AFA830C5}"/>
</file>

<file path=customXml/itemProps4.xml><?xml version="1.0" encoding="utf-8"?>
<ds:datastoreItem xmlns:ds="http://schemas.openxmlformats.org/officeDocument/2006/customXml" ds:itemID="{E7F56F8B-461F-451B-9DAB-CF459E961096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61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26</cp:revision>
  <cp:lastPrinted>2020-04-28T08:17:00Z</cp:lastPrinted>
  <dcterms:created xsi:type="dcterms:W3CDTF">2015-10-30T11:19:00Z</dcterms:created>
  <dcterms:modified xsi:type="dcterms:W3CDTF">2021-08-31T06:40:00Z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