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57FDC" w14:textId="2F1B4D53" w:rsidR="00ED05B3" w:rsidRPr="00AC1D38" w:rsidRDefault="00AC1D38">
      <w:pPr>
        <w:rPr>
          <w:rFonts w:ascii="ＭＳ 明朝" w:eastAsia="ＭＳ 明朝" w:hAnsi="ＭＳ 明朝"/>
          <w:b/>
          <w:sz w:val="24"/>
        </w:rPr>
      </w:pPr>
      <w:r w:rsidRPr="00AC1D38">
        <w:rPr>
          <w:rFonts w:ascii="ＭＳ 明朝" w:eastAsia="ＭＳ 明朝" w:hAnsi="ＭＳ 明朝" w:hint="eastAsia"/>
          <w:b/>
          <w:sz w:val="24"/>
        </w:rPr>
        <w:t>情報</w:t>
      </w:r>
      <w:r w:rsidR="000E0943" w:rsidRPr="000E0943">
        <w:rPr>
          <w:rFonts w:ascii="Century" w:eastAsia="ＭＳ 明朝" w:hAnsi="Century" w:cs="Times New Roman" w:hint="eastAsia"/>
          <w:b/>
          <w:bCs/>
        </w:rPr>
        <w:t>Run</w:t>
      </w:r>
      <w:r w:rsidRPr="00AC1D38">
        <w:rPr>
          <w:rFonts w:ascii="ＭＳ 明朝" w:eastAsia="ＭＳ 明朝" w:hAnsi="ＭＳ 明朝" w:hint="eastAsia"/>
          <w:b/>
          <w:sz w:val="24"/>
        </w:rPr>
        <w:t xml:space="preserve">ning：　</w:t>
      </w:r>
      <w:r w:rsidR="00FA5365" w:rsidRPr="00AC1D38">
        <w:rPr>
          <w:rFonts w:ascii="ＭＳ 明朝" w:eastAsia="ＭＳ 明朝" w:hAnsi="ＭＳ 明朝" w:hint="eastAsia"/>
          <w:b/>
          <w:sz w:val="24"/>
        </w:rPr>
        <w:t>語彙</w:t>
      </w:r>
      <w:r w:rsidR="00AD790B" w:rsidRPr="00AC1D38">
        <w:rPr>
          <w:rFonts w:ascii="ＭＳ 明朝" w:eastAsia="ＭＳ 明朝" w:hAnsi="ＭＳ 明朝" w:hint="eastAsia"/>
          <w:b/>
          <w:sz w:val="24"/>
        </w:rPr>
        <w:t>７</w:t>
      </w:r>
    </w:p>
    <w:p w14:paraId="2E86ED58" w14:textId="77777777" w:rsidR="00FA5365" w:rsidRDefault="00AD790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13</w:t>
      </w:r>
      <w:r w:rsidR="009532DD">
        <w:rPr>
          <w:rFonts w:ascii="ＭＳ 明朝" w:eastAsia="ＭＳ 明朝" w:hAnsi="ＭＳ 明朝" w:hint="eastAsia"/>
        </w:rPr>
        <w:t>.</w:t>
      </w:r>
      <w:r>
        <w:rPr>
          <w:rFonts w:ascii="ＭＳ 明朝" w:eastAsia="ＭＳ 明朝" w:hAnsi="ＭＳ 明朝" w:hint="eastAsia"/>
        </w:rPr>
        <w:t>仕事</w:t>
      </w:r>
      <w:r w:rsidR="009532DD">
        <w:rPr>
          <w:rFonts w:ascii="ＭＳ 明朝" w:eastAsia="ＭＳ 明朝" w:hAnsi="ＭＳ 明朝" w:hint="eastAsia"/>
        </w:rPr>
        <w:t>に</w:t>
      </w:r>
      <w:r w:rsidR="00FA5365">
        <w:rPr>
          <w:rFonts w:ascii="ＭＳ 明朝" w:eastAsia="ＭＳ 明朝" w:hAnsi="ＭＳ 明朝" w:hint="eastAsia"/>
        </w:rPr>
        <w:t>関係</w:t>
      </w:r>
      <w:r w:rsidR="00FA5365" w:rsidRPr="00FA5365">
        <w:rPr>
          <w:rFonts w:ascii="ＭＳ 明朝" w:eastAsia="ＭＳ 明朝" w:hAnsi="ＭＳ 明朝" w:hint="eastAsia"/>
        </w:rPr>
        <w:t>する言葉</w:t>
      </w:r>
      <w:r>
        <w:rPr>
          <w:rFonts w:ascii="ＭＳ 明朝" w:eastAsia="ＭＳ 明朝" w:hAnsi="ＭＳ 明朝" w:hint="eastAsia"/>
        </w:rPr>
        <w:t>（１）</w:t>
      </w:r>
    </w:p>
    <w:p w14:paraId="094C1B52" w14:textId="77777777" w:rsidR="00FA5365" w:rsidRDefault="00FA536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練習１：</w:t>
      </w:r>
    </w:p>
    <w:p w14:paraId="3A1F9DD4" w14:textId="77777777" w:rsidR="004A4036" w:rsidRDefault="004A4036" w:rsidP="004A403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47C0BDCE" w14:textId="7AD69725" w:rsidR="00FA5365" w:rsidRPr="004A4036" w:rsidRDefault="00FA5365">
      <w:pPr>
        <w:rPr>
          <w:rFonts w:ascii="ＭＳ 明朝" w:eastAsia="ＭＳ 明朝" w:hAnsi="ＭＳ 明朝"/>
        </w:rPr>
      </w:pPr>
    </w:p>
    <w:p w14:paraId="483E5756" w14:textId="10907FF9" w:rsidR="00FA5365" w:rsidRDefault="004A403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①(　　)期間中は、時給が少し低くなります。</w:t>
      </w:r>
    </w:p>
    <w:p w14:paraId="128A1BD9" w14:textId="31FEC9FD" w:rsidR="004A4036" w:rsidRDefault="004A403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②交通費が(　　)されるなら、通いやすいね。</w:t>
      </w:r>
    </w:p>
    <w:p w14:paraId="1AA94D5E" w14:textId="12917F15" w:rsidR="00FA5365" w:rsidRDefault="00D9333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③今日は(　　)なので、21：30に家を出ます。</w:t>
      </w:r>
    </w:p>
    <w:p w14:paraId="6C09E1CB" w14:textId="1657A3A6" w:rsidR="00FA5365" w:rsidRDefault="00D9333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④ご不明な点がございましたら、下記までお気軽に(　　)ください。</w:t>
      </w:r>
    </w:p>
    <w:p w14:paraId="52280FFF" w14:textId="571785A7" w:rsidR="00FA5365" w:rsidRDefault="00D93337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</w:t>
      </w:r>
      <w:r w:rsidR="00961B3D">
        <w:rPr>
          <w:rFonts w:ascii="ＭＳ 明朝" w:eastAsia="ＭＳ 明朝" w:hAnsi="ＭＳ 明朝" w:hint="eastAsia"/>
        </w:rPr>
        <w:t>希望(　　)は、毎月15日までに提出してください。</w:t>
      </w:r>
    </w:p>
    <w:p w14:paraId="65FA8F2A" w14:textId="547D9601" w:rsidR="00FA5365" w:rsidRDefault="00961B3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⑥私の父は、来月から大阪に(　　)することになりました。</w:t>
      </w:r>
    </w:p>
    <w:p w14:paraId="58531CD1" w14:textId="286845E0" w:rsidR="00FA5365" w:rsidRDefault="00961B3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⑦(　　)を始めたいですが、何から始めたらいいかわかりません。</w:t>
      </w:r>
    </w:p>
    <w:p w14:paraId="0785609C" w14:textId="19186102" w:rsidR="00FA5365" w:rsidRDefault="00961B3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</w:t>
      </w:r>
      <w:r w:rsidR="000A2FDD">
        <w:rPr>
          <w:rFonts w:ascii="ＭＳ 明朝" w:eastAsia="ＭＳ 明朝" w:hAnsi="ＭＳ 明朝" w:hint="eastAsia"/>
        </w:rPr>
        <w:t>面接の際は(　　)を必ずお持ちください。</w:t>
      </w:r>
    </w:p>
    <w:p w14:paraId="22D7FC9E" w14:textId="77777777" w:rsidR="00FA5365" w:rsidRDefault="00FA5365">
      <w:pPr>
        <w:rPr>
          <w:rFonts w:ascii="ＭＳ 明朝" w:eastAsia="ＭＳ 明朝" w:hAnsi="ＭＳ 明朝"/>
        </w:rPr>
      </w:pPr>
    </w:p>
    <w:p w14:paraId="5302F8DD" w14:textId="257D6146" w:rsidR="00FA5365" w:rsidRDefault="000A2FDD">
      <w:pPr>
        <w:rPr>
          <w:rFonts w:ascii="ＭＳ 明朝" w:eastAsia="ＭＳ 明朝" w:hAnsi="ＭＳ 明朝"/>
        </w:rPr>
      </w:pPr>
      <w:r w:rsidRPr="004A4036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76DA0950" wp14:editId="6D12E92E">
                <wp:extent cx="4371975" cy="1404620"/>
                <wp:effectExtent l="0" t="0" r="28575" b="13970"/>
                <wp:docPr id="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3E519" w14:textId="5DD1436F" w:rsidR="00221D5A" w:rsidRPr="000A2C9D" w:rsidRDefault="00221D5A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a.支給　　　b.転勤　　　c.就職活動　　　d.履歴書　　　e.シフト</w:t>
                            </w:r>
                          </w:p>
                          <w:p w14:paraId="08DD76EF" w14:textId="1248D06A" w:rsidR="00221D5A" w:rsidRPr="000A2C9D" w:rsidRDefault="00221D5A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 xml:space="preserve">f.研修　　　g.お問い合わせ　　h.退職　　 </w:t>
                            </w:r>
                            <w:proofErr w:type="spellStart"/>
                            <w:r w:rsidRPr="000A2C9D">
                              <w:rPr>
                                <w:rFonts w:ascii="ＭＳ 明朝" w:eastAsia="ＭＳ 明朝" w:hAnsi="ＭＳ 明朝"/>
                              </w:rPr>
                              <w:t>i</w:t>
                            </w:r>
                            <w:proofErr w:type="spellEnd"/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.夜勤　　　　j.求人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6DA0950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44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">
                <v:textbox style="mso-fit-shape-to-text:t">
                  <w:txbxContent>
                    <w:p w14:paraId="28A3E519" w14:textId="5DD1436F" w:rsidR="00221D5A" w:rsidRPr="000A2C9D" w:rsidRDefault="00221D5A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a.支給　　　b.転勤　　　c.就職活動　　　d.履歴書　　　e.シフト</w:t>
                      </w:r>
                    </w:p>
                    <w:p w14:paraId="08DD76EF" w14:textId="1248D06A" w:rsidR="00221D5A" w:rsidRPr="000A2C9D" w:rsidRDefault="00221D5A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 xml:space="preserve">f.研修　　　g.お問い合わせ　　h.退職　　 </w:t>
                      </w:r>
                      <w:proofErr w:type="spellStart"/>
                      <w:r w:rsidRPr="000A2C9D">
                        <w:rPr>
                          <w:rFonts w:ascii="ＭＳ 明朝" w:eastAsia="ＭＳ 明朝" w:hAnsi="ＭＳ 明朝"/>
                        </w:rPr>
                        <w:t>i</w:t>
                      </w:r>
                      <w:proofErr w:type="spellEnd"/>
                      <w:r w:rsidRPr="000A2C9D">
                        <w:rPr>
                          <w:rFonts w:ascii="ＭＳ 明朝" w:eastAsia="ＭＳ 明朝" w:hAnsi="ＭＳ 明朝" w:hint="eastAsia"/>
                        </w:rPr>
                        <w:t>.夜勤　　　　j.求人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120A5B" w14:textId="027A362F" w:rsidR="00FA5365" w:rsidRDefault="00FA5365">
      <w:pPr>
        <w:rPr>
          <w:rFonts w:ascii="ＭＳ 明朝" w:eastAsia="ＭＳ 明朝" w:hAnsi="ＭＳ 明朝"/>
        </w:rPr>
      </w:pPr>
    </w:p>
    <w:p w14:paraId="33241742" w14:textId="77777777" w:rsidR="00FA5365" w:rsidRDefault="00FA5365">
      <w:pPr>
        <w:rPr>
          <w:rFonts w:ascii="ＭＳ 明朝" w:eastAsia="ＭＳ 明朝" w:hAnsi="ＭＳ 明朝"/>
        </w:rPr>
      </w:pPr>
    </w:p>
    <w:p w14:paraId="0A9CFC6C" w14:textId="08DAFD4E" w:rsidR="00FA5365" w:rsidRDefault="00FA5365">
      <w:pPr>
        <w:rPr>
          <w:rFonts w:ascii="ＭＳ 明朝" w:eastAsia="ＭＳ 明朝" w:hAnsi="ＭＳ 明朝"/>
        </w:rPr>
      </w:pPr>
    </w:p>
    <w:p w14:paraId="0098F8C6" w14:textId="77777777" w:rsidR="000A2FDD" w:rsidRDefault="000A2FDD" w:rsidP="000A2FD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)に合うものをa～eの中から一つ選び、適切な形に変えなさい。</w:t>
      </w:r>
    </w:p>
    <w:p w14:paraId="438C6C9D" w14:textId="77777777" w:rsidR="00FA5365" w:rsidRPr="000A2FDD" w:rsidRDefault="00FA5365">
      <w:pPr>
        <w:rPr>
          <w:rFonts w:ascii="ＭＳ 明朝" w:eastAsia="ＭＳ 明朝" w:hAnsi="ＭＳ 明朝"/>
        </w:rPr>
      </w:pPr>
    </w:p>
    <w:p w14:paraId="7D2F9168" w14:textId="62A8C17B" w:rsidR="00FA5365" w:rsidRDefault="000A2FD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①職員</w:t>
      </w:r>
      <w:r w:rsidR="000E0943">
        <w:rPr>
          <w:rFonts w:ascii="ＭＳ 明朝" w:eastAsia="ＭＳ 明朝" w:hAnsi="ＭＳ 明朝" w:hint="eastAsia"/>
        </w:rPr>
        <w:t>不足だから、</w:t>
      </w:r>
      <w:r>
        <w:rPr>
          <w:rFonts w:ascii="ＭＳ 明朝" w:eastAsia="ＭＳ 明朝" w:hAnsi="ＭＳ 明朝" w:hint="eastAsia"/>
        </w:rPr>
        <w:t>新しい人を</w:t>
      </w:r>
      <w:r w:rsidR="000E0943">
        <w:rPr>
          <w:rFonts w:ascii="ＭＳ 明朝" w:eastAsia="ＭＳ 明朝" w:hAnsi="ＭＳ 明朝" w:hint="eastAsia"/>
        </w:rPr>
        <w:t>(　　　　)いるんだけどなかなか応募がないんだ。</w:t>
      </w:r>
    </w:p>
    <w:p w14:paraId="24EA42D6" w14:textId="193AABAD" w:rsidR="00FA5365" w:rsidRDefault="000E094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②いつ(　　　　　　　)か分からないから、怖いなあ。</w:t>
      </w:r>
    </w:p>
    <w:p w14:paraId="4A12CF8D" w14:textId="3A3D5245" w:rsidR="00FA5365" w:rsidRDefault="000E094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③(　　　　)時は必ず手袋をしてください。</w:t>
      </w:r>
    </w:p>
    <w:p w14:paraId="55F48613" w14:textId="5B7E84EF" w:rsidR="00FA5365" w:rsidRDefault="000A2FDD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④この仕事は今までやったことないんだけど、(　　　)もらえるかな。</w:t>
      </w:r>
    </w:p>
    <w:p w14:paraId="20C858CD" w14:textId="601B41A1" w:rsidR="00FA5365" w:rsidRDefault="000E0943">
      <w:pPr>
        <w:rPr>
          <w:rFonts w:ascii="ＭＳ 明朝" w:eastAsia="ＭＳ 明朝" w:hAnsi="ＭＳ 明朝"/>
        </w:rPr>
      </w:pPr>
      <w:r w:rsidRPr="000A2FDD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2B2E2D2E" wp14:editId="36E4C24C">
                <wp:extent cx="4467225" cy="1404620"/>
                <wp:effectExtent l="0" t="0" r="28575" b="13970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DA0EF" w14:textId="473A8BED" w:rsidR="00221D5A" w:rsidRPr="000A2C9D" w:rsidRDefault="00221D5A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0A2C9D">
                              <w:rPr>
                                <w:rFonts w:ascii="ＭＳ 明朝" w:eastAsia="ＭＳ 明朝" w:hAnsi="ＭＳ 明朝" w:hint="eastAsia"/>
                              </w:rPr>
                              <w:t>a.雇う　　b.募集する　　c.作業する　　d.入社する　e.リストラする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2E2D2E" id="_x0000_s1027" type="#_x0000_t202" style="width:351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">
                <v:textbox style="mso-fit-shape-to-text:t">
                  <w:txbxContent>
                    <w:p w14:paraId="60DDA0EF" w14:textId="473A8BED" w:rsidR="00221D5A" w:rsidRPr="000A2C9D" w:rsidRDefault="00221D5A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0A2C9D">
                        <w:rPr>
                          <w:rFonts w:ascii="ＭＳ 明朝" w:eastAsia="ＭＳ 明朝" w:hAnsi="ＭＳ 明朝" w:hint="eastAsia"/>
                        </w:rPr>
                        <w:t>a.雇う　　b.募集する　　c.作業する　　d.入社する　e.リストラする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18C835" w14:textId="77777777" w:rsidR="001039C1" w:rsidRDefault="00AD790B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14.仕事</w:t>
      </w:r>
      <w:r w:rsidR="001039C1">
        <w:rPr>
          <w:rFonts w:ascii="ＭＳ 明朝" w:eastAsia="ＭＳ 明朝" w:hAnsi="ＭＳ 明朝" w:hint="eastAsia"/>
        </w:rPr>
        <w:t>に関係する言葉</w:t>
      </w:r>
      <w:r>
        <w:rPr>
          <w:rFonts w:ascii="ＭＳ 明朝" w:eastAsia="ＭＳ 明朝" w:hAnsi="ＭＳ 明朝" w:hint="eastAsia"/>
        </w:rPr>
        <w:t>（２）</w:t>
      </w:r>
    </w:p>
    <w:p w14:paraId="47C58C45" w14:textId="4CCF2D8E" w:rsidR="001039C1" w:rsidRDefault="001039C1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練習３：</w:t>
      </w:r>
    </w:p>
    <w:p w14:paraId="43137508" w14:textId="762C1E3A" w:rsidR="00314175" w:rsidRDefault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１）つぎの(　　　)に合うものをa～ｊの中から一つ選びなさい。</w:t>
      </w:r>
    </w:p>
    <w:p w14:paraId="1590A07E" w14:textId="77777777" w:rsidR="00314175" w:rsidRDefault="00314175">
      <w:pPr>
        <w:rPr>
          <w:rFonts w:ascii="ＭＳ 明朝" w:eastAsia="ＭＳ 明朝" w:hAnsi="ＭＳ 明朝"/>
        </w:rPr>
      </w:pPr>
    </w:p>
    <w:p w14:paraId="2AF4D517" w14:textId="6AA351A2" w:rsidR="00314175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①赤いシャツを着ているのが、当社の(　　　)です。</w:t>
      </w:r>
    </w:p>
    <w:p w14:paraId="0D9FAE8D" w14:textId="01B4A522" w:rsidR="00314175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②少し(　　　)してから続きをやりましょうか。</w:t>
      </w:r>
    </w:p>
    <w:p w14:paraId="41F7FD83" w14:textId="77777777" w:rsidR="00314175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③(　　　)内は禁煙なのでタバコは外で吸ってください。</w:t>
      </w:r>
    </w:p>
    <w:p w14:paraId="61C55D75" w14:textId="77777777" w:rsidR="00314175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④２週間の(　　　)がとれたので、家族で海外旅行に行くつもりだ。</w:t>
      </w:r>
    </w:p>
    <w:p w14:paraId="6B9F4DA8" w14:textId="5F0485E5" w:rsidR="00314175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⑤宿題が終わらないから、今日は(　　　)するしかない。</w:t>
      </w:r>
    </w:p>
    <w:p w14:paraId="59732568" w14:textId="64306D59" w:rsidR="00314175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⑥なかなかいい(　　　)が出ず、会議は２時間も長引いた。</w:t>
      </w:r>
    </w:p>
    <w:p w14:paraId="316EFEE4" w14:textId="7A219C33" w:rsidR="00314175" w:rsidRPr="001B0FFE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⑦その仕事の(　　　)は山田さんだったはずです。</w:t>
      </w:r>
    </w:p>
    <w:p w14:paraId="0A355131" w14:textId="2E64D1FE" w:rsidR="00314175" w:rsidRDefault="00314175" w:rsidP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⑧(　　　)と話す時は失礼のないように気を付けましょう。</w:t>
      </w:r>
    </w:p>
    <w:p w14:paraId="00A30604" w14:textId="6F5E2823" w:rsidR="001039C1" w:rsidRPr="00314175" w:rsidRDefault="001039C1">
      <w:pPr>
        <w:rPr>
          <w:rFonts w:ascii="ＭＳ 明朝" w:eastAsia="ＭＳ 明朝" w:hAnsi="ＭＳ 明朝"/>
        </w:rPr>
      </w:pPr>
    </w:p>
    <w:p w14:paraId="092A7DDB" w14:textId="20A683D3" w:rsidR="001039C1" w:rsidRDefault="00314175">
      <w:pPr>
        <w:rPr>
          <w:rFonts w:ascii="ＭＳ 明朝" w:eastAsia="ＭＳ 明朝" w:hAnsi="ＭＳ 明朝"/>
        </w:rPr>
      </w:pPr>
      <w:r w:rsidRPr="001B0FFE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6A633FC2" wp14:editId="133CD657">
                <wp:extent cx="4000500" cy="1404620"/>
                <wp:effectExtent l="0" t="0" r="19050" b="1397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AFA9" w14:textId="256BF8B8" w:rsidR="00221D5A" w:rsidRPr="00E255F4" w:rsidRDefault="00221D5A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E255F4">
                              <w:rPr>
                                <w:rFonts w:ascii="ＭＳ 明朝" w:eastAsia="ＭＳ 明朝" w:hAnsi="ＭＳ 明朝" w:hint="eastAsia"/>
                              </w:rPr>
                              <w:t>a.組織　　　b.スタッフ　　　c.案　　　d.契約　　　e.徹夜</w:t>
                            </w:r>
                          </w:p>
                          <w:p w14:paraId="5FB2E605" w14:textId="228080B5" w:rsidR="00221D5A" w:rsidRPr="00E255F4" w:rsidRDefault="00221D5A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E255F4">
                              <w:rPr>
                                <w:rFonts w:ascii="ＭＳ 明朝" w:eastAsia="ＭＳ 明朝" w:hAnsi="ＭＳ 明朝" w:hint="eastAsia"/>
                              </w:rPr>
                              <w:t>f.</w:t>
                            </w:r>
                            <w:r w:rsidRPr="00E255F4">
                              <w:rPr>
                                <w:rFonts w:ascii="ＭＳ 明朝" w:eastAsia="ＭＳ 明朝" w:hAnsi="ＭＳ 明朝" w:hint="eastAsia"/>
                              </w:rPr>
                              <w:t xml:space="preserve">担当　　　g.オフィス　　　h.休暇　　</w:t>
                            </w:r>
                            <w:proofErr w:type="spellStart"/>
                            <w:r w:rsidRPr="00E255F4">
                              <w:rPr>
                                <w:rFonts w:ascii="ＭＳ 明朝" w:eastAsia="ＭＳ 明朝" w:hAnsi="ＭＳ 明朝" w:hint="eastAsia"/>
                              </w:rPr>
                              <w:t>i</w:t>
                            </w:r>
                            <w:proofErr w:type="spellEnd"/>
                            <w:r w:rsidRPr="00E255F4">
                              <w:rPr>
                                <w:rFonts w:ascii="ＭＳ 明朝" w:eastAsia="ＭＳ 明朝" w:hAnsi="ＭＳ 明朝" w:hint="eastAsia"/>
                              </w:rPr>
                              <w:t>.休憩　　　 j.上司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633FC2" id="_x0000_s1028" type="#_x0000_t202" style="width:3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">
                <v:textbox style="mso-fit-shape-to-text:t">
                  <w:txbxContent>
                    <w:p w14:paraId="5485AFA9" w14:textId="256BF8B8" w:rsidR="00221D5A" w:rsidRPr="00E255F4" w:rsidRDefault="00221D5A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E255F4">
                        <w:rPr>
                          <w:rFonts w:ascii="ＭＳ 明朝" w:eastAsia="ＭＳ 明朝" w:hAnsi="ＭＳ 明朝" w:hint="eastAsia"/>
                        </w:rPr>
                        <w:t>a.組織　　　b.スタッフ　　　c.案　　　d.契約　　　e.徹夜</w:t>
                      </w:r>
                    </w:p>
                    <w:p w14:paraId="5FB2E605" w14:textId="228080B5" w:rsidR="00221D5A" w:rsidRPr="00E255F4" w:rsidRDefault="00221D5A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E255F4">
                        <w:rPr>
                          <w:rFonts w:ascii="ＭＳ 明朝" w:eastAsia="ＭＳ 明朝" w:hAnsi="ＭＳ 明朝" w:hint="eastAsia"/>
                        </w:rPr>
                        <w:t>f.</w:t>
                      </w:r>
                      <w:r w:rsidRPr="00E255F4">
                        <w:rPr>
                          <w:rFonts w:ascii="ＭＳ 明朝" w:eastAsia="ＭＳ 明朝" w:hAnsi="ＭＳ 明朝" w:hint="eastAsia"/>
                        </w:rPr>
                        <w:t xml:space="preserve">担当　　　g.オフィス　　　h.休暇　　</w:t>
                      </w:r>
                      <w:proofErr w:type="spellStart"/>
                      <w:r w:rsidRPr="00E255F4">
                        <w:rPr>
                          <w:rFonts w:ascii="ＭＳ 明朝" w:eastAsia="ＭＳ 明朝" w:hAnsi="ＭＳ 明朝" w:hint="eastAsia"/>
                        </w:rPr>
                        <w:t>i</w:t>
                      </w:r>
                      <w:proofErr w:type="spellEnd"/>
                      <w:r w:rsidRPr="00E255F4">
                        <w:rPr>
                          <w:rFonts w:ascii="ＭＳ 明朝" w:eastAsia="ＭＳ 明朝" w:hAnsi="ＭＳ 明朝" w:hint="eastAsia"/>
                        </w:rPr>
                        <w:t>.休憩　　　 j.上司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2AE917" w14:textId="0BC85553" w:rsidR="001039C1" w:rsidRDefault="001039C1">
      <w:pPr>
        <w:rPr>
          <w:rFonts w:ascii="ＭＳ 明朝" w:eastAsia="ＭＳ 明朝" w:hAnsi="ＭＳ 明朝"/>
        </w:rPr>
      </w:pPr>
    </w:p>
    <w:p w14:paraId="308F0645" w14:textId="5478FC2F" w:rsidR="001039C1" w:rsidRDefault="001039C1">
      <w:pPr>
        <w:rPr>
          <w:rFonts w:ascii="ＭＳ 明朝" w:eastAsia="ＭＳ 明朝" w:hAnsi="ＭＳ 明朝"/>
        </w:rPr>
      </w:pPr>
    </w:p>
    <w:p w14:paraId="79F04AAC" w14:textId="7DC8F935" w:rsidR="001039C1" w:rsidRDefault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２）つぎの(　　)に合うものをa～eの中から一つ選び、適切な形に変えなさい。</w:t>
      </w:r>
    </w:p>
    <w:p w14:paraId="126D9EE0" w14:textId="0C7E6DAD" w:rsidR="001039C1" w:rsidRDefault="001039C1">
      <w:pPr>
        <w:rPr>
          <w:rFonts w:ascii="ＭＳ 明朝" w:eastAsia="ＭＳ 明朝" w:hAnsi="ＭＳ 明朝"/>
        </w:rPr>
      </w:pPr>
    </w:p>
    <w:p w14:paraId="1274AA8E" w14:textId="639965F0" w:rsidR="001039C1" w:rsidRPr="00314175" w:rsidRDefault="00314175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C876A2">
        <w:rPr>
          <w:rFonts w:ascii="ＭＳ 明朝" w:eastAsia="ＭＳ 明朝" w:hAnsi="ＭＳ 明朝" w:hint="eastAsia"/>
        </w:rPr>
        <w:t>その電話は誰が(　　　　　)ましたか。</w:t>
      </w:r>
    </w:p>
    <w:p w14:paraId="52A934FE" w14:textId="47EA8B20" w:rsidR="00C876A2" w:rsidRDefault="00C876A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②締め切りが近いので、今日はこの仕事に(　　　)ます。</w:t>
      </w:r>
    </w:p>
    <w:p w14:paraId="2B672ABE" w14:textId="79F44A44" w:rsidR="00C876A2" w:rsidRDefault="004A4036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③彼は(　　　　　)ことにはあまり興味がないそうだ。</w:t>
      </w:r>
    </w:p>
    <w:p w14:paraId="20BFBF63" w14:textId="65E2F53A" w:rsidR="001039C1" w:rsidRPr="00C876A2" w:rsidRDefault="00C876A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④ミーティングの時間を(　　　　)もらえませんか。</w:t>
      </w:r>
    </w:p>
    <w:p w14:paraId="400E2333" w14:textId="48EBD07C" w:rsidR="001039C1" w:rsidRDefault="001039C1">
      <w:pPr>
        <w:rPr>
          <w:rFonts w:ascii="ＭＳ 明朝" w:eastAsia="ＭＳ 明朝" w:hAnsi="ＭＳ 明朝"/>
        </w:rPr>
      </w:pPr>
    </w:p>
    <w:p w14:paraId="5041CB9E" w14:textId="1955DDBC" w:rsidR="00221D5A" w:rsidRDefault="00C876A2" w:rsidP="002F2CA3">
      <w:pPr>
        <w:rPr>
          <w:rFonts w:ascii="ＭＳ 明朝" w:eastAsia="ＭＳ 明朝" w:hAnsi="ＭＳ 明朝"/>
        </w:rPr>
      </w:pPr>
      <w:r w:rsidRPr="00C876A2">
        <w:rPr>
          <w:rFonts w:ascii="ＭＳ 明朝" w:eastAsia="ＭＳ 明朝" w:hAnsi="ＭＳ 明朝"/>
          <w:noProof/>
        </w:rPr>
        <mc:AlternateContent>
          <mc:Choice Requires="wps">
            <w:drawing>
              <wp:inline distT="0" distB="0" distL="0" distR="0" wp14:anchorId="06F77506" wp14:editId="12AF2F88">
                <wp:extent cx="3952875" cy="1404620"/>
                <wp:effectExtent l="0" t="0" r="28575" b="13970"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2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7A057" w14:textId="284A5E78" w:rsidR="00221D5A" w:rsidRPr="004A4036" w:rsidRDefault="00221D5A">
                            <w:pPr>
                              <w:rPr>
                                <w:rFonts w:ascii="ＭＳ 明朝" w:eastAsia="ＭＳ 明朝" w:hAnsi="ＭＳ 明朝"/>
                              </w:rPr>
                            </w:pPr>
                            <w:r w:rsidRPr="004A4036">
                              <w:rPr>
                                <w:rFonts w:ascii="ＭＳ 明朝" w:eastAsia="ＭＳ 明朝" w:hAnsi="ＭＳ 明朝" w:hint="eastAsia"/>
                              </w:rPr>
                              <w:t>a.変更する　b.とりつぐ　c.さぼる　d.集中する　e.出世する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F77506" id="_x0000_s1029" type="#_x0000_t202" style="width:3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">
                <v:textbox style="mso-fit-shape-to-text:t">
                  <w:txbxContent>
                    <w:p w14:paraId="7A47A057" w14:textId="284A5E78" w:rsidR="00221D5A" w:rsidRPr="004A4036" w:rsidRDefault="00221D5A">
                      <w:pPr>
                        <w:rPr>
                          <w:rFonts w:ascii="ＭＳ 明朝" w:eastAsia="ＭＳ 明朝" w:hAnsi="ＭＳ 明朝"/>
                        </w:rPr>
                      </w:pPr>
                      <w:r w:rsidRPr="004A4036">
                        <w:rPr>
                          <w:rFonts w:ascii="ＭＳ 明朝" w:eastAsia="ＭＳ 明朝" w:hAnsi="ＭＳ 明朝" w:hint="eastAsia"/>
                        </w:rPr>
                        <w:t>a.変更する　b.とりつぐ　c.さぼる　d.集中する　e.出世する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2846D2" w14:textId="77777777" w:rsidR="007926ED" w:rsidRDefault="007926ED" w:rsidP="002F2CA3">
      <w:pPr>
        <w:rPr>
          <w:rFonts w:ascii="ＭＳ 明朝" w:eastAsia="ＭＳ 明朝" w:hAnsi="ＭＳ 明朝"/>
        </w:rPr>
      </w:pPr>
    </w:p>
    <w:p w14:paraId="23C3015F" w14:textId="43BDD306" w:rsidR="00221D5A" w:rsidRDefault="00E268E3" w:rsidP="002F2CA3">
      <w:pPr>
        <w:rPr>
          <w:rFonts w:ascii="ＭＳ 明朝" w:eastAsia="ＭＳ 明朝" w:hAnsi="ＭＳ 明朝"/>
          <w:noProof/>
        </w:rPr>
      </w:pPr>
      <w:r>
        <w:rPr>
          <w:rFonts w:ascii="ＭＳ 明朝" w:eastAsia="ＭＳ 明朝" w:hAnsi="ＭＳ 明朝" w:hint="eastAsia"/>
          <w:noProof/>
        </w:rPr>
        <w:lastRenderedPageBreak/>
        <w:t>【メモ】</w:t>
      </w:r>
    </w:p>
    <w:p w14:paraId="645561FF" w14:textId="036102B8" w:rsidR="00E268E3" w:rsidRDefault="00E268E3" w:rsidP="002F2CA3">
      <w:pPr>
        <w:rPr>
          <w:rFonts w:ascii="ＭＳ 明朝" w:eastAsia="ＭＳ 明朝" w:hAnsi="ＭＳ 明朝"/>
        </w:rPr>
      </w:pPr>
    </w:p>
    <w:p w14:paraId="3BB20D48" w14:textId="77777777" w:rsidR="00A0525F" w:rsidRDefault="00A0525F" w:rsidP="002F2CA3">
      <w:pPr>
        <w:rPr>
          <w:rFonts w:ascii="ＭＳ 明朝" w:eastAsia="ＭＳ 明朝" w:hAnsi="ＭＳ 明朝"/>
        </w:rPr>
      </w:pPr>
    </w:p>
    <w:p w14:paraId="05880F10" w14:textId="4FB67DE7" w:rsidR="00E268E3" w:rsidRDefault="00E268E3" w:rsidP="002F2CA3">
      <w:pPr>
        <w:rPr>
          <w:rFonts w:ascii="ＭＳ 明朝" w:eastAsia="ＭＳ 明朝" w:hAnsi="ＭＳ 明朝"/>
        </w:rPr>
      </w:pPr>
    </w:p>
    <w:p w14:paraId="2708DD63" w14:textId="1A21E9F8" w:rsidR="00E268E3" w:rsidRDefault="00E268E3" w:rsidP="002F2CA3">
      <w:pPr>
        <w:rPr>
          <w:rFonts w:ascii="ＭＳ 明朝" w:eastAsia="ＭＳ 明朝" w:hAnsi="ＭＳ 明朝"/>
        </w:rPr>
      </w:pPr>
    </w:p>
    <w:p w14:paraId="2219A21E" w14:textId="4C6D1644" w:rsidR="00E268E3" w:rsidRDefault="00E268E3" w:rsidP="002F2CA3">
      <w:pPr>
        <w:rPr>
          <w:rFonts w:ascii="ＭＳ 明朝" w:eastAsia="ＭＳ 明朝" w:hAnsi="ＭＳ 明朝"/>
        </w:rPr>
      </w:pPr>
    </w:p>
    <w:p w14:paraId="0FFBFF7B" w14:textId="5184BDD1" w:rsidR="00E268E3" w:rsidRDefault="00E268E3" w:rsidP="002F2CA3">
      <w:pPr>
        <w:rPr>
          <w:rFonts w:ascii="ＭＳ 明朝" w:eastAsia="ＭＳ 明朝" w:hAnsi="ＭＳ 明朝"/>
        </w:rPr>
      </w:pPr>
    </w:p>
    <w:p w14:paraId="6C72D43D" w14:textId="0C4515C9" w:rsidR="00E268E3" w:rsidRDefault="00E268E3" w:rsidP="002F2CA3">
      <w:pPr>
        <w:rPr>
          <w:rFonts w:ascii="ＭＳ 明朝" w:eastAsia="ＭＳ 明朝" w:hAnsi="ＭＳ 明朝"/>
        </w:rPr>
      </w:pPr>
    </w:p>
    <w:p w14:paraId="5161699B" w14:textId="211D31E2" w:rsidR="00E268E3" w:rsidRDefault="00E268E3" w:rsidP="002F2CA3">
      <w:pPr>
        <w:rPr>
          <w:rFonts w:ascii="ＭＳ 明朝" w:eastAsia="ＭＳ 明朝" w:hAnsi="ＭＳ 明朝"/>
        </w:rPr>
      </w:pPr>
    </w:p>
    <w:p w14:paraId="780F6505" w14:textId="01A35A52" w:rsidR="00E268E3" w:rsidRDefault="00E268E3" w:rsidP="002F2CA3">
      <w:pPr>
        <w:rPr>
          <w:rFonts w:ascii="ＭＳ 明朝" w:eastAsia="ＭＳ 明朝" w:hAnsi="ＭＳ 明朝"/>
        </w:rPr>
      </w:pPr>
    </w:p>
    <w:p w14:paraId="72CCA5AC" w14:textId="2FFCA5EE" w:rsidR="00E268E3" w:rsidRDefault="00E268E3" w:rsidP="002F2CA3">
      <w:pPr>
        <w:rPr>
          <w:rFonts w:ascii="ＭＳ 明朝" w:eastAsia="ＭＳ 明朝" w:hAnsi="ＭＳ 明朝"/>
        </w:rPr>
      </w:pPr>
    </w:p>
    <w:p w14:paraId="0A7676CD" w14:textId="7DB85A0E" w:rsidR="00E268E3" w:rsidRDefault="00E268E3" w:rsidP="002F2CA3">
      <w:pPr>
        <w:rPr>
          <w:rFonts w:ascii="ＭＳ 明朝" w:eastAsia="ＭＳ 明朝" w:hAnsi="ＭＳ 明朝"/>
        </w:rPr>
      </w:pPr>
    </w:p>
    <w:p w14:paraId="2463C525" w14:textId="228EF23D" w:rsidR="00E268E3" w:rsidRDefault="00E268E3" w:rsidP="002F2CA3">
      <w:pPr>
        <w:rPr>
          <w:rFonts w:ascii="ＭＳ 明朝" w:eastAsia="ＭＳ 明朝" w:hAnsi="ＭＳ 明朝"/>
        </w:rPr>
      </w:pPr>
    </w:p>
    <w:p w14:paraId="60EFC0CF" w14:textId="68C4BD4F" w:rsidR="00E268E3" w:rsidRDefault="00E268E3" w:rsidP="002F2CA3">
      <w:pPr>
        <w:rPr>
          <w:rFonts w:ascii="ＭＳ 明朝" w:eastAsia="ＭＳ 明朝" w:hAnsi="ＭＳ 明朝"/>
        </w:rPr>
      </w:pPr>
    </w:p>
    <w:p w14:paraId="5E9F600E" w14:textId="2334E98E" w:rsidR="00E268E3" w:rsidRDefault="00E268E3" w:rsidP="002F2CA3">
      <w:pPr>
        <w:rPr>
          <w:rFonts w:ascii="ＭＳ 明朝" w:eastAsia="ＭＳ 明朝" w:hAnsi="ＭＳ 明朝"/>
        </w:rPr>
      </w:pPr>
    </w:p>
    <w:p w14:paraId="3FF0B8B7" w14:textId="10EB0CF0" w:rsidR="00E268E3" w:rsidRDefault="00E268E3" w:rsidP="002F2CA3">
      <w:pPr>
        <w:rPr>
          <w:rFonts w:ascii="ＭＳ 明朝" w:eastAsia="ＭＳ 明朝" w:hAnsi="ＭＳ 明朝"/>
        </w:rPr>
      </w:pPr>
    </w:p>
    <w:p w14:paraId="245C1F77" w14:textId="7D2FEE9F" w:rsidR="00E268E3" w:rsidRDefault="00E268E3" w:rsidP="002F2CA3">
      <w:pPr>
        <w:rPr>
          <w:rFonts w:ascii="ＭＳ 明朝" w:eastAsia="ＭＳ 明朝" w:hAnsi="ＭＳ 明朝"/>
        </w:rPr>
      </w:pPr>
    </w:p>
    <w:p w14:paraId="32E23429" w14:textId="2AF7E00A" w:rsidR="00E268E3" w:rsidRDefault="00E268E3" w:rsidP="002F2CA3">
      <w:pPr>
        <w:rPr>
          <w:rFonts w:ascii="ＭＳ 明朝" w:eastAsia="ＭＳ 明朝" w:hAnsi="ＭＳ 明朝"/>
        </w:rPr>
      </w:pPr>
    </w:p>
    <w:p w14:paraId="025A9CA1" w14:textId="69377A6B" w:rsidR="00E268E3" w:rsidRDefault="00E268E3" w:rsidP="002F2CA3">
      <w:pPr>
        <w:rPr>
          <w:rFonts w:ascii="ＭＳ 明朝" w:eastAsia="ＭＳ 明朝" w:hAnsi="ＭＳ 明朝"/>
        </w:rPr>
      </w:pPr>
    </w:p>
    <w:p w14:paraId="106041FA" w14:textId="57CFDBE6" w:rsidR="00E268E3" w:rsidRDefault="00E268E3" w:rsidP="002F2CA3">
      <w:pPr>
        <w:rPr>
          <w:rFonts w:ascii="ＭＳ 明朝" w:eastAsia="ＭＳ 明朝" w:hAnsi="ＭＳ 明朝"/>
        </w:rPr>
      </w:pPr>
    </w:p>
    <w:p w14:paraId="5C33FCB7" w14:textId="5172E37A" w:rsidR="00E268E3" w:rsidRDefault="00E268E3" w:rsidP="002F2CA3">
      <w:pPr>
        <w:rPr>
          <w:rFonts w:ascii="ＭＳ 明朝" w:eastAsia="ＭＳ 明朝" w:hAnsi="ＭＳ 明朝"/>
        </w:rPr>
      </w:pPr>
    </w:p>
    <w:p w14:paraId="3F8DA7D8" w14:textId="386CF238" w:rsidR="00E268E3" w:rsidRDefault="00E268E3" w:rsidP="002F2CA3">
      <w:pPr>
        <w:rPr>
          <w:rFonts w:ascii="ＭＳ 明朝" w:eastAsia="ＭＳ 明朝" w:hAnsi="ＭＳ 明朝"/>
        </w:rPr>
      </w:pPr>
    </w:p>
    <w:p w14:paraId="469525A3" w14:textId="62D1A924" w:rsidR="00E268E3" w:rsidRDefault="00E268E3" w:rsidP="002F2CA3">
      <w:pPr>
        <w:rPr>
          <w:rFonts w:ascii="ＭＳ 明朝" w:eastAsia="ＭＳ 明朝" w:hAnsi="ＭＳ 明朝"/>
        </w:rPr>
      </w:pPr>
    </w:p>
    <w:p w14:paraId="2052BC7F" w14:textId="211615A0" w:rsidR="00E268E3" w:rsidRDefault="00E268E3" w:rsidP="002F2CA3">
      <w:pPr>
        <w:rPr>
          <w:rFonts w:ascii="ＭＳ 明朝" w:eastAsia="ＭＳ 明朝" w:hAnsi="ＭＳ 明朝"/>
        </w:rPr>
      </w:pPr>
    </w:p>
    <w:p w14:paraId="67486B85" w14:textId="6051C9B2" w:rsidR="00E268E3" w:rsidRDefault="00E268E3" w:rsidP="002F2CA3">
      <w:pPr>
        <w:rPr>
          <w:rFonts w:ascii="ＭＳ 明朝" w:eastAsia="ＭＳ 明朝" w:hAnsi="ＭＳ 明朝"/>
        </w:rPr>
      </w:pPr>
    </w:p>
    <w:p w14:paraId="3CB39F96" w14:textId="51FE02E0" w:rsidR="00E268E3" w:rsidRDefault="00E268E3" w:rsidP="002F2CA3">
      <w:pPr>
        <w:rPr>
          <w:rFonts w:ascii="ＭＳ 明朝" w:eastAsia="ＭＳ 明朝" w:hAnsi="ＭＳ 明朝"/>
        </w:rPr>
      </w:pPr>
    </w:p>
    <w:p w14:paraId="18C12CDC" w14:textId="45E2B376" w:rsidR="00E268E3" w:rsidRDefault="00E268E3" w:rsidP="002F2CA3">
      <w:pPr>
        <w:rPr>
          <w:rFonts w:ascii="ＭＳ 明朝" w:eastAsia="ＭＳ 明朝" w:hAnsi="ＭＳ 明朝"/>
        </w:rPr>
      </w:pPr>
    </w:p>
    <w:p w14:paraId="1A72A13E" w14:textId="6612057B" w:rsidR="00E268E3" w:rsidRDefault="00E268E3" w:rsidP="002F2CA3">
      <w:pPr>
        <w:rPr>
          <w:rFonts w:ascii="ＭＳ 明朝" w:eastAsia="ＭＳ 明朝" w:hAnsi="ＭＳ 明朝" w:hint="eastAsia"/>
        </w:rPr>
      </w:pPr>
    </w:p>
    <w:p w14:paraId="10202F60" w14:textId="150AA122" w:rsidR="00221D5A" w:rsidRDefault="00221D5A" w:rsidP="002F2CA3">
      <w:pPr>
        <w:rPr>
          <w:rFonts w:ascii="ＭＳ 明朝" w:eastAsia="ＭＳ 明朝" w:hAnsi="ＭＳ 明朝"/>
        </w:rPr>
      </w:pPr>
      <w:bookmarkStart w:id="0" w:name="_GoBack"/>
      <w:bookmarkEnd w:id="0"/>
      <w:r>
        <w:rPr>
          <w:rFonts w:ascii="ＭＳ 明朝" w:eastAsia="ＭＳ 明朝" w:hAnsi="ＭＳ 明朝" w:hint="eastAsia"/>
        </w:rPr>
        <w:t>練習１　正しいほうに〇をつけなさい。</w:t>
      </w:r>
    </w:p>
    <w:p w14:paraId="53D447C7" w14:textId="30688E65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①彼女は自分の失敗をみんなに（a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許した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わびた）。</w:t>
      </w:r>
    </w:p>
    <w:p w14:paraId="362B977A" w14:textId="59DC0641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②「また、がんばればいいよ」と友達に（a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からかわれた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なぐさめられた）。</w:t>
      </w:r>
    </w:p>
    <w:p w14:paraId="68E8D975" w14:textId="15E78C58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③「車の運転は、君に（a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まかせる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まねをする）よ。」</w:t>
      </w:r>
    </w:p>
    <w:p w14:paraId="6EFFBCF8" w14:textId="2E5EFFBA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④生徒を疑うような教師を（a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尊敬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文句）できません。</w:t>
      </w:r>
    </w:p>
    <w:p w14:paraId="0D85414A" w14:textId="165F25E3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⑤客を（a</w:t>
      </w:r>
      <w:r>
        <w:rPr>
          <w:rFonts w:ascii="ＭＳ 明朝" w:eastAsia="ＭＳ 明朝" w:hAnsi="ＭＳ 明朝"/>
        </w:rPr>
        <w:t>.</w:t>
      </w:r>
      <w:r>
        <w:rPr>
          <w:rFonts w:ascii="ＭＳ 明朝" w:eastAsia="ＭＳ 明朝" w:hAnsi="ＭＳ 明朝" w:hint="eastAsia"/>
        </w:rPr>
        <w:t>だまして</w:t>
      </w:r>
      <w:r>
        <w:rPr>
          <w:rFonts w:ascii="ＭＳ 明朝" w:eastAsia="ＭＳ 明朝" w:hAnsi="ＭＳ 明朝"/>
        </w:rPr>
        <w:t xml:space="preserve"> b.</w:t>
      </w:r>
      <w:r>
        <w:rPr>
          <w:rFonts w:ascii="ＭＳ 明朝" w:eastAsia="ＭＳ 明朝" w:hAnsi="ＭＳ 明朝" w:hint="eastAsia"/>
        </w:rPr>
        <w:t>裏切って）にせ物の商品を買わせた。</w:t>
      </w:r>
    </w:p>
    <w:p w14:paraId="5B3D22F2" w14:textId="1B339BAB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⑥子「お母さん、変な虫がいるよ。（a</w:t>
      </w:r>
      <w:r>
        <w:rPr>
          <w:rFonts w:ascii="ＭＳ 明朝" w:eastAsia="ＭＳ 明朝" w:hAnsi="ＭＳ 明朝"/>
        </w:rPr>
        <w:t>.いじめて</w:t>
      </w:r>
      <w:r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/>
        </w:rPr>
        <w:t>b.やっつけて）。」</w:t>
      </w:r>
    </w:p>
    <w:p w14:paraId="25E7C2BE" w14:textId="1018F410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　母「こらこら、何も悪いことをしてないのに、かわいそうだよ。」</w:t>
      </w:r>
    </w:p>
    <w:p w14:paraId="2857BC3E" w14:textId="48DD535D" w:rsidR="00221D5A" w:rsidRDefault="00221D5A" w:rsidP="002F2CA3">
      <w:pPr>
        <w:rPr>
          <w:rFonts w:ascii="ＭＳ 明朝" w:eastAsia="ＭＳ 明朝" w:hAnsi="ＭＳ 明朝"/>
        </w:rPr>
      </w:pPr>
    </w:p>
    <w:p w14:paraId="6DD40381" w14:textId="5CA4FE33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練習２　（　　　）にはどれが入りますか。一つ選びなさい。</w:t>
      </w:r>
    </w:p>
    <w:p w14:paraId="40B8D85F" w14:textId="25CDA520" w:rsidR="00221D5A" w:rsidRDefault="00221D5A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⑦</w:t>
      </w:r>
      <w:r w:rsidR="00AE512C">
        <w:rPr>
          <w:rFonts w:ascii="ＭＳ 明朝" w:eastAsia="ＭＳ 明朝" w:hAnsi="ＭＳ 明朝" w:hint="eastAsia"/>
        </w:rPr>
        <w:t>両親に（　　　）、家を出た。</w:t>
      </w:r>
    </w:p>
    <w:p w14:paraId="5D447DF6" w14:textId="6B1261DF" w:rsidR="00AE512C" w:rsidRDefault="00AE512C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　１　いばって　　２　ふざけて　　３　あらためて　　４　さからって</w:t>
      </w:r>
    </w:p>
    <w:p w14:paraId="3B419BC7" w14:textId="7463EB86" w:rsidR="00AE512C" w:rsidRDefault="00AE512C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⑧急に大声を出して、クラスメイトを（　　　）。</w:t>
      </w:r>
    </w:p>
    <w:p w14:paraId="384F5A8F" w14:textId="42B7ECAA" w:rsidR="00AE512C" w:rsidRPr="00FA5365" w:rsidRDefault="00AE512C" w:rsidP="002F2CA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　１　ほうっておいた　２　おどかした　３　うたがった　４　なぐさめた</w:t>
      </w:r>
    </w:p>
    <w:sectPr w:rsidR="00AE512C" w:rsidRPr="00FA5365" w:rsidSect="006555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454" w:footer="397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30D3" w14:textId="77777777" w:rsidR="00221D5A" w:rsidRDefault="00221D5A" w:rsidP="00FA5365">
      <w:r>
        <w:separator/>
      </w:r>
    </w:p>
  </w:endnote>
  <w:endnote w:type="continuationSeparator" w:id="0">
    <w:p w14:paraId="2F820ADA" w14:textId="77777777" w:rsidR="00221D5A" w:rsidRDefault="00221D5A" w:rsidP="00FA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9DBFA" w14:textId="77777777" w:rsidR="00655572" w:rsidRDefault="0065557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A387AF" w14:textId="513D151B" w:rsidR="00655572" w:rsidRPr="00655572" w:rsidRDefault="00655572" w:rsidP="00655572">
    <w:pPr>
      <w:pStyle w:val="a5"/>
      <w:jc w:val="right"/>
      <w:rPr>
        <w:sz w:val="20"/>
      </w:rPr>
    </w:pPr>
    <w:r>
      <w:rPr>
        <w:rFonts w:hint="eastAsia"/>
        <w:sz w:val="20"/>
      </w:rPr>
      <w:t>語彙7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73983" w14:textId="77777777" w:rsidR="00655572" w:rsidRDefault="006555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32098" w14:textId="77777777" w:rsidR="00221D5A" w:rsidRDefault="00221D5A" w:rsidP="00FA5365">
      <w:r>
        <w:separator/>
      </w:r>
    </w:p>
  </w:footnote>
  <w:footnote w:type="continuationSeparator" w:id="0">
    <w:p w14:paraId="468DDEDC" w14:textId="77777777" w:rsidR="00221D5A" w:rsidRDefault="00221D5A" w:rsidP="00FA5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5BF58" w14:textId="77777777" w:rsidR="00655572" w:rsidRDefault="0065557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4F0B8" w14:textId="77777777" w:rsidR="00221D5A" w:rsidRPr="00C02598" w:rsidRDefault="00221D5A" w:rsidP="00C02598">
    <w:pPr>
      <w:pStyle w:val="a3"/>
    </w:pPr>
    <w:r>
      <w:rPr>
        <w:rFonts w:hint="eastAsia"/>
      </w:rPr>
      <w:t>情報を伝えよう</w:t>
    </w:r>
    <w:r>
      <w:t>Running</w:t>
    </w:r>
    <w:r>
      <w:rPr>
        <w:rFonts w:hint="eastAsia"/>
      </w:rPr>
      <w:t xml:space="preserve">　　　　　　　　　　　　　　　　　　　　　　　　　　　　　　　　　　　　　　　　　　　　　　　　　　　　　　　　東洋言語学院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BDCADD" w14:textId="77777777" w:rsidR="00655572" w:rsidRDefault="006555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D0"/>
    <w:rsid w:val="0005555F"/>
    <w:rsid w:val="000A2C9D"/>
    <w:rsid w:val="000A2FDD"/>
    <w:rsid w:val="000A6146"/>
    <w:rsid w:val="000E0943"/>
    <w:rsid w:val="001039C1"/>
    <w:rsid w:val="001B0FFE"/>
    <w:rsid w:val="00221D5A"/>
    <w:rsid w:val="002F2CA3"/>
    <w:rsid w:val="00314175"/>
    <w:rsid w:val="004A4036"/>
    <w:rsid w:val="004B55D7"/>
    <w:rsid w:val="00655572"/>
    <w:rsid w:val="006C38A9"/>
    <w:rsid w:val="007926ED"/>
    <w:rsid w:val="00804627"/>
    <w:rsid w:val="00923313"/>
    <w:rsid w:val="009532DD"/>
    <w:rsid w:val="00961B3D"/>
    <w:rsid w:val="00972FC9"/>
    <w:rsid w:val="009A44CA"/>
    <w:rsid w:val="009B07C6"/>
    <w:rsid w:val="00A0525F"/>
    <w:rsid w:val="00AC1D38"/>
    <w:rsid w:val="00AD790B"/>
    <w:rsid w:val="00AE512C"/>
    <w:rsid w:val="00B02B18"/>
    <w:rsid w:val="00C02598"/>
    <w:rsid w:val="00C876A2"/>
    <w:rsid w:val="00D93337"/>
    <w:rsid w:val="00DD2FD0"/>
    <w:rsid w:val="00E255F4"/>
    <w:rsid w:val="00E268E3"/>
    <w:rsid w:val="00E833BB"/>
    <w:rsid w:val="00EB2AC1"/>
    <w:rsid w:val="00EB3DB9"/>
    <w:rsid w:val="00ED05B3"/>
    <w:rsid w:val="00EE02AA"/>
    <w:rsid w:val="00F22EF4"/>
    <w:rsid w:val="00F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66FBB053"/>
  <w15:chartTrackingRefBased/>
  <w15:docId w15:val="{1E662CCE-AE70-4B77-A183-2D246E96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A5365"/>
  </w:style>
  <w:style w:type="paragraph" w:styleId="a5">
    <w:name w:val="footer"/>
    <w:basedOn w:val="a"/>
    <w:link w:val="a6"/>
    <w:uiPriority w:val="99"/>
    <w:unhideWhenUsed/>
    <w:rsid w:val="00FA536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A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3479CDFD8EF7428D2E3374A79C31A5" ma:contentTypeVersion="0" ma:contentTypeDescription="新しいドキュメントを作成します。" ma:contentTypeScope="" ma:versionID="d523a71a5884714d829f1cb267d8b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E1308C-346C-462A-8B41-4DA3E539A244}"/>
</file>

<file path=customXml/itemProps2.xml><?xml version="1.0" encoding="utf-8"?>
<ds:datastoreItem xmlns:ds="http://schemas.openxmlformats.org/officeDocument/2006/customXml" ds:itemID="{31302D92-405E-4A05-AB1E-64D951CE2E47}"/>
</file>

<file path=customXml/itemProps3.xml><?xml version="1.0" encoding="utf-8"?>
<ds:datastoreItem xmlns:ds="http://schemas.openxmlformats.org/officeDocument/2006/customXml" ds:itemID="{007667CD-10E9-4C2B-8E8A-0A80F581B5BA}"/>
</file>

<file path=docProps/app.xml><?xml version="1.0" encoding="utf-8"?>
<Properties xmlns="http://schemas.openxmlformats.org/officeDocument/2006/extended-properties" xmlns:vt="http://schemas.openxmlformats.org/officeDocument/2006/docPropsVTypes">
  <Template>82873AFE</Template>
  <TotalTime>1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jikei</dc:creator>
  <cp:keywords/>
  <dc:description/>
  <cp:lastModifiedBy>jikei</cp:lastModifiedBy>
  <cp:revision>6</cp:revision>
  <cp:lastPrinted>2020-04-28T05:41:00Z</cp:lastPrinted>
  <dcterms:created xsi:type="dcterms:W3CDTF">2021-04-02T05:51:00Z</dcterms:created>
  <dcterms:modified xsi:type="dcterms:W3CDTF">2021-09-22T02:28:00Z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0x0101005D3479CDFD8EF7428D2E3374A79C31A5</vt:lpwstr>
  </property>
</Properties>
</file>