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B0812" w14:textId="77777777" w:rsidR="006C26F5" w:rsidRDefault="006C26F5" w:rsidP="006C26F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情報</w:t>
      </w:r>
      <w:r>
        <w:rPr>
          <w:b/>
          <w:sz w:val="24"/>
          <w:szCs w:val="24"/>
        </w:rPr>
        <w:t>Running</w:t>
      </w:r>
      <w:r>
        <w:rPr>
          <w:rFonts w:hint="eastAsia"/>
          <w:b/>
          <w:sz w:val="24"/>
          <w:szCs w:val="24"/>
        </w:rPr>
        <w:t>：作文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：視点を揃える！‐受身‐</w:t>
      </w:r>
    </w:p>
    <w:p w14:paraId="04C16E9D" w14:textId="77777777" w:rsidR="006C26F5" w:rsidRDefault="006C26F5" w:rsidP="006C26F5">
      <w:pPr>
        <w:rPr>
          <w:szCs w:val="21"/>
        </w:rPr>
      </w:pPr>
    </w:p>
    <w:p w14:paraId="0BBD28DF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>受身形って覚えていますか？</w:t>
      </w:r>
    </w:p>
    <w:p w14:paraId="72D5B073" w14:textId="77777777" w:rsidR="006C26F5" w:rsidRDefault="006C26F5" w:rsidP="006C26F5">
      <w:pPr>
        <w:spacing w:line="400" w:lineRule="exact"/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練習１：動詞の変化を覚えていますか？</w:t>
      </w:r>
    </w:p>
    <w:tbl>
      <w:tblPr>
        <w:tblStyle w:val="a3"/>
        <w:tblpPr w:leftFromText="142" w:rightFromText="142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476"/>
        <w:gridCol w:w="2184"/>
        <w:gridCol w:w="2268"/>
        <w:gridCol w:w="2274"/>
      </w:tblGrid>
      <w:tr w:rsidR="006C26F5" w14:paraId="19CDF57D" w14:textId="77777777" w:rsidTr="006C26F5">
        <w:trPr>
          <w:trHeight w:val="394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29E3" w14:textId="77777777" w:rsidR="006C26F5" w:rsidRDefault="006C26F5">
            <w:pPr>
              <w:spacing w:line="400" w:lineRule="exact"/>
              <w:rPr>
                <w:rFonts w:ascii="ＭＳ Ｐ明朝" w:eastAsia="ＭＳ Ｐ明朝" w:hAnsi="ＭＳ Ｐ明朝" w:hint="eastAsia"/>
                <w:szCs w:val="21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918E" w14:textId="77777777" w:rsidR="006C26F5" w:rsidRDefault="006C26F5">
            <w:pPr>
              <w:spacing w:line="400" w:lineRule="exact"/>
              <w:jc w:val="center"/>
              <w:rPr>
                <w:rFonts w:ascii="ＭＳ Ｐ明朝" w:eastAsia="ＭＳ Ｐ明朝" w:hAnsi="ＭＳ Ｐ明朝" w:hint="eastAsia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Iグループ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AEE1" w14:textId="77777777" w:rsidR="006C26F5" w:rsidRDefault="006C26F5">
            <w:pPr>
              <w:spacing w:line="400" w:lineRule="exact"/>
              <w:jc w:val="center"/>
              <w:rPr>
                <w:rFonts w:ascii="ＭＳ Ｐ明朝" w:eastAsia="ＭＳ Ｐ明朝" w:hAnsi="ＭＳ Ｐ明朝" w:hint="eastAsia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IIグループ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D3B6" w14:textId="77777777" w:rsidR="006C26F5" w:rsidRDefault="006C26F5">
            <w:pPr>
              <w:spacing w:line="400" w:lineRule="exact"/>
              <w:jc w:val="center"/>
              <w:rPr>
                <w:rFonts w:ascii="ＭＳ Ｐ明朝" w:eastAsia="ＭＳ Ｐ明朝" w:hAnsi="ＭＳ Ｐ明朝" w:hint="eastAsia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IIIグループ</w:t>
            </w:r>
          </w:p>
        </w:tc>
      </w:tr>
      <w:tr w:rsidR="006C26F5" w14:paraId="00CAAA28" w14:textId="77777777" w:rsidTr="006C26F5">
        <w:trPr>
          <w:trHeight w:val="1594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865E" w14:textId="77777777" w:rsidR="006C26F5" w:rsidRDefault="006C26F5">
            <w:pPr>
              <w:spacing w:line="400" w:lineRule="exact"/>
              <w:jc w:val="center"/>
              <w:rPr>
                <w:rFonts w:ascii="ＭＳ Ｐ明朝" w:eastAsia="ＭＳ Ｐ明朝" w:hAnsi="ＭＳ Ｐ明朝" w:hint="eastAsia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受身</w:t>
            </w:r>
          </w:p>
          <w:p w14:paraId="3EE28257" w14:textId="77777777" w:rsidR="006C26F5" w:rsidRDefault="006C26F5">
            <w:pPr>
              <w:spacing w:line="400" w:lineRule="exact"/>
              <w:jc w:val="center"/>
              <w:rPr>
                <w:rFonts w:ascii="ＭＳ Ｐ明朝" w:eastAsia="ＭＳ Ｐ明朝" w:hAnsi="ＭＳ Ｐ明朝" w:hint="eastAsia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形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144E" w14:textId="77777777" w:rsidR="006C26F5" w:rsidRDefault="006C26F5">
            <w:pPr>
              <w:spacing w:line="400" w:lineRule="exact"/>
              <w:rPr>
                <w:rFonts w:ascii="ＭＳ Ｐ明朝" w:eastAsia="ＭＳ Ｐ明朝" w:hAnsi="ＭＳ Ｐ明朝" w:hint="eastAsia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しかります→</w:t>
            </w:r>
          </w:p>
          <w:p w14:paraId="61AABFDD" w14:textId="77777777" w:rsidR="006C26F5" w:rsidRDefault="006C26F5">
            <w:pPr>
              <w:spacing w:line="400" w:lineRule="exact"/>
              <w:rPr>
                <w:rFonts w:ascii="ＭＳ Ｐ明朝" w:eastAsia="ＭＳ Ｐ明朝" w:hAnsi="ＭＳ Ｐ明朝" w:hint="eastAsia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泣きます→</w:t>
            </w:r>
          </w:p>
          <w:p w14:paraId="6E8F5EB8" w14:textId="77777777" w:rsidR="006C26F5" w:rsidRDefault="006C26F5">
            <w:pPr>
              <w:spacing w:line="400" w:lineRule="exact"/>
              <w:rPr>
                <w:rFonts w:ascii="ＭＳ Ｐ明朝" w:eastAsia="ＭＳ Ｐ明朝" w:hAnsi="ＭＳ Ｐ明朝" w:hint="eastAsia"/>
                <w:szCs w:val="21"/>
              </w:rPr>
            </w:pPr>
            <w:r>
              <w:rPr>
                <w:rFonts w:ascii="ＭＳ Ｐ明朝" w:eastAsia="ＭＳ Ｐ明朝" w:hAnsi="ＭＳ Ｐ明朝"/>
                <w:szCs w:val="21"/>
              </w:rPr>
              <w:ruby>
                <w:rubyPr>
                  <w:rubyAlign w:val="distributeSpace"/>
                  <w:hps w:val="11"/>
                  <w:hpsRaise w:val="22"/>
                  <w:hpsBaseText w:val="24"/>
                  <w:lid w:val="ja-JP"/>
                </w:rubyPr>
                <w:rt>
                  <w:r w:rsidR="006C26F5">
                    <w:rPr>
                      <w:rFonts w:ascii="ＭＳ Ｐ明朝" w:eastAsia="ＭＳ Ｐ明朝" w:hAnsi="ＭＳ Ｐ明朝" w:hint="eastAsia"/>
                      <w:sz w:val="11"/>
                      <w:szCs w:val="11"/>
                    </w:rPr>
                    <w:t>ふ</w:t>
                  </w:r>
                </w:rt>
                <w:rubyBase>
                  <w:r w:rsidR="006C26F5">
                    <w:rPr>
                      <w:rFonts w:ascii="ＭＳ Ｐ明朝" w:eastAsia="ＭＳ Ｐ明朝" w:hAnsi="ＭＳ Ｐ明朝" w:hint="eastAsia"/>
                      <w:szCs w:val="21"/>
                    </w:rPr>
                    <w:t>踏</w:t>
                  </w:r>
                </w:rubyBase>
              </w:ruby>
            </w:r>
            <w:r>
              <w:rPr>
                <w:rFonts w:ascii="ＭＳ Ｐ明朝" w:eastAsia="ＭＳ Ｐ明朝" w:hAnsi="ＭＳ Ｐ明朝" w:hint="eastAsia"/>
                <w:szCs w:val="21"/>
              </w:rPr>
              <w:t>みます→</w:t>
            </w:r>
          </w:p>
          <w:p w14:paraId="0D31A618" w14:textId="77777777" w:rsidR="006C26F5" w:rsidRDefault="006C26F5">
            <w:pPr>
              <w:spacing w:line="400" w:lineRule="exact"/>
              <w:rPr>
                <w:rFonts w:ascii="ＭＳ Ｐ明朝" w:eastAsia="ＭＳ Ｐ明朝" w:hAnsi="ＭＳ Ｐ明朝" w:hint="eastAsia"/>
                <w:szCs w:val="21"/>
              </w:rPr>
            </w:pPr>
            <w:r>
              <w:rPr>
                <w:rFonts w:ascii="ＭＳ Ｐ明朝" w:eastAsia="ＭＳ Ｐ明朝" w:hAnsi="ＭＳ Ｐ明朝"/>
                <w:szCs w:val="21"/>
              </w:rPr>
              <w:ruby>
                <w:rubyPr>
                  <w:rubyAlign w:val="distributeSpace"/>
                  <w:hps w:val="11"/>
                  <w:hpsRaise w:val="22"/>
                  <w:hpsBaseText w:val="24"/>
                  <w:lid w:val="ja-JP"/>
                </w:rubyPr>
                <w:rt>
                  <w:r w:rsidR="006C26F5">
                    <w:rPr>
                      <w:rFonts w:ascii="ＭＳ Ｐ明朝" w:eastAsia="ＭＳ Ｐ明朝" w:hAnsi="ＭＳ Ｐ明朝" w:hint="eastAsia"/>
                      <w:sz w:val="11"/>
                      <w:szCs w:val="11"/>
                    </w:rPr>
                    <w:t>ふ</w:t>
                  </w:r>
                </w:rt>
                <w:rubyBase>
                  <w:r w:rsidR="006C26F5">
                    <w:rPr>
                      <w:rFonts w:ascii="ＭＳ Ｐ明朝" w:eastAsia="ＭＳ Ｐ明朝" w:hAnsi="ＭＳ Ｐ明朝" w:hint="eastAsia"/>
                      <w:szCs w:val="21"/>
                    </w:rPr>
                    <w:t>降</w:t>
                  </w:r>
                </w:rubyBase>
              </w:ruby>
            </w:r>
            <w:r>
              <w:rPr>
                <w:rFonts w:ascii="ＭＳ Ｐ明朝" w:eastAsia="ＭＳ Ｐ明朝" w:hAnsi="ＭＳ Ｐ明朝" w:hint="eastAsia"/>
                <w:szCs w:val="21"/>
              </w:rPr>
              <w:t>ります→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93E7" w14:textId="77777777" w:rsidR="006C26F5" w:rsidRDefault="006C26F5">
            <w:pPr>
              <w:spacing w:line="400" w:lineRule="exact"/>
              <w:rPr>
                <w:rFonts w:ascii="ＭＳ Ｐ明朝" w:eastAsia="ＭＳ Ｐ明朝" w:hAnsi="ＭＳ Ｐ明朝" w:hint="eastAsia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建てます→</w:t>
            </w:r>
          </w:p>
          <w:p w14:paraId="37DFCCB3" w14:textId="77777777" w:rsidR="006C26F5" w:rsidRDefault="006C26F5">
            <w:pPr>
              <w:spacing w:line="400" w:lineRule="exact"/>
              <w:rPr>
                <w:rFonts w:ascii="ＭＳ Ｐ明朝" w:eastAsia="ＭＳ Ｐ明朝" w:hAnsi="ＭＳ Ｐ明朝" w:hint="eastAsia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食べます→</w:t>
            </w:r>
          </w:p>
          <w:p w14:paraId="1FBCC951" w14:textId="77777777" w:rsidR="006C26F5" w:rsidRDefault="006C26F5">
            <w:pPr>
              <w:spacing w:line="400" w:lineRule="exact"/>
              <w:rPr>
                <w:rFonts w:ascii="ＭＳ Ｐ明朝" w:eastAsia="ＭＳ Ｐ明朝" w:hAnsi="ＭＳ Ｐ明朝" w:hint="eastAsia"/>
                <w:szCs w:val="2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FD8C" w14:textId="77777777" w:rsidR="006C26F5" w:rsidRDefault="006C26F5">
            <w:pPr>
              <w:spacing w:line="400" w:lineRule="exact"/>
              <w:rPr>
                <w:rFonts w:ascii="ＭＳ Ｐ明朝" w:eastAsia="ＭＳ Ｐ明朝" w:hAnsi="ＭＳ Ｐ明朝" w:hint="eastAsia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来ます →</w:t>
            </w:r>
          </w:p>
          <w:p w14:paraId="6AA2A485" w14:textId="77777777" w:rsidR="006C26F5" w:rsidRDefault="006C26F5">
            <w:pPr>
              <w:spacing w:line="400" w:lineRule="exact"/>
              <w:rPr>
                <w:rFonts w:ascii="ＭＳ Ｐ明朝" w:eastAsia="ＭＳ Ｐ明朝" w:hAnsi="ＭＳ Ｐ明朝" w:hint="eastAsia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します →</w:t>
            </w:r>
          </w:p>
          <w:p w14:paraId="7C8E7926" w14:textId="77777777" w:rsidR="006C26F5" w:rsidRDefault="006C26F5">
            <w:pPr>
              <w:spacing w:line="400" w:lineRule="exact"/>
              <w:rPr>
                <w:rFonts w:ascii="ＭＳ Ｐ明朝" w:eastAsia="ＭＳ Ｐ明朝" w:hAnsi="ＭＳ Ｐ明朝" w:hint="eastAsia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 xml:space="preserve">　　　</w:t>
            </w:r>
          </w:p>
        </w:tc>
      </w:tr>
      <w:tr w:rsidR="006C26F5" w14:paraId="2EBD8E76" w14:textId="77777777" w:rsidTr="006C26F5">
        <w:trPr>
          <w:trHeight w:val="120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E840A" w14:textId="77777777" w:rsidR="006C26F5" w:rsidRDefault="006C26F5">
            <w:pPr>
              <w:spacing w:line="400" w:lineRule="exact"/>
              <w:jc w:val="center"/>
              <w:rPr>
                <w:rFonts w:ascii="ＭＳ Ｐ明朝" w:eastAsia="ＭＳ Ｐ明朝" w:hAnsi="ＭＳ Ｐ明朝" w:hint="eastAsia"/>
                <w:szCs w:val="21"/>
              </w:rPr>
            </w:pPr>
            <w:r>
              <w:rPr>
                <w:rFonts w:ascii="ＭＳ Ｐ明朝" w:eastAsia="ＭＳ Ｐ明朝" w:hAnsi="ＭＳ Ｐ明朝" w:hint="eastAsia"/>
                <w:szCs w:val="21"/>
              </w:rPr>
              <w:t>作り方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66B9" w14:textId="77777777" w:rsidR="006C26F5" w:rsidRDefault="006C26F5">
            <w:pPr>
              <w:spacing w:line="400" w:lineRule="exact"/>
              <w:rPr>
                <w:rFonts w:ascii="ＭＳ Ｐ明朝" w:eastAsia="ＭＳ Ｐ明朝" w:hAnsi="ＭＳ Ｐ明朝" w:hint="eastAsia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AC95" w14:textId="77777777" w:rsidR="006C26F5" w:rsidRDefault="006C26F5">
            <w:pPr>
              <w:spacing w:line="400" w:lineRule="exact"/>
              <w:rPr>
                <w:rFonts w:ascii="ＭＳ Ｐ明朝" w:eastAsia="ＭＳ Ｐ明朝" w:hAnsi="ＭＳ Ｐ明朝" w:hint="eastAsia"/>
                <w:szCs w:val="21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C71D" w14:textId="77777777" w:rsidR="006C26F5" w:rsidRDefault="006C26F5">
            <w:pPr>
              <w:spacing w:line="400" w:lineRule="exact"/>
              <w:rPr>
                <w:rFonts w:ascii="ＭＳ Ｐ明朝" w:eastAsia="ＭＳ Ｐ明朝" w:hAnsi="ＭＳ Ｐ明朝" w:hint="eastAsia"/>
                <w:szCs w:val="21"/>
              </w:rPr>
            </w:pPr>
          </w:p>
        </w:tc>
      </w:tr>
    </w:tbl>
    <w:p w14:paraId="390F0023" w14:textId="77777777" w:rsidR="006C26F5" w:rsidRDefault="006C26F5" w:rsidP="006C26F5">
      <w:pPr>
        <w:spacing w:line="276" w:lineRule="auto"/>
        <w:rPr>
          <w:rFonts w:ascii="ＭＳ Ｐ明朝" w:eastAsia="ＭＳ Ｐ明朝" w:hAnsi="ＭＳ Ｐ明朝" w:hint="eastAsia"/>
          <w:szCs w:val="21"/>
        </w:rPr>
      </w:pPr>
    </w:p>
    <w:p w14:paraId="0F850C32" w14:textId="77777777" w:rsidR="006C26F5" w:rsidRDefault="006C26F5" w:rsidP="006C26F5">
      <w:pPr>
        <w:spacing w:line="276" w:lineRule="auto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練習２：受身文を 作ってください。</w:t>
      </w:r>
    </w:p>
    <w:p w14:paraId="7E318698" w14:textId="77777777" w:rsidR="006C26F5" w:rsidRDefault="006C26F5" w:rsidP="006C26F5">
      <w:pPr>
        <w:spacing w:line="276" w:lineRule="auto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１．　猫は ねずみを 食べました。→</w:t>
      </w:r>
      <w:r>
        <w:rPr>
          <w:rFonts w:ascii="ＭＳ Ｐ明朝" w:eastAsia="ＭＳ Ｐ明朝" w:hAnsi="ＭＳ Ｐ明朝" w:hint="eastAsia"/>
          <w:szCs w:val="21"/>
          <w:u w:val="single"/>
        </w:rPr>
        <w:t xml:space="preserve">　　　　　　　　　　　　　　　　　　　　　　　　　　　　　　　　　　</w:t>
      </w:r>
    </w:p>
    <w:p w14:paraId="4D056A68" w14:textId="77777777" w:rsidR="006C26F5" w:rsidRDefault="006C26F5" w:rsidP="006C26F5">
      <w:pPr>
        <w:spacing w:line="276" w:lineRule="auto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２. 先生は 私のお弁当を 食べました。→</w:t>
      </w:r>
      <w:r>
        <w:rPr>
          <w:rFonts w:ascii="ＭＳ Ｐ明朝" w:eastAsia="ＭＳ Ｐ明朝" w:hAnsi="ＭＳ Ｐ明朝" w:hint="eastAsia"/>
          <w:szCs w:val="21"/>
          <w:u w:val="single"/>
        </w:rPr>
        <w:t xml:space="preserve">　　　　　　　　　　　　　　　　　　　　　　　　　　　　　　　　　　</w:t>
      </w:r>
      <w:r>
        <w:rPr>
          <w:rFonts w:ascii="ＭＳ Ｐ明朝" w:eastAsia="ＭＳ Ｐ明朝" w:hAnsi="ＭＳ Ｐ明朝" w:hint="eastAsia"/>
          <w:szCs w:val="21"/>
        </w:rPr>
        <w:t xml:space="preserve">　</w:t>
      </w:r>
    </w:p>
    <w:p w14:paraId="63CFF4EA" w14:textId="77777777" w:rsidR="006C26F5" w:rsidRDefault="006C26F5" w:rsidP="006C26F5">
      <w:pPr>
        <w:spacing w:line="276" w:lineRule="auto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３． 雨が降って、びしょぬれになりました。</w:t>
      </w:r>
    </w:p>
    <w:p w14:paraId="3BF3ACBE" w14:textId="77777777" w:rsidR="006C26F5" w:rsidRDefault="006C26F5" w:rsidP="006C26F5">
      <w:pPr>
        <w:spacing w:line="276" w:lineRule="auto"/>
        <w:ind w:firstLineChars="200" w:firstLine="420"/>
        <w:rPr>
          <w:rFonts w:ascii="ＭＳ Ｐ明朝" w:eastAsia="ＭＳ Ｐ明朝" w:hAnsi="ＭＳ Ｐ明朝" w:hint="eastAsia"/>
          <w:szCs w:val="21"/>
          <w:u w:val="single"/>
        </w:rPr>
      </w:pPr>
      <w:r>
        <w:rPr>
          <w:rFonts w:ascii="ＭＳ Ｐ明朝" w:eastAsia="ＭＳ Ｐ明朝" w:hAnsi="ＭＳ Ｐ明朝" w:hint="eastAsia"/>
          <w:szCs w:val="21"/>
        </w:rPr>
        <w:t>→</w:t>
      </w:r>
      <w:r>
        <w:rPr>
          <w:rFonts w:ascii="ＭＳ Ｐ明朝" w:eastAsia="ＭＳ Ｐ明朝" w:hAnsi="ＭＳ Ｐ明朝" w:hint="eastAsia"/>
          <w:szCs w:val="21"/>
          <w:u w:val="single"/>
        </w:rPr>
        <w:t xml:space="preserve">　　　　　　　　　　　　　　　　　　　　　　　　　　　　　　　　　　　　　　　　　　　　　　　</w:t>
      </w:r>
    </w:p>
    <w:p w14:paraId="0E36D8E8" w14:textId="77777777" w:rsidR="006C26F5" w:rsidRDefault="006C26F5" w:rsidP="006C26F5">
      <w:pPr>
        <w:spacing w:line="276" w:lineRule="auto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４． 日本人が 500年前に この神社を 建てました。</w:t>
      </w:r>
    </w:p>
    <w:p w14:paraId="692BF4A0" w14:textId="77777777" w:rsidR="006C26F5" w:rsidRDefault="006C26F5" w:rsidP="006C26F5">
      <w:pPr>
        <w:spacing w:line="276" w:lineRule="auto"/>
        <w:ind w:firstLineChars="200" w:firstLine="420"/>
        <w:rPr>
          <w:rFonts w:ascii="ＭＳ Ｐ明朝" w:eastAsia="ＭＳ Ｐ明朝" w:hAnsi="ＭＳ Ｐ明朝" w:hint="eastAsia"/>
          <w:szCs w:val="21"/>
          <w:u w:val="single"/>
        </w:rPr>
      </w:pPr>
      <w:r>
        <w:rPr>
          <w:rFonts w:ascii="ＭＳ Ｐ明朝" w:eastAsia="ＭＳ Ｐ明朝" w:hAnsi="ＭＳ Ｐ明朝" w:hint="eastAsia"/>
          <w:szCs w:val="21"/>
        </w:rPr>
        <w:t>→</w:t>
      </w:r>
      <w:r>
        <w:rPr>
          <w:rFonts w:ascii="ＭＳ Ｐ明朝" w:eastAsia="ＭＳ Ｐ明朝" w:hAnsi="ＭＳ Ｐ明朝" w:hint="eastAsia"/>
          <w:szCs w:val="21"/>
          <w:u w:val="single"/>
        </w:rPr>
        <w:t xml:space="preserve">　　　　　　　　　　　　　　　　　　　　　　　　　　　　　　　　　　　　　　　　　　　　　　　</w:t>
      </w:r>
    </w:p>
    <w:p w14:paraId="56548EBE" w14:textId="77777777" w:rsidR="006C26F5" w:rsidRDefault="006C26F5" w:rsidP="006C26F5">
      <w:pPr>
        <w:spacing w:line="400" w:lineRule="exact"/>
        <w:rPr>
          <w:rFonts w:ascii="ＭＳ Ｐ明朝" w:eastAsia="ＭＳ Ｐ明朝" w:hAnsi="ＭＳ Ｐ明朝" w:hint="eastAsia"/>
          <w:szCs w:val="21"/>
        </w:rPr>
      </w:pPr>
    </w:p>
    <w:p w14:paraId="04F4E917" w14:textId="77777777" w:rsidR="006C26F5" w:rsidRDefault="006C26F5" w:rsidP="006C26F5">
      <w:pPr>
        <w:spacing w:line="400" w:lineRule="exact"/>
        <w:rPr>
          <w:rFonts w:ascii="ＭＳ Ｐ明朝" w:eastAsia="ＭＳ Ｐ明朝" w:hAnsi="ＭＳ Ｐ明朝" w:hint="eastAsia"/>
          <w:szCs w:val="21"/>
        </w:rPr>
      </w:pPr>
    </w:p>
    <w:p w14:paraId="429ED792" w14:textId="77777777" w:rsidR="006C26F5" w:rsidRDefault="006C26F5" w:rsidP="006C26F5">
      <w:pPr>
        <w:spacing w:line="400" w:lineRule="exact"/>
        <w:rPr>
          <w:rFonts w:ascii="ＭＳ Ｐ明朝" w:eastAsia="ＭＳ Ｐ明朝" w:hAnsi="ＭＳ Ｐ明朝" w:hint="eastAsia"/>
          <w:szCs w:val="21"/>
        </w:rPr>
      </w:pPr>
    </w:p>
    <w:p w14:paraId="62C0C910" w14:textId="77777777" w:rsidR="006C26F5" w:rsidRDefault="006C26F5" w:rsidP="006C26F5">
      <w:pPr>
        <w:spacing w:line="400" w:lineRule="exact"/>
        <w:rPr>
          <w:rFonts w:ascii="ＭＳ Ｐ明朝" w:eastAsia="ＭＳ Ｐ明朝" w:hAnsi="ＭＳ Ｐ明朝" w:hint="eastAsia"/>
          <w:szCs w:val="21"/>
          <w:u w:val="single"/>
        </w:rPr>
      </w:pPr>
      <w:r>
        <w:rPr>
          <w:rFonts w:ascii="ＭＳ Ｐ明朝" w:eastAsia="ＭＳ Ｐ明朝" w:hAnsi="ＭＳ Ｐ明朝" w:hint="eastAsia"/>
          <w:szCs w:val="21"/>
        </w:rPr>
        <w:t>★</w:t>
      </w:r>
      <w:r>
        <w:rPr>
          <w:rFonts w:ascii="ＭＳ Ｐ明朝" w:eastAsia="ＭＳ Ｐ明朝" w:hAnsi="ＭＳ Ｐ明朝" w:hint="eastAsia"/>
          <w:szCs w:val="21"/>
          <w:u w:val="single"/>
        </w:rPr>
        <w:t xml:space="preserve">　　　　　　　　　　　　　　　　　　　　　　　　　　　　　　　　　　　　　　　　　　　　　　　　　　　</w:t>
      </w:r>
    </w:p>
    <w:p w14:paraId="18EE6087" w14:textId="77777777" w:rsidR="006C26F5" w:rsidRDefault="006C26F5" w:rsidP="006C26F5">
      <w:pPr>
        <w:spacing w:line="400" w:lineRule="exact"/>
        <w:ind w:firstLineChars="100" w:firstLine="210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  <w:u w:val="single"/>
        </w:rPr>
        <w:t xml:space="preserve">　　　　　　　　　　　　　　　　　　　　　　　　　　　　　　　　　　　　　　　　　　　　　　　　　　　</w:t>
      </w:r>
      <w:r>
        <w:rPr>
          <w:rFonts w:ascii="ＭＳ Ｐ明朝" w:eastAsia="ＭＳ Ｐ明朝" w:hAnsi="ＭＳ Ｐ明朝" w:hint="eastAsia"/>
          <w:szCs w:val="21"/>
        </w:rPr>
        <w:t xml:space="preserve">　　　　　　　　　　　　　　　　　　　　　　　　　　　　　　　　　　　　　　　　　　　　　　　　　　　　　</w:t>
      </w:r>
    </w:p>
    <w:p w14:paraId="0BF9DC3C" w14:textId="77777777" w:rsidR="006C26F5" w:rsidRDefault="006C26F5" w:rsidP="006C26F5">
      <w:pPr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ルール１：</w:t>
      </w:r>
      <w:r>
        <w:rPr>
          <w:rFonts w:hint="eastAsia"/>
          <w:szCs w:val="21"/>
          <w:u w:val="single"/>
        </w:rPr>
        <w:t xml:space="preserve">　　　　　　　　　　　　　　　　　　　　　　　　　　　　　　</w:t>
      </w:r>
    </w:p>
    <w:p w14:paraId="0B829E53" w14:textId="77777777" w:rsidR="006C26F5" w:rsidRDefault="006C26F5" w:rsidP="006C26F5">
      <w:pPr>
        <w:rPr>
          <w:szCs w:val="21"/>
          <w:u w:val="single"/>
        </w:rPr>
      </w:pPr>
      <w:r>
        <w:rPr>
          <w:rFonts w:hint="eastAsia"/>
          <w:szCs w:val="21"/>
        </w:rPr>
        <w:t>ルール２：</w:t>
      </w:r>
      <w:r>
        <w:rPr>
          <w:rFonts w:hint="eastAsia"/>
          <w:szCs w:val="21"/>
          <w:u w:val="single"/>
        </w:rPr>
        <w:t xml:space="preserve">　　　　　　　　　　　　　　　　　　　　　　　　　　　　　　</w:t>
      </w:r>
    </w:p>
    <w:p w14:paraId="2D00964B" w14:textId="77777777" w:rsidR="006C26F5" w:rsidRDefault="006C26F5" w:rsidP="006C26F5">
      <w:pPr>
        <w:rPr>
          <w:szCs w:val="21"/>
        </w:rPr>
      </w:pPr>
    </w:p>
    <w:p w14:paraId="0A92814F" w14:textId="77777777" w:rsidR="006C26F5" w:rsidRDefault="006C26F5" w:rsidP="006C26F5">
      <w:pPr>
        <w:rPr>
          <w:szCs w:val="21"/>
        </w:rPr>
      </w:pPr>
    </w:p>
    <w:p w14:paraId="317760CF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練習３：変な日本語はどれですか？　○　</w:t>
      </w:r>
      <w:r>
        <w:rPr>
          <w:szCs w:val="21"/>
        </w:rPr>
        <w:t xml:space="preserve">or </w:t>
      </w:r>
      <w:r>
        <w:rPr>
          <w:rFonts w:hint="eastAsia"/>
          <w:szCs w:val="21"/>
        </w:rPr>
        <w:t>×</w:t>
      </w:r>
    </w:p>
    <w:p w14:paraId="4BC9A603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>１．だれかが母に声をかけた。　　　（　　　　）</w:t>
      </w:r>
    </w:p>
    <w:p w14:paraId="11F29F81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>２．彼氏は私をデートに誘った。　　（　　　　）</w:t>
      </w:r>
    </w:p>
    <w:p w14:paraId="23DDC63F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>３．私は先生の携帯の写真を見た。　（　　　　）</w:t>
      </w:r>
    </w:p>
    <w:p w14:paraId="0E0B2313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>４．知らない人が私のかばんを持っていった。　　（　　　　）</w:t>
      </w:r>
    </w:p>
    <w:p w14:paraId="5C4D4E9E" w14:textId="4A0BEF9B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>５．友達は男の人の足を踏んでしまった。</w:t>
      </w:r>
      <w:r w:rsidR="00BB1198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（　　　　）</w:t>
      </w:r>
    </w:p>
    <w:p w14:paraId="1CCDDE84" w14:textId="46F3F768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>６．ドアが私の手をはさんだ。</w:t>
      </w:r>
      <w:r w:rsidR="00BB1198">
        <w:rPr>
          <w:rFonts w:hint="eastAsia"/>
          <w:szCs w:val="21"/>
        </w:rPr>
        <w:t xml:space="preserve">　　　　　　（　　　　）</w:t>
      </w:r>
    </w:p>
    <w:p w14:paraId="20DE1CA3" w14:textId="77777777" w:rsidR="006C26F5" w:rsidRDefault="006C26F5" w:rsidP="006C26F5">
      <w:pPr>
        <w:rPr>
          <w:szCs w:val="21"/>
        </w:rPr>
      </w:pPr>
    </w:p>
    <w:p w14:paraId="03FD52EA" w14:textId="77777777" w:rsidR="006C26F5" w:rsidRDefault="006C26F5" w:rsidP="006C26F5">
      <w:pPr>
        <w:rPr>
          <w:szCs w:val="21"/>
          <w:u w:val="single"/>
        </w:rPr>
      </w:pPr>
      <w:r>
        <w:rPr>
          <w:rFonts w:hint="eastAsia"/>
          <w:szCs w:val="21"/>
          <w:u w:val="single"/>
        </w:rPr>
        <w:t>練習４　×の文を直しましょう。</w:t>
      </w:r>
    </w:p>
    <w:p w14:paraId="2862893E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>（　　　）</w:t>
      </w:r>
      <w:r>
        <w:rPr>
          <w:rFonts w:hint="eastAsia"/>
          <w:szCs w:val="21"/>
          <w:u w:val="single"/>
        </w:rPr>
        <w:t xml:space="preserve">　　　　　　　　　　　　　　　　　　　　　　　　　　　　　　</w:t>
      </w:r>
      <w:r>
        <w:rPr>
          <w:rFonts w:hint="eastAsia"/>
          <w:szCs w:val="21"/>
        </w:rPr>
        <w:t xml:space="preserve">　　　　　　　　　　　　　　　　　　　　　　　　　　　　　　</w:t>
      </w:r>
    </w:p>
    <w:p w14:paraId="6737C5C5" w14:textId="77777777" w:rsidR="006C26F5" w:rsidRDefault="006C26F5" w:rsidP="006C26F5">
      <w:pPr>
        <w:rPr>
          <w:szCs w:val="21"/>
          <w:u w:val="single"/>
        </w:rPr>
      </w:pPr>
      <w:r>
        <w:rPr>
          <w:rFonts w:hint="eastAsia"/>
          <w:szCs w:val="21"/>
        </w:rPr>
        <w:t>（　　　）</w:t>
      </w:r>
      <w:r>
        <w:rPr>
          <w:rFonts w:hint="eastAsia"/>
          <w:szCs w:val="21"/>
          <w:u w:val="single"/>
        </w:rPr>
        <w:t xml:space="preserve">　　　　　　　　　　　　　　　　　　　　　　　　　　　　　　</w:t>
      </w:r>
    </w:p>
    <w:p w14:paraId="61AB03E3" w14:textId="77777777" w:rsidR="006C26F5" w:rsidRDefault="006C26F5" w:rsidP="006C26F5">
      <w:pPr>
        <w:rPr>
          <w:szCs w:val="21"/>
          <w:u w:val="single"/>
        </w:rPr>
      </w:pPr>
      <w:r>
        <w:rPr>
          <w:rFonts w:hint="eastAsia"/>
          <w:szCs w:val="21"/>
        </w:rPr>
        <w:t>（　　　）</w:t>
      </w:r>
      <w:r>
        <w:rPr>
          <w:rFonts w:hint="eastAsia"/>
          <w:szCs w:val="21"/>
          <w:u w:val="single"/>
        </w:rPr>
        <w:t xml:space="preserve">　　　　　　　　　　　　　　　　　　　　　　　　　　　　　　</w:t>
      </w:r>
    </w:p>
    <w:p w14:paraId="78C0F5D3" w14:textId="77777777" w:rsidR="006C26F5" w:rsidRDefault="006C26F5" w:rsidP="006C26F5">
      <w:pPr>
        <w:rPr>
          <w:szCs w:val="21"/>
          <w:u w:val="single"/>
        </w:rPr>
      </w:pPr>
      <w:r>
        <w:rPr>
          <w:rFonts w:hint="eastAsia"/>
          <w:szCs w:val="21"/>
        </w:rPr>
        <w:t>（　　　）</w:t>
      </w:r>
      <w:r>
        <w:rPr>
          <w:rFonts w:hint="eastAsia"/>
          <w:szCs w:val="21"/>
          <w:u w:val="single"/>
        </w:rPr>
        <w:t xml:space="preserve">　　　　　　　　　　　　　　　　　　　　　　　　　　　　　　</w:t>
      </w:r>
    </w:p>
    <w:p w14:paraId="1DA3A21B" w14:textId="77777777" w:rsidR="006C26F5" w:rsidRDefault="006C26F5" w:rsidP="006C26F5">
      <w:pPr>
        <w:rPr>
          <w:szCs w:val="21"/>
          <w:u w:val="single"/>
        </w:rPr>
      </w:pPr>
    </w:p>
    <w:p w14:paraId="298EA26D" w14:textId="77777777" w:rsidR="006C26F5" w:rsidRDefault="006C26F5" w:rsidP="006C26F5">
      <w:pPr>
        <w:widowControl/>
        <w:jc w:val="left"/>
        <w:rPr>
          <w:szCs w:val="21"/>
        </w:rPr>
      </w:pPr>
      <w:r>
        <w:rPr>
          <w:kern w:val="0"/>
          <w:szCs w:val="21"/>
        </w:rPr>
        <w:br w:type="page"/>
      </w:r>
    </w:p>
    <w:p w14:paraId="5FFA0769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lastRenderedPageBreak/>
        <w:t>練習５：まずは選択問題ができるように！</w:t>
      </w:r>
    </w:p>
    <w:p w14:paraId="15FB42DB" w14:textId="77777777" w:rsidR="006C26F5" w:rsidRDefault="006C26F5" w:rsidP="006C26F5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授業中に　寝て　いて　先生＿＿　しかられました。</w:t>
      </w:r>
    </w:p>
    <w:p w14:paraId="63407AC3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１は　　　　　２の　　　　　３を　　　　　４に　</w:t>
      </w:r>
    </w:p>
    <w:p w14:paraId="3BB27550" w14:textId="77777777" w:rsidR="006C26F5" w:rsidRDefault="006C26F5" w:rsidP="006C26F5">
      <w:pPr>
        <w:rPr>
          <w:szCs w:val="21"/>
          <w:u w:val="single"/>
        </w:rPr>
      </w:pPr>
    </w:p>
    <w:p w14:paraId="484B5C2C" w14:textId="77777777" w:rsidR="006C26F5" w:rsidRDefault="006C26F5" w:rsidP="006C26F5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この前　待ち合わせの　時間に　遅れて　友達に　＿＿。</w:t>
      </w:r>
    </w:p>
    <w:p w14:paraId="0E1BE339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１おこっています　　　　　２おこらせました</w:t>
      </w:r>
    </w:p>
    <w:p w14:paraId="5EE8B003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３おこらせられました　　　４おこられました</w:t>
      </w:r>
    </w:p>
    <w:p w14:paraId="1FB546AC" w14:textId="77777777" w:rsidR="006C26F5" w:rsidRDefault="006C26F5" w:rsidP="006C26F5">
      <w:pPr>
        <w:rPr>
          <w:szCs w:val="21"/>
          <w:u w:val="single"/>
        </w:rPr>
      </w:pPr>
    </w:p>
    <w:p w14:paraId="0864F753" w14:textId="77777777" w:rsidR="006C26F5" w:rsidRDefault="006C26F5" w:rsidP="006C26F5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父に　＿＿　すごく　うれしいです。</w:t>
      </w:r>
    </w:p>
    <w:p w14:paraId="2470DF87" w14:textId="258A4BD9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１ほめさせて　　　　２ほめられて　　　　３ほめると　　　　４ほめて</w:t>
      </w:r>
    </w:p>
    <w:p w14:paraId="458C9069" w14:textId="77777777" w:rsidR="006C26F5" w:rsidRDefault="006C26F5" w:rsidP="006C26F5">
      <w:pPr>
        <w:rPr>
          <w:rFonts w:hint="eastAsia"/>
          <w:szCs w:val="21"/>
        </w:rPr>
      </w:pPr>
    </w:p>
    <w:p w14:paraId="193C169C" w14:textId="77777777" w:rsidR="006C26F5" w:rsidRDefault="006C26F5" w:rsidP="006C26F5">
      <w:pPr>
        <w:rPr>
          <w:szCs w:val="21"/>
        </w:rPr>
      </w:pPr>
      <w:r>
        <w:rPr>
          <w:szCs w:val="21"/>
        </w:rPr>
        <w:t>(4)</w:t>
      </w:r>
      <w:r>
        <w:rPr>
          <w:rFonts w:hint="eastAsia"/>
          <w:szCs w:val="21"/>
        </w:rPr>
        <w:t>家の　前に　自転車＿＿　とめられて、　困りました。</w:t>
      </w:r>
    </w:p>
    <w:p w14:paraId="313C2CF9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１が　　　　　２を　　　　　３に　　　　　４で</w:t>
      </w:r>
    </w:p>
    <w:p w14:paraId="6C961F2D" w14:textId="77777777" w:rsidR="006C26F5" w:rsidRDefault="006C26F5" w:rsidP="006C26F5">
      <w:pPr>
        <w:rPr>
          <w:szCs w:val="21"/>
        </w:rPr>
      </w:pPr>
    </w:p>
    <w:p w14:paraId="5636EF91" w14:textId="756BFD86" w:rsidR="006C26F5" w:rsidRDefault="00BB1198" w:rsidP="006C26F5">
      <w:pPr>
        <w:rPr>
          <w:szCs w:val="21"/>
        </w:rPr>
      </w:pPr>
      <w:r>
        <w:rPr>
          <w:szCs w:val="21"/>
        </w:rPr>
        <w:t>(5)</w:t>
      </w:r>
      <w:r w:rsidR="006C26F5">
        <w:rPr>
          <w:rFonts w:hint="eastAsia"/>
          <w:szCs w:val="21"/>
        </w:rPr>
        <w:t>今日は　早く　＿＿ので、　すごく　眠いです。</w:t>
      </w:r>
    </w:p>
    <w:p w14:paraId="14916F03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１起こさせる　　　２起きる　　　３起こされた　　　４起きて</w:t>
      </w:r>
    </w:p>
    <w:p w14:paraId="2A5C77B2" w14:textId="77777777" w:rsidR="006C26F5" w:rsidRDefault="006C26F5" w:rsidP="006C26F5">
      <w:pPr>
        <w:rPr>
          <w:szCs w:val="21"/>
        </w:rPr>
      </w:pPr>
    </w:p>
    <w:p w14:paraId="3868A495" w14:textId="77777777" w:rsidR="006C26F5" w:rsidRDefault="006C26F5" w:rsidP="006C26F5">
      <w:pPr>
        <w:rPr>
          <w:szCs w:val="21"/>
        </w:rPr>
      </w:pPr>
      <w:r>
        <w:rPr>
          <w:szCs w:val="21"/>
        </w:rPr>
        <w:t>(6)</w:t>
      </w:r>
      <w:r>
        <w:rPr>
          <w:rFonts w:hint="eastAsia"/>
          <w:szCs w:val="21"/>
        </w:rPr>
        <w:t xml:space="preserve">お寿司を　</w:t>
      </w:r>
      <w:r>
        <w:rPr>
          <w:szCs w:val="21"/>
        </w:rPr>
        <w:t>100</w:t>
      </w:r>
      <w:r>
        <w:rPr>
          <w:rFonts w:hint="eastAsia"/>
          <w:szCs w:val="21"/>
        </w:rPr>
        <w:t>貫　食べて　先輩に　＿＿。</w:t>
      </w:r>
    </w:p>
    <w:p w14:paraId="217EB575" w14:textId="77777777" w:rsidR="006C26F5" w:rsidRDefault="006C26F5" w:rsidP="006C26F5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１驚かれました　　　　　２驚きました</w:t>
      </w:r>
    </w:p>
    <w:p w14:paraId="15040E5E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３驚いて　いました　　　４驚かせました</w:t>
      </w:r>
    </w:p>
    <w:p w14:paraId="57A7DCDA" w14:textId="77777777" w:rsidR="006C26F5" w:rsidRDefault="006C26F5" w:rsidP="006C26F5">
      <w:pPr>
        <w:rPr>
          <w:szCs w:val="21"/>
        </w:rPr>
      </w:pPr>
    </w:p>
    <w:p w14:paraId="5DD07395" w14:textId="77777777" w:rsidR="006C26F5" w:rsidRDefault="006C26F5" w:rsidP="006C26F5">
      <w:pPr>
        <w:rPr>
          <w:szCs w:val="21"/>
        </w:rPr>
      </w:pPr>
      <w:r>
        <w:rPr>
          <w:szCs w:val="21"/>
        </w:rPr>
        <w:t>(7)</w:t>
      </w:r>
      <w:r>
        <w:rPr>
          <w:rFonts w:hint="eastAsia"/>
          <w:szCs w:val="21"/>
        </w:rPr>
        <w:t>昨夜は　赤ちゃん＿＿　泣かれて、　あまり　寝られませんでした。</w:t>
      </w:r>
    </w:p>
    <w:p w14:paraId="20EEF38C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１に　　　　　２で　　　　　３が　　　　　４の</w:t>
      </w:r>
    </w:p>
    <w:p w14:paraId="0A02023A" w14:textId="77777777" w:rsidR="006C26F5" w:rsidRDefault="006C26F5" w:rsidP="006C26F5">
      <w:pPr>
        <w:rPr>
          <w:szCs w:val="21"/>
        </w:rPr>
      </w:pPr>
    </w:p>
    <w:p w14:paraId="0A1C1FAC" w14:textId="77777777" w:rsidR="006C26F5" w:rsidRDefault="006C26F5" w:rsidP="006C26F5">
      <w:pPr>
        <w:rPr>
          <w:szCs w:val="21"/>
        </w:rPr>
      </w:pPr>
      <w:r>
        <w:rPr>
          <w:szCs w:val="21"/>
        </w:rPr>
        <w:t>(8)</w:t>
      </w:r>
      <w:r>
        <w:rPr>
          <w:rFonts w:hint="eastAsia"/>
          <w:szCs w:val="21"/>
        </w:rPr>
        <w:t>友人の　弟＿＿　パソコンを　壊されました。</w:t>
      </w:r>
    </w:p>
    <w:p w14:paraId="73F7D097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１で　　　　　２を　　　　　３に　　　　　４が</w:t>
      </w:r>
    </w:p>
    <w:p w14:paraId="6F73E760" w14:textId="77777777" w:rsidR="006C26F5" w:rsidRDefault="006C26F5" w:rsidP="006C26F5">
      <w:pPr>
        <w:rPr>
          <w:szCs w:val="21"/>
        </w:rPr>
      </w:pPr>
      <w:r>
        <w:rPr>
          <w:szCs w:val="21"/>
        </w:rPr>
        <w:t>(9)</w:t>
      </w:r>
      <w:r>
        <w:rPr>
          <w:rFonts w:hint="eastAsia"/>
          <w:szCs w:val="21"/>
        </w:rPr>
        <w:t>部長に　手伝いを　＿＿ので、　家に　着くのが　遅くなりました。</w:t>
      </w:r>
    </w:p>
    <w:p w14:paraId="4C803187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１たのまれて　　　２たのまれた　　　３たのむ　　　４たのませた</w:t>
      </w:r>
    </w:p>
    <w:p w14:paraId="6CF8F85C" w14:textId="77777777" w:rsidR="006C26F5" w:rsidRDefault="006C26F5" w:rsidP="006C26F5">
      <w:pPr>
        <w:rPr>
          <w:szCs w:val="21"/>
        </w:rPr>
      </w:pPr>
    </w:p>
    <w:p w14:paraId="265CC5FA" w14:textId="77777777" w:rsidR="006C26F5" w:rsidRDefault="006C26F5" w:rsidP="006C26F5">
      <w:pPr>
        <w:rPr>
          <w:szCs w:val="21"/>
          <w:u w:val="single"/>
        </w:rPr>
      </w:pPr>
    </w:p>
    <w:p w14:paraId="5023D8AB" w14:textId="77777777" w:rsidR="006C26F5" w:rsidRDefault="006C26F5" w:rsidP="006C26F5">
      <w:pPr>
        <w:rPr>
          <w:szCs w:val="21"/>
          <w:u w:val="single"/>
        </w:rPr>
      </w:pPr>
      <w:r>
        <w:rPr>
          <w:rFonts w:hint="eastAsia"/>
          <w:szCs w:val="21"/>
          <w:u w:val="single"/>
        </w:rPr>
        <w:t>練習６：もっと選んでください</w:t>
      </w:r>
    </w:p>
    <w:p w14:paraId="0A3BF197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>１）私は　佐藤さん＿＿　いつもと　違う　仕事を　たのまれました。</w:t>
      </w:r>
    </w:p>
    <w:p w14:paraId="38AFDCB0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　１</w:t>
      </w:r>
      <w:r>
        <w:rPr>
          <w:szCs w:val="21"/>
        </w:rPr>
        <w:t>.</w:t>
      </w:r>
      <w:r>
        <w:rPr>
          <w:rFonts w:hint="eastAsia"/>
          <w:szCs w:val="21"/>
        </w:rPr>
        <w:t>て　　　　　２</w:t>
      </w:r>
      <w:r>
        <w:rPr>
          <w:szCs w:val="21"/>
        </w:rPr>
        <w:t>.</w:t>
      </w:r>
      <w:r>
        <w:rPr>
          <w:rFonts w:hint="eastAsia"/>
          <w:szCs w:val="21"/>
        </w:rPr>
        <w:t>を　　　　　３</w:t>
      </w:r>
      <w:r>
        <w:rPr>
          <w:szCs w:val="21"/>
        </w:rPr>
        <w:t>.</w:t>
      </w:r>
      <w:r>
        <w:rPr>
          <w:rFonts w:hint="eastAsia"/>
          <w:szCs w:val="21"/>
        </w:rPr>
        <w:t>で　　　　　４</w:t>
      </w:r>
      <w:r>
        <w:rPr>
          <w:szCs w:val="21"/>
        </w:rPr>
        <w:t>.</w:t>
      </w:r>
      <w:r>
        <w:rPr>
          <w:rFonts w:hint="eastAsia"/>
          <w:szCs w:val="21"/>
        </w:rPr>
        <w:t>に</w:t>
      </w:r>
    </w:p>
    <w:p w14:paraId="4DB21392" w14:textId="77777777" w:rsidR="006C26F5" w:rsidRDefault="006C26F5" w:rsidP="006C26F5">
      <w:pPr>
        <w:rPr>
          <w:szCs w:val="21"/>
        </w:rPr>
      </w:pPr>
    </w:p>
    <w:p w14:paraId="43A59464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２）バスの　中で　後ろに　いた　人＿＿　足＿＿　踏まれて、すごく　　</w:t>
      </w:r>
    </w:p>
    <w:p w14:paraId="423A9DB0" w14:textId="77777777" w:rsidR="006C26F5" w:rsidRDefault="006C26F5" w:rsidP="006C26F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痛かった。</w:t>
      </w:r>
    </w:p>
    <w:p w14:paraId="5DC04F37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　１</w:t>
      </w:r>
      <w:r>
        <w:rPr>
          <w:szCs w:val="21"/>
        </w:rPr>
        <w:t>.</w:t>
      </w:r>
      <w:r>
        <w:rPr>
          <w:rFonts w:hint="eastAsia"/>
          <w:szCs w:val="21"/>
        </w:rPr>
        <w:t>が／に　　　２</w:t>
      </w:r>
      <w:r>
        <w:rPr>
          <w:szCs w:val="21"/>
        </w:rPr>
        <w:t>.</w:t>
      </w:r>
      <w:r>
        <w:rPr>
          <w:rFonts w:hint="eastAsia"/>
          <w:szCs w:val="21"/>
        </w:rPr>
        <w:t>を／に　　　３</w:t>
      </w:r>
      <w:r>
        <w:rPr>
          <w:szCs w:val="21"/>
        </w:rPr>
        <w:t>.</w:t>
      </w:r>
      <w:r>
        <w:rPr>
          <w:rFonts w:hint="eastAsia"/>
          <w:szCs w:val="21"/>
        </w:rPr>
        <w:t>に／を　　　４</w:t>
      </w:r>
      <w:r>
        <w:rPr>
          <w:szCs w:val="21"/>
        </w:rPr>
        <w:t>.</w:t>
      </w:r>
      <w:r>
        <w:rPr>
          <w:rFonts w:hint="eastAsia"/>
          <w:szCs w:val="21"/>
        </w:rPr>
        <w:t>が／は</w:t>
      </w:r>
    </w:p>
    <w:p w14:paraId="35ABC87F" w14:textId="77777777" w:rsidR="006C26F5" w:rsidRDefault="006C26F5" w:rsidP="006C26F5">
      <w:pPr>
        <w:rPr>
          <w:szCs w:val="21"/>
        </w:rPr>
      </w:pPr>
    </w:p>
    <w:p w14:paraId="1A378FF9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>３）毎年　この都市で　国際会議＿＿　開かれて　います。</w:t>
      </w:r>
    </w:p>
    <w:p w14:paraId="609B0325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　１</w:t>
      </w:r>
      <w:r>
        <w:rPr>
          <w:szCs w:val="21"/>
        </w:rPr>
        <w:t>.</w:t>
      </w:r>
      <w:r>
        <w:rPr>
          <w:rFonts w:hint="eastAsia"/>
          <w:szCs w:val="21"/>
        </w:rPr>
        <w:t>で　　　　　２</w:t>
      </w:r>
      <w:r>
        <w:rPr>
          <w:szCs w:val="21"/>
        </w:rPr>
        <w:t>.</w:t>
      </w:r>
      <w:r>
        <w:rPr>
          <w:rFonts w:hint="eastAsia"/>
          <w:szCs w:val="21"/>
        </w:rPr>
        <w:t>に　　　　　３</w:t>
      </w:r>
      <w:r>
        <w:rPr>
          <w:szCs w:val="21"/>
        </w:rPr>
        <w:t>.</w:t>
      </w:r>
      <w:r>
        <w:rPr>
          <w:rFonts w:hint="eastAsia"/>
          <w:szCs w:val="21"/>
        </w:rPr>
        <w:t>を　　　　　４</w:t>
      </w:r>
      <w:r>
        <w:rPr>
          <w:szCs w:val="21"/>
        </w:rPr>
        <w:t>.</w:t>
      </w:r>
      <w:r>
        <w:rPr>
          <w:rFonts w:hint="eastAsia"/>
          <w:szCs w:val="21"/>
        </w:rPr>
        <w:t>が</w:t>
      </w:r>
    </w:p>
    <w:p w14:paraId="35D48B6B" w14:textId="77777777" w:rsidR="006C26F5" w:rsidRDefault="006C26F5" w:rsidP="006C26F5">
      <w:pPr>
        <w:rPr>
          <w:szCs w:val="21"/>
        </w:rPr>
      </w:pPr>
    </w:p>
    <w:p w14:paraId="35F54DB5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>４）学生の　とき、　毎日　早く　父＿＿　　起こされました。</w:t>
      </w:r>
    </w:p>
    <w:p w14:paraId="1EB2D752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　１</w:t>
      </w:r>
      <w:r>
        <w:rPr>
          <w:szCs w:val="21"/>
        </w:rPr>
        <w:t>.</w:t>
      </w:r>
      <w:r>
        <w:rPr>
          <w:rFonts w:hint="eastAsia"/>
          <w:szCs w:val="21"/>
        </w:rPr>
        <w:t>が　　　　　２</w:t>
      </w:r>
      <w:r>
        <w:rPr>
          <w:szCs w:val="21"/>
        </w:rPr>
        <w:t>.</w:t>
      </w:r>
      <w:r>
        <w:rPr>
          <w:rFonts w:hint="eastAsia"/>
          <w:szCs w:val="21"/>
        </w:rPr>
        <w:t>に　　　　　３</w:t>
      </w:r>
      <w:r>
        <w:rPr>
          <w:szCs w:val="21"/>
        </w:rPr>
        <w:t>.</w:t>
      </w:r>
      <w:r>
        <w:rPr>
          <w:rFonts w:hint="eastAsia"/>
          <w:szCs w:val="21"/>
        </w:rPr>
        <w:t>は　　　　　４</w:t>
      </w:r>
      <w:r>
        <w:rPr>
          <w:szCs w:val="21"/>
        </w:rPr>
        <w:t>.</w:t>
      </w:r>
      <w:r>
        <w:rPr>
          <w:rFonts w:hint="eastAsia"/>
          <w:szCs w:val="21"/>
        </w:rPr>
        <w:t>と</w:t>
      </w:r>
    </w:p>
    <w:p w14:paraId="4DFB31F7" w14:textId="77777777" w:rsidR="006C26F5" w:rsidRDefault="006C26F5" w:rsidP="006C26F5">
      <w:pPr>
        <w:rPr>
          <w:szCs w:val="21"/>
        </w:rPr>
      </w:pPr>
    </w:p>
    <w:p w14:paraId="38B8AE04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>５）冷蔵庫に　入れて　おいた　ケーキ＿＿　誰か＿＿　食べられて　しまった。</w:t>
      </w:r>
    </w:p>
    <w:p w14:paraId="1FF8AEC4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　１</w:t>
      </w:r>
      <w:r>
        <w:rPr>
          <w:szCs w:val="21"/>
        </w:rPr>
        <w:t>.</w:t>
      </w:r>
      <w:r>
        <w:rPr>
          <w:rFonts w:hint="eastAsia"/>
          <w:szCs w:val="21"/>
        </w:rPr>
        <w:t>に／と　　　２</w:t>
      </w:r>
      <w:r>
        <w:rPr>
          <w:szCs w:val="21"/>
        </w:rPr>
        <w:t>.</w:t>
      </w:r>
      <w:r>
        <w:rPr>
          <w:rFonts w:hint="eastAsia"/>
          <w:szCs w:val="21"/>
        </w:rPr>
        <w:t>を／と　　　３</w:t>
      </w:r>
      <w:r>
        <w:rPr>
          <w:szCs w:val="21"/>
        </w:rPr>
        <w:t>.</w:t>
      </w:r>
      <w:r>
        <w:rPr>
          <w:rFonts w:hint="eastAsia"/>
          <w:szCs w:val="21"/>
        </w:rPr>
        <w:t>に／を　　　４</w:t>
      </w:r>
      <w:r>
        <w:rPr>
          <w:szCs w:val="21"/>
        </w:rPr>
        <w:t>.</w:t>
      </w:r>
      <w:r>
        <w:rPr>
          <w:rFonts w:hint="eastAsia"/>
          <w:szCs w:val="21"/>
        </w:rPr>
        <w:t>を／に</w:t>
      </w:r>
    </w:p>
    <w:p w14:paraId="22554A7B" w14:textId="77777777" w:rsidR="006C26F5" w:rsidRDefault="006C26F5" w:rsidP="006C26F5">
      <w:pPr>
        <w:rPr>
          <w:szCs w:val="21"/>
        </w:rPr>
      </w:pPr>
    </w:p>
    <w:p w14:paraId="3D1709C8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>６）あさって　ここで　サッカーの　試合＿＿　行われます。</w:t>
      </w:r>
    </w:p>
    <w:p w14:paraId="37DF00DE" w14:textId="77777777" w:rsidR="006C26F5" w:rsidRDefault="006C26F5" w:rsidP="006C26F5">
      <w:pPr>
        <w:rPr>
          <w:szCs w:val="21"/>
        </w:rPr>
      </w:pPr>
      <w:r>
        <w:rPr>
          <w:rFonts w:hint="eastAsia"/>
          <w:szCs w:val="21"/>
        </w:rPr>
        <w:t xml:space="preserve">　　１</w:t>
      </w:r>
      <w:r>
        <w:rPr>
          <w:szCs w:val="21"/>
        </w:rPr>
        <w:t>.</w:t>
      </w:r>
      <w:r>
        <w:rPr>
          <w:rFonts w:hint="eastAsia"/>
          <w:szCs w:val="21"/>
        </w:rPr>
        <w:t>が　　　　　２</w:t>
      </w:r>
      <w:r>
        <w:rPr>
          <w:szCs w:val="21"/>
        </w:rPr>
        <w:t>.</w:t>
      </w:r>
      <w:r>
        <w:rPr>
          <w:rFonts w:hint="eastAsia"/>
          <w:szCs w:val="21"/>
        </w:rPr>
        <w:t>に　　　　　３</w:t>
      </w:r>
      <w:r>
        <w:rPr>
          <w:szCs w:val="21"/>
        </w:rPr>
        <w:t>.</w:t>
      </w:r>
      <w:r>
        <w:rPr>
          <w:rFonts w:hint="eastAsia"/>
          <w:szCs w:val="21"/>
        </w:rPr>
        <w:t>で　　　　　４</w:t>
      </w:r>
      <w:r>
        <w:rPr>
          <w:szCs w:val="21"/>
        </w:rPr>
        <w:t>.</w:t>
      </w:r>
      <w:r>
        <w:rPr>
          <w:rFonts w:hint="eastAsia"/>
          <w:szCs w:val="21"/>
        </w:rPr>
        <w:t>を</w:t>
      </w:r>
    </w:p>
    <w:p w14:paraId="01311BDE" w14:textId="77777777" w:rsidR="006C26F5" w:rsidRDefault="006C26F5" w:rsidP="006C26F5">
      <w:pPr>
        <w:rPr>
          <w:szCs w:val="21"/>
        </w:rPr>
      </w:pPr>
    </w:p>
    <w:p w14:paraId="5406D79C" w14:textId="77777777" w:rsidR="006C26F5" w:rsidRDefault="006C26F5" w:rsidP="006C26F5">
      <w:pPr>
        <w:rPr>
          <w:szCs w:val="21"/>
        </w:rPr>
      </w:pPr>
    </w:p>
    <w:p w14:paraId="0CD633F6" w14:textId="77777777" w:rsidR="00C20793" w:rsidRPr="006C26F5" w:rsidRDefault="00C20793" w:rsidP="00A603C9">
      <w:pPr>
        <w:rPr>
          <w:szCs w:val="21"/>
        </w:rPr>
      </w:pPr>
    </w:p>
    <w:p w14:paraId="7B408D01" w14:textId="77777777" w:rsidR="007816BB" w:rsidRPr="00176567" w:rsidRDefault="007816BB" w:rsidP="00A603C9">
      <w:pPr>
        <w:rPr>
          <w:szCs w:val="21"/>
          <w:u w:val="single"/>
        </w:rPr>
      </w:pPr>
      <w:r>
        <w:rPr>
          <w:rFonts w:hint="eastAsia"/>
          <w:szCs w:val="21"/>
        </w:rPr>
        <w:lastRenderedPageBreak/>
        <w:t>【読解】</w:t>
      </w:r>
    </w:p>
    <w:p w14:paraId="766E6A47" w14:textId="77777777" w:rsidR="005977F6" w:rsidRPr="0032068A" w:rsidRDefault="005977F6" w:rsidP="007816BB">
      <w:pPr>
        <w:ind w:firstLineChars="100" w:firstLine="210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日光の</w:t>
      </w:r>
      <w:r w:rsidR="007816BB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16BB" w:rsidRPr="007816BB">
              <w:rPr>
                <w:rFonts w:ascii="ＭＳ 明朝" w:eastAsia="ＭＳ 明朝" w:hAnsi="ＭＳ 明朝" w:hint="eastAsia"/>
                <w:sz w:val="10"/>
                <w:szCs w:val="21"/>
              </w:rPr>
              <w:t>とうしょうぐう</w:t>
            </w:r>
          </w:rt>
          <w:rubyBase>
            <w:r w:rsidR="007816BB">
              <w:rPr>
                <w:rFonts w:hint="eastAsia"/>
                <w:szCs w:val="21"/>
              </w:rPr>
              <w:t>東照宮</w:t>
            </w:r>
          </w:rubyBase>
        </w:ruby>
      </w:r>
      <w:r>
        <w:rPr>
          <w:rFonts w:hint="eastAsia"/>
          <w:szCs w:val="21"/>
        </w:rPr>
        <w:t>は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世紀の初</w:t>
      </w:r>
      <w:r w:rsidRPr="0032068A">
        <w:rPr>
          <w:rFonts w:hint="eastAsia"/>
          <w:szCs w:val="21"/>
        </w:rPr>
        <w:t>めに建てました。建物が</w:t>
      </w:r>
      <w:r w:rsidR="007816BB" w:rsidRPr="0032068A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16BB" w:rsidRPr="0032068A">
              <w:rPr>
                <w:rFonts w:ascii="ＭＳ 明朝" w:eastAsia="ＭＳ 明朝" w:hAnsi="ＭＳ 明朝" w:hint="eastAsia"/>
                <w:sz w:val="10"/>
                <w:szCs w:val="21"/>
              </w:rPr>
              <w:t>ごうか</w:t>
            </w:r>
          </w:rt>
          <w:rubyBase>
            <w:r w:rsidR="007816BB" w:rsidRPr="0032068A">
              <w:rPr>
                <w:rFonts w:hint="eastAsia"/>
                <w:szCs w:val="21"/>
              </w:rPr>
              <w:t>豪華</w:t>
            </w:r>
          </w:rubyBase>
        </w:ruby>
      </w:r>
      <w:r w:rsidRPr="0032068A">
        <w:rPr>
          <w:rFonts w:hint="eastAsia"/>
          <w:szCs w:val="21"/>
        </w:rPr>
        <w:t>で有名ですが、</w:t>
      </w:r>
    </w:p>
    <w:p w14:paraId="04F01D02" w14:textId="77777777" w:rsidR="005977F6" w:rsidRPr="0032068A" w:rsidRDefault="005977F6" w:rsidP="00A603C9">
      <w:pPr>
        <w:rPr>
          <w:szCs w:val="21"/>
        </w:rPr>
      </w:pPr>
    </w:p>
    <w:p w14:paraId="0A9588E8" w14:textId="77777777" w:rsidR="005977F6" w:rsidRPr="0032068A" w:rsidRDefault="005977F6" w:rsidP="00A603C9">
      <w:pPr>
        <w:rPr>
          <w:szCs w:val="21"/>
        </w:rPr>
      </w:pPr>
      <w:r w:rsidRPr="0032068A">
        <w:rPr>
          <w:rFonts w:hint="eastAsia"/>
          <w:szCs w:val="21"/>
        </w:rPr>
        <w:t>建物の中にも有名な</w:t>
      </w:r>
      <w:r w:rsidR="007816BB" w:rsidRPr="0032068A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16BB" w:rsidRPr="0032068A">
              <w:rPr>
                <w:rFonts w:ascii="ＭＳ 明朝" w:eastAsia="ＭＳ 明朝" w:hAnsi="ＭＳ 明朝" w:hint="eastAsia"/>
                <w:sz w:val="10"/>
                <w:szCs w:val="21"/>
              </w:rPr>
              <w:t>ちょうこく</w:t>
            </w:r>
          </w:rt>
          <w:rubyBase>
            <w:r w:rsidR="007816BB" w:rsidRPr="0032068A">
              <w:rPr>
                <w:rFonts w:hint="eastAsia"/>
                <w:szCs w:val="21"/>
              </w:rPr>
              <w:t>彫刻</w:t>
            </w:r>
          </w:rubyBase>
        </w:ruby>
      </w:r>
      <w:r w:rsidRPr="0032068A">
        <w:rPr>
          <w:rFonts w:hint="eastAsia"/>
          <w:szCs w:val="21"/>
        </w:rPr>
        <w:t>や絵があります。その中に「眠り猫」があります。</w:t>
      </w:r>
    </w:p>
    <w:p w14:paraId="25B1E215" w14:textId="77777777" w:rsidR="005977F6" w:rsidRPr="0032068A" w:rsidRDefault="005977F6" w:rsidP="00A603C9">
      <w:pPr>
        <w:rPr>
          <w:szCs w:val="21"/>
        </w:rPr>
      </w:pPr>
    </w:p>
    <w:p w14:paraId="343B0324" w14:textId="77777777" w:rsidR="005977F6" w:rsidRPr="0032068A" w:rsidRDefault="005977F6" w:rsidP="00A603C9">
      <w:pPr>
        <w:rPr>
          <w:szCs w:val="21"/>
        </w:rPr>
      </w:pPr>
      <w:r w:rsidRPr="0032068A">
        <w:rPr>
          <w:rFonts w:hint="eastAsia"/>
          <w:szCs w:val="21"/>
        </w:rPr>
        <w:t>これは眠っている猫の彫刻で</w:t>
      </w:r>
      <w:r w:rsidR="007816BB" w:rsidRPr="0032068A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16BB" w:rsidRPr="0032068A">
              <w:rPr>
                <w:rFonts w:ascii="ＭＳ 明朝" w:eastAsia="ＭＳ 明朝" w:hAnsi="ＭＳ 明朝" w:hint="eastAsia"/>
                <w:sz w:val="10"/>
                <w:szCs w:val="21"/>
              </w:rPr>
              <w:t>ひだりじんごろう</w:t>
            </w:r>
          </w:rt>
          <w:rubyBase>
            <w:r w:rsidR="007816BB" w:rsidRPr="0032068A">
              <w:rPr>
                <w:rFonts w:hint="eastAsia"/>
                <w:szCs w:val="21"/>
              </w:rPr>
              <w:t>左甚五郎</w:t>
            </w:r>
          </w:rubyBase>
        </w:ruby>
      </w:r>
      <w:r w:rsidR="007816BB" w:rsidRPr="0032068A">
        <w:rPr>
          <w:rFonts w:hint="eastAsia"/>
          <w:szCs w:val="21"/>
        </w:rPr>
        <w:t>が</w:t>
      </w:r>
      <w:r w:rsidR="007816BB" w:rsidRPr="0032068A">
        <w:rPr>
          <w:szCs w:val="21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816BB" w:rsidRPr="0032068A">
              <w:rPr>
                <w:rFonts w:ascii="ＭＳ 明朝" w:eastAsia="ＭＳ 明朝" w:hAnsi="ＭＳ 明朝" w:hint="eastAsia"/>
                <w:sz w:val="10"/>
                <w:szCs w:val="21"/>
              </w:rPr>
              <w:t>ほった</w:t>
            </w:r>
          </w:rt>
          <w:rubyBase>
            <w:r w:rsidR="007816BB" w:rsidRPr="0032068A">
              <w:rPr>
                <w:rFonts w:hint="eastAsia"/>
                <w:szCs w:val="21"/>
              </w:rPr>
              <w:t>彫った</w:t>
            </w:r>
          </w:rubyBase>
        </w:ruby>
      </w:r>
      <w:r w:rsidRPr="0032068A">
        <w:rPr>
          <w:rFonts w:hint="eastAsia"/>
          <w:szCs w:val="21"/>
        </w:rPr>
        <w:t>と</w:t>
      </w:r>
      <w:r w:rsidR="00EE2459" w:rsidRPr="0032068A">
        <w:rPr>
          <w:rFonts w:hint="eastAsia"/>
          <w:szCs w:val="21"/>
        </w:rPr>
        <w:t>言っています</w:t>
      </w:r>
      <w:r w:rsidRPr="0032068A">
        <w:rPr>
          <w:rFonts w:hint="eastAsia"/>
          <w:szCs w:val="21"/>
        </w:rPr>
        <w:t>。彼は若い時から、</w:t>
      </w:r>
    </w:p>
    <w:p w14:paraId="56F448CE" w14:textId="77777777" w:rsidR="005977F6" w:rsidRPr="0032068A" w:rsidRDefault="005977F6" w:rsidP="00A603C9">
      <w:pPr>
        <w:rPr>
          <w:szCs w:val="21"/>
        </w:rPr>
      </w:pPr>
    </w:p>
    <w:p w14:paraId="7499E0AC" w14:textId="77777777" w:rsidR="005977F6" w:rsidRPr="0032068A" w:rsidRDefault="005977F6" w:rsidP="00A603C9">
      <w:pPr>
        <w:rPr>
          <w:szCs w:val="21"/>
        </w:rPr>
      </w:pPr>
      <w:r w:rsidRPr="0032068A">
        <w:rPr>
          <w:rFonts w:hint="eastAsia"/>
          <w:szCs w:val="21"/>
        </w:rPr>
        <w:t>彫刻がとても上手でし</w:t>
      </w:r>
      <w:r w:rsidR="00EE2459" w:rsidRPr="0032068A">
        <w:rPr>
          <w:rFonts w:hint="eastAsia"/>
          <w:szCs w:val="21"/>
        </w:rPr>
        <w:t>たが、悪い仲間に右手を切って</w:t>
      </w:r>
      <w:r w:rsidRPr="0032068A">
        <w:rPr>
          <w:rFonts w:hint="eastAsia"/>
          <w:szCs w:val="21"/>
        </w:rPr>
        <w:t>しまいました。しかし、</w:t>
      </w:r>
    </w:p>
    <w:p w14:paraId="4E4D1E85" w14:textId="77777777" w:rsidR="005977F6" w:rsidRPr="0032068A" w:rsidRDefault="005977F6" w:rsidP="00A603C9">
      <w:pPr>
        <w:rPr>
          <w:szCs w:val="21"/>
        </w:rPr>
      </w:pPr>
    </w:p>
    <w:p w14:paraId="7F98ADDA" w14:textId="77777777" w:rsidR="005977F6" w:rsidRPr="0032068A" w:rsidRDefault="005977F6" w:rsidP="00A603C9">
      <w:pPr>
        <w:rPr>
          <w:szCs w:val="21"/>
        </w:rPr>
      </w:pPr>
      <w:r w:rsidRPr="0032068A">
        <w:rPr>
          <w:rFonts w:hint="eastAsia"/>
          <w:szCs w:val="21"/>
        </w:rPr>
        <w:t>甚五郎はそのあと一生懸命がんばっ</w:t>
      </w:r>
      <w:r w:rsidR="007816BB" w:rsidRPr="0032068A">
        <w:rPr>
          <w:rFonts w:hint="eastAsia"/>
          <w:szCs w:val="21"/>
        </w:rPr>
        <w:t>て、左手で彫れるようになりました。</w:t>
      </w:r>
    </w:p>
    <w:p w14:paraId="1F5286B9" w14:textId="77777777" w:rsidR="007816BB" w:rsidRPr="0032068A" w:rsidRDefault="007816BB" w:rsidP="00A603C9">
      <w:pPr>
        <w:rPr>
          <w:szCs w:val="21"/>
        </w:rPr>
      </w:pPr>
      <w:r w:rsidRPr="0032068A">
        <w:rPr>
          <w:rFonts w:hint="eastAsia"/>
          <w:szCs w:val="21"/>
        </w:rPr>
        <w:t xml:space="preserve">　</w:t>
      </w:r>
    </w:p>
    <w:p w14:paraId="3C072ADE" w14:textId="77777777" w:rsidR="007816BB" w:rsidRDefault="007816BB" w:rsidP="00A603C9">
      <w:pPr>
        <w:rPr>
          <w:szCs w:val="21"/>
        </w:rPr>
      </w:pPr>
      <w:r w:rsidRPr="0032068A">
        <w:rPr>
          <w:rFonts w:hint="eastAsia"/>
          <w:szCs w:val="21"/>
        </w:rPr>
        <w:t xml:space="preserve">　</w:t>
      </w:r>
      <w:r w:rsidR="00EE2459" w:rsidRPr="0032068A">
        <w:rPr>
          <w:rFonts w:hint="eastAsia"/>
          <w:szCs w:val="21"/>
        </w:rPr>
        <w:t>それで、「左」甚五郎と呼びました</w:t>
      </w:r>
      <w:r w:rsidRPr="0032068A">
        <w:rPr>
          <w:rFonts w:hint="eastAsia"/>
          <w:szCs w:val="21"/>
        </w:rPr>
        <w:t>。東照宮</w:t>
      </w:r>
      <w:r>
        <w:rPr>
          <w:rFonts w:hint="eastAsia"/>
          <w:szCs w:val="21"/>
        </w:rPr>
        <w:t>にはねずみが一匹もいません。</w:t>
      </w:r>
    </w:p>
    <w:p w14:paraId="7A04614F" w14:textId="77777777" w:rsidR="007816BB" w:rsidRDefault="007816BB" w:rsidP="00A603C9">
      <w:pPr>
        <w:rPr>
          <w:szCs w:val="21"/>
        </w:rPr>
      </w:pPr>
    </w:p>
    <w:p w14:paraId="15160BAA" w14:textId="77777777" w:rsidR="007816BB" w:rsidRPr="0032068A" w:rsidRDefault="00E4069A" w:rsidP="00A603C9">
      <w:pPr>
        <w:rPr>
          <w:szCs w:val="21"/>
        </w:rPr>
      </w:pPr>
      <w:r>
        <w:rPr>
          <w:rFonts w:hint="eastAsia"/>
          <w:szCs w:val="21"/>
        </w:rPr>
        <w:t>甚五郎の猫がいるからだ</w:t>
      </w:r>
      <w:r w:rsidRPr="0032068A">
        <w:rPr>
          <w:rFonts w:hint="eastAsia"/>
          <w:szCs w:val="21"/>
        </w:rPr>
        <w:t>と言っています</w:t>
      </w:r>
      <w:r w:rsidR="007816BB" w:rsidRPr="0032068A">
        <w:rPr>
          <w:rFonts w:hint="eastAsia"/>
          <w:szCs w:val="21"/>
        </w:rPr>
        <w:t>。</w:t>
      </w:r>
    </w:p>
    <w:p w14:paraId="09CA24E5" w14:textId="77777777" w:rsidR="007816BB" w:rsidRDefault="007816BB" w:rsidP="00A603C9">
      <w:pPr>
        <w:rPr>
          <w:szCs w:val="21"/>
        </w:rPr>
      </w:pPr>
    </w:p>
    <w:p w14:paraId="2AF61825" w14:textId="77777777" w:rsidR="007816BB" w:rsidRDefault="007816BB" w:rsidP="00A603C9">
      <w:pPr>
        <w:rPr>
          <w:szCs w:val="21"/>
        </w:rPr>
      </w:pPr>
      <w:r>
        <w:rPr>
          <w:rFonts w:hint="eastAsia"/>
          <w:szCs w:val="21"/>
        </w:rPr>
        <w:t>①　ふりがながある言葉の意味を先生が教えます！</w:t>
      </w:r>
    </w:p>
    <w:p w14:paraId="3E090AB3" w14:textId="77777777" w:rsidR="007816BB" w:rsidRDefault="007816BB" w:rsidP="00A603C9">
      <w:pPr>
        <w:rPr>
          <w:szCs w:val="21"/>
        </w:rPr>
      </w:pPr>
    </w:p>
    <w:p w14:paraId="7BEC44E6" w14:textId="77777777" w:rsidR="007816BB" w:rsidRDefault="007816BB" w:rsidP="00A603C9">
      <w:pPr>
        <w:rPr>
          <w:szCs w:val="21"/>
        </w:rPr>
      </w:pPr>
      <w:r>
        <w:rPr>
          <w:rFonts w:hint="eastAsia"/>
          <w:szCs w:val="21"/>
        </w:rPr>
        <w:t>②　全体の文章の中で、</w:t>
      </w:r>
      <w:r w:rsidR="00E4069A">
        <w:rPr>
          <w:rFonts w:hint="eastAsia"/>
          <w:szCs w:val="21"/>
        </w:rPr>
        <w:t>５</w:t>
      </w:r>
      <w:r w:rsidR="00B76D4A">
        <w:rPr>
          <w:rFonts w:hint="eastAsia"/>
          <w:szCs w:val="21"/>
        </w:rPr>
        <w:t>つの部分で受身形が使われます。どこですか？</w:t>
      </w:r>
    </w:p>
    <w:p w14:paraId="321C1D86" w14:textId="77777777" w:rsidR="00B76D4A" w:rsidRDefault="00B76D4A" w:rsidP="00A603C9">
      <w:pPr>
        <w:rPr>
          <w:szCs w:val="21"/>
        </w:rPr>
      </w:pPr>
      <w:r>
        <w:rPr>
          <w:rFonts w:hint="eastAsia"/>
          <w:szCs w:val="21"/>
        </w:rPr>
        <w:t xml:space="preserve">　　探しなさい。</w:t>
      </w:r>
    </w:p>
    <w:p w14:paraId="7BA55BCB" w14:textId="77777777" w:rsidR="00B76D4A" w:rsidRDefault="00B76D4A" w:rsidP="00A603C9">
      <w:pPr>
        <w:rPr>
          <w:szCs w:val="21"/>
        </w:rPr>
      </w:pPr>
    </w:p>
    <w:p w14:paraId="11BF6AD8" w14:textId="77777777" w:rsidR="00B76D4A" w:rsidRPr="005977F6" w:rsidRDefault="00B76D4A" w:rsidP="00A603C9">
      <w:pPr>
        <w:rPr>
          <w:szCs w:val="21"/>
        </w:rPr>
      </w:pPr>
    </w:p>
    <w:p w14:paraId="777289C0" w14:textId="77777777" w:rsidR="00C82213" w:rsidRDefault="00C82213" w:rsidP="00A603C9">
      <w:pPr>
        <w:rPr>
          <w:szCs w:val="21"/>
          <w:u w:val="single"/>
        </w:rPr>
      </w:pPr>
    </w:p>
    <w:p w14:paraId="001B8E2E" w14:textId="77777777" w:rsidR="00C82213" w:rsidRDefault="00C82213" w:rsidP="00A603C9">
      <w:pPr>
        <w:rPr>
          <w:szCs w:val="21"/>
          <w:u w:val="single"/>
        </w:rPr>
      </w:pPr>
    </w:p>
    <w:p w14:paraId="3C2A1EE7" w14:textId="77777777" w:rsidR="00C82213" w:rsidRDefault="00C82213" w:rsidP="00A603C9">
      <w:pPr>
        <w:rPr>
          <w:szCs w:val="21"/>
          <w:u w:val="single"/>
        </w:rPr>
      </w:pPr>
    </w:p>
    <w:p w14:paraId="36F0537F" w14:textId="77777777" w:rsidR="00C82213" w:rsidRPr="000F218F" w:rsidRDefault="00C82213" w:rsidP="00A603C9">
      <w:pPr>
        <w:rPr>
          <w:szCs w:val="21"/>
          <w:u w:val="single"/>
        </w:rPr>
      </w:pPr>
    </w:p>
    <w:sectPr w:rsidR="00C82213" w:rsidRPr="000F218F" w:rsidSect="00886AD4">
      <w:headerReference w:type="default" r:id="rId7"/>
      <w:footerReference w:type="default" r:id="rId8"/>
      <w:pgSz w:w="16838" w:h="11906" w:orient="landscape"/>
      <w:pgMar w:top="624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F4723" w14:textId="77777777" w:rsidR="00BB1198" w:rsidRDefault="00BB1198" w:rsidP="00C82213">
      <w:r>
        <w:separator/>
      </w:r>
    </w:p>
  </w:endnote>
  <w:endnote w:type="continuationSeparator" w:id="0">
    <w:p w14:paraId="4B569262" w14:textId="77777777" w:rsidR="00BB1198" w:rsidRDefault="00BB1198" w:rsidP="00C8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6351F" w14:textId="41FF7001" w:rsidR="00BB1198" w:rsidRDefault="00BB1198" w:rsidP="002C332E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　　　　　　　　　　　　　　　　　　　　　　　　　　　　　　　　　作文</w:t>
    </w:r>
    <w:r>
      <w:rPr>
        <w:rFonts w:hint="eastAsia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98E86" w14:textId="77777777" w:rsidR="00BB1198" w:rsidRDefault="00BB1198" w:rsidP="00C82213">
      <w:r>
        <w:separator/>
      </w:r>
    </w:p>
  </w:footnote>
  <w:footnote w:type="continuationSeparator" w:id="0">
    <w:p w14:paraId="6B472902" w14:textId="77777777" w:rsidR="00BB1198" w:rsidRDefault="00BB1198" w:rsidP="00C82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54990" w14:textId="77777777" w:rsidR="00BB1198" w:rsidRPr="00886AD4" w:rsidRDefault="00BB1198" w:rsidP="00886AD4">
    <w:pPr>
      <w:pStyle w:val="ac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88"/>
    <w:rsid w:val="000179C7"/>
    <w:rsid w:val="00051C88"/>
    <w:rsid w:val="000757DD"/>
    <w:rsid w:val="000C140E"/>
    <w:rsid w:val="000F218F"/>
    <w:rsid w:val="00160A57"/>
    <w:rsid w:val="00176567"/>
    <w:rsid w:val="001A11DC"/>
    <w:rsid w:val="0029535C"/>
    <w:rsid w:val="002C332E"/>
    <w:rsid w:val="0032068A"/>
    <w:rsid w:val="0034470D"/>
    <w:rsid w:val="003A50D0"/>
    <w:rsid w:val="003B63F0"/>
    <w:rsid w:val="003C5B81"/>
    <w:rsid w:val="0049681F"/>
    <w:rsid w:val="004A083E"/>
    <w:rsid w:val="004E0802"/>
    <w:rsid w:val="004F3874"/>
    <w:rsid w:val="005237BF"/>
    <w:rsid w:val="00523849"/>
    <w:rsid w:val="00575A21"/>
    <w:rsid w:val="005977F6"/>
    <w:rsid w:val="005E7874"/>
    <w:rsid w:val="006010B7"/>
    <w:rsid w:val="006C26F5"/>
    <w:rsid w:val="007816BB"/>
    <w:rsid w:val="00797E55"/>
    <w:rsid w:val="007E3EDF"/>
    <w:rsid w:val="00856071"/>
    <w:rsid w:val="00886AD4"/>
    <w:rsid w:val="008940A6"/>
    <w:rsid w:val="008A7C7C"/>
    <w:rsid w:val="00901387"/>
    <w:rsid w:val="00906F71"/>
    <w:rsid w:val="00927CCA"/>
    <w:rsid w:val="00953B0A"/>
    <w:rsid w:val="009B14E4"/>
    <w:rsid w:val="00A52DF0"/>
    <w:rsid w:val="00A603C9"/>
    <w:rsid w:val="00AC16ED"/>
    <w:rsid w:val="00AC67F2"/>
    <w:rsid w:val="00AD2B22"/>
    <w:rsid w:val="00B76D4A"/>
    <w:rsid w:val="00B86709"/>
    <w:rsid w:val="00BB1198"/>
    <w:rsid w:val="00BC7927"/>
    <w:rsid w:val="00C20793"/>
    <w:rsid w:val="00C50CD4"/>
    <w:rsid w:val="00C80553"/>
    <w:rsid w:val="00C82213"/>
    <w:rsid w:val="00C92F82"/>
    <w:rsid w:val="00CA69A2"/>
    <w:rsid w:val="00D01B92"/>
    <w:rsid w:val="00D17A85"/>
    <w:rsid w:val="00DD127C"/>
    <w:rsid w:val="00DE2943"/>
    <w:rsid w:val="00E30908"/>
    <w:rsid w:val="00E4069A"/>
    <w:rsid w:val="00E54357"/>
    <w:rsid w:val="00EB6E41"/>
    <w:rsid w:val="00EC5D28"/>
    <w:rsid w:val="00EE2459"/>
    <w:rsid w:val="00EF6BC7"/>
    <w:rsid w:val="00F87914"/>
    <w:rsid w:val="00FE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4CCB582"/>
  <w15:docId w15:val="{2F24E665-4188-4134-8307-9160E1B2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1C88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30908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E30908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E30908"/>
  </w:style>
  <w:style w:type="paragraph" w:styleId="a7">
    <w:name w:val="annotation subject"/>
    <w:basedOn w:val="a5"/>
    <w:next w:val="a5"/>
    <w:link w:val="a8"/>
    <w:uiPriority w:val="99"/>
    <w:semiHidden/>
    <w:unhideWhenUsed/>
    <w:rsid w:val="00E30908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E3090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309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3090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4F3874"/>
  </w:style>
  <w:style w:type="paragraph" w:styleId="ac">
    <w:name w:val="header"/>
    <w:basedOn w:val="a"/>
    <w:link w:val="ad"/>
    <w:uiPriority w:val="99"/>
    <w:unhideWhenUsed/>
    <w:rsid w:val="00C8221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C82213"/>
  </w:style>
  <w:style w:type="paragraph" w:styleId="ae">
    <w:name w:val="footer"/>
    <w:basedOn w:val="a"/>
    <w:link w:val="af"/>
    <w:uiPriority w:val="99"/>
    <w:unhideWhenUsed/>
    <w:rsid w:val="00C82213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C8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2C8901-B93B-4178-B504-EC074D71C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56AFED-713F-4E62-9213-ECFE311E8227}"/>
</file>

<file path=customXml/itemProps3.xml><?xml version="1.0" encoding="utf-8"?>
<ds:datastoreItem xmlns:ds="http://schemas.openxmlformats.org/officeDocument/2006/customXml" ds:itemID="{52408561-B35A-42E5-964A-929DDC6124DE}"/>
</file>

<file path=customXml/itemProps4.xml><?xml version="1.0" encoding="utf-8"?>
<ds:datastoreItem xmlns:ds="http://schemas.openxmlformats.org/officeDocument/2006/customXml" ds:itemID="{81BA5D86-9679-4088-97D1-80A9D69C482E}"/>
</file>

<file path=docProps/app.xml><?xml version="1.0" encoding="utf-8"?>
<Properties xmlns="http://schemas.openxmlformats.org/officeDocument/2006/extended-properties" xmlns:vt="http://schemas.openxmlformats.org/officeDocument/2006/docPropsVTypes">
  <Template>73CA3BE8</Template>
  <TotalTime>20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5</cp:revision>
  <dcterms:created xsi:type="dcterms:W3CDTF">2021-03-25T02:01:00Z</dcterms:created>
  <dcterms:modified xsi:type="dcterms:W3CDTF">2021-11-08T06:39:00Z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