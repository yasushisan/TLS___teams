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8FF9" w14:textId="16CAF055" w:rsidR="00B57361" w:rsidRDefault="00D83671" w:rsidP="00D83671">
      <w:pP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</w:rPr>
        <w:t>問１</w:t>
      </w:r>
      <w:r w:rsidR="00B57361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</w:p>
    <w:p w14:paraId="3CBD5355" w14:textId="3C51A3E1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1.日本語を勉強し始めた（ものの・くせに）、忙しくてあまり勉強できない。</w:t>
      </w:r>
    </w:p>
    <w:p w14:paraId="2308C85B" w14:textId="4D1B74F4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2.一生懸命働いて、小さい（ながら・つつ）、自分の家を手に入れた。</w:t>
      </w:r>
    </w:p>
    <w:p w14:paraId="05341C2C" w14:textId="7DFFEFBE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3.先生（のくせに・な</w:t>
      </w:r>
      <w:bookmarkStart w:id="0" w:name="_GoBack"/>
      <w:bookmarkEnd w:id="0"/>
      <w:r>
        <w:rPr>
          <w:rFonts w:asciiTheme="minorEastAsia" w:hAnsiTheme="minorEastAsia" w:hint="eastAsia"/>
          <w:noProof/>
        </w:rPr>
        <w:t>がら）、漢字を間違えるなんておかしい。</w:t>
      </w:r>
    </w:p>
    <w:p w14:paraId="5E9D403C" w14:textId="39002846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4.彼女は学生であり（ながら・ものの）、モデルの仕事もしている。</w:t>
      </w:r>
    </w:p>
    <w:p w14:paraId="6BD1156B" w14:textId="251AFBC9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5.彼は忙しい（にもかかわらず・くせに）、毎日連絡をしてくれる。</w:t>
      </w:r>
    </w:p>
    <w:p w14:paraId="1E2F023E" w14:textId="02729D83" w:rsidR="00C1642A" w:rsidRDefault="00C1642A" w:rsidP="00C1642A">
      <w:pPr>
        <w:ind w:left="210" w:hangingChars="100" w:hanging="21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6.彼女は「お金がない」と言っている（ながら・くせに）、買い物ばかりしている。</w:t>
      </w:r>
    </w:p>
    <w:p w14:paraId="021159A6" w14:textId="77777777" w:rsidR="00D83671" w:rsidRDefault="00D83671" w:rsidP="00C1642A">
      <w:pPr>
        <w:ind w:left="210" w:hangingChars="100" w:hanging="210"/>
        <w:rPr>
          <w:rFonts w:asciiTheme="minorEastAsia" w:hAnsiTheme="minorEastAsia"/>
          <w:noProof/>
        </w:rPr>
      </w:pPr>
    </w:p>
    <w:p w14:paraId="27F64FB3" w14:textId="06E02857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問</w:t>
      </w:r>
      <w:r w:rsidR="00D83671">
        <w:rPr>
          <w:rFonts w:asciiTheme="minorEastAsia" w:hAnsiTheme="minorEastAsia" w:hint="eastAsia"/>
          <w:noProof/>
        </w:rPr>
        <w:t>２</w:t>
      </w:r>
      <w:r>
        <w:rPr>
          <w:rFonts w:asciiTheme="minorEastAsia" w:hAnsiTheme="minorEastAsia" w:hint="eastAsia"/>
          <w:noProof/>
        </w:rPr>
        <w:t xml:space="preserve">　正しい文に〇、そうでない文に×をつけなさい。</w:t>
      </w:r>
    </w:p>
    <w:p w14:paraId="13A7E3CA" w14:textId="6F9C4F81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1.（</w:t>
      </w:r>
      <w:r w:rsidR="00306136">
        <w:rPr>
          <w:rFonts w:asciiTheme="minorEastAsia" w:hAnsiTheme="minorEastAsia" w:hint="eastAsia"/>
          <w:noProof/>
        </w:rPr>
        <w:t xml:space="preserve">　　</w:t>
      </w:r>
      <w:r>
        <w:rPr>
          <w:rFonts w:asciiTheme="minorEastAsia" w:hAnsiTheme="minorEastAsia" w:hint="eastAsia"/>
          <w:noProof/>
        </w:rPr>
        <w:t>）早く起きなければとは思いつつ、まだベッドから動けない。</w:t>
      </w:r>
    </w:p>
    <w:p w14:paraId="1C8D94D0" w14:textId="5AA2EC0B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2.（</w:t>
      </w:r>
      <w:r w:rsidR="00306136">
        <w:rPr>
          <w:rFonts w:asciiTheme="minorEastAsia" w:hAnsiTheme="minorEastAsia" w:hint="eastAsia"/>
          <w:noProof/>
        </w:rPr>
        <w:t xml:space="preserve">　　</w:t>
      </w:r>
      <w:r>
        <w:rPr>
          <w:rFonts w:asciiTheme="minorEastAsia" w:hAnsiTheme="minorEastAsia" w:hint="eastAsia"/>
          <w:noProof/>
        </w:rPr>
        <w:t>）今日は雨ものの、仕事で外に行かなければならない。</w:t>
      </w:r>
    </w:p>
    <w:p w14:paraId="42D07B17" w14:textId="1B9D9BFD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3.（</w:t>
      </w:r>
      <w:r w:rsidR="00306136">
        <w:rPr>
          <w:rFonts w:asciiTheme="minorEastAsia" w:hAnsiTheme="minorEastAsia" w:hint="eastAsia"/>
          <w:noProof/>
        </w:rPr>
        <w:t xml:space="preserve">　　</w:t>
      </w:r>
      <w:r>
        <w:rPr>
          <w:rFonts w:asciiTheme="minorEastAsia" w:hAnsiTheme="minorEastAsia" w:hint="eastAsia"/>
          <w:noProof/>
        </w:rPr>
        <w:t>）姉は歌いながら、妹は料理を作っている。</w:t>
      </w:r>
    </w:p>
    <w:p w14:paraId="23A39CE8" w14:textId="2E9E67C7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4.（</w:t>
      </w:r>
      <w:r w:rsidR="00306136">
        <w:rPr>
          <w:rFonts w:asciiTheme="minorEastAsia" w:hAnsiTheme="minorEastAsia" w:hint="eastAsia"/>
          <w:noProof/>
        </w:rPr>
        <w:t xml:space="preserve">　　</w:t>
      </w:r>
      <w:r>
        <w:rPr>
          <w:rFonts w:asciiTheme="minorEastAsia" w:hAnsiTheme="minorEastAsia" w:hint="eastAsia"/>
          <w:noProof/>
        </w:rPr>
        <w:t>）母は洋服を買ってくれると言ったくせに、</w:t>
      </w:r>
      <w:r w:rsidR="006B7188">
        <w:rPr>
          <w:rFonts w:asciiTheme="minorEastAsia" w:hAnsiTheme="minorEastAsia" w:hint="eastAsia"/>
          <w:noProof/>
        </w:rPr>
        <w:t>全然買ってくれない。</w:t>
      </w:r>
    </w:p>
    <w:p w14:paraId="5A1C37FE" w14:textId="31372B0C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5.（</w:t>
      </w:r>
      <w:r w:rsidR="00306136">
        <w:rPr>
          <w:rFonts w:asciiTheme="minorEastAsia" w:hAnsiTheme="minorEastAsia" w:hint="eastAsia"/>
          <w:noProof/>
        </w:rPr>
        <w:t xml:space="preserve">　　</w:t>
      </w:r>
      <w:r>
        <w:rPr>
          <w:rFonts w:asciiTheme="minorEastAsia" w:hAnsiTheme="minorEastAsia" w:hint="eastAsia"/>
          <w:noProof/>
        </w:rPr>
        <w:t>）</w:t>
      </w:r>
      <w:r w:rsidR="006B7188">
        <w:rPr>
          <w:rFonts w:asciiTheme="minorEastAsia" w:hAnsiTheme="minorEastAsia" w:hint="eastAsia"/>
          <w:noProof/>
        </w:rPr>
        <w:t>彼らは親でありつつ、子どもの世話をあまりしない。</w:t>
      </w:r>
    </w:p>
    <w:p w14:paraId="4E892D68" w14:textId="0DA223A7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6.（</w:t>
      </w:r>
      <w:r w:rsidR="00306136">
        <w:rPr>
          <w:rFonts w:asciiTheme="minorEastAsia" w:hAnsiTheme="minorEastAsia" w:hint="eastAsia"/>
          <w:noProof/>
        </w:rPr>
        <w:t xml:space="preserve">　　</w:t>
      </w:r>
      <w:r>
        <w:rPr>
          <w:rFonts w:asciiTheme="minorEastAsia" w:hAnsiTheme="minorEastAsia" w:hint="eastAsia"/>
          <w:noProof/>
        </w:rPr>
        <w:t>）</w:t>
      </w:r>
      <w:r w:rsidR="006B7188">
        <w:rPr>
          <w:rFonts w:asciiTheme="minorEastAsia" w:hAnsiTheme="minorEastAsia" w:hint="eastAsia"/>
          <w:noProof/>
        </w:rPr>
        <w:t>私は貧しいながらも、幸せです。</w:t>
      </w:r>
    </w:p>
    <w:p w14:paraId="4204CBF8" w14:textId="1A1980FE" w:rsid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7.（</w:t>
      </w:r>
      <w:r w:rsidR="00306136">
        <w:rPr>
          <w:rFonts w:asciiTheme="minorEastAsia" w:hAnsiTheme="minorEastAsia" w:hint="eastAsia"/>
          <w:noProof/>
        </w:rPr>
        <w:t xml:space="preserve">　　</w:t>
      </w:r>
      <w:r>
        <w:rPr>
          <w:rFonts w:asciiTheme="minorEastAsia" w:hAnsiTheme="minorEastAsia" w:hint="eastAsia"/>
          <w:noProof/>
        </w:rPr>
        <w:t>）</w:t>
      </w:r>
      <w:r w:rsidR="006B7188">
        <w:rPr>
          <w:rFonts w:asciiTheme="minorEastAsia" w:hAnsiTheme="minorEastAsia" w:hint="eastAsia"/>
          <w:noProof/>
        </w:rPr>
        <w:t>不景気のくせに、うちの店はたくさんのお客様が来てくれる。</w:t>
      </w:r>
    </w:p>
    <w:p w14:paraId="38691C34" w14:textId="5614F9CD" w:rsidR="00C1642A" w:rsidRPr="00C1642A" w:rsidRDefault="00C1642A" w:rsidP="00DE10B3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8.（</w:t>
      </w:r>
      <w:r w:rsidR="00306136">
        <w:rPr>
          <w:rFonts w:asciiTheme="minorEastAsia" w:hAnsiTheme="minorEastAsia" w:hint="eastAsia"/>
          <w:noProof/>
        </w:rPr>
        <w:t xml:space="preserve">　　</w:t>
      </w:r>
      <w:r>
        <w:rPr>
          <w:rFonts w:asciiTheme="minorEastAsia" w:hAnsiTheme="minorEastAsia" w:hint="eastAsia"/>
          <w:noProof/>
        </w:rPr>
        <w:t>）</w:t>
      </w:r>
      <w:r w:rsidR="006B7188">
        <w:rPr>
          <w:rFonts w:asciiTheme="minorEastAsia" w:hAnsiTheme="minorEastAsia" w:hint="eastAsia"/>
          <w:noProof/>
        </w:rPr>
        <w:t>バッグを買ったものの、一度も使っていない。</w:t>
      </w:r>
    </w:p>
    <w:p w14:paraId="152CA1F5" w14:textId="1797CF73" w:rsidR="00DE10B3" w:rsidRDefault="00DE10B3" w:rsidP="00DE10B3">
      <w:pPr>
        <w:rPr>
          <w:rFonts w:asciiTheme="minorEastAsia" w:hAnsiTheme="minorEastAsia"/>
        </w:rPr>
      </w:pPr>
    </w:p>
    <w:p w14:paraId="6C4E036D" w14:textId="77777777" w:rsidR="00B24154" w:rsidRDefault="00B24154" w:rsidP="00B241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07E65B1F" w14:textId="77777777" w:rsidR="00B24154" w:rsidRDefault="00B24154" w:rsidP="00B24154">
      <w:pPr>
        <w:rPr>
          <w:rFonts w:asciiTheme="minorEastAsia" w:hAnsiTheme="minorEastAsia"/>
        </w:rPr>
      </w:pPr>
    </w:p>
    <w:p w14:paraId="2B4264BE" w14:textId="77777777" w:rsidR="00B24154" w:rsidRDefault="00B24154" w:rsidP="00B24154">
      <w:pPr>
        <w:rPr>
          <w:rFonts w:asciiTheme="minorEastAsia" w:hAnsiTheme="minorEastAsia"/>
        </w:rPr>
      </w:pPr>
    </w:p>
    <w:p w14:paraId="2D1F9482" w14:textId="77777777" w:rsidR="00DE10B3" w:rsidRDefault="00DE10B3" w:rsidP="00B24154">
      <w:pPr>
        <w:rPr>
          <w:rFonts w:asciiTheme="minorEastAsia" w:hAnsiTheme="minorEastAsia"/>
        </w:rPr>
      </w:pPr>
    </w:p>
    <w:p w14:paraId="2F90FDA5" w14:textId="625F3C92" w:rsidR="00B24154" w:rsidRDefault="00B24154" w:rsidP="00B24154">
      <w:pPr>
        <w:rPr>
          <w:rFonts w:asciiTheme="minorEastAsia" w:hAnsiTheme="minorEastAsia"/>
        </w:rPr>
      </w:pPr>
    </w:p>
    <w:p w14:paraId="7AA3A9B7" w14:textId="73B2DB45" w:rsidR="006B7188" w:rsidRDefault="006B7188" w:rsidP="00B24154">
      <w:pPr>
        <w:rPr>
          <w:rFonts w:asciiTheme="minorEastAsia" w:hAnsiTheme="minorEastAsia"/>
        </w:rPr>
      </w:pPr>
    </w:p>
    <w:p w14:paraId="2F92E7C5" w14:textId="60783A84" w:rsidR="006B7188" w:rsidRDefault="006B7188" w:rsidP="00B24154">
      <w:pPr>
        <w:rPr>
          <w:rFonts w:asciiTheme="minorEastAsia" w:hAnsiTheme="minorEastAsia"/>
        </w:rPr>
      </w:pPr>
    </w:p>
    <w:p w14:paraId="7F69BA88" w14:textId="77777777" w:rsidR="00D83671" w:rsidRDefault="00D83671" w:rsidP="00B24154">
      <w:pPr>
        <w:rPr>
          <w:rFonts w:asciiTheme="minorEastAsia" w:hAnsiTheme="minorEastAsia"/>
        </w:rPr>
      </w:pPr>
    </w:p>
    <w:p w14:paraId="682A6FBB" w14:textId="77777777" w:rsidR="006B7188" w:rsidRDefault="006B7188" w:rsidP="00B24154">
      <w:pPr>
        <w:rPr>
          <w:rFonts w:asciiTheme="minorEastAsia" w:hAnsiTheme="minorEastAsia"/>
        </w:rPr>
      </w:pPr>
    </w:p>
    <w:p w14:paraId="685F622E" w14:textId="6673E90B" w:rsidR="00B24154" w:rsidRPr="00DE10B3" w:rsidRDefault="00D83671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問３</w:t>
      </w:r>
      <w:r w:rsidR="006B7188">
        <w:rPr>
          <w:rFonts w:asciiTheme="minorEastAsia" w:hAnsiTheme="minorEastAsia" w:hint="eastAsia"/>
          <w:noProof/>
        </w:rPr>
        <w:t xml:space="preserve">　文法を思い出そう！</w:t>
      </w:r>
    </w:p>
    <w:p w14:paraId="4E055050" w14:textId="5FEB3297" w:rsidR="006B7188" w:rsidRDefault="006B7188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①［からこそ　だけあって　おかげで　ものの　につき］</w:t>
      </w:r>
    </w:p>
    <w:p w14:paraId="7F40D417" w14:textId="3D93265A" w:rsidR="006B7188" w:rsidRDefault="006B7188" w:rsidP="00B24154">
      <w:pPr>
        <w:rPr>
          <w:rFonts w:asciiTheme="minorEastAsia" w:hAnsiTheme="minorEastAsia"/>
          <w:noProof/>
        </w:rPr>
      </w:pPr>
    </w:p>
    <w:p w14:paraId="51331C97" w14:textId="30DCBB27" w:rsidR="007D2642" w:rsidRDefault="007D2642" w:rsidP="00B24154">
      <w:pPr>
        <w:rPr>
          <w:rFonts w:asciiTheme="minorEastAsia" w:hAnsiTheme="minorEastAsia"/>
          <w:noProof/>
        </w:rPr>
      </w:pPr>
    </w:p>
    <w:p w14:paraId="1F048908" w14:textId="77777777" w:rsidR="007D2642" w:rsidRDefault="007D2642" w:rsidP="00B24154">
      <w:pPr>
        <w:rPr>
          <w:rFonts w:asciiTheme="minorEastAsia" w:hAnsiTheme="minorEastAsia"/>
          <w:noProof/>
        </w:rPr>
      </w:pPr>
    </w:p>
    <w:p w14:paraId="519AB2E8" w14:textId="52958162" w:rsidR="006B7188" w:rsidRDefault="006B7188" w:rsidP="00B2415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②［だけに　からには　ばかりに　ながらも］</w:t>
      </w:r>
    </w:p>
    <w:p w14:paraId="217B2CE7" w14:textId="0C09C4C9" w:rsidR="006B7188" w:rsidRDefault="006B7188" w:rsidP="00B24154">
      <w:pPr>
        <w:rPr>
          <w:rFonts w:asciiTheme="minorEastAsia" w:hAnsiTheme="minorEastAsia"/>
          <w:noProof/>
        </w:rPr>
      </w:pPr>
    </w:p>
    <w:p w14:paraId="6DCF146E" w14:textId="3C4FAFC1" w:rsidR="007D2642" w:rsidRDefault="007D2642" w:rsidP="00B24154">
      <w:pPr>
        <w:rPr>
          <w:rFonts w:asciiTheme="minorEastAsia" w:hAnsiTheme="minorEastAsia"/>
          <w:noProof/>
        </w:rPr>
      </w:pPr>
    </w:p>
    <w:p w14:paraId="58165940" w14:textId="77777777" w:rsidR="007D2642" w:rsidRDefault="007D2642" w:rsidP="00B24154">
      <w:pPr>
        <w:rPr>
          <w:rFonts w:asciiTheme="minorEastAsia" w:hAnsiTheme="minorEastAsia"/>
          <w:noProof/>
        </w:rPr>
      </w:pPr>
    </w:p>
    <w:p w14:paraId="11E8064F" w14:textId="5A05BE5E" w:rsidR="006B7188" w:rsidRDefault="006B7188" w:rsidP="0001373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③［せいで　つつも］</w:t>
      </w:r>
    </w:p>
    <w:p w14:paraId="703943CE" w14:textId="6C6AD9CB" w:rsidR="006B7188" w:rsidRDefault="006B7188" w:rsidP="0001373A">
      <w:pPr>
        <w:rPr>
          <w:rFonts w:asciiTheme="minorEastAsia" w:hAnsiTheme="minorEastAsia"/>
        </w:rPr>
      </w:pPr>
    </w:p>
    <w:p w14:paraId="5A323003" w14:textId="5268D940" w:rsidR="007D2642" w:rsidRDefault="007D2642" w:rsidP="0001373A">
      <w:pPr>
        <w:rPr>
          <w:rFonts w:asciiTheme="minorEastAsia" w:hAnsiTheme="minorEastAsia"/>
        </w:rPr>
      </w:pPr>
    </w:p>
    <w:p w14:paraId="1B635740" w14:textId="77777777" w:rsidR="007D2642" w:rsidRDefault="007D2642" w:rsidP="0001373A">
      <w:pPr>
        <w:rPr>
          <w:rFonts w:asciiTheme="minorEastAsia" w:hAnsiTheme="minorEastAsia"/>
        </w:rPr>
      </w:pPr>
    </w:p>
    <w:p w14:paraId="1F8BB387" w14:textId="77777777" w:rsidR="00B24154" w:rsidRDefault="00B2415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4D72FDFC" w14:textId="77777777" w:rsidR="00B24154" w:rsidRDefault="00B24154" w:rsidP="0001373A">
      <w:pPr>
        <w:rPr>
          <w:rFonts w:asciiTheme="minorEastAsia" w:hAnsiTheme="minorEastAsia"/>
        </w:rPr>
      </w:pPr>
    </w:p>
    <w:p w14:paraId="78AA40F1" w14:textId="77777777" w:rsidR="00B24154" w:rsidRDefault="00B24154" w:rsidP="0001373A">
      <w:pPr>
        <w:rPr>
          <w:rFonts w:asciiTheme="minorEastAsia" w:hAnsiTheme="minorEastAsia"/>
        </w:rPr>
      </w:pPr>
    </w:p>
    <w:p w14:paraId="368A561C" w14:textId="77777777" w:rsidR="00B24154" w:rsidRDefault="00B24154" w:rsidP="0001373A">
      <w:pPr>
        <w:rPr>
          <w:rFonts w:asciiTheme="minorEastAsia" w:hAnsiTheme="minorEastAsia"/>
        </w:rPr>
      </w:pPr>
    </w:p>
    <w:p w14:paraId="7416540C" w14:textId="22EFACE6" w:rsidR="00B24154" w:rsidRDefault="00D8367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問４</w:t>
      </w:r>
      <w:r w:rsidR="00DE10B3">
        <w:rPr>
          <w:rFonts w:asciiTheme="minorEastAsia" w:hAnsiTheme="minorEastAsia" w:hint="eastAsia"/>
        </w:rPr>
        <w:t xml:space="preserve">　</w:t>
      </w:r>
      <w:r w:rsidR="006B7188">
        <w:rPr>
          <w:rFonts w:asciiTheme="minorEastAsia" w:hAnsiTheme="minorEastAsia" w:hint="eastAsia"/>
        </w:rPr>
        <w:t>文をつくりなさい。</w:t>
      </w:r>
    </w:p>
    <w:p w14:paraId="2F401278" w14:textId="0C16E30F" w:rsidR="006B7188" w:rsidRDefault="006B7188" w:rsidP="0001373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①全然勉強していなかっただけに、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。</w:t>
      </w:r>
    </w:p>
    <w:p w14:paraId="2D348C89" w14:textId="1ABAA1B1" w:rsidR="006B7188" w:rsidRDefault="006B7188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②昨日夜遅くまで起きていたせいで、</w:t>
      </w:r>
      <w:r>
        <w:rPr>
          <w:rFonts w:asciiTheme="minorEastAsia" w:hAnsiTheme="minorEastAsia" w:hint="eastAsia"/>
          <w:u w:val="single"/>
        </w:rPr>
        <w:t xml:space="preserve">　　　　　　　　　　　　　　　　　。</w:t>
      </w:r>
    </w:p>
    <w:p w14:paraId="68DDFDC4" w14:textId="275D3021" w:rsidR="007D2642" w:rsidRPr="007D2642" w:rsidRDefault="006B7188" w:rsidP="0001373A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③</w:t>
      </w:r>
      <w:r w:rsidR="007D2642">
        <w:rPr>
          <w:rFonts w:asciiTheme="minorEastAsia" w:hAnsiTheme="minorEastAsia" w:hint="eastAsia"/>
        </w:rPr>
        <w:t>絶対に遅刻しないと言ったくせに、</w:t>
      </w:r>
      <w:r w:rsidR="007D2642">
        <w:rPr>
          <w:rFonts w:asciiTheme="minorEastAsia" w:hAnsiTheme="minorEastAsia" w:hint="eastAsia"/>
          <w:u w:val="single"/>
        </w:rPr>
        <w:t xml:space="preserve">　　　　　　　　　　　　　　　　　。</w:t>
      </w:r>
    </w:p>
    <w:p w14:paraId="09CFC302" w14:textId="790B323C" w:rsidR="006B7188" w:rsidRPr="006B7188" w:rsidRDefault="006B7188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D2642">
        <w:rPr>
          <w:rFonts w:asciiTheme="minorEastAsia" w:hAnsiTheme="minorEastAsia" w:hint="eastAsia"/>
        </w:rPr>
        <w:t>寒いからといって、</w:t>
      </w:r>
      <w:r w:rsidR="007D2642">
        <w:rPr>
          <w:rFonts w:asciiTheme="minorEastAsia" w:hAnsiTheme="minorEastAsia" w:hint="eastAsia"/>
          <w:u w:val="single"/>
        </w:rPr>
        <w:t xml:space="preserve">　　　　　　　　　　　　　　　　　　　　　　　　。</w:t>
      </w:r>
    </w:p>
    <w:p w14:paraId="17A3556F" w14:textId="4D16F469" w:rsidR="00B24154" w:rsidRDefault="00B24154" w:rsidP="0001373A">
      <w:pPr>
        <w:rPr>
          <w:rFonts w:asciiTheme="minorEastAsia" w:hAnsiTheme="minorEastAsia"/>
        </w:rPr>
      </w:pPr>
    </w:p>
    <w:p w14:paraId="70114D93" w14:textId="77777777" w:rsidR="00B24154" w:rsidRDefault="00B2415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62DA00D4" w14:textId="77777777" w:rsidR="00B24154" w:rsidRDefault="00B24154" w:rsidP="0001373A">
      <w:pPr>
        <w:rPr>
          <w:rFonts w:asciiTheme="minorEastAsia" w:hAnsiTheme="minorEastAsia"/>
        </w:rPr>
      </w:pPr>
    </w:p>
    <w:p w14:paraId="605EABBE" w14:textId="77777777" w:rsidR="00DE10B3" w:rsidRDefault="00DE10B3" w:rsidP="0001373A">
      <w:pPr>
        <w:rPr>
          <w:rFonts w:asciiTheme="minorEastAsia" w:hAnsiTheme="minorEastAsia"/>
        </w:rPr>
      </w:pPr>
    </w:p>
    <w:p w14:paraId="4A2CCDA9" w14:textId="04AB48E6" w:rsidR="00B24154" w:rsidRDefault="00B24154" w:rsidP="0001373A">
      <w:pPr>
        <w:rPr>
          <w:rFonts w:asciiTheme="minorEastAsia" w:hAnsiTheme="minorEastAsia"/>
        </w:rPr>
      </w:pPr>
    </w:p>
    <w:p w14:paraId="3A18507C" w14:textId="77777777" w:rsidR="007D2642" w:rsidRDefault="007D2642" w:rsidP="0001373A">
      <w:pPr>
        <w:rPr>
          <w:rFonts w:asciiTheme="minorEastAsia" w:hAnsiTheme="minorEastAsia"/>
        </w:rPr>
      </w:pPr>
    </w:p>
    <w:p w14:paraId="33DA9633" w14:textId="372122C1" w:rsidR="00B24154" w:rsidRDefault="00D8367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問５</w:t>
      </w:r>
      <w:r w:rsidR="00DE10B3">
        <w:rPr>
          <w:rFonts w:asciiTheme="minorEastAsia" w:hAnsiTheme="minorEastAsia" w:hint="eastAsia"/>
        </w:rPr>
        <w:t xml:space="preserve">　</w:t>
      </w:r>
      <w:r w:rsidR="007D2642">
        <w:rPr>
          <w:rFonts w:asciiTheme="minorEastAsia" w:hAnsiTheme="minorEastAsia" w:hint="eastAsia"/>
        </w:rPr>
        <w:t>正しいものを選んでください。</w:t>
      </w:r>
    </w:p>
    <w:p w14:paraId="460C7737" w14:textId="013A0E61" w:rsidR="007D2642" w:rsidRDefault="007D264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［ながら　からには　からこそ　だけあって　ばかりに］</w:t>
      </w:r>
    </w:p>
    <w:p w14:paraId="2B464740" w14:textId="3B815A5C" w:rsidR="007D2642" w:rsidRDefault="007D264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1.どんなことでも、やる（　　　　　）、一生懸命頑張ります。</w:t>
      </w:r>
    </w:p>
    <w:p w14:paraId="6C74418D" w14:textId="61D16AB1" w:rsidR="007D2642" w:rsidRDefault="007D264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2.東京に住んでい（　　　　）、一度も渋谷に行ったことがない。</w:t>
      </w:r>
    </w:p>
    <w:p w14:paraId="39F7026F" w14:textId="58E3259A" w:rsidR="007D2642" w:rsidRDefault="007D2642" w:rsidP="007D2642">
      <w:pPr>
        <w:ind w:left="210" w:hangingChars="100" w:hanging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3.彼に失礼な事を言ってしまった（　　　　）、二度と電話に出てくれなかった。</w:t>
      </w:r>
    </w:p>
    <w:p w14:paraId="7169C246" w14:textId="3ECD1BCB" w:rsidR="007D2642" w:rsidRPr="007D2642" w:rsidRDefault="007D264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="00B37257" w:rsidRPr="00B37257">
        <w:rPr>
          <w:rFonts w:asciiTheme="minorEastAsia" w:hAnsiTheme="minorEastAsia" w:hint="eastAsia"/>
        </w:rPr>
        <w:t>自分の才能を信じ続けてきた</w:t>
      </w:r>
      <w:r>
        <w:rPr>
          <w:rFonts w:asciiTheme="minorEastAsia" w:hAnsiTheme="minorEastAsia" w:hint="eastAsia"/>
        </w:rPr>
        <w:t>（　　　　　）、</w:t>
      </w:r>
      <w:r w:rsidR="00B37257" w:rsidRPr="00B37257">
        <w:rPr>
          <w:rFonts w:asciiTheme="minorEastAsia" w:hAnsiTheme="minorEastAsia" w:hint="eastAsia"/>
        </w:rPr>
        <w:t>彼は成功することができた。</w:t>
      </w:r>
    </w:p>
    <w:p w14:paraId="1C905BCA" w14:textId="1022AB2F" w:rsidR="007D2642" w:rsidRDefault="007D264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 w:rsidR="003448D5">
        <w:rPr>
          <w:rFonts w:asciiTheme="minorEastAsia" w:hAnsiTheme="minorEastAsia" w:hint="eastAsia"/>
        </w:rPr>
        <w:t>日本で就職した（　　　　　　　）、日本語がとてもお上手ですね。</w:t>
      </w:r>
    </w:p>
    <w:p w14:paraId="437BCDED" w14:textId="7F97D1EA" w:rsidR="007D2642" w:rsidRDefault="007D2642" w:rsidP="0001373A">
      <w:pPr>
        <w:rPr>
          <w:rFonts w:asciiTheme="minorEastAsia" w:hAnsiTheme="minorEastAsia"/>
        </w:rPr>
      </w:pPr>
    </w:p>
    <w:p w14:paraId="7E5CEF85" w14:textId="0A26959C" w:rsidR="007D2642" w:rsidRDefault="007D2642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［にもかかわらず　つつも　からといって　につき　ものだから］</w:t>
      </w:r>
    </w:p>
    <w:p w14:paraId="05463095" w14:textId="0C0E9F68" w:rsidR="007D2642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1.娘が大学に合格した（　　　　　　）、両親はとても喜び、パーティを開いた。</w:t>
      </w:r>
    </w:p>
    <w:p w14:paraId="6DC41A60" w14:textId="4FE45E58" w:rsidR="007D2642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2.不景気（　　　　　　）、彼はいつもお金を持っている。</w:t>
      </w:r>
    </w:p>
    <w:p w14:paraId="4F879D26" w14:textId="41DC8598" w:rsidR="003448D5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3.彼女のことを信じ（　　　　）、少し不安も感じてしまう。</w:t>
      </w:r>
    </w:p>
    <w:p w14:paraId="43FDE1E0" w14:textId="7A406553" w:rsidR="003448D5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4.工事中（　　　　　）、この道は通れません。</w:t>
      </w:r>
    </w:p>
    <w:p w14:paraId="137C1AD7" w14:textId="32C9D412" w:rsidR="003448D5" w:rsidRPr="003448D5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5.努力した（　　　　　　）、必ずうまくいくとは限らない。</w:t>
      </w:r>
    </w:p>
    <w:p w14:paraId="63C0F925" w14:textId="53DBFFC3" w:rsidR="00B24154" w:rsidRDefault="00B24154" w:rsidP="0001373A">
      <w:pPr>
        <w:rPr>
          <w:rFonts w:asciiTheme="minorEastAsia" w:hAnsiTheme="minorEastAsia"/>
        </w:rPr>
      </w:pPr>
    </w:p>
    <w:p w14:paraId="7D22D961" w14:textId="77777777" w:rsidR="00B24154" w:rsidRDefault="00B24154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3CFA4F61" w14:textId="77777777" w:rsidR="00B24154" w:rsidRDefault="00B24154" w:rsidP="0001373A">
      <w:pPr>
        <w:rPr>
          <w:rFonts w:asciiTheme="minorEastAsia" w:hAnsiTheme="minorEastAsia"/>
        </w:rPr>
      </w:pPr>
    </w:p>
    <w:p w14:paraId="69C420DD" w14:textId="77777777" w:rsidR="00DE10B3" w:rsidRDefault="00DE10B3" w:rsidP="0001373A">
      <w:pPr>
        <w:rPr>
          <w:rFonts w:asciiTheme="minorEastAsia" w:hAnsiTheme="minorEastAsia"/>
        </w:rPr>
      </w:pPr>
    </w:p>
    <w:p w14:paraId="242DBC51" w14:textId="77777777" w:rsidR="00DE10B3" w:rsidRDefault="00DE10B3" w:rsidP="0001373A">
      <w:pPr>
        <w:rPr>
          <w:rFonts w:asciiTheme="minorEastAsia" w:hAnsiTheme="minorEastAsia"/>
        </w:rPr>
      </w:pPr>
    </w:p>
    <w:p w14:paraId="099E36D6" w14:textId="77777777" w:rsidR="00DE10B3" w:rsidRDefault="00DE10B3" w:rsidP="0001373A">
      <w:pPr>
        <w:rPr>
          <w:rFonts w:asciiTheme="minorEastAsia" w:hAnsiTheme="minorEastAsia"/>
        </w:rPr>
      </w:pPr>
    </w:p>
    <w:p w14:paraId="15AA6731" w14:textId="03D99747" w:rsidR="00DE10B3" w:rsidRDefault="00DE10B3" w:rsidP="0001373A">
      <w:pPr>
        <w:rPr>
          <w:rFonts w:asciiTheme="minorEastAsia" w:hAnsiTheme="minorEastAsia"/>
        </w:rPr>
      </w:pPr>
    </w:p>
    <w:p w14:paraId="4D8D1F03" w14:textId="39EB93FA" w:rsidR="003448D5" w:rsidRDefault="003448D5" w:rsidP="0001373A">
      <w:pPr>
        <w:rPr>
          <w:rFonts w:asciiTheme="minorEastAsia" w:hAnsiTheme="minorEastAsia"/>
        </w:rPr>
      </w:pPr>
    </w:p>
    <w:p w14:paraId="1D98A827" w14:textId="04779AD7" w:rsidR="003448D5" w:rsidRDefault="003448D5" w:rsidP="0001373A">
      <w:pPr>
        <w:rPr>
          <w:rFonts w:asciiTheme="minorEastAsia" w:hAnsiTheme="minorEastAsia"/>
        </w:rPr>
      </w:pPr>
    </w:p>
    <w:p w14:paraId="7B7BE632" w14:textId="5B3AFFED" w:rsidR="003448D5" w:rsidRDefault="003448D5" w:rsidP="0001373A">
      <w:pPr>
        <w:rPr>
          <w:rFonts w:asciiTheme="minorEastAsia" w:hAnsiTheme="minorEastAsia"/>
        </w:rPr>
      </w:pPr>
    </w:p>
    <w:p w14:paraId="0179195E" w14:textId="1DCEDEB4" w:rsidR="003448D5" w:rsidRDefault="003448D5" w:rsidP="0001373A">
      <w:pPr>
        <w:rPr>
          <w:rFonts w:asciiTheme="minorEastAsia" w:hAnsiTheme="minorEastAsia"/>
        </w:rPr>
      </w:pPr>
    </w:p>
    <w:p w14:paraId="244251AC" w14:textId="1F43EDE5" w:rsidR="003448D5" w:rsidRDefault="003448D5" w:rsidP="0001373A">
      <w:pPr>
        <w:rPr>
          <w:rFonts w:asciiTheme="minorEastAsia" w:hAnsiTheme="minorEastAsia"/>
        </w:rPr>
      </w:pPr>
    </w:p>
    <w:p w14:paraId="0C0A2114" w14:textId="7BA3C4E8" w:rsidR="003448D5" w:rsidRDefault="003448D5" w:rsidP="0001373A">
      <w:pPr>
        <w:rPr>
          <w:rFonts w:asciiTheme="minorEastAsia" w:hAnsiTheme="minorEastAsia"/>
        </w:rPr>
      </w:pPr>
    </w:p>
    <w:p w14:paraId="54C5E929" w14:textId="77777777" w:rsidR="003448D5" w:rsidRDefault="003448D5" w:rsidP="0001373A">
      <w:pPr>
        <w:rPr>
          <w:rFonts w:asciiTheme="minorEastAsia" w:hAnsiTheme="minorEastAsia"/>
        </w:rPr>
      </w:pPr>
    </w:p>
    <w:p w14:paraId="45458629" w14:textId="19B76A2B" w:rsidR="00B24154" w:rsidRDefault="00D8367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問６</w:t>
      </w:r>
      <w:r w:rsidR="00DE10B3">
        <w:rPr>
          <w:rFonts w:asciiTheme="minorEastAsia" w:hAnsiTheme="minorEastAsia" w:hint="eastAsia"/>
        </w:rPr>
        <w:t xml:space="preserve">　左と右を線で結びなさい</w:t>
      </w:r>
      <w:r w:rsidR="0084295F">
        <w:rPr>
          <w:rFonts w:asciiTheme="minorEastAsia" w:hAnsiTheme="minorEastAsia" w:hint="eastAsia"/>
        </w:rPr>
        <w:t>。</w:t>
      </w:r>
    </w:p>
    <w:p w14:paraId="13FF3FD2" w14:textId="61F8A628" w:rsidR="007444BE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①悪いとは思いつつも</w:t>
      </w:r>
      <w:r w:rsidR="007444BE">
        <w:rPr>
          <w:rFonts w:asciiTheme="minorEastAsia" w:hAnsiTheme="minorEastAsia" w:hint="eastAsia"/>
        </w:rPr>
        <w:t xml:space="preserve">　　・　　　　・a</w:t>
      </w:r>
      <w:r w:rsidR="007444BE">
        <w:rPr>
          <w:rFonts w:asciiTheme="minorEastAsia" w:hAnsiTheme="minorEastAsia"/>
        </w:rPr>
        <w:t>.</w:t>
      </w:r>
      <w:r w:rsidR="007D6A9B">
        <w:rPr>
          <w:rFonts w:asciiTheme="minorEastAsia" w:hAnsiTheme="minorEastAsia" w:hint="eastAsia"/>
        </w:rPr>
        <w:t>成功できた</w:t>
      </w:r>
    </w:p>
    <w:p w14:paraId="0275510A" w14:textId="270C8358" w:rsidR="003448D5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②本を買ってきたものの</w:t>
      </w:r>
      <w:r w:rsidR="007444BE">
        <w:rPr>
          <w:rFonts w:asciiTheme="minorEastAsia" w:hAnsiTheme="minorEastAsia" w:hint="eastAsia"/>
        </w:rPr>
        <w:t xml:space="preserve">　・　　　　・</w:t>
      </w:r>
      <w:r w:rsidR="007D6A9B">
        <w:rPr>
          <w:rFonts w:asciiTheme="minorEastAsia" w:hAnsiTheme="minorEastAsia" w:hint="eastAsia"/>
        </w:rPr>
        <w:t>b</w:t>
      </w:r>
      <w:r w:rsidR="007444BE">
        <w:rPr>
          <w:rFonts w:asciiTheme="minorEastAsia" w:hAnsiTheme="minorEastAsia" w:hint="eastAsia"/>
        </w:rPr>
        <w:t>.</w:t>
      </w:r>
      <w:r w:rsidR="007D6A9B">
        <w:rPr>
          <w:rFonts w:asciiTheme="minorEastAsia" w:hAnsiTheme="minorEastAsia" w:hint="eastAsia"/>
        </w:rPr>
        <w:t>兄の日記を見てしまった</w:t>
      </w:r>
    </w:p>
    <w:p w14:paraId="347C07ED" w14:textId="5926428D" w:rsidR="007D6A9B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③学生のくせに</w:t>
      </w:r>
      <w:r w:rsidR="007444BE">
        <w:rPr>
          <w:rFonts w:asciiTheme="minorEastAsia" w:hAnsiTheme="minorEastAsia" w:hint="eastAsia"/>
        </w:rPr>
        <w:t xml:space="preserve">　　　　　・　　　　・</w:t>
      </w:r>
      <w:r w:rsidR="007D6A9B">
        <w:rPr>
          <w:rFonts w:asciiTheme="minorEastAsia" w:hAnsiTheme="minorEastAsia" w:hint="eastAsia"/>
        </w:rPr>
        <w:t>c</w:t>
      </w:r>
      <w:r w:rsidR="007D6A9B">
        <w:rPr>
          <w:rFonts w:asciiTheme="minorEastAsia" w:hAnsiTheme="minorEastAsia"/>
        </w:rPr>
        <w:t>.</w:t>
      </w:r>
      <w:r w:rsidR="007D6A9B">
        <w:rPr>
          <w:rFonts w:asciiTheme="minorEastAsia" w:hAnsiTheme="minorEastAsia" w:hint="eastAsia"/>
        </w:rPr>
        <w:t>手伝ってくれるのは助かる</w:t>
      </w:r>
    </w:p>
    <w:p w14:paraId="22E62C9F" w14:textId="13FCC472" w:rsidR="003448D5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444BE">
        <w:rPr>
          <w:rFonts w:asciiTheme="minorEastAsia" w:hAnsiTheme="minorEastAsia" w:hint="eastAsia"/>
        </w:rPr>
        <w:t>家族のおかげで　　　　・　　　　・</w:t>
      </w:r>
      <w:r w:rsidR="007D6A9B">
        <w:rPr>
          <w:rFonts w:asciiTheme="minorEastAsia" w:hAnsiTheme="minorEastAsia" w:hint="eastAsia"/>
        </w:rPr>
        <w:t>d</w:t>
      </w:r>
      <w:r w:rsidR="007D6A9B">
        <w:rPr>
          <w:rFonts w:asciiTheme="minorEastAsia" w:hAnsiTheme="minorEastAsia"/>
        </w:rPr>
        <w:t>.</w:t>
      </w:r>
      <w:r w:rsidR="007D6A9B">
        <w:rPr>
          <w:rFonts w:asciiTheme="minorEastAsia" w:hAnsiTheme="minorEastAsia" w:hint="eastAsia"/>
        </w:rPr>
        <w:t>頭がぼんやりする</w:t>
      </w:r>
    </w:p>
    <w:p w14:paraId="1715AE55" w14:textId="5F785973" w:rsidR="003448D5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7444BE">
        <w:rPr>
          <w:rFonts w:asciiTheme="minorEastAsia" w:hAnsiTheme="minorEastAsia" w:hint="eastAsia"/>
        </w:rPr>
        <w:t>忙しい時だけに　　　　・　　　　・</w:t>
      </w:r>
      <w:r w:rsidR="007D6A9B">
        <w:rPr>
          <w:rFonts w:asciiTheme="minorEastAsia" w:hAnsiTheme="minorEastAsia" w:hint="eastAsia"/>
        </w:rPr>
        <w:t>e</w:t>
      </w:r>
      <w:r w:rsidR="007D6A9B">
        <w:rPr>
          <w:rFonts w:asciiTheme="minorEastAsia" w:hAnsiTheme="minorEastAsia"/>
        </w:rPr>
        <w:t>.</w:t>
      </w:r>
      <w:r w:rsidR="007D6A9B">
        <w:rPr>
          <w:rFonts w:asciiTheme="minorEastAsia" w:hAnsiTheme="minorEastAsia" w:hint="eastAsia"/>
        </w:rPr>
        <w:t>忙しくて読めない</w:t>
      </w:r>
    </w:p>
    <w:p w14:paraId="5023CF68" w14:textId="033A9757" w:rsidR="003448D5" w:rsidRDefault="003448D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7444BE">
        <w:rPr>
          <w:rFonts w:asciiTheme="minorEastAsia" w:hAnsiTheme="minorEastAsia" w:hint="eastAsia"/>
        </w:rPr>
        <w:t>寝不足によって　　　　・　　　　・</w:t>
      </w:r>
      <w:r w:rsidR="007D6A9B">
        <w:rPr>
          <w:rFonts w:asciiTheme="minorEastAsia" w:hAnsiTheme="minorEastAsia" w:hint="eastAsia"/>
        </w:rPr>
        <w:t>f</w:t>
      </w:r>
      <w:r w:rsidR="007D6A9B">
        <w:rPr>
          <w:rFonts w:asciiTheme="minorEastAsia" w:hAnsiTheme="minorEastAsia"/>
        </w:rPr>
        <w:t>.</w:t>
      </w:r>
      <w:r w:rsidR="007D6A9B">
        <w:rPr>
          <w:rFonts w:asciiTheme="minorEastAsia" w:hAnsiTheme="minorEastAsia" w:hint="eastAsia"/>
        </w:rPr>
        <w:t>全然勉強をしていない</w:t>
      </w:r>
    </w:p>
    <w:p w14:paraId="1738B80D" w14:textId="630915B0" w:rsidR="00DE10B3" w:rsidRDefault="00DE10B3" w:rsidP="0001373A">
      <w:pPr>
        <w:rPr>
          <w:rFonts w:asciiTheme="minorEastAsia" w:hAnsiTheme="minorEastAsia"/>
        </w:rPr>
      </w:pPr>
    </w:p>
    <w:p w14:paraId="75F98670" w14:textId="77777777" w:rsidR="00DE10B3" w:rsidRDefault="00DE10B3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00A76DFA" w14:textId="77777777" w:rsidR="00DE10B3" w:rsidRDefault="00DE10B3" w:rsidP="0001373A">
      <w:pPr>
        <w:rPr>
          <w:rFonts w:asciiTheme="minorEastAsia" w:hAnsiTheme="minorEastAsia"/>
        </w:rPr>
      </w:pPr>
    </w:p>
    <w:p w14:paraId="617800E6" w14:textId="77777777" w:rsidR="00DE10B3" w:rsidRDefault="00DE10B3" w:rsidP="0001373A">
      <w:pPr>
        <w:rPr>
          <w:rFonts w:asciiTheme="minorEastAsia" w:hAnsiTheme="minorEastAsia"/>
        </w:rPr>
      </w:pPr>
    </w:p>
    <w:p w14:paraId="53C7716D" w14:textId="77777777" w:rsidR="00DE10B3" w:rsidRDefault="00DE10B3" w:rsidP="0001373A">
      <w:pPr>
        <w:rPr>
          <w:rFonts w:asciiTheme="minorEastAsia" w:hAnsiTheme="minorEastAsia"/>
        </w:rPr>
      </w:pPr>
    </w:p>
    <w:p w14:paraId="25573A1E" w14:textId="71AC9691" w:rsidR="00DE10B3" w:rsidRDefault="00D83671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問７</w:t>
      </w:r>
      <w:r w:rsidR="0084295F">
        <w:rPr>
          <w:rFonts w:asciiTheme="minorEastAsia" w:hAnsiTheme="minorEastAsia" w:hint="eastAsia"/>
        </w:rPr>
        <w:t xml:space="preserve">　[　　]の中から適当な言葉を選んで使い、会話を完成させなさい。</w:t>
      </w:r>
    </w:p>
    <w:p w14:paraId="71BE59B2" w14:textId="193B58DA" w:rsidR="007D6A9B" w:rsidRDefault="007D6A9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［もん　ものですから　おかげ　くせに］</w:t>
      </w:r>
    </w:p>
    <w:p w14:paraId="14CC5E9E" w14:textId="0EFB33AB" w:rsidR="007D6A9B" w:rsidRDefault="007D6A9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①A:</w:t>
      </w:r>
      <w:r w:rsidR="004D4145">
        <w:rPr>
          <w:rFonts w:asciiTheme="minorEastAsia" w:hAnsiTheme="minorEastAsia" w:hint="eastAsia"/>
        </w:rPr>
        <w:t>ここでタバコを吸ってはいけませんよ。</w:t>
      </w:r>
    </w:p>
    <w:p w14:paraId="3DBA6FA4" w14:textId="1ABAB62D" w:rsidR="007D6A9B" w:rsidRDefault="007D6A9B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B:</w:t>
      </w:r>
      <w:r w:rsidR="004D4145">
        <w:rPr>
          <w:rFonts w:asciiTheme="minorEastAsia" w:hAnsiTheme="minorEastAsia" w:hint="eastAsia"/>
        </w:rPr>
        <w:t>すみません。（知らない→</w:t>
      </w:r>
      <w:r w:rsidR="004D4145" w:rsidRPr="004D4145">
        <w:rPr>
          <w:rFonts w:asciiTheme="minorEastAsia" w:hAnsiTheme="minorEastAsia" w:hint="eastAsia"/>
          <w:u w:val="single"/>
        </w:rPr>
        <w:t xml:space="preserve">　　　　　　　　　　　　　　　　　　　。</w:t>
      </w:r>
      <w:r w:rsidR="004D4145">
        <w:rPr>
          <w:rFonts w:asciiTheme="minorEastAsia" w:hAnsiTheme="minorEastAsia" w:hint="eastAsia"/>
        </w:rPr>
        <w:t>）</w:t>
      </w:r>
    </w:p>
    <w:p w14:paraId="7AE69C84" w14:textId="36CDF7AB" w:rsidR="004D4145" w:rsidRDefault="004D414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②母:早くご飯を食べなさい。</w:t>
      </w:r>
    </w:p>
    <w:p w14:paraId="76969498" w14:textId="712F68BF" w:rsidR="004D4145" w:rsidRDefault="004D414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子:だって、ゲームを（している→</w:t>
      </w:r>
      <w:r w:rsidRPr="004D4145">
        <w:rPr>
          <w:rFonts w:asciiTheme="minorEastAsia" w:hAnsiTheme="minorEastAsia" w:hint="eastAsia"/>
          <w:u w:val="single"/>
        </w:rPr>
        <w:t xml:space="preserve">　　　　　　　　　　　　　　　　。</w:t>
      </w:r>
      <w:r>
        <w:rPr>
          <w:rFonts w:asciiTheme="minorEastAsia" w:hAnsiTheme="minorEastAsia" w:hint="eastAsia"/>
        </w:rPr>
        <w:t>）</w:t>
      </w:r>
    </w:p>
    <w:p w14:paraId="78D572D1" w14:textId="35AF8E68" w:rsidR="004D4145" w:rsidRDefault="004D414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③父:あした仕事になっちゃったよ。</w:t>
      </w:r>
    </w:p>
    <w:p w14:paraId="52184E82" w14:textId="28D87FFF" w:rsidR="004D4145" w:rsidRDefault="004D414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子:えー！遊園地に連れて行ってくれるって（言う→</w:t>
      </w:r>
      <w:r w:rsidRPr="004D4145">
        <w:rPr>
          <w:rFonts w:asciiTheme="minorEastAsia" w:hAnsiTheme="minorEastAsia" w:hint="eastAsia"/>
          <w:u w:val="single"/>
        </w:rPr>
        <w:t xml:space="preserve">　　　　　　　　　　　。</w:t>
      </w:r>
      <w:r>
        <w:rPr>
          <w:rFonts w:asciiTheme="minorEastAsia" w:hAnsiTheme="minorEastAsia" w:hint="eastAsia"/>
        </w:rPr>
        <w:t>）</w:t>
      </w:r>
    </w:p>
    <w:p w14:paraId="6DCE38C2" w14:textId="293BD088" w:rsidR="004D4145" w:rsidRDefault="004D4145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④佐藤:アルバイトが決まったんだって？</w:t>
      </w:r>
    </w:p>
    <w:p w14:paraId="1E5D4A5F" w14:textId="2D4D95B0" w:rsidR="00DE10B3" w:rsidRDefault="004D4145" w:rsidP="004D4145">
      <w:pPr>
        <w:ind w:left="735" w:hangingChars="350" w:hanging="73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鈴木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佐藤さんが紹介して（くれる→</w:t>
      </w:r>
      <w:r w:rsidRPr="004D4145">
        <w:rPr>
          <w:rFonts w:asciiTheme="minorEastAsia" w:hAnsiTheme="minorEastAsia" w:hint="eastAsia"/>
          <w:u w:val="single"/>
        </w:rPr>
        <w:t xml:space="preserve">　　　　　　　　　　　。</w:t>
      </w:r>
      <w:r>
        <w:rPr>
          <w:rFonts w:asciiTheme="minorEastAsia" w:hAnsiTheme="minorEastAsia" w:hint="eastAsia"/>
        </w:rPr>
        <w:t>）ありがとうございました。</w:t>
      </w:r>
    </w:p>
    <w:p w14:paraId="7BFADE33" w14:textId="77777777" w:rsidR="00B24154" w:rsidRDefault="00DE10B3" w:rsidP="000137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【メモ】</w:t>
      </w:r>
    </w:p>
    <w:p w14:paraId="622B3380" w14:textId="77777777" w:rsidR="00B24154" w:rsidRDefault="00B24154" w:rsidP="0001373A">
      <w:pPr>
        <w:rPr>
          <w:rFonts w:asciiTheme="minorEastAsia" w:hAnsiTheme="minorEastAsia"/>
        </w:rPr>
      </w:pPr>
    </w:p>
    <w:p w14:paraId="2E63A1C6" w14:textId="77777777" w:rsidR="00B24154" w:rsidRDefault="00B24154" w:rsidP="0001373A">
      <w:pPr>
        <w:rPr>
          <w:rFonts w:asciiTheme="minorEastAsia" w:hAnsiTheme="minorEastAsia"/>
        </w:rPr>
      </w:pPr>
    </w:p>
    <w:p w14:paraId="5F661449" w14:textId="77777777" w:rsidR="00B24154" w:rsidRDefault="00B24154" w:rsidP="0001373A">
      <w:pPr>
        <w:rPr>
          <w:rFonts w:asciiTheme="minorEastAsia" w:hAnsiTheme="minorEastAsia"/>
        </w:rPr>
      </w:pPr>
    </w:p>
    <w:sectPr w:rsidR="00B24154" w:rsidSect="00D83671">
      <w:headerReference w:type="default" r:id="rId7"/>
      <w:footerReference w:type="default" r:id="rId8"/>
      <w:pgSz w:w="16838" w:h="11906" w:orient="landscape"/>
      <w:pgMar w:top="624" w:right="720" w:bottom="720" w:left="720" w:header="624" w:footer="0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D7E7" w14:textId="77777777" w:rsidR="002541D9" w:rsidRDefault="002541D9" w:rsidP="00276A82">
      <w:r>
        <w:separator/>
      </w:r>
    </w:p>
  </w:endnote>
  <w:endnote w:type="continuationSeparator" w:id="0">
    <w:p w14:paraId="175738D0" w14:textId="77777777" w:rsidR="002541D9" w:rsidRDefault="002541D9" w:rsidP="0027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042355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1FF2F3E5" w14:textId="7432FE7D" w:rsidR="00DE10B3" w:rsidRDefault="001E5FA6" w:rsidP="001E5FA6">
        <w:pPr>
          <w:pStyle w:val="a6"/>
          <w:jc w:val="right"/>
        </w:pPr>
        <w:r w:rsidRPr="00F567CC">
          <w:rPr>
            <w:sz w:val="18"/>
          </w:rPr>
          <w:fldChar w:fldCharType="begin"/>
        </w:r>
        <w:r w:rsidRPr="00F567CC">
          <w:rPr>
            <w:sz w:val="18"/>
          </w:rPr>
          <w:instrText>PAGE   \* MERGEFORMAT</w:instrText>
        </w:r>
        <w:r w:rsidRPr="00F567CC">
          <w:rPr>
            <w:sz w:val="18"/>
          </w:rPr>
          <w:fldChar w:fldCharType="separate"/>
        </w:r>
        <w:r>
          <w:rPr>
            <w:sz w:val="18"/>
          </w:rPr>
          <w:t>1</w:t>
        </w:r>
        <w:r w:rsidRPr="00F567CC">
          <w:rPr>
            <w:sz w:val="18"/>
          </w:rPr>
          <w:fldChar w:fldCharType="end"/>
        </w:r>
        <w:r w:rsidRPr="00F567CC">
          <w:rPr>
            <w:rFonts w:hint="eastAsia"/>
            <w:sz w:val="18"/>
          </w:rPr>
          <w:t xml:space="preserve">　　　　　　　　　　　　　</w:t>
        </w:r>
        <w:r>
          <w:rPr>
            <w:rFonts w:hint="eastAsia"/>
            <w:sz w:val="18"/>
          </w:rPr>
          <w:t xml:space="preserve">　　　　　　　</w:t>
        </w:r>
        <w:r w:rsidRPr="00F567CC">
          <w:rPr>
            <w:rFonts w:hint="eastAsia"/>
            <w:sz w:val="18"/>
          </w:rPr>
          <w:t xml:space="preserve">　　　　　　　　　　　　　　　　　　　練習</w:t>
        </w:r>
        <w:r w:rsidR="00A06746">
          <w:rPr>
            <w:rFonts w:hint="eastAsia"/>
            <w:sz w:val="18"/>
          </w:rPr>
          <w:t>4</w:t>
        </w:r>
      </w:p>
    </w:sdtContent>
  </w:sdt>
  <w:p w14:paraId="46836225" w14:textId="77777777" w:rsidR="00DE10B3" w:rsidRDefault="00DE10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BFB74" w14:textId="77777777" w:rsidR="002541D9" w:rsidRDefault="002541D9" w:rsidP="00276A82">
      <w:r>
        <w:separator/>
      </w:r>
    </w:p>
  </w:footnote>
  <w:footnote w:type="continuationSeparator" w:id="0">
    <w:p w14:paraId="2E97BE1B" w14:textId="77777777" w:rsidR="002541D9" w:rsidRDefault="002541D9" w:rsidP="0027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B4093" w14:textId="633BB8F4" w:rsidR="00DE10B3" w:rsidRPr="0040288A" w:rsidRDefault="00DE10B3">
    <w:pPr>
      <w:pStyle w:val="a4"/>
      <w:rPr>
        <w:sz w:val="18"/>
        <w:szCs w:val="18"/>
      </w:rPr>
    </w:pPr>
    <w:r>
      <w:rPr>
        <w:rFonts w:hint="eastAsia"/>
        <w:sz w:val="18"/>
        <w:szCs w:val="18"/>
      </w:rPr>
      <w:t>情報を伝えよう</w:t>
    </w:r>
    <w:r w:rsidR="00825687">
      <w:rPr>
        <w:rFonts w:hint="eastAsia"/>
        <w:sz w:val="18"/>
        <w:szCs w:val="18"/>
      </w:rPr>
      <w:t>Running</w:t>
    </w:r>
    <w:r w:rsidR="00D83671">
      <w:rPr>
        <w:rFonts w:hint="eastAsia"/>
        <w:sz w:val="18"/>
        <w:szCs w:val="18"/>
      </w:rPr>
      <w:t xml:space="preserve">　練習</w:t>
    </w:r>
    <w:r w:rsidR="00D83671">
      <w:rPr>
        <w:rFonts w:hint="eastAsia"/>
        <w:sz w:val="18"/>
        <w:szCs w:val="18"/>
      </w:rPr>
      <w:t>4</w:t>
    </w:r>
    <w:r w:rsidRPr="0040288A">
      <w:rPr>
        <w:sz w:val="18"/>
        <w:szCs w:val="18"/>
      </w:rPr>
      <w:ptab w:relativeTo="margin" w:alignment="center" w:leader="none"/>
    </w:r>
    <w:r w:rsidRPr="0040288A">
      <w:rPr>
        <w:sz w:val="18"/>
        <w:szCs w:val="18"/>
      </w:rPr>
      <w:ptab w:relativeTo="margin" w:alignment="right" w:leader="none"/>
    </w:r>
    <w:r w:rsidRPr="0040288A">
      <w:rPr>
        <w:rFonts w:hint="eastAsia"/>
        <w:sz w:val="18"/>
        <w:szCs w:val="18"/>
      </w:rPr>
      <w:t>東洋言語学院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3C1"/>
    <w:multiLevelType w:val="hybridMultilevel"/>
    <w:tmpl w:val="55D67FA0"/>
    <w:lvl w:ilvl="0" w:tplc="095434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43D871D7"/>
    <w:multiLevelType w:val="hybridMultilevel"/>
    <w:tmpl w:val="A664D37A"/>
    <w:lvl w:ilvl="0" w:tplc="18608640">
      <w:start w:val="2"/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  <w:u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885FA4"/>
    <w:multiLevelType w:val="hybridMultilevel"/>
    <w:tmpl w:val="3E78D92C"/>
    <w:lvl w:ilvl="0" w:tplc="C3483B96">
      <w:start w:val="1"/>
      <w:numFmt w:val="decimalEnclosedCircle"/>
      <w:lvlText w:val="%1"/>
      <w:lvlJc w:val="left"/>
      <w:pPr>
        <w:ind w:left="51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7" w:tentative="1">
      <w:start w:val="1"/>
      <w:numFmt w:val="aiueoFullWidth"/>
      <w:lvlText w:val="(%5)"/>
      <w:lvlJc w:val="left"/>
      <w:pPr>
        <w:ind w:left="22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7" w:tentative="1">
      <w:start w:val="1"/>
      <w:numFmt w:val="aiueoFullWidth"/>
      <w:lvlText w:val="(%8)"/>
      <w:lvlJc w:val="left"/>
      <w:pPr>
        <w:ind w:left="351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30" w:hanging="420"/>
      </w:pPr>
    </w:lvl>
  </w:abstractNum>
  <w:abstractNum w:abstractNumId="3" w15:restartNumberingAfterBreak="0">
    <w:nsid w:val="49FC029B"/>
    <w:multiLevelType w:val="hybridMultilevel"/>
    <w:tmpl w:val="9A3C7A0C"/>
    <w:lvl w:ilvl="0" w:tplc="3A927332">
      <w:start w:val="2"/>
      <w:numFmt w:val="decimalFullWidth"/>
      <w:lvlText w:val="例%1）"/>
      <w:lvlJc w:val="left"/>
      <w:pPr>
        <w:ind w:left="720" w:hanging="720"/>
      </w:pPr>
      <w:rPr>
        <w:rFonts w:hint="default"/>
      </w:rPr>
    </w:lvl>
    <w:lvl w:ilvl="1" w:tplc="7C7AEB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B"/>
    <w:rsid w:val="0001373A"/>
    <w:rsid w:val="00027AED"/>
    <w:rsid w:val="00031F07"/>
    <w:rsid w:val="000345E4"/>
    <w:rsid w:val="00044D6A"/>
    <w:rsid w:val="000724D6"/>
    <w:rsid w:val="000751CD"/>
    <w:rsid w:val="000C0B37"/>
    <w:rsid w:val="000D68C2"/>
    <w:rsid w:val="000F02CC"/>
    <w:rsid w:val="001122CD"/>
    <w:rsid w:val="00122315"/>
    <w:rsid w:val="0015286E"/>
    <w:rsid w:val="001609DE"/>
    <w:rsid w:val="001917D3"/>
    <w:rsid w:val="0019297C"/>
    <w:rsid w:val="001B663F"/>
    <w:rsid w:val="001E5FA6"/>
    <w:rsid w:val="00210AF5"/>
    <w:rsid w:val="00213640"/>
    <w:rsid w:val="002541D9"/>
    <w:rsid w:val="00276A82"/>
    <w:rsid w:val="00277571"/>
    <w:rsid w:val="002A46B4"/>
    <w:rsid w:val="002A4759"/>
    <w:rsid w:val="00306136"/>
    <w:rsid w:val="00307673"/>
    <w:rsid w:val="00325849"/>
    <w:rsid w:val="003448D5"/>
    <w:rsid w:val="003C1D78"/>
    <w:rsid w:val="003C449D"/>
    <w:rsid w:val="003D6E95"/>
    <w:rsid w:val="004026DA"/>
    <w:rsid w:val="0040288A"/>
    <w:rsid w:val="00430012"/>
    <w:rsid w:val="00447FC7"/>
    <w:rsid w:val="00451C8D"/>
    <w:rsid w:val="0046002D"/>
    <w:rsid w:val="00463620"/>
    <w:rsid w:val="00466C64"/>
    <w:rsid w:val="004676BC"/>
    <w:rsid w:val="00487828"/>
    <w:rsid w:val="004A4D85"/>
    <w:rsid w:val="004D4145"/>
    <w:rsid w:val="00522D6B"/>
    <w:rsid w:val="005332FA"/>
    <w:rsid w:val="00537B8B"/>
    <w:rsid w:val="005500E2"/>
    <w:rsid w:val="00562EB7"/>
    <w:rsid w:val="0057741C"/>
    <w:rsid w:val="00587072"/>
    <w:rsid w:val="006008A0"/>
    <w:rsid w:val="00620195"/>
    <w:rsid w:val="006311D0"/>
    <w:rsid w:val="00647DF5"/>
    <w:rsid w:val="006551E2"/>
    <w:rsid w:val="00663513"/>
    <w:rsid w:val="00664204"/>
    <w:rsid w:val="006841B5"/>
    <w:rsid w:val="006B0DEB"/>
    <w:rsid w:val="006B7188"/>
    <w:rsid w:val="006C4858"/>
    <w:rsid w:val="007065DD"/>
    <w:rsid w:val="0071104B"/>
    <w:rsid w:val="00714EDC"/>
    <w:rsid w:val="00735E5A"/>
    <w:rsid w:val="007444BE"/>
    <w:rsid w:val="007837A1"/>
    <w:rsid w:val="007D140F"/>
    <w:rsid w:val="007D2642"/>
    <w:rsid w:val="007D47C8"/>
    <w:rsid w:val="007D6A9B"/>
    <w:rsid w:val="007D6D70"/>
    <w:rsid w:val="007E6B78"/>
    <w:rsid w:val="007E7B57"/>
    <w:rsid w:val="007F7924"/>
    <w:rsid w:val="0082140A"/>
    <w:rsid w:val="00825687"/>
    <w:rsid w:val="0084295F"/>
    <w:rsid w:val="0087052B"/>
    <w:rsid w:val="00871575"/>
    <w:rsid w:val="008E4F77"/>
    <w:rsid w:val="00971371"/>
    <w:rsid w:val="009721F1"/>
    <w:rsid w:val="00990C98"/>
    <w:rsid w:val="009A4972"/>
    <w:rsid w:val="009A4E0E"/>
    <w:rsid w:val="009B6202"/>
    <w:rsid w:val="009D6EEC"/>
    <w:rsid w:val="00A06746"/>
    <w:rsid w:val="00A5674B"/>
    <w:rsid w:val="00A86E9B"/>
    <w:rsid w:val="00AC24C3"/>
    <w:rsid w:val="00B046F8"/>
    <w:rsid w:val="00B24154"/>
    <w:rsid w:val="00B37257"/>
    <w:rsid w:val="00B51553"/>
    <w:rsid w:val="00B57361"/>
    <w:rsid w:val="00B57F17"/>
    <w:rsid w:val="00B91C1B"/>
    <w:rsid w:val="00BE5BE2"/>
    <w:rsid w:val="00BF1CF6"/>
    <w:rsid w:val="00C1642A"/>
    <w:rsid w:val="00C20B8A"/>
    <w:rsid w:val="00C473A6"/>
    <w:rsid w:val="00C6195E"/>
    <w:rsid w:val="00C61CEF"/>
    <w:rsid w:val="00C67A19"/>
    <w:rsid w:val="00C72BA6"/>
    <w:rsid w:val="00CB51E4"/>
    <w:rsid w:val="00CC69E7"/>
    <w:rsid w:val="00D2457D"/>
    <w:rsid w:val="00D267F2"/>
    <w:rsid w:val="00D8112C"/>
    <w:rsid w:val="00D83671"/>
    <w:rsid w:val="00DB254D"/>
    <w:rsid w:val="00DE10B3"/>
    <w:rsid w:val="00DF2EDD"/>
    <w:rsid w:val="00E0473A"/>
    <w:rsid w:val="00E33604"/>
    <w:rsid w:val="00E370F1"/>
    <w:rsid w:val="00E71C7C"/>
    <w:rsid w:val="00E80DA6"/>
    <w:rsid w:val="00E8456A"/>
    <w:rsid w:val="00EB78FF"/>
    <w:rsid w:val="00F12385"/>
    <w:rsid w:val="00F65C8B"/>
    <w:rsid w:val="00F91DBF"/>
    <w:rsid w:val="00FB554F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1C534501"/>
  <w15:docId w15:val="{8477908F-0FB9-4BE3-AEEF-140113C1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B7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76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76A82"/>
  </w:style>
  <w:style w:type="paragraph" w:styleId="a6">
    <w:name w:val="footer"/>
    <w:basedOn w:val="a"/>
    <w:link w:val="a7"/>
    <w:uiPriority w:val="99"/>
    <w:unhideWhenUsed/>
    <w:rsid w:val="00276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76A82"/>
  </w:style>
  <w:style w:type="paragraph" w:styleId="a8">
    <w:name w:val="Balloon Text"/>
    <w:basedOn w:val="a"/>
    <w:link w:val="a9"/>
    <w:uiPriority w:val="99"/>
    <w:semiHidden/>
    <w:unhideWhenUsed/>
    <w:rsid w:val="0055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500E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821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annotation text"/>
    <w:basedOn w:val="a"/>
    <w:link w:val="ac"/>
    <w:uiPriority w:val="99"/>
    <w:semiHidden/>
    <w:unhideWhenUsed/>
    <w:rsid w:val="00B57361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B57361"/>
  </w:style>
  <w:style w:type="character" w:styleId="ad">
    <w:name w:val="annotation reference"/>
    <w:basedOn w:val="a0"/>
    <w:uiPriority w:val="99"/>
    <w:semiHidden/>
    <w:unhideWhenUsed/>
    <w:rsid w:val="00B57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66EF44-D52B-4B06-B904-52A9BA6833CD}"/>
</file>

<file path=customXml/itemProps2.xml><?xml version="1.0" encoding="utf-8"?>
<ds:datastoreItem xmlns:ds="http://schemas.openxmlformats.org/officeDocument/2006/customXml" ds:itemID="{B7C0CC9B-B031-443A-B08E-6D8FCA936E02}"/>
</file>

<file path=customXml/itemProps3.xml><?xml version="1.0" encoding="utf-8"?>
<ds:datastoreItem xmlns:ds="http://schemas.openxmlformats.org/officeDocument/2006/customXml" ds:itemID="{158E19DC-8F15-4314-839C-1D098D336744}"/>
</file>

<file path=docProps/app.xml><?xml version="1.0" encoding="utf-8"?>
<Properties xmlns="http://schemas.openxmlformats.org/officeDocument/2006/extended-properties" xmlns:vt="http://schemas.openxmlformats.org/officeDocument/2006/docPropsVTypes">
  <Template>6546EF96</Template>
  <TotalTime>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jikei</cp:lastModifiedBy>
  <cp:revision>3</cp:revision>
  <cp:lastPrinted>2020-06-26T04:24:00Z</cp:lastPrinted>
  <dcterms:created xsi:type="dcterms:W3CDTF">2021-09-21T02:21:00Z</dcterms:created>
  <dcterms:modified xsi:type="dcterms:W3CDTF">2021-09-21T02:24:00Z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