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8B8" w:rsidRDefault="007E60BA">
      <w:pPr>
        <w:rPr>
          <w:b/>
          <w:sz w:val="24"/>
          <w:szCs w:val="24"/>
        </w:rPr>
      </w:pPr>
      <w:r w:rsidRPr="007E60BA">
        <w:rPr>
          <w:rFonts w:hint="eastAsia"/>
          <w:b/>
          <w:sz w:val="24"/>
          <w:szCs w:val="24"/>
        </w:rPr>
        <w:t>情報</w:t>
      </w:r>
      <w:r w:rsidRPr="007E60BA">
        <w:rPr>
          <w:rFonts w:hint="eastAsia"/>
          <w:b/>
          <w:sz w:val="24"/>
          <w:szCs w:val="24"/>
        </w:rPr>
        <w:t>Running</w:t>
      </w:r>
      <w:r w:rsidRPr="007E60BA">
        <w:rPr>
          <w:rFonts w:hint="eastAsia"/>
          <w:b/>
          <w:sz w:val="24"/>
          <w:szCs w:val="24"/>
        </w:rPr>
        <w:t>：読解</w:t>
      </w:r>
      <w:r w:rsidR="006228B8" w:rsidRPr="007E60BA">
        <w:rPr>
          <w:rFonts w:hint="eastAsia"/>
          <w:b/>
          <w:sz w:val="24"/>
          <w:szCs w:val="24"/>
        </w:rPr>
        <w:t>6</w:t>
      </w:r>
      <w:r w:rsidR="00B7557A">
        <w:rPr>
          <w:rFonts w:hint="eastAsia"/>
          <w:b/>
          <w:sz w:val="24"/>
          <w:szCs w:val="24"/>
        </w:rPr>
        <w:t xml:space="preserve">：　</w:t>
      </w:r>
      <w:r w:rsidR="006228B8" w:rsidRPr="007E60BA">
        <w:rPr>
          <w:rFonts w:hint="eastAsia"/>
          <w:b/>
          <w:sz w:val="24"/>
          <w:szCs w:val="24"/>
        </w:rPr>
        <w:t>読解で省略されるもの</w:t>
      </w:r>
    </w:p>
    <w:p w:rsidR="00B7557A" w:rsidRPr="00B7557A" w:rsidRDefault="00B7557A">
      <w:pPr>
        <w:rPr>
          <w:b/>
          <w:sz w:val="24"/>
          <w:szCs w:val="24"/>
        </w:rPr>
      </w:pPr>
    </w:p>
    <w:p w:rsidR="006228B8" w:rsidRDefault="006228B8">
      <w:r>
        <w:rPr>
          <w:rFonts w:hint="eastAsia"/>
        </w:rPr>
        <w:t>練習１：省略されているものは何ですか？</w:t>
      </w:r>
    </w:p>
    <w:p w:rsidR="006228B8" w:rsidRDefault="006228B8">
      <w:r>
        <w:rPr>
          <w:rFonts w:hint="eastAsia"/>
        </w:rPr>
        <w:t>１．私は佐藤です。日本人です。</w:t>
      </w:r>
      <w:r>
        <w:rPr>
          <w:rFonts w:hint="eastAsia"/>
        </w:rPr>
        <w:t>23</w:t>
      </w:r>
      <w:r>
        <w:rPr>
          <w:rFonts w:hint="eastAsia"/>
        </w:rPr>
        <w:t>歳です。ハンバーガーが好きです。</w:t>
      </w:r>
    </w:p>
    <w:p w:rsidR="006228B8" w:rsidRDefault="006228B8">
      <w:r>
        <w:rPr>
          <w:rFonts w:hint="eastAsia"/>
        </w:rPr>
        <w:t>→（　　　　　　）</w:t>
      </w:r>
    </w:p>
    <w:p w:rsidR="006228B8" w:rsidRDefault="006228B8">
      <w:r>
        <w:rPr>
          <w:rFonts w:hint="eastAsia"/>
        </w:rPr>
        <w:t>２．私は昨日、ハンバーガーを食べました。とてもおいしかったです。</w:t>
      </w:r>
    </w:p>
    <w:p w:rsidR="006228B8" w:rsidRDefault="006228B8">
      <w:r>
        <w:rPr>
          <w:rFonts w:hint="eastAsia"/>
        </w:rPr>
        <w:t>→（　　　　　　）</w:t>
      </w:r>
    </w:p>
    <w:p w:rsidR="006228B8" w:rsidRDefault="006228B8">
      <w:r>
        <w:rPr>
          <w:rFonts w:hint="eastAsia"/>
        </w:rPr>
        <w:t>３．私は昨日、とてもおいしいハンバーガーに出会いました。すごい高かったですが、とてもおいしかったです。</w:t>
      </w:r>
    </w:p>
    <w:p w:rsidR="006228B8" w:rsidRDefault="006228B8">
      <w:r>
        <w:rPr>
          <w:rFonts w:hint="eastAsia"/>
        </w:rPr>
        <w:t>→（　　　　　　）</w:t>
      </w:r>
    </w:p>
    <w:p w:rsidR="006228B8" w:rsidRDefault="006228B8">
      <w:r>
        <w:rPr>
          <w:rFonts w:hint="eastAsia"/>
        </w:rPr>
        <w:t>４．東京のお台場に大きなガンダムを見に行った。</w:t>
      </w:r>
      <w:r w:rsidR="00772457">
        <w:rPr>
          <w:rFonts w:hint="eastAsia"/>
        </w:rPr>
        <w:t>有名なロボットで、日本人</w:t>
      </w:r>
      <w:r w:rsidR="00640E68">
        <w:rPr>
          <w:rFonts w:hint="eastAsia"/>
        </w:rPr>
        <w:t>ならみんな知っているそうだ。</w:t>
      </w:r>
    </w:p>
    <w:p w:rsidR="00640E68" w:rsidRDefault="00640E68">
      <w:r>
        <w:rPr>
          <w:rFonts w:hint="eastAsia"/>
        </w:rPr>
        <w:t>→（　　　　　　）</w:t>
      </w:r>
    </w:p>
    <w:p w:rsidR="00640E68" w:rsidRDefault="00640E68">
      <w:r>
        <w:rPr>
          <w:rFonts w:hint="eastAsia"/>
        </w:rPr>
        <w:t>５．私が好きなのはガンダムの形をしたハンバーガーだ。お台場のレストランで売っている。</w:t>
      </w:r>
    </w:p>
    <w:p w:rsidR="00640E68" w:rsidRDefault="00640E68">
      <w:r>
        <w:rPr>
          <w:rFonts w:hint="eastAsia"/>
        </w:rPr>
        <w:t>→（　　　　　　）</w:t>
      </w:r>
    </w:p>
    <w:p w:rsidR="00640E68" w:rsidRDefault="00640E68">
      <w:r>
        <w:rPr>
          <w:rFonts w:hint="eastAsia"/>
        </w:rPr>
        <w:t>６．お台場には自由の女神もある。アメリカのニューヨークにある自由の女神のコピーらしい。</w:t>
      </w:r>
    </w:p>
    <w:p w:rsidR="00640E68" w:rsidRDefault="00640E68">
      <w:r>
        <w:rPr>
          <w:rFonts w:hint="eastAsia"/>
        </w:rPr>
        <w:t>→（　　　　　　）</w:t>
      </w:r>
    </w:p>
    <w:p w:rsidR="00640E68" w:rsidRDefault="00640E68">
      <w:r>
        <w:rPr>
          <w:rFonts w:hint="eastAsia"/>
        </w:rPr>
        <w:t>７．マクドナルドはハンバーガーだけではない。</w:t>
      </w:r>
      <w:r w:rsidR="004267FB">
        <w:rPr>
          <w:rFonts w:hint="eastAsia"/>
        </w:rPr>
        <w:t>最近はサラダも売っている。でも、私の家の近所にはない。</w:t>
      </w:r>
    </w:p>
    <w:p w:rsidR="004267FB" w:rsidRDefault="004267FB">
      <w:r>
        <w:rPr>
          <w:rFonts w:hint="eastAsia"/>
        </w:rPr>
        <w:t>→（　　　　　　　）</w:t>
      </w:r>
    </w:p>
    <w:p w:rsidR="004267FB" w:rsidRDefault="004267FB">
      <w:r>
        <w:rPr>
          <w:rFonts w:hint="eastAsia"/>
        </w:rPr>
        <w:t>８．マクドナルドの近くに行くと、まずにおいを強く感じる。そして、中に入ると、店員が笑って「いらっしゃいませ」と言う。本当にサービスが良くて、私は大好きだ。</w:t>
      </w:r>
    </w:p>
    <w:p w:rsidR="004267FB" w:rsidRDefault="004267FB">
      <w:r>
        <w:rPr>
          <w:rFonts w:hint="eastAsia"/>
        </w:rPr>
        <w:t>→（　　　　　　　　）</w:t>
      </w:r>
    </w:p>
    <w:p w:rsidR="004267FB" w:rsidRDefault="004267FB">
      <w:r>
        <w:rPr>
          <w:rFonts w:hint="eastAsia"/>
        </w:rPr>
        <w:t>９．ガンダムはハンバーガーが好きかどうかはわからない。なぜなら、ロボットだからだ。もし、ハンバーガーがエネルギーなら、何個ぐらい食べるだろう。</w:t>
      </w:r>
    </w:p>
    <w:p w:rsidR="004267FB" w:rsidRDefault="004267FB">
      <w:r>
        <w:rPr>
          <w:rFonts w:hint="eastAsia"/>
        </w:rPr>
        <w:t>→（　　　　　　　　）</w:t>
      </w:r>
    </w:p>
    <w:p w:rsidR="007E60BA" w:rsidRDefault="007E60BA"/>
    <w:p w:rsidR="006228B8" w:rsidRDefault="00875E7F">
      <w:r>
        <w:rPr>
          <w:rFonts w:hint="eastAsia"/>
        </w:rPr>
        <w:t>練習２：答えがないから、内容から考えないといけない。</w:t>
      </w:r>
    </w:p>
    <w:p w:rsidR="00875E7F" w:rsidRDefault="00875E7F">
      <w:r>
        <w:rPr>
          <w:rFonts w:hint="eastAsia"/>
        </w:rPr>
        <w:t>１．そこは日本の古い町で、昔の首都だった。今は、観光客も多く、金閣寺が有名だ。</w:t>
      </w:r>
    </w:p>
    <w:p w:rsidR="00875E7F" w:rsidRDefault="00875E7F">
      <w:r>
        <w:rPr>
          <w:rFonts w:hint="eastAsia"/>
        </w:rPr>
        <w:t>→（　　　　　　　　）</w:t>
      </w:r>
    </w:p>
    <w:p w:rsidR="00875E7F" w:rsidRDefault="00875E7F">
      <w:r>
        <w:rPr>
          <w:rFonts w:hint="eastAsia"/>
        </w:rPr>
        <w:t>２．町の真ん中に外国人が集まる変なビルがある。私はあのビルの前を通るとき、いつも怖さを感じる。ビルの前には、いつもたくさんの自転車が止まっている。</w:t>
      </w:r>
    </w:p>
    <w:p w:rsidR="00875E7F" w:rsidRDefault="00875E7F">
      <w:r>
        <w:rPr>
          <w:rFonts w:hint="eastAsia"/>
        </w:rPr>
        <w:t>中を見ると、ひげを生やし、めがねをかけた太った男性が歩いていた。</w:t>
      </w:r>
    </w:p>
    <w:p w:rsidR="00875E7F" w:rsidRDefault="00875E7F">
      <w:r>
        <w:rPr>
          <w:rFonts w:hint="eastAsia"/>
        </w:rPr>
        <w:t>→（　　　　　　　　）</w:t>
      </w:r>
    </w:p>
    <w:p w:rsidR="00875E7F" w:rsidRDefault="00875E7F">
      <w:r>
        <w:rPr>
          <w:rFonts w:hint="eastAsia"/>
        </w:rPr>
        <w:t>３．日本に来てから毎日食べている。お店によってすこし味が違うけれど、</w:t>
      </w:r>
      <w:r w:rsidR="00DC0070">
        <w:rPr>
          <w:rFonts w:hint="eastAsia"/>
        </w:rPr>
        <w:t>ほとんどの店で</w:t>
      </w:r>
      <w:r w:rsidR="00DC0070">
        <w:rPr>
          <w:rFonts w:hint="eastAsia"/>
        </w:rPr>
        <w:t>400</w:t>
      </w:r>
      <w:r w:rsidR="00DC0070">
        <w:rPr>
          <w:rFonts w:hint="eastAsia"/>
        </w:rPr>
        <w:t>円以下だ。時々、肉が豚肉だったりして、驚くけれど、基本は牛肉が多い。今日も駅前で食べよう。</w:t>
      </w:r>
    </w:p>
    <w:p w:rsidR="00DC0070" w:rsidRDefault="00DC0070">
      <w:r>
        <w:rPr>
          <w:rFonts w:hint="eastAsia"/>
        </w:rPr>
        <w:t>→（　　　　　　　　　）</w:t>
      </w:r>
    </w:p>
    <w:p w:rsidR="00875E7F" w:rsidRDefault="00DC0070">
      <w:r>
        <w:rPr>
          <w:rFonts w:hint="eastAsia"/>
        </w:rPr>
        <w:t>４．年に</w:t>
      </w:r>
      <w:r>
        <w:rPr>
          <w:rFonts w:hint="eastAsia"/>
        </w:rPr>
        <w:t>2</w:t>
      </w:r>
      <w:r>
        <w:rPr>
          <w:rFonts w:hint="eastAsia"/>
        </w:rPr>
        <w:t>回あるからといって、私は</w:t>
      </w:r>
      <w:r>
        <w:rPr>
          <w:rFonts w:hint="eastAsia"/>
        </w:rPr>
        <w:t>2</w:t>
      </w:r>
      <w:r>
        <w:rPr>
          <w:rFonts w:hint="eastAsia"/>
        </w:rPr>
        <w:t>回も受けたいとは思わない。次の</w:t>
      </w:r>
      <w:r>
        <w:rPr>
          <w:rFonts w:hint="eastAsia"/>
        </w:rPr>
        <w:t>12</w:t>
      </w:r>
      <w:r>
        <w:rPr>
          <w:rFonts w:hint="eastAsia"/>
        </w:rPr>
        <w:t>月で絶対に合格をしたい。</w:t>
      </w:r>
    </w:p>
    <w:p w:rsidR="00DC0070" w:rsidRDefault="00DC0070">
      <w:r>
        <w:rPr>
          <w:rFonts w:hint="eastAsia"/>
        </w:rPr>
        <w:t>→（　　　　　　　　　）</w:t>
      </w:r>
    </w:p>
    <w:p w:rsidR="00DC0070" w:rsidRDefault="00DC0070">
      <w:r>
        <w:rPr>
          <w:rFonts w:hint="eastAsia"/>
        </w:rPr>
        <w:t>５．たくさんの友達と居酒屋に行った。私の家は狭いからできなくて・・・。友達が小さな箱に入ったきれいな指輪をくれた。ろうそくは</w:t>
      </w:r>
      <w:r>
        <w:rPr>
          <w:rFonts w:hint="eastAsia"/>
        </w:rPr>
        <w:t>22</w:t>
      </w:r>
      <w:r>
        <w:rPr>
          <w:rFonts w:hint="eastAsia"/>
        </w:rPr>
        <w:t>本。今日から私は</w:t>
      </w:r>
      <w:r>
        <w:rPr>
          <w:rFonts w:hint="eastAsia"/>
        </w:rPr>
        <w:t>22</w:t>
      </w:r>
      <w:r>
        <w:rPr>
          <w:rFonts w:hint="eastAsia"/>
        </w:rPr>
        <w:t>歳。</w:t>
      </w:r>
      <w:r w:rsidR="00D46470">
        <w:rPr>
          <w:rFonts w:hint="eastAsia"/>
        </w:rPr>
        <w:t>ケーキはなかったけれど、居酒屋だから焼き鳥を</w:t>
      </w:r>
      <w:r w:rsidR="00D46470">
        <w:rPr>
          <w:rFonts w:hint="eastAsia"/>
        </w:rPr>
        <w:t>22</w:t>
      </w:r>
      <w:r w:rsidR="00D46470">
        <w:rPr>
          <w:rFonts w:hint="eastAsia"/>
        </w:rPr>
        <w:t>本食べた。何て幸せなんだろう。</w:t>
      </w:r>
    </w:p>
    <w:p w:rsidR="00D46470" w:rsidRDefault="00D46470">
      <w:r>
        <w:rPr>
          <w:rFonts w:hint="eastAsia"/>
        </w:rPr>
        <w:t>→（　　　　　　　　　　）</w:t>
      </w:r>
    </w:p>
    <w:sectPr w:rsidR="00D46470" w:rsidSect="007E60B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624" w:right="720" w:bottom="720" w:left="72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60BA" w:rsidRDefault="007E60BA" w:rsidP="007E60BA">
      <w:r>
        <w:separator/>
      </w:r>
    </w:p>
  </w:endnote>
  <w:endnote w:type="continuationSeparator" w:id="0">
    <w:p w:rsidR="007E60BA" w:rsidRDefault="007E60BA" w:rsidP="007E6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3093" w:rsidRDefault="00443093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60BA" w:rsidRDefault="00443093" w:rsidP="00443093">
    <w:pPr>
      <w:pStyle w:val="ac"/>
      <w:jc w:val="right"/>
      <w:rPr>
        <w:rFonts w:hint="eastAsia"/>
      </w:rPr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rPr>
        <w:rFonts w:hint="eastAsia"/>
      </w:rPr>
      <w:t xml:space="preserve">　　　　　　　　　　　　　　　　　　　　　　　　　　　　　　　　　</w:t>
    </w:r>
    <w:r>
      <w:rPr>
        <w:rFonts w:hint="eastAsia"/>
      </w:rPr>
      <w:t>読解</w:t>
    </w:r>
    <w:r>
      <w:rPr>
        <w:rFonts w:hint="eastAsia"/>
      </w:rPr>
      <w:t>6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3093" w:rsidRDefault="0044309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60BA" w:rsidRDefault="007E60BA" w:rsidP="007E60BA">
      <w:r>
        <w:separator/>
      </w:r>
    </w:p>
  </w:footnote>
  <w:footnote w:type="continuationSeparator" w:id="0">
    <w:p w:rsidR="007E60BA" w:rsidRDefault="007E60BA" w:rsidP="007E6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3093" w:rsidRDefault="00443093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60BA" w:rsidRPr="007E60BA" w:rsidRDefault="007E60BA" w:rsidP="007E60BA">
    <w:pPr>
      <w:pStyle w:val="aa"/>
      <w:tabs>
        <w:tab w:val="clear" w:pos="4252"/>
        <w:tab w:val="clear" w:pos="8504"/>
        <w:tab w:val="center" w:pos="7299"/>
        <w:tab w:val="right" w:pos="14598"/>
      </w:tabs>
      <w:rPr>
        <w:sz w:val="18"/>
        <w:szCs w:val="18"/>
      </w:rPr>
    </w:pPr>
    <w:r>
      <w:rPr>
        <w:rFonts w:hint="eastAsia"/>
        <w:sz w:val="18"/>
        <w:szCs w:val="18"/>
        <w:lang w:val="ja-JP"/>
      </w:rPr>
      <w:t>情報を伝えよう</w:t>
    </w:r>
    <w:r>
      <w:rPr>
        <w:sz w:val="18"/>
        <w:szCs w:val="18"/>
        <w:lang w:val="ja-JP"/>
      </w:rPr>
      <w:t>Running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rFonts w:hint="eastAsia"/>
        <w:sz w:val="18"/>
        <w:szCs w:val="18"/>
      </w:rPr>
      <w:t>東洋言語学院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3093" w:rsidRDefault="00443093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28B8"/>
    <w:rsid w:val="00405970"/>
    <w:rsid w:val="004267FB"/>
    <w:rsid w:val="00443093"/>
    <w:rsid w:val="00484E20"/>
    <w:rsid w:val="006228B8"/>
    <w:rsid w:val="00640E68"/>
    <w:rsid w:val="00772457"/>
    <w:rsid w:val="007E60BA"/>
    <w:rsid w:val="008278C2"/>
    <w:rsid w:val="00875E7F"/>
    <w:rsid w:val="00A50641"/>
    <w:rsid w:val="00B7557A"/>
    <w:rsid w:val="00D46470"/>
    <w:rsid w:val="00DC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08031EB7"/>
  <w15:docId w15:val="{2F24E665-4188-4134-8307-9160E1B2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46470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D46470"/>
    <w:pPr>
      <w:jc w:val="left"/>
    </w:pPr>
  </w:style>
  <w:style w:type="character" w:customStyle="1" w:styleId="a5">
    <w:name w:val="コメント文字列 (文字)"/>
    <w:basedOn w:val="a0"/>
    <w:link w:val="a4"/>
    <w:uiPriority w:val="99"/>
    <w:semiHidden/>
    <w:rsid w:val="00D46470"/>
  </w:style>
  <w:style w:type="paragraph" w:styleId="a6">
    <w:name w:val="annotation subject"/>
    <w:basedOn w:val="a4"/>
    <w:next w:val="a4"/>
    <w:link w:val="a7"/>
    <w:uiPriority w:val="99"/>
    <w:semiHidden/>
    <w:unhideWhenUsed/>
    <w:rsid w:val="00D46470"/>
    <w:rPr>
      <w:b/>
      <w:bCs/>
    </w:rPr>
  </w:style>
  <w:style w:type="character" w:customStyle="1" w:styleId="a7">
    <w:name w:val="コメント内容 (文字)"/>
    <w:basedOn w:val="a5"/>
    <w:link w:val="a6"/>
    <w:uiPriority w:val="99"/>
    <w:semiHidden/>
    <w:rsid w:val="00D46470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D46470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D46470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E60BA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7E60BA"/>
  </w:style>
  <w:style w:type="paragraph" w:styleId="ac">
    <w:name w:val="footer"/>
    <w:basedOn w:val="a"/>
    <w:link w:val="ad"/>
    <w:uiPriority w:val="99"/>
    <w:unhideWhenUsed/>
    <w:rsid w:val="007E60BA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7E6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84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3479CDFD8EF7428D2E3374A79C31A5" ma:contentTypeVersion="0" ma:contentTypeDescription="新しいドキュメントを作成します。" ma:contentTypeScope="" ma:versionID="d523a71a5884714d829f1cb267d8b8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CA354E-9E2D-4C1F-A412-1CC89F0462D7}"/>
</file>

<file path=customXml/itemProps2.xml><?xml version="1.0" encoding="utf-8"?>
<ds:datastoreItem xmlns:ds="http://schemas.openxmlformats.org/officeDocument/2006/customXml" ds:itemID="{1A7BFD13-40FB-4C49-97CC-64CAB6F39859}"/>
</file>

<file path=customXml/itemProps3.xml><?xml version="1.0" encoding="utf-8"?>
<ds:datastoreItem xmlns:ds="http://schemas.openxmlformats.org/officeDocument/2006/customXml" ds:itemID="{B44552AB-84FA-42BF-9700-D6061C77A496}"/>
</file>

<file path=docProps/app.xml><?xml version="1.0" encoding="utf-8"?>
<Properties xmlns="http://schemas.openxmlformats.org/officeDocument/2006/extended-properties" xmlns:vt="http://schemas.openxmlformats.org/officeDocument/2006/docPropsVTypes">
  <Template>AB86D282</Template>
  <TotalTime>7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jikei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jikei</dc:creator>
  <cp:lastModifiedBy>jikei</cp:lastModifiedBy>
  <cp:revision>6</cp:revision>
  <cp:lastPrinted>2020-04-28T05:04:00Z</cp:lastPrinted>
  <dcterms:created xsi:type="dcterms:W3CDTF">2016-10-25T08:49:00Z</dcterms:created>
  <dcterms:modified xsi:type="dcterms:W3CDTF">2021-08-31T05:27:00Z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0x0101005D3479CDFD8EF7428D2E3374A79C31A5</vt:lpwstr>
  </property>
</Properties>
</file>