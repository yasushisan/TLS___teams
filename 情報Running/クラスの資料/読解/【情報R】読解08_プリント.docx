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E8E" w:rsidRDefault="002C14ED">
      <w:pPr>
        <w:rPr>
          <w:b/>
          <w:sz w:val="24"/>
          <w:szCs w:val="24"/>
        </w:rPr>
      </w:pPr>
      <w:r w:rsidRPr="004527CC">
        <w:rPr>
          <w:rFonts w:hint="eastAsia"/>
          <w:b/>
          <w:sz w:val="24"/>
          <w:szCs w:val="24"/>
        </w:rPr>
        <w:t>情報</w:t>
      </w:r>
      <w:proofErr w:type="spellStart"/>
      <w:r w:rsidR="004527CC">
        <w:rPr>
          <w:rFonts w:hint="eastAsia"/>
          <w:b/>
          <w:sz w:val="24"/>
          <w:szCs w:val="24"/>
        </w:rPr>
        <w:t>Runnning</w:t>
      </w:r>
      <w:proofErr w:type="spellEnd"/>
      <w:r w:rsidR="00E42ADF" w:rsidRPr="004527CC">
        <w:rPr>
          <w:rFonts w:hint="eastAsia"/>
          <w:b/>
          <w:sz w:val="24"/>
          <w:szCs w:val="24"/>
        </w:rPr>
        <w:t>：読解</w:t>
      </w:r>
      <w:r w:rsidR="00E42ADF" w:rsidRPr="004527CC">
        <w:rPr>
          <w:rFonts w:hint="eastAsia"/>
          <w:b/>
          <w:sz w:val="24"/>
          <w:szCs w:val="24"/>
        </w:rPr>
        <w:t>8</w:t>
      </w:r>
    </w:p>
    <w:p w:rsidR="00707BF4" w:rsidRPr="00E16E8E" w:rsidRDefault="00E42ADF">
      <w:pPr>
        <w:rPr>
          <w:b/>
          <w:sz w:val="22"/>
          <w:szCs w:val="24"/>
        </w:rPr>
      </w:pPr>
      <w:r w:rsidRPr="00E16E8E">
        <w:rPr>
          <w:rFonts w:hint="eastAsia"/>
          <w:b/>
          <w:sz w:val="22"/>
          <w:szCs w:val="24"/>
        </w:rPr>
        <w:t>文末に注意</w:t>
      </w:r>
      <w:r w:rsidR="008F0F87" w:rsidRPr="00E16E8E">
        <w:rPr>
          <w:rFonts w:hint="eastAsia"/>
          <w:b/>
          <w:sz w:val="22"/>
          <w:szCs w:val="24"/>
        </w:rPr>
        <w:t>！！作者の意見がそこにある！</w:t>
      </w:r>
    </w:p>
    <w:p w:rsidR="00E42ADF" w:rsidRDefault="00E42ADF"/>
    <w:p w:rsidR="00F8559A" w:rsidRDefault="00F8559A">
      <w:r>
        <w:rPr>
          <w:rFonts w:hint="eastAsia"/>
        </w:rPr>
        <w:t>練習１：次の文法は全部勉強した文法です。わからない文法を質問して、</w:t>
      </w:r>
    </w:p>
    <w:p w:rsidR="00F8559A" w:rsidRDefault="00F8559A">
      <w:r>
        <w:rPr>
          <w:rFonts w:hint="eastAsia"/>
        </w:rPr>
        <w:t>わかるようになってください。</w:t>
      </w:r>
    </w:p>
    <w:p w:rsidR="00E42ADF" w:rsidRDefault="00E42ADF">
      <w:r>
        <w:rPr>
          <w:rFonts w:hint="eastAsia"/>
        </w:rPr>
        <w:t>ポイント１：よく使われる意見の文末（上から強い感じ・・なんとなく）</w:t>
      </w:r>
    </w:p>
    <w:p w:rsidR="00E42ADF" w:rsidRDefault="00E42ADF">
      <w:r>
        <w:rPr>
          <w:rFonts w:hint="eastAsia"/>
        </w:rPr>
        <w:t>日本は暑い</w:t>
      </w:r>
      <w:r w:rsidRPr="00E42ADF">
        <w:rPr>
          <w:rFonts w:hint="eastAsia"/>
          <w:bdr w:val="single" w:sz="4" w:space="0" w:color="auto"/>
        </w:rPr>
        <w:t>と思う。</w:t>
      </w:r>
    </w:p>
    <w:p w:rsidR="00E42ADF" w:rsidRPr="00E42ADF" w:rsidRDefault="00E42ADF">
      <w:pPr>
        <w:rPr>
          <w:bdr w:val="single" w:sz="4" w:space="0" w:color="auto"/>
        </w:rPr>
      </w:pPr>
      <w:r>
        <w:rPr>
          <w:rFonts w:hint="eastAsia"/>
        </w:rPr>
        <w:t>日本は暑い</w:t>
      </w:r>
      <w:r w:rsidRPr="00E42ADF">
        <w:rPr>
          <w:rFonts w:hint="eastAsia"/>
          <w:bdr w:val="single" w:sz="4" w:space="0" w:color="auto"/>
        </w:rPr>
        <w:t>のではないかと思う。</w:t>
      </w:r>
    </w:p>
    <w:p w:rsidR="00E42ADF" w:rsidRDefault="00E42ADF" w:rsidP="00E42ADF">
      <w:r>
        <w:rPr>
          <w:rFonts w:hint="eastAsia"/>
        </w:rPr>
        <w:t>日本は暑い</w:t>
      </w:r>
      <w:r w:rsidRPr="00E42ADF">
        <w:rPr>
          <w:rFonts w:hint="eastAsia"/>
          <w:bdr w:val="single" w:sz="4" w:space="0" w:color="auto"/>
        </w:rPr>
        <w:t>ように思う。</w:t>
      </w:r>
    </w:p>
    <w:p w:rsidR="00E42ADF" w:rsidRPr="00E42ADF" w:rsidRDefault="00E42ADF">
      <w:pPr>
        <w:rPr>
          <w:bdr w:val="single" w:sz="4" w:space="0" w:color="auto"/>
        </w:rPr>
      </w:pPr>
      <w:r>
        <w:rPr>
          <w:rFonts w:hint="eastAsia"/>
        </w:rPr>
        <w:t>日本は暑い</w:t>
      </w:r>
      <w:r w:rsidRPr="00E42ADF">
        <w:rPr>
          <w:rFonts w:hint="eastAsia"/>
          <w:bdr w:val="single" w:sz="4" w:space="0" w:color="auto"/>
        </w:rPr>
        <w:t>といえる。</w:t>
      </w:r>
    </w:p>
    <w:p w:rsidR="00E42ADF" w:rsidRPr="00E42ADF" w:rsidRDefault="00E42ADF">
      <w:pPr>
        <w:rPr>
          <w:bdr w:val="single" w:sz="4" w:space="0" w:color="auto"/>
        </w:rPr>
      </w:pPr>
      <w:r>
        <w:rPr>
          <w:rFonts w:hint="eastAsia"/>
        </w:rPr>
        <w:t>日本は暑い</w:t>
      </w:r>
      <w:r w:rsidRPr="00E42ADF">
        <w:rPr>
          <w:rFonts w:hint="eastAsia"/>
          <w:bdr w:val="single" w:sz="4" w:space="0" w:color="auto"/>
        </w:rPr>
        <w:t>といってもいいだろう。</w:t>
      </w:r>
    </w:p>
    <w:p w:rsidR="00E42ADF" w:rsidRPr="00E42ADF" w:rsidRDefault="00E42ADF" w:rsidP="00E42ADF">
      <w:pPr>
        <w:rPr>
          <w:bdr w:val="single" w:sz="4" w:space="0" w:color="auto"/>
        </w:rPr>
      </w:pPr>
      <w:r>
        <w:rPr>
          <w:rFonts w:hint="eastAsia"/>
        </w:rPr>
        <w:t>日本は暑い</w:t>
      </w:r>
      <w:r w:rsidRPr="00E42ADF">
        <w:rPr>
          <w:rFonts w:hint="eastAsia"/>
          <w:bdr w:val="single" w:sz="4" w:space="0" w:color="auto"/>
        </w:rPr>
        <w:t>と思えない。</w:t>
      </w:r>
    </w:p>
    <w:p w:rsidR="00957F00" w:rsidRDefault="00957F00" w:rsidP="00707BF4"/>
    <w:p w:rsidR="00E42ADF" w:rsidRDefault="00E42ADF" w:rsidP="00707BF4">
      <w:r>
        <w:rPr>
          <w:rFonts w:hint="eastAsia"/>
        </w:rPr>
        <w:t>ポイント２：論文でよく使われる文末</w:t>
      </w:r>
    </w:p>
    <w:p w:rsidR="00E42ADF" w:rsidRPr="00E42ADF" w:rsidRDefault="00E42ADF" w:rsidP="00707BF4">
      <w:pPr>
        <w:rPr>
          <w:bdr w:val="single" w:sz="4" w:space="0" w:color="auto"/>
        </w:rPr>
      </w:pPr>
      <w:r>
        <w:rPr>
          <w:rFonts w:hint="eastAsia"/>
        </w:rPr>
        <w:t>日本は暑い</w:t>
      </w:r>
      <w:r w:rsidRPr="00726D27">
        <w:rPr>
          <w:rFonts w:hint="eastAsia"/>
          <w:bdr w:val="single" w:sz="4" w:space="0" w:color="auto"/>
        </w:rPr>
        <w:t>と思われる</w:t>
      </w:r>
    </w:p>
    <w:p w:rsidR="00E42ADF" w:rsidRDefault="00E42ADF" w:rsidP="00707BF4">
      <w:r>
        <w:rPr>
          <w:rFonts w:hint="eastAsia"/>
        </w:rPr>
        <w:t>日本は暑い</w:t>
      </w:r>
      <w:r w:rsidRPr="00726D27">
        <w:rPr>
          <w:rFonts w:hint="eastAsia"/>
          <w:bdr w:val="single" w:sz="4" w:space="0" w:color="auto"/>
        </w:rPr>
        <w:t>と考えられる</w:t>
      </w:r>
    </w:p>
    <w:p w:rsidR="00E42ADF" w:rsidRDefault="00E42ADF" w:rsidP="00707BF4">
      <w:r>
        <w:rPr>
          <w:rFonts w:hint="eastAsia"/>
        </w:rPr>
        <w:t>日本は暑い</w:t>
      </w:r>
      <w:r w:rsidRPr="00726D27">
        <w:rPr>
          <w:rFonts w:hint="eastAsia"/>
          <w:bdr w:val="single" w:sz="4" w:space="0" w:color="auto"/>
        </w:rPr>
        <w:t>といえるだろう</w:t>
      </w:r>
    </w:p>
    <w:p w:rsidR="00E42ADF" w:rsidRDefault="00E42ADF" w:rsidP="00707BF4">
      <w:r>
        <w:rPr>
          <w:rFonts w:hint="eastAsia"/>
        </w:rPr>
        <w:t>日本は暑い</w:t>
      </w:r>
      <w:r w:rsidRPr="00726D27">
        <w:rPr>
          <w:rFonts w:hint="eastAsia"/>
          <w:bdr w:val="single" w:sz="4" w:space="0" w:color="auto"/>
        </w:rPr>
        <w:t>といえよう</w:t>
      </w:r>
    </w:p>
    <w:p w:rsidR="00160800" w:rsidRDefault="00160800" w:rsidP="00707BF4">
      <w:pPr>
        <w:rPr>
          <w:bdr w:val="single" w:sz="4" w:space="0" w:color="auto"/>
        </w:rPr>
      </w:pPr>
      <w:r>
        <w:rPr>
          <w:rFonts w:hint="eastAsia"/>
        </w:rPr>
        <w:t>日本は暑い</w:t>
      </w:r>
      <w:r w:rsidRPr="00160800">
        <w:rPr>
          <w:rFonts w:hint="eastAsia"/>
          <w:bdr w:val="single" w:sz="4" w:space="0" w:color="auto"/>
        </w:rPr>
        <w:t>のである</w:t>
      </w:r>
    </w:p>
    <w:p w:rsidR="00160800" w:rsidRDefault="00160800" w:rsidP="00707BF4"/>
    <w:p w:rsidR="00726D27" w:rsidRDefault="00726D27" w:rsidP="00707BF4">
      <w:r>
        <w:rPr>
          <w:rFonts w:hint="eastAsia"/>
        </w:rPr>
        <w:t>ポイント３：強い意見</w:t>
      </w:r>
    </w:p>
    <w:p w:rsidR="00726D27" w:rsidRPr="00726D27" w:rsidRDefault="00726D27" w:rsidP="00707BF4">
      <w:pPr>
        <w:rPr>
          <w:bdr w:val="single" w:sz="4" w:space="0" w:color="auto"/>
        </w:rPr>
      </w:pPr>
      <w:r>
        <w:rPr>
          <w:rFonts w:hint="eastAsia"/>
        </w:rPr>
        <w:t>日本は暑</w:t>
      </w:r>
      <w:r w:rsidRPr="00726D27">
        <w:rPr>
          <w:rFonts w:hint="eastAsia"/>
          <w:bdr w:val="single" w:sz="4" w:space="0" w:color="auto"/>
        </w:rPr>
        <w:t>くてならない</w:t>
      </w:r>
    </w:p>
    <w:p w:rsidR="00726D27" w:rsidRDefault="00726D27" w:rsidP="00707BF4">
      <w:r>
        <w:rPr>
          <w:rFonts w:hint="eastAsia"/>
        </w:rPr>
        <w:t>日本は暑</w:t>
      </w:r>
      <w:r w:rsidRPr="00726D27">
        <w:rPr>
          <w:rFonts w:hint="eastAsia"/>
          <w:bdr w:val="single" w:sz="4" w:space="0" w:color="auto"/>
        </w:rPr>
        <w:t>くてたまらない</w:t>
      </w:r>
    </w:p>
    <w:p w:rsidR="00726D27" w:rsidRPr="00726D27" w:rsidRDefault="00726D27" w:rsidP="00707BF4">
      <w:pPr>
        <w:rPr>
          <w:bdr w:val="single" w:sz="4" w:space="0" w:color="auto"/>
        </w:rPr>
      </w:pPr>
      <w:r>
        <w:rPr>
          <w:rFonts w:hint="eastAsia"/>
        </w:rPr>
        <w:t>日本は暑</w:t>
      </w:r>
      <w:r w:rsidRPr="00726D27">
        <w:rPr>
          <w:rFonts w:hint="eastAsia"/>
          <w:bdr w:val="single" w:sz="4" w:space="0" w:color="auto"/>
        </w:rPr>
        <w:t>くてしかたがない</w:t>
      </w:r>
    </w:p>
    <w:p w:rsidR="00726D27" w:rsidRDefault="00726D27" w:rsidP="00707BF4"/>
    <w:p w:rsidR="00726D27" w:rsidRDefault="00726D27" w:rsidP="00707BF4">
      <w:r>
        <w:rPr>
          <w:rFonts w:hint="eastAsia"/>
        </w:rPr>
        <w:t>ポイント４：強い意見</w:t>
      </w:r>
    </w:p>
    <w:p w:rsidR="00726D27" w:rsidRDefault="00726D27" w:rsidP="00707BF4">
      <w:r>
        <w:rPr>
          <w:rFonts w:hint="eastAsia"/>
        </w:rPr>
        <w:t>非常に・本当に・大変　←があったら、強い意見が出ているところ</w:t>
      </w:r>
    </w:p>
    <w:p w:rsidR="00726D27" w:rsidRDefault="00726D27" w:rsidP="00707BF4"/>
    <w:p w:rsidR="00E16E8E" w:rsidRDefault="00E16E8E" w:rsidP="00707BF4"/>
    <w:p w:rsidR="00726D27" w:rsidRDefault="00726D27" w:rsidP="00707BF4">
      <w:r>
        <w:rPr>
          <w:rFonts w:hint="eastAsia"/>
        </w:rPr>
        <w:t>ポイント５：</w:t>
      </w:r>
      <w:r w:rsidR="00F8559A">
        <w:rPr>
          <w:rFonts w:hint="eastAsia"/>
        </w:rPr>
        <w:t>強い意見</w:t>
      </w:r>
    </w:p>
    <w:p w:rsidR="00726D27" w:rsidRPr="00F8559A" w:rsidRDefault="00726D27" w:rsidP="00707BF4">
      <w:pPr>
        <w:rPr>
          <w:bdr w:val="single" w:sz="4" w:space="0" w:color="auto"/>
        </w:rPr>
      </w:pPr>
      <w:r>
        <w:rPr>
          <w:rFonts w:hint="eastAsia"/>
        </w:rPr>
        <w:t>タバコをやめ</w:t>
      </w:r>
      <w:r w:rsidRPr="00F8559A">
        <w:rPr>
          <w:rFonts w:hint="eastAsia"/>
          <w:bdr w:val="single" w:sz="4" w:space="0" w:color="auto"/>
        </w:rPr>
        <w:t>なければならない</w:t>
      </w:r>
    </w:p>
    <w:p w:rsidR="00726D27" w:rsidRPr="00F8559A" w:rsidRDefault="00726D27" w:rsidP="00707BF4">
      <w:pPr>
        <w:rPr>
          <w:bdr w:val="single" w:sz="4" w:space="0" w:color="auto"/>
        </w:rPr>
      </w:pPr>
      <w:r>
        <w:rPr>
          <w:rFonts w:hint="eastAsia"/>
        </w:rPr>
        <w:t>タバコをやめ</w:t>
      </w:r>
      <w:r w:rsidRPr="00F8559A">
        <w:rPr>
          <w:rFonts w:hint="eastAsia"/>
          <w:bdr w:val="single" w:sz="4" w:space="0" w:color="auto"/>
        </w:rPr>
        <w:t>なくてはならない</w:t>
      </w:r>
    </w:p>
    <w:p w:rsidR="00726D27" w:rsidRPr="00F8559A" w:rsidRDefault="00726D27" w:rsidP="00707BF4">
      <w:pPr>
        <w:rPr>
          <w:bdr w:val="single" w:sz="4" w:space="0" w:color="auto"/>
        </w:rPr>
      </w:pPr>
      <w:r>
        <w:rPr>
          <w:rFonts w:hint="eastAsia"/>
        </w:rPr>
        <w:t>タバコをやめ</w:t>
      </w:r>
      <w:r w:rsidRPr="00F8559A">
        <w:rPr>
          <w:rFonts w:hint="eastAsia"/>
          <w:bdr w:val="single" w:sz="4" w:space="0" w:color="auto"/>
        </w:rPr>
        <w:t>ざるをえない</w:t>
      </w:r>
    </w:p>
    <w:p w:rsidR="00726D27" w:rsidRPr="00F8559A" w:rsidRDefault="00726D27" w:rsidP="00707BF4">
      <w:pPr>
        <w:rPr>
          <w:bdr w:val="single" w:sz="4" w:space="0" w:color="auto"/>
        </w:rPr>
      </w:pPr>
      <w:r>
        <w:rPr>
          <w:rFonts w:hint="eastAsia"/>
        </w:rPr>
        <w:t>タバコをやめ</w:t>
      </w:r>
      <w:r w:rsidRPr="00F8559A">
        <w:rPr>
          <w:rFonts w:hint="eastAsia"/>
          <w:bdr w:val="single" w:sz="4" w:space="0" w:color="auto"/>
        </w:rPr>
        <w:t>るべきだ</w:t>
      </w:r>
    </w:p>
    <w:p w:rsidR="00726D27" w:rsidRPr="00F8559A" w:rsidRDefault="00726D27" w:rsidP="00707BF4">
      <w:pPr>
        <w:rPr>
          <w:bdr w:val="single" w:sz="4" w:space="0" w:color="auto"/>
        </w:rPr>
      </w:pPr>
      <w:r>
        <w:rPr>
          <w:rFonts w:hint="eastAsia"/>
        </w:rPr>
        <w:t>タバコをやめる</w:t>
      </w:r>
      <w:r w:rsidRPr="00F8559A">
        <w:rPr>
          <w:rFonts w:hint="eastAsia"/>
          <w:bdr w:val="single" w:sz="4" w:space="0" w:color="auto"/>
        </w:rPr>
        <w:t>必要がある</w:t>
      </w:r>
    </w:p>
    <w:p w:rsidR="00726D27" w:rsidRPr="00F8559A" w:rsidRDefault="00726D27" w:rsidP="00707BF4">
      <w:pPr>
        <w:rPr>
          <w:bdr w:val="single" w:sz="4" w:space="0" w:color="auto"/>
        </w:rPr>
      </w:pPr>
      <w:r>
        <w:rPr>
          <w:rFonts w:hint="eastAsia"/>
        </w:rPr>
        <w:t>タバコをやめ</w:t>
      </w:r>
      <w:r w:rsidRPr="00F8559A">
        <w:rPr>
          <w:rFonts w:hint="eastAsia"/>
          <w:bdr w:val="single" w:sz="4" w:space="0" w:color="auto"/>
        </w:rPr>
        <w:t>たほうがいい</w:t>
      </w:r>
    </w:p>
    <w:p w:rsidR="00726D27" w:rsidRDefault="00726D27" w:rsidP="00707BF4">
      <w:r>
        <w:rPr>
          <w:rFonts w:hint="eastAsia"/>
        </w:rPr>
        <w:t>タバコをやめ</w:t>
      </w:r>
      <w:r w:rsidRPr="00F8559A">
        <w:rPr>
          <w:rFonts w:hint="eastAsia"/>
          <w:bdr w:val="single" w:sz="4" w:space="0" w:color="auto"/>
        </w:rPr>
        <w:t>てもらいたい</w:t>
      </w:r>
    </w:p>
    <w:p w:rsidR="00726D27" w:rsidRPr="00F8559A" w:rsidRDefault="00726D27" w:rsidP="00707BF4">
      <w:pPr>
        <w:rPr>
          <w:bdr w:val="single" w:sz="4" w:space="0" w:color="auto"/>
        </w:rPr>
      </w:pPr>
      <w:r>
        <w:rPr>
          <w:rFonts w:hint="eastAsia"/>
        </w:rPr>
        <w:t>タバコをやめ</w:t>
      </w:r>
      <w:r w:rsidRPr="00F8559A">
        <w:rPr>
          <w:rFonts w:hint="eastAsia"/>
          <w:bdr w:val="single" w:sz="4" w:space="0" w:color="auto"/>
        </w:rPr>
        <w:t>てほしい</w:t>
      </w:r>
    </w:p>
    <w:p w:rsidR="00F8559A" w:rsidRDefault="00F8559A" w:rsidP="00707BF4"/>
    <w:p w:rsidR="00F8559A" w:rsidRDefault="00F8559A" w:rsidP="00707BF4">
      <w:r>
        <w:rPr>
          <w:rFonts w:hint="eastAsia"/>
        </w:rPr>
        <w:t>ポイント６：すごい強い意見</w:t>
      </w:r>
    </w:p>
    <w:p w:rsidR="00F8559A" w:rsidRPr="00391E04" w:rsidRDefault="00F8559A" w:rsidP="00707BF4">
      <w:pPr>
        <w:rPr>
          <w:bdr w:val="single" w:sz="4" w:space="0" w:color="auto"/>
        </w:rPr>
      </w:pPr>
      <w:r>
        <w:rPr>
          <w:rFonts w:hint="eastAsia"/>
        </w:rPr>
        <w:t>タバコをやめる</w:t>
      </w:r>
      <w:r w:rsidRPr="00391E04">
        <w:rPr>
          <w:rFonts w:hint="eastAsia"/>
          <w:bdr w:val="single" w:sz="4" w:space="0" w:color="auto"/>
        </w:rPr>
        <w:t>はずだ</w:t>
      </w:r>
    </w:p>
    <w:p w:rsidR="00F8559A" w:rsidRDefault="00F8559A" w:rsidP="00707BF4">
      <w:r>
        <w:rPr>
          <w:rFonts w:hint="eastAsia"/>
        </w:rPr>
        <w:t>タバコをやめるに</w:t>
      </w:r>
      <w:r w:rsidRPr="00391E04">
        <w:rPr>
          <w:rFonts w:hint="eastAsia"/>
          <w:bdr w:val="single" w:sz="4" w:space="0" w:color="auto"/>
        </w:rPr>
        <w:t>ちがいない</w:t>
      </w:r>
    </w:p>
    <w:p w:rsidR="00391E04" w:rsidRDefault="00391E04" w:rsidP="00707BF4"/>
    <w:p w:rsidR="00391E04" w:rsidRDefault="00391E04" w:rsidP="00707BF4">
      <w:r>
        <w:rPr>
          <w:rFonts w:hint="eastAsia"/>
        </w:rPr>
        <w:t>練習２：疑問文に注目しよう！</w:t>
      </w:r>
    </w:p>
    <w:p w:rsidR="00391E04" w:rsidRDefault="00391E04" w:rsidP="00707BF4">
      <w:r>
        <w:rPr>
          <w:rFonts w:hint="eastAsia"/>
        </w:rPr>
        <w:t>ポイント７：文章の最初のほうに疑問文が来て、その疑問文の答えが作者の意見です。</w:t>
      </w:r>
    </w:p>
    <w:p w:rsidR="00391E04" w:rsidRDefault="00391E04" w:rsidP="00707BF4">
      <w:r>
        <w:rPr>
          <w:rFonts w:hint="eastAsia"/>
        </w:rPr>
        <w:t>例：</w:t>
      </w:r>
      <w:bookmarkStart w:id="0" w:name="_GoBack"/>
      <w:bookmarkEnd w:id="0"/>
    </w:p>
    <w:p w:rsidR="00391E04" w:rsidRDefault="00391E04" w:rsidP="00391E04">
      <w:pPr>
        <w:ind w:firstLineChars="100" w:firstLine="210"/>
      </w:pPr>
      <w:r>
        <w:rPr>
          <w:rFonts w:hint="eastAsia"/>
        </w:rPr>
        <w:t>どうして夏は暑いのだろうか。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ｘそれは、冬が寒いからにちがいない。</w:t>
      </w:r>
    </w:p>
    <w:p w:rsidR="00391E04" w:rsidRDefault="00391E04" w:rsidP="00391E04"/>
    <w:p w:rsidR="00391E04" w:rsidRDefault="00391E04" w:rsidP="00391E04">
      <w:r>
        <w:rPr>
          <w:rFonts w:hint="eastAsia"/>
        </w:rPr>
        <w:t xml:space="preserve">ポイント８　</w:t>
      </w:r>
    </w:p>
    <w:p w:rsidR="00070DC1" w:rsidRDefault="00070DC1" w:rsidP="00391E04">
      <w:r>
        <w:rPr>
          <w:rFonts w:hint="eastAsia"/>
        </w:rPr>
        <w:t xml:space="preserve">　ｘｘｘｘｘｘｘｘｘｘｘｘｘｘｘｘｘｘｘｘｘｘｘｘｘｘｘｘｘｘｘｘｘｘｘｘｘｘｘｘｘｘｘｘｘｘｘｘｘｘｘｘｘｘｘｘｘｘｘｘｘｘｘｘｘｘｘｘｘｘｘ夏は暑いと言われるが、本当にそうだろうか。</w:t>
      </w:r>
    </w:p>
    <w:p w:rsidR="008F0F87" w:rsidRDefault="008F0F87" w:rsidP="00391E04">
      <w:r>
        <w:rPr>
          <w:rFonts w:hint="eastAsia"/>
        </w:rPr>
        <w:t>★この場合は、そうじゃないだろ！という気持ちが出ている。</w:t>
      </w:r>
    </w:p>
    <w:p w:rsidR="008F0F87" w:rsidRPr="008F0F87" w:rsidRDefault="008F0F87" w:rsidP="00391E04">
      <w:r>
        <w:rPr>
          <w:rFonts w:hint="eastAsia"/>
        </w:rPr>
        <w:t>→基本問題２へ。</w:t>
      </w:r>
    </w:p>
    <w:sectPr w:rsidR="008F0F87" w:rsidRPr="008F0F87" w:rsidSect="00F6370F">
      <w:footerReference w:type="default" r:id="rId6"/>
      <w:pgSz w:w="16838" w:h="11906" w:orient="landscape"/>
      <w:pgMar w:top="720" w:right="720" w:bottom="720" w:left="720" w:header="851" w:footer="397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602" w:rsidRDefault="00731602" w:rsidP="002C14ED">
      <w:r>
        <w:separator/>
      </w:r>
    </w:p>
  </w:endnote>
  <w:endnote w:type="continuationSeparator" w:id="0">
    <w:p w:rsidR="00731602" w:rsidRDefault="00731602" w:rsidP="002C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70F" w:rsidRDefault="00F6370F" w:rsidP="00F6370F">
    <w:pPr>
      <w:pStyle w:val="a5"/>
      <w:jc w:val="right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rPr>
        <w:rFonts w:hint="eastAsia"/>
      </w:rPr>
      <w:t xml:space="preserve">　　　　　　　　　　　　　　　　　　　　　　　　　　　　　　　　　</w:t>
    </w:r>
    <w:r>
      <w:rPr>
        <w:rFonts w:hint="eastAsia"/>
      </w:rPr>
      <w:t>読解</w:t>
    </w:r>
    <w:r>
      <w:rPr>
        <w:rFonts w:hint="eastAsia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602" w:rsidRDefault="00731602" w:rsidP="002C14ED">
      <w:r>
        <w:separator/>
      </w:r>
    </w:p>
  </w:footnote>
  <w:footnote w:type="continuationSeparator" w:id="0">
    <w:p w:rsidR="00731602" w:rsidRDefault="00731602" w:rsidP="002C1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BF4"/>
    <w:rsid w:val="00070DC1"/>
    <w:rsid w:val="00103499"/>
    <w:rsid w:val="00145244"/>
    <w:rsid w:val="00160800"/>
    <w:rsid w:val="002A4A70"/>
    <w:rsid w:val="002C14ED"/>
    <w:rsid w:val="00391E04"/>
    <w:rsid w:val="004527CC"/>
    <w:rsid w:val="004B5E8F"/>
    <w:rsid w:val="0056277C"/>
    <w:rsid w:val="006C2D06"/>
    <w:rsid w:val="00707BF4"/>
    <w:rsid w:val="00726D27"/>
    <w:rsid w:val="00731602"/>
    <w:rsid w:val="00821873"/>
    <w:rsid w:val="008F0F87"/>
    <w:rsid w:val="00957F00"/>
    <w:rsid w:val="00E16E8E"/>
    <w:rsid w:val="00E17E7D"/>
    <w:rsid w:val="00E42ADF"/>
    <w:rsid w:val="00E86EC8"/>
    <w:rsid w:val="00E95D3C"/>
    <w:rsid w:val="00F6370F"/>
    <w:rsid w:val="00F8559A"/>
    <w:rsid w:val="00FD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66213EF1"/>
  <w15:docId w15:val="{61B08219-57F6-4FF4-B256-C5CF3946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4E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C14ED"/>
  </w:style>
  <w:style w:type="paragraph" w:styleId="a5">
    <w:name w:val="footer"/>
    <w:basedOn w:val="a"/>
    <w:link w:val="a6"/>
    <w:uiPriority w:val="99"/>
    <w:unhideWhenUsed/>
    <w:rsid w:val="002C14E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C1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9D7A2D-6F82-4963-AB21-D843C4F14FBE}"/>
</file>

<file path=customXml/itemProps2.xml><?xml version="1.0" encoding="utf-8"?>
<ds:datastoreItem xmlns:ds="http://schemas.openxmlformats.org/officeDocument/2006/customXml" ds:itemID="{CB6F37D0-0782-4CE7-B3F2-8E6D91CAF339}"/>
</file>

<file path=customXml/itemProps3.xml><?xml version="1.0" encoding="utf-8"?>
<ds:datastoreItem xmlns:ds="http://schemas.openxmlformats.org/officeDocument/2006/customXml" ds:itemID="{978E5A08-7A45-4A8E-8BA5-DA0526D498CF}"/>
</file>

<file path=docProps/app.xml><?xml version="1.0" encoding="utf-8"?>
<Properties xmlns="http://schemas.openxmlformats.org/officeDocument/2006/extended-properties" xmlns:vt="http://schemas.openxmlformats.org/officeDocument/2006/docPropsVTypes">
  <Template>AB86D282</Template>
  <TotalTime>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jikei</dc:creator>
  <cp:lastModifiedBy>jikei</cp:lastModifiedBy>
  <cp:revision>6</cp:revision>
  <cp:lastPrinted>2015-11-02T09:21:00Z</cp:lastPrinted>
  <dcterms:created xsi:type="dcterms:W3CDTF">2015-11-02T09:25:00Z</dcterms:created>
  <dcterms:modified xsi:type="dcterms:W3CDTF">2021-08-31T05:28:00Z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