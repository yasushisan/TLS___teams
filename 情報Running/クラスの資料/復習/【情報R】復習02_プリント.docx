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A9CEC" w14:textId="184AAF97" w:rsidR="007E03DA" w:rsidRPr="002D310D" w:rsidRDefault="009846A6">
      <w:pPr>
        <w:rPr>
          <w:b/>
          <w:sz w:val="24"/>
        </w:rPr>
      </w:pPr>
      <w:r w:rsidRPr="002D310D">
        <w:rPr>
          <w:rFonts w:hint="eastAsia"/>
          <w:b/>
          <w:sz w:val="24"/>
        </w:rPr>
        <w:t>情報</w:t>
      </w:r>
      <w:r w:rsidR="00897E6E" w:rsidRPr="002D310D">
        <w:rPr>
          <w:rFonts w:hint="eastAsia"/>
          <w:b/>
          <w:sz w:val="24"/>
        </w:rPr>
        <w:t>R</w:t>
      </w:r>
      <w:r w:rsidR="002D310D" w:rsidRPr="002D310D">
        <w:rPr>
          <w:rFonts w:hint="eastAsia"/>
          <w:b/>
          <w:sz w:val="24"/>
        </w:rPr>
        <w:t>unning</w:t>
      </w:r>
      <w:r w:rsidR="002D310D" w:rsidRPr="002D310D">
        <w:rPr>
          <w:rFonts w:hint="eastAsia"/>
          <w:b/>
          <w:sz w:val="24"/>
        </w:rPr>
        <w:t>：復習</w:t>
      </w:r>
      <w:r w:rsidR="002D310D" w:rsidRPr="002D310D">
        <w:rPr>
          <w:rFonts w:hint="eastAsia"/>
          <w:b/>
          <w:sz w:val="24"/>
        </w:rPr>
        <w:t>2</w:t>
      </w:r>
      <w:r w:rsidR="00FB4CBB" w:rsidRPr="002D310D">
        <w:rPr>
          <w:rFonts w:hint="eastAsia"/>
          <w:b/>
          <w:sz w:val="24"/>
        </w:rPr>
        <w:t>：</w:t>
      </w:r>
      <w:r w:rsidR="00A736C4">
        <w:rPr>
          <w:rFonts w:hint="eastAsia"/>
          <w:b/>
          <w:sz w:val="24"/>
        </w:rPr>
        <w:t xml:space="preserve">　</w:t>
      </w:r>
      <w:r w:rsidR="00794028" w:rsidRPr="002D310D">
        <w:rPr>
          <w:rFonts w:hint="eastAsia"/>
          <w:b/>
          <w:sz w:val="24"/>
        </w:rPr>
        <w:t>覚えているかな・・・？受け身形復習</w:t>
      </w:r>
    </w:p>
    <w:p w14:paraId="48A40105" w14:textId="77777777" w:rsidR="002D310D" w:rsidRDefault="002D310D"/>
    <w:p w14:paraId="589AE3BF" w14:textId="36BC641D" w:rsidR="005B1BC5" w:rsidRDefault="00A42F60">
      <w:r>
        <w:rPr>
          <w:rFonts w:hint="eastAsia"/>
        </w:rPr>
        <w:t>ナチュラルな日本語を使うためのポイント！</w:t>
      </w:r>
    </w:p>
    <w:p w14:paraId="4669F461" w14:textId="763D3A15" w:rsidR="005B1BC5" w:rsidRPr="005B1BC5" w:rsidRDefault="005B1BC5">
      <w:pPr>
        <w:rPr>
          <w:u w:val="single"/>
        </w:rPr>
      </w:pPr>
      <w:r>
        <w:rPr>
          <w:rFonts w:hint="eastAsia"/>
        </w:rPr>
        <w:t>１．</w:t>
      </w:r>
      <w:r>
        <w:rPr>
          <w:rFonts w:hint="eastAsia"/>
          <w:u w:val="single"/>
        </w:rPr>
        <w:t xml:space="preserve">　　　　　　　　　　　　　　　　　　　　　　　　　　</w:t>
      </w:r>
    </w:p>
    <w:p w14:paraId="2A0C519C" w14:textId="69EEBB5B" w:rsidR="005B1BC5" w:rsidRPr="005B1BC5" w:rsidRDefault="005B1BC5">
      <w:pPr>
        <w:rPr>
          <w:u w:val="single"/>
        </w:rPr>
      </w:pPr>
      <w:r>
        <w:rPr>
          <w:rFonts w:hint="eastAsia"/>
        </w:rPr>
        <w:t>２．</w:t>
      </w:r>
      <w:r>
        <w:rPr>
          <w:rFonts w:hint="eastAsia"/>
          <w:u w:val="single"/>
        </w:rPr>
        <w:t xml:space="preserve">　　　　　　　　　　　　　　　　　　　　　　　　　　</w:t>
      </w:r>
    </w:p>
    <w:p w14:paraId="4FDAE6D6" w14:textId="752E1AFC" w:rsidR="005B1BC5" w:rsidRPr="005B1BC5" w:rsidRDefault="005B1BC5">
      <w:pPr>
        <w:rPr>
          <w:u w:val="single"/>
        </w:rPr>
      </w:pPr>
      <w:r>
        <w:rPr>
          <w:rFonts w:hint="eastAsia"/>
        </w:rPr>
        <w:t>３</w:t>
      </w:r>
      <w:r>
        <w:rPr>
          <w:rFonts w:hint="eastAsia"/>
        </w:rPr>
        <w:t>.</w:t>
      </w:r>
      <w:r>
        <w:t xml:space="preserve"> </w:t>
      </w:r>
      <w:r>
        <w:rPr>
          <w:u w:val="single"/>
        </w:rPr>
        <w:t xml:space="preserve">                                                     </w:t>
      </w:r>
    </w:p>
    <w:p w14:paraId="70F5405C" w14:textId="3C3A7E38" w:rsidR="005B1BC5" w:rsidRDefault="005B1BC5">
      <w:r>
        <w:rPr>
          <w:rFonts w:hint="eastAsia"/>
        </w:rPr>
        <w:t>４．</w:t>
      </w:r>
      <w:r>
        <w:rPr>
          <w:rFonts w:hint="eastAsia"/>
          <w:u w:val="single"/>
        </w:rPr>
        <w:t xml:space="preserve">　　　　　　　　　　　　　　　　　　　　　　　　　　</w:t>
      </w:r>
    </w:p>
    <w:p w14:paraId="39A225CF" w14:textId="77777777" w:rsidR="005B1BC5" w:rsidRPr="005B1BC5" w:rsidRDefault="005B1BC5"/>
    <w:p w14:paraId="6B93C11E" w14:textId="01B4CD31" w:rsidR="003F5BB0" w:rsidRPr="003F5BB0" w:rsidRDefault="003F5BB0">
      <w:r>
        <w:rPr>
          <w:rFonts w:hint="eastAsia"/>
        </w:rPr>
        <w:t>＜練習１＞</w:t>
      </w:r>
      <w:r w:rsidR="00A82887">
        <w:rPr>
          <w:rFonts w:hint="eastAsia"/>
        </w:rPr>
        <w:t>次の文章を受け身形にしてください。</w:t>
      </w:r>
    </w:p>
    <w:p w14:paraId="1E649B5B" w14:textId="77777777" w:rsidR="00794028" w:rsidRDefault="003F5BB0" w:rsidP="003F5BB0">
      <w:r>
        <w:rPr>
          <w:rFonts w:hint="eastAsia"/>
        </w:rPr>
        <w:t>父は私をしかりました。</w:t>
      </w:r>
    </w:p>
    <w:p w14:paraId="14A8A47D" w14:textId="77777777" w:rsidR="003F5BB0" w:rsidRDefault="003F5BB0">
      <w:r>
        <w:rPr>
          <w:rFonts w:hint="eastAsia"/>
        </w:rPr>
        <w:t>↓</w:t>
      </w:r>
    </w:p>
    <w:p w14:paraId="24BB0C41" w14:textId="77777777" w:rsidR="003F5BB0" w:rsidRDefault="003F5BB0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</w:t>
      </w:r>
    </w:p>
    <w:p w14:paraId="36D1DFF9" w14:textId="77777777" w:rsidR="003F5BB0" w:rsidRPr="003F5BB0" w:rsidRDefault="003F5BB0">
      <w:pPr>
        <w:rPr>
          <w:u w:val="single"/>
        </w:rPr>
      </w:pPr>
    </w:p>
    <w:p w14:paraId="2C8A1C70" w14:textId="3549E80A" w:rsidR="003F5BB0" w:rsidRDefault="003F5BB0">
      <w:r w:rsidRPr="003F5BB0">
        <w:rPr>
          <w:rFonts w:hint="eastAsia"/>
        </w:rPr>
        <w:t>＜練習２＞</w:t>
      </w:r>
      <w:r>
        <w:rPr>
          <w:rFonts w:hint="eastAsia"/>
        </w:rPr>
        <w:t>受け身形の</w:t>
      </w:r>
      <w:r w:rsidR="00FB4CBB">
        <w:rPr>
          <w:rFonts w:hint="eastAsia"/>
        </w:rPr>
        <w:t>作り方</w:t>
      </w:r>
      <w:r>
        <w:rPr>
          <w:rFonts w:hint="eastAsia"/>
        </w:rPr>
        <w:t>を復習！</w:t>
      </w:r>
    </w:p>
    <w:tbl>
      <w:tblPr>
        <w:tblW w:w="722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64"/>
        <w:gridCol w:w="1983"/>
        <w:gridCol w:w="2268"/>
        <w:gridCol w:w="2410"/>
      </w:tblGrid>
      <w:tr w:rsidR="00AD4A0A" w:rsidRPr="00AD4A0A" w14:paraId="3F326DB8" w14:textId="77777777" w:rsidTr="00AD4A0A">
        <w:trPr>
          <w:trHeight w:val="270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7AFCA" w14:textId="77777777" w:rsidR="00AD4A0A" w:rsidRPr="00AD4A0A" w:rsidRDefault="00AD4A0A" w:rsidP="00AD4A0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AD4A0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FB7C4" w14:textId="77777777" w:rsidR="00AD4A0A" w:rsidRPr="00AD4A0A" w:rsidRDefault="00AD4A0A" w:rsidP="00AD4A0A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AD4A0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Ⅲグループ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9BCD0" w14:textId="77777777" w:rsidR="00AD4A0A" w:rsidRPr="00AD4A0A" w:rsidRDefault="00AD4A0A" w:rsidP="00AD4A0A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AD4A0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Ⅱグループ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D2C8A" w14:textId="77777777" w:rsidR="00AD4A0A" w:rsidRPr="00AD4A0A" w:rsidRDefault="00AD4A0A" w:rsidP="00AD4A0A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AD4A0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Ⅰグループ</w:t>
            </w:r>
          </w:p>
        </w:tc>
      </w:tr>
      <w:tr w:rsidR="00AD4A0A" w:rsidRPr="00AD4A0A" w14:paraId="65A55F4F" w14:textId="77777777" w:rsidTr="00AD4A0A">
        <w:trPr>
          <w:trHeight w:val="1425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14:paraId="0CA7FF8B" w14:textId="77777777" w:rsidR="00AD4A0A" w:rsidRPr="00AD4A0A" w:rsidRDefault="00AD4A0A" w:rsidP="00AD4A0A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AD4A0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受け身形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326DA" w14:textId="77777777" w:rsidR="00AD4A0A" w:rsidRPr="00AD4A0A" w:rsidRDefault="00AD4A0A" w:rsidP="00AD4A0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AD4A0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します→</w:t>
            </w:r>
            <w:r w:rsidRPr="00AD4A0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来ます→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64B3E" w14:textId="77777777" w:rsidR="00AD4A0A" w:rsidRPr="00AD4A0A" w:rsidRDefault="00AD4A0A" w:rsidP="00AD4A0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AD4A0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ほめます→</w:t>
            </w:r>
            <w:r w:rsidRPr="00AD4A0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建てます→</w:t>
            </w:r>
            <w:r w:rsidRPr="00AD4A0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助けます→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15F65" w14:textId="77777777" w:rsidR="00AD4A0A" w:rsidRPr="00AD4A0A" w:rsidRDefault="00AD4A0A" w:rsidP="00AD4A0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AD4A0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叱ります→</w:t>
            </w:r>
            <w:r w:rsidRPr="00AD4A0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言います→</w:t>
            </w:r>
            <w:r w:rsidRPr="00AD4A0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頼みます→</w:t>
            </w:r>
          </w:p>
        </w:tc>
      </w:tr>
      <w:tr w:rsidR="00AD4A0A" w:rsidRPr="00AD4A0A" w14:paraId="1BE68425" w14:textId="77777777" w:rsidTr="00AD4A0A">
        <w:trPr>
          <w:trHeight w:val="1395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14:paraId="14464DB1" w14:textId="77777777" w:rsidR="00AD4A0A" w:rsidRPr="00AD4A0A" w:rsidRDefault="00AD4A0A" w:rsidP="00AD4A0A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AD4A0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作り方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F39AB" w14:textId="77777777" w:rsidR="00AD4A0A" w:rsidRPr="00AD4A0A" w:rsidRDefault="00AD4A0A" w:rsidP="00AD4A0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AD4A0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44212" w14:textId="77777777" w:rsidR="00AD4A0A" w:rsidRPr="00AD4A0A" w:rsidRDefault="00AD4A0A" w:rsidP="00AD4A0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AD4A0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76411" w14:textId="77777777" w:rsidR="00AD4A0A" w:rsidRPr="00AD4A0A" w:rsidRDefault="00AD4A0A" w:rsidP="00AD4A0A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AD4A0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971CB61" w14:textId="77777777" w:rsidR="001F71A8" w:rsidRDefault="001F71A8" w:rsidP="001F71A8">
      <w:pPr>
        <w:rPr>
          <w:u w:val="single"/>
        </w:rPr>
      </w:pPr>
    </w:p>
    <w:p w14:paraId="2D942826" w14:textId="0952F9CA" w:rsidR="001F71A8" w:rsidRPr="00AD4A0A" w:rsidRDefault="00AD4A0A" w:rsidP="001F71A8">
      <w:r w:rsidRPr="00AD4A0A">
        <w:rPr>
          <w:rFonts w:hint="eastAsia"/>
        </w:rPr>
        <w:t>＜練習３＞　思い出そう！</w:t>
      </w:r>
    </w:p>
    <w:p w14:paraId="2B08EB88" w14:textId="77777777" w:rsidR="005B1BC5" w:rsidRDefault="005B1BC5" w:rsidP="001F71A8"/>
    <w:p w14:paraId="65FB5D3B" w14:textId="22F9CE1B" w:rsidR="00AD4A0A" w:rsidRDefault="00A82887" w:rsidP="001F71A8">
      <w:r w:rsidRPr="00A82887">
        <w:rPr>
          <w:rFonts w:hint="eastAsia"/>
        </w:rPr>
        <w:t>＜練習４＞</w:t>
      </w:r>
      <w:r>
        <w:rPr>
          <w:rFonts w:hint="eastAsia"/>
        </w:rPr>
        <w:t xml:space="preserve">　受け身の文に直してください。</w:t>
      </w:r>
    </w:p>
    <w:p w14:paraId="256D0A28" w14:textId="52F37436" w:rsidR="00A82887" w:rsidRPr="001240FE" w:rsidRDefault="001240FE" w:rsidP="001F71A8">
      <w:r>
        <w:rPr>
          <w:rFonts w:hint="eastAsia"/>
        </w:rPr>
        <w:t>１）ライオンは</w:t>
      </w:r>
      <w:r w:rsidR="00A82887">
        <w:rPr>
          <w:rFonts w:hint="eastAsia"/>
        </w:rPr>
        <w:t>犬を食べました。→</w:t>
      </w:r>
      <w:r w:rsidR="00A82887">
        <w:rPr>
          <w:rFonts w:hint="eastAsia"/>
          <w:u w:val="single"/>
        </w:rPr>
        <w:t xml:space="preserve">　　　　　　　　　　　　　　　　　　　　</w:t>
      </w:r>
    </w:p>
    <w:p w14:paraId="279C92E0" w14:textId="3ABD9FAC" w:rsidR="00A82887" w:rsidRDefault="00A82887" w:rsidP="001F71A8">
      <w:r>
        <w:rPr>
          <w:rFonts w:hint="eastAsia"/>
        </w:rPr>
        <w:t>２）先生は私を怒りました。</w:t>
      </w:r>
      <w:r w:rsidR="00544DFD">
        <w:rPr>
          <w:rFonts w:hint="eastAsia"/>
        </w:rPr>
        <w:t xml:space="preserve">　</w:t>
      </w:r>
      <w:r w:rsidR="00544DFD">
        <w:rPr>
          <w:rFonts w:hint="eastAsia"/>
        </w:rPr>
        <w:t xml:space="preserve"> </w:t>
      </w:r>
      <w:r w:rsidR="00544DFD">
        <w:t xml:space="preserve"> </w:t>
      </w:r>
      <w:r>
        <w:rPr>
          <w:rFonts w:hint="eastAsia"/>
        </w:rPr>
        <w:t>→</w:t>
      </w:r>
      <w:r>
        <w:rPr>
          <w:rFonts w:hint="eastAsia"/>
          <w:u w:val="single"/>
        </w:rPr>
        <w:t xml:space="preserve">　　　　　　</w:t>
      </w:r>
      <w:r w:rsidR="00544DFD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　　　　　　　　　　　　</w:t>
      </w:r>
    </w:p>
    <w:p w14:paraId="11B3F64A" w14:textId="17A34A86" w:rsidR="00A82887" w:rsidRDefault="00A82887" w:rsidP="001F71A8">
      <w:r>
        <w:rPr>
          <w:rFonts w:hint="eastAsia"/>
        </w:rPr>
        <w:t>３）母は私をほめました。</w:t>
      </w:r>
      <w:r w:rsidR="00544DFD">
        <w:rPr>
          <w:rFonts w:hint="eastAsia"/>
        </w:rPr>
        <w:t xml:space="preserve">  </w:t>
      </w:r>
      <w:r w:rsidR="00544DFD">
        <w:t xml:space="preserve">    </w:t>
      </w:r>
      <w:r>
        <w:rPr>
          <w:rFonts w:hint="eastAsia"/>
        </w:rPr>
        <w:t>→</w:t>
      </w:r>
      <w:r>
        <w:rPr>
          <w:rFonts w:hint="eastAsia"/>
          <w:u w:val="single"/>
        </w:rPr>
        <w:t xml:space="preserve">　　　　　　　　　　　　　　　　　　</w:t>
      </w:r>
    </w:p>
    <w:p w14:paraId="6F578A17" w14:textId="77777777" w:rsidR="00FB4CBB" w:rsidRDefault="00FB4CBB" w:rsidP="001F71A8"/>
    <w:p w14:paraId="317F93B9" w14:textId="6464AD2F" w:rsidR="001F71A8" w:rsidRDefault="00865B31" w:rsidP="001F71A8">
      <w:r>
        <w:rPr>
          <w:rFonts w:hint="eastAsia"/>
        </w:rPr>
        <w:t>＜練習５＞ちょっと注意して受け身形の文に</w:t>
      </w:r>
      <w:r w:rsidR="00970355">
        <w:rPr>
          <w:rFonts w:hint="eastAsia"/>
        </w:rPr>
        <w:t>チェンジ</w:t>
      </w:r>
      <w:r>
        <w:rPr>
          <w:rFonts w:hint="eastAsia"/>
        </w:rPr>
        <w:t>！</w:t>
      </w:r>
    </w:p>
    <w:p w14:paraId="3B20E9F0" w14:textId="3F04E985" w:rsidR="00865B31" w:rsidRDefault="00865B31" w:rsidP="001F71A8">
      <w:r>
        <w:rPr>
          <w:rFonts w:hint="eastAsia"/>
        </w:rPr>
        <w:t>１）ライオンは私の犬を食べました。　→</w:t>
      </w:r>
      <w:r>
        <w:rPr>
          <w:rFonts w:hint="eastAsia"/>
          <w:u w:val="single"/>
        </w:rPr>
        <w:t xml:space="preserve">　　　　　　　　　　　　　　　　　　</w:t>
      </w:r>
    </w:p>
    <w:p w14:paraId="3EF057D6" w14:textId="1399697A" w:rsidR="00865B31" w:rsidRDefault="00865B31" w:rsidP="001F71A8">
      <w:r>
        <w:rPr>
          <w:rFonts w:hint="eastAsia"/>
        </w:rPr>
        <w:t>２）友達は私の携帯を見ました。　　　→</w:t>
      </w:r>
      <w:r>
        <w:rPr>
          <w:rFonts w:hint="eastAsia"/>
          <w:u w:val="single"/>
        </w:rPr>
        <w:t xml:space="preserve">　　　　　　　　　　　　　　　　　　</w:t>
      </w:r>
    </w:p>
    <w:p w14:paraId="7C12AEC2" w14:textId="656C4D1D" w:rsidR="00865B31" w:rsidRDefault="00865B31" w:rsidP="001F71A8">
      <w:r>
        <w:rPr>
          <w:rFonts w:hint="eastAsia"/>
        </w:rPr>
        <w:t>３）男の人は私の足を踏みました　　　→</w:t>
      </w:r>
      <w:r>
        <w:rPr>
          <w:rFonts w:hint="eastAsia"/>
          <w:u w:val="single"/>
        </w:rPr>
        <w:t xml:space="preserve">　　　　　　　　　　　　　　　　　　</w:t>
      </w:r>
    </w:p>
    <w:p w14:paraId="795C7CCE" w14:textId="06D73245" w:rsidR="00865B31" w:rsidRPr="00544DFD" w:rsidRDefault="00865B31" w:rsidP="001F71A8">
      <w:r>
        <w:rPr>
          <w:rFonts w:hint="eastAsia"/>
        </w:rPr>
        <w:t>４）先生は私のジュースを飲みました。→</w:t>
      </w:r>
      <w:r>
        <w:rPr>
          <w:rFonts w:hint="eastAsia"/>
          <w:u w:val="single"/>
        </w:rPr>
        <w:t xml:space="preserve">　　　　　　　　　　　　　　　　　　</w:t>
      </w:r>
    </w:p>
    <w:p w14:paraId="3ECC7F37" w14:textId="77777777" w:rsidR="005B1BC5" w:rsidRDefault="005B1BC5" w:rsidP="001F71A8"/>
    <w:p w14:paraId="2FD9B9B0" w14:textId="23399B50" w:rsidR="00970355" w:rsidRDefault="001D2D92" w:rsidP="001F71A8">
      <w:r>
        <w:rPr>
          <w:rFonts w:hint="eastAsia"/>
        </w:rPr>
        <w:t>＜練習６＞</w:t>
      </w:r>
      <w:r w:rsidR="00303915">
        <w:rPr>
          <w:rFonts w:hint="eastAsia"/>
        </w:rPr>
        <w:t xml:space="preserve">　困っちゃうよね～</w:t>
      </w:r>
    </w:p>
    <w:p w14:paraId="11C13FB2" w14:textId="2859ADB7" w:rsidR="001D2D92" w:rsidRDefault="001D2D92" w:rsidP="001F71A8">
      <w:r>
        <w:rPr>
          <w:rFonts w:hint="eastAsia"/>
        </w:rPr>
        <w:t>１）雨が降りました。私はびしょびしょになり</w:t>
      </w:r>
      <w:r w:rsidR="003C378C">
        <w:rPr>
          <w:rFonts w:hint="eastAsia"/>
        </w:rPr>
        <w:t>ま</w:t>
      </w:r>
      <w:r>
        <w:rPr>
          <w:rFonts w:hint="eastAsia"/>
        </w:rPr>
        <w:t>した。</w:t>
      </w:r>
    </w:p>
    <w:p w14:paraId="5CCC0145" w14:textId="0CEC5ADB" w:rsidR="001D2D92" w:rsidRPr="001D2D92" w:rsidRDefault="001D2D92" w:rsidP="001F71A8">
      <w:pPr>
        <w:rPr>
          <w:u w:val="single"/>
        </w:rPr>
      </w:pPr>
      <w:r>
        <w:rPr>
          <w:rFonts w:hint="eastAsia"/>
        </w:rPr>
        <w:t xml:space="preserve">　　→</w:t>
      </w:r>
      <w:r>
        <w:rPr>
          <w:rFonts w:hint="eastAsia"/>
          <w:u w:val="single"/>
        </w:rPr>
        <w:t xml:space="preserve">　　　　　　　　　　　　　　　　　　　　</w:t>
      </w:r>
    </w:p>
    <w:p w14:paraId="7E8E3B02" w14:textId="16D0A163" w:rsidR="001D2D92" w:rsidRDefault="001D2D92" w:rsidP="001F71A8">
      <w:r>
        <w:rPr>
          <w:rFonts w:hint="eastAsia"/>
        </w:rPr>
        <w:t>２）バスが行きました。学校に遅刻しました。</w:t>
      </w:r>
    </w:p>
    <w:p w14:paraId="62664BB6" w14:textId="45C5A697" w:rsidR="001D2D92" w:rsidRDefault="001D2D92" w:rsidP="001F71A8">
      <w:r>
        <w:rPr>
          <w:rFonts w:hint="eastAsia"/>
        </w:rPr>
        <w:t xml:space="preserve">　　→</w:t>
      </w:r>
      <w:r>
        <w:rPr>
          <w:rFonts w:hint="eastAsia"/>
          <w:u w:val="single"/>
        </w:rPr>
        <w:t xml:space="preserve">　　　　　　　　　　　　　　　　　　　　</w:t>
      </w:r>
    </w:p>
    <w:p w14:paraId="46393C2B" w14:textId="77777777" w:rsidR="005B1BC5" w:rsidRDefault="005B1BC5" w:rsidP="001F71A8"/>
    <w:p w14:paraId="10EF68B7" w14:textId="642724E4" w:rsidR="001F71A8" w:rsidRDefault="001D2D92" w:rsidP="001F71A8">
      <w:r w:rsidRPr="001D2D92">
        <w:rPr>
          <w:rFonts w:hint="eastAsia"/>
        </w:rPr>
        <w:t>＜練習７＞</w:t>
      </w:r>
      <w:r w:rsidR="003C378C">
        <w:rPr>
          <w:rFonts w:hint="eastAsia"/>
        </w:rPr>
        <w:t xml:space="preserve">　歴史的・一般的な事実</w:t>
      </w:r>
    </w:p>
    <w:p w14:paraId="10BBD6EE" w14:textId="38E8C872" w:rsidR="001D2D92" w:rsidRDefault="001D2D92" w:rsidP="001F71A8">
      <w:r>
        <w:rPr>
          <w:rFonts w:hint="eastAsia"/>
        </w:rPr>
        <w:t>１）日本人が</w:t>
      </w:r>
      <w:r>
        <w:rPr>
          <w:rFonts w:hint="eastAsia"/>
        </w:rPr>
        <w:t>300</w:t>
      </w:r>
      <w:r w:rsidR="003C378C">
        <w:rPr>
          <w:rFonts w:hint="eastAsia"/>
        </w:rPr>
        <w:t>年前にこの寺</w:t>
      </w:r>
      <w:r>
        <w:rPr>
          <w:rFonts w:hint="eastAsia"/>
        </w:rPr>
        <w:t>を建てました。</w:t>
      </w:r>
    </w:p>
    <w:p w14:paraId="4F8EE984" w14:textId="165E1F7C" w:rsidR="001D2D92" w:rsidRPr="001D2D92" w:rsidRDefault="001D2D92" w:rsidP="001F71A8">
      <w:r>
        <w:rPr>
          <w:rFonts w:hint="eastAsia"/>
        </w:rPr>
        <w:t xml:space="preserve">　→</w:t>
      </w:r>
      <w:r>
        <w:rPr>
          <w:rFonts w:hint="eastAsia"/>
          <w:u w:val="single"/>
        </w:rPr>
        <w:t xml:space="preserve">　　　　　　　　　　　　　　　　　　　　</w:t>
      </w:r>
    </w:p>
    <w:p w14:paraId="4B90DBF8" w14:textId="7FB573CF" w:rsidR="001F71A8" w:rsidRDefault="001D2D92" w:rsidP="001F71A8">
      <w:r w:rsidRPr="001D2D92">
        <w:rPr>
          <w:rFonts w:hint="eastAsia"/>
        </w:rPr>
        <w:t>２）</w:t>
      </w:r>
      <w:r>
        <w:rPr>
          <w:rFonts w:hint="eastAsia"/>
        </w:rPr>
        <w:t>エジプト人はずっと昔にピラミッドを作りました。</w:t>
      </w:r>
    </w:p>
    <w:p w14:paraId="0F53885F" w14:textId="4EFCC1F5" w:rsidR="001F71A8" w:rsidRPr="007B76EF" w:rsidRDefault="001D2D92" w:rsidP="001F71A8">
      <w:pPr>
        <w:rPr>
          <w:u w:val="single"/>
        </w:rPr>
      </w:pPr>
      <w:r>
        <w:rPr>
          <w:rFonts w:hint="eastAsia"/>
        </w:rPr>
        <w:t xml:space="preserve">　→</w:t>
      </w:r>
      <w:r>
        <w:rPr>
          <w:rFonts w:hint="eastAsia"/>
          <w:u w:val="single"/>
        </w:rPr>
        <w:t xml:space="preserve">　　　　　　　　　　　　　　　　　　　　</w:t>
      </w:r>
    </w:p>
    <w:p w14:paraId="2248F5CF" w14:textId="77777777" w:rsidR="005B1BC5" w:rsidRDefault="005B1BC5" w:rsidP="001F71A8"/>
    <w:p w14:paraId="0C5998FB" w14:textId="77777777" w:rsidR="00FB4CBB" w:rsidRDefault="00FB4CBB" w:rsidP="001F71A8"/>
    <w:p w14:paraId="640AD9AB" w14:textId="77777777" w:rsidR="005B1BC5" w:rsidRDefault="005B1BC5" w:rsidP="001F71A8"/>
    <w:p w14:paraId="0E9E3BE2" w14:textId="77777777" w:rsidR="002D310D" w:rsidRDefault="002D310D" w:rsidP="001F71A8"/>
    <w:p w14:paraId="676BF8C8" w14:textId="77777777" w:rsidR="002D310D" w:rsidRDefault="002D310D" w:rsidP="001F71A8"/>
    <w:p w14:paraId="69D59CCD" w14:textId="2AC9A73A" w:rsidR="005038F8" w:rsidRDefault="00FB4CBB" w:rsidP="001F71A8">
      <w:r>
        <w:rPr>
          <w:rFonts w:hint="eastAsia"/>
        </w:rPr>
        <w:t>＜練習８＞最後に確認</w:t>
      </w:r>
      <w:r w:rsidR="004858FE">
        <w:rPr>
          <w:rFonts w:hint="eastAsia"/>
        </w:rPr>
        <w:t>！</w:t>
      </w:r>
    </w:p>
    <w:p w14:paraId="2DEF0596" w14:textId="268B1B5D" w:rsidR="005038F8" w:rsidRDefault="005038F8" w:rsidP="005038F8">
      <w:r>
        <w:rPr>
          <w:rFonts w:hint="eastAsia"/>
        </w:rPr>
        <w:t>１）わたしは父（　　　　）しかられました。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5B61B5E" w14:textId="0E214B6F" w:rsidR="005038F8" w:rsidRDefault="005038F8" w:rsidP="005038F8">
      <w:pPr>
        <w:ind w:firstLineChars="100" w:firstLine="21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を</w:t>
      </w:r>
      <w:r>
        <w:rPr>
          <w:rFonts w:hint="eastAsia"/>
        </w:rPr>
        <w:tab/>
      </w:r>
      <w:r>
        <w:t xml:space="preserve">       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が</w:t>
      </w:r>
      <w:r>
        <w:rPr>
          <w:rFonts w:hint="eastAsia"/>
        </w:rPr>
        <w:tab/>
      </w:r>
      <w:r>
        <w:rPr>
          <w:rFonts w:hint="eastAsia"/>
        </w:rPr>
        <w:t xml:space="preserve">　　　　</w:t>
      </w:r>
      <w:r>
        <w:rPr>
          <w:rFonts w:hint="eastAsia"/>
        </w:rPr>
        <w:t>3</w:t>
      </w:r>
      <w:r>
        <w:rPr>
          <w:rFonts w:hint="eastAsia"/>
        </w:rPr>
        <w:t>．に</w:t>
      </w:r>
      <w:r>
        <w:rPr>
          <w:rFonts w:hint="eastAsia"/>
        </w:rPr>
        <w:tab/>
      </w:r>
      <w:r>
        <w:rPr>
          <w:rFonts w:hint="eastAsia"/>
        </w:rPr>
        <w:t xml:space="preserve">　　　　</w:t>
      </w:r>
      <w:r>
        <w:rPr>
          <w:rFonts w:hint="eastAsia"/>
        </w:rPr>
        <w:t>4.</w:t>
      </w:r>
      <w:r>
        <w:rPr>
          <w:rFonts w:hint="eastAsia"/>
        </w:rPr>
        <w:t>で</w:t>
      </w:r>
    </w:p>
    <w:p w14:paraId="0A4FB34C" w14:textId="76D237C9" w:rsidR="005038F8" w:rsidRDefault="005B1BC5" w:rsidP="005038F8">
      <w:r>
        <w:rPr>
          <w:rFonts w:hint="eastAsia"/>
        </w:rPr>
        <w:t>２</w:t>
      </w:r>
      <w:r w:rsidR="005038F8">
        <w:rPr>
          <w:rFonts w:hint="eastAsia"/>
        </w:rPr>
        <w:t>）赤ちゃんに（　　　　　）困りました。</w:t>
      </w:r>
      <w:r w:rsidR="005038F8">
        <w:rPr>
          <w:rFonts w:hint="eastAsia"/>
        </w:rPr>
        <w:tab/>
      </w:r>
      <w:r w:rsidR="005038F8">
        <w:rPr>
          <w:rFonts w:hint="eastAsia"/>
        </w:rPr>
        <w:tab/>
      </w:r>
      <w:r w:rsidR="005038F8">
        <w:rPr>
          <w:rFonts w:hint="eastAsia"/>
        </w:rPr>
        <w:tab/>
      </w:r>
    </w:p>
    <w:p w14:paraId="2E9E1804" w14:textId="0E5D99CA" w:rsidR="005038F8" w:rsidRDefault="005038F8" w:rsidP="005038F8">
      <w:pPr>
        <w:ind w:firstLineChars="100" w:firstLine="210"/>
      </w:pPr>
      <w:r>
        <w:rPr>
          <w:rFonts w:hint="eastAsia"/>
        </w:rPr>
        <w:t>1.</w:t>
      </w:r>
      <w:r>
        <w:rPr>
          <w:rFonts w:hint="eastAsia"/>
        </w:rPr>
        <w:t>泣いて</w:t>
      </w:r>
      <w:r>
        <w:rPr>
          <w:rFonts w:hint="eastAsia"/>
        </w:rPr>
        <w:tab/>
        <w:t>2.</w:t>
      </w:r>
      <w:r>
        <w:rPr>
          <w:rFonts w:hint="eastAsia"/>
        </w:rPr>
        <w:t xml:space="preserve">泣いた　　</w:t>
      </w:r>
      <w:r>
        <w:rPr>
          <w:rFonts w:hint="eastAsia"/>
        </w:rPr>
        <w:tab/>
        <w:t>3.</w:t>
      </w:r>
      <w:r>
        <w:rPr>
          <w:rFonts w:hint="eastAsia"/>
        </w:rPr>
        <w:t>泣かれて</w:t>
      </w:r>
      <w:r>
        <w:rPr>
          <w:rFonts w:hint="eastAsia"/>
        </w:rPr>
        <w:tab/>
        <w:t>4.</w:t>
      </w:r>
      <w:r>
        <w:rPr>
          <w:rFonts w:hint="eastAsia"/>
        </w:rPr>
        <w:t>泣けて</w:t>
      </w:r>
    </w:p>
    <w:p w14:paraId="020C2E25" w14:textId="0B25B2D4" w:rsidR="005038F8" w:rsidRDefault="005038F8" w:rsidP="005038F8">
      <w:r>
        <w:rPr>
          <w:rFonts w:hint="eastAsia"/>
        </w:rPr>
        <w:t>３）私（　Ａ　）日記（　Ｂ　　）先生に見られました。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1FAA468A" w14:textId="55F53F70" w:rsidR="004858FE" w:rsidRDefault="005038F8" w:rsidP="005B1BC5">
      <w:pPr>
        <w:ind w:firstLineChars="100" w:firstLine="21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Ａが　Ｂに</w:t>
      </w:r>
      <w:r>
        <w:rPr>
          <w:rFonts w:hint="eastAsia"/>
        </w:rPr>
        <w:tab/>
        <w:t>2</w:t>
      </w:r>
      <w:r>
        <w:t xml:space="preserve">. </w:t>
      </w:r>
      <w:r>
        <w:rPr>
          <w:rFonts w:hint="eastAsia"/>
        </w:rPr>
        <w:t>Ａを　Ｂが</w:t>
      </w:r>
      <w:r>
        <w:rPr>
          <w:rFonts w:hint="eastAsia"/>
        </w:rPr>
        <w:tab/>
        <w:t>3</w:t>
      </w:r>
      <w:r>
        <w:t xml:space="preserve">. </w:t>
      </w:r>
      <w:r w:rsidR="005B1BC5">
        <w:rPr>
          <w:rFonts w:hint="eastAsia"/>
        </w:rPr>
        <w:t>Ａの　Ｂは</w:t>
      </w:r>
      <w:r>
        <w:rPr>
          <w:rFonts w:hint="eastAsia"/>
        </w:rPr>
        <w:tab/>
        <w:t>4</w:t>
      </w:r>
      <w:r>
        <w:t xml:space="preserve">. </w:t>
      </w:r>
      <w:r>
        <w:rPr>
          <w:rFonts w:hint="eastAsia"/>
        </w:rPr>
        <w:t>Ａは　Ｂを</w:t>
      </w:r>
    </w:p>
    <w:p w14:paraId="5A48EAF8" w14:textId="77777777" w:rsidR="00555A05" w:rsidRDefault="00555A05" w:rsidP="005038F8"/>
    <w:p w14:paraId="77DB3E52" w14:textId="233EB182" w:rsidR="00F31D7E" w:rsidRDefault="00F31D7E" w:rsidP="005038F8">
      <w:r>
        <w:rPr>
          <w:rFonts w:hint="eastAsia"/>
        </w:rPr>
        <w:t>＜読解＞　みんなの日本語Ⅱ（</w:t>
      </w:r>
      <w:r>
        <w:rPr>
          <w:rFonts w:hint="eastAsia"/>
        </w:rPr>
        <w:t>P</w:t>
      </w:r>
      <w:r>
        <w:t>.103</w:t>
      </w:r>
      <w:r>
        <w:rPr>
          <w:rFonts w:hint="eastAsia"/>
        </w:rPr>
        <w:t>参照）</w:t>
      </w:r>
    </w:p>
    <w:p w14:paraId="559CC3E4" w14:textId="6C2A3022" w:rsidR="00F31D7E" w:rsidRDefault="003E7569" w:rsidP="003E7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E7569" w:rsidRPr="003E7569">
              <w:rPr>
                <w:rFonts w:ascii="ＭＳ 明朝" w:eastAsia="ＭＳ 明朝" w:hAnsi="ＭＳ 明朝" w:hint="eastAsia"/>
                <w:sz w:val="10"/>
              </w:rPr>
              <w:t>にっこう</w:t>
            </w:r>
          </w:rt>
          <w:rubyBase>
            <w:r w:rsidR="003E7569">
              <w:rPr>
                <w:rFonts w:hint="eastAsia"/>
              </w:rPr>
              <w:t>日光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E7569" w:rsidRPr="003E7569">
              <w:rPr>
                <w:rFonts w:ascii="ＭＳ 明朝" w:eastAsia="ＭＳ 明朝" w:hAnsi="ＭＳ 明朝" w:hint="eastAsia"/>
                <w:sz w:val="10"/>
              </w:rPr>
              <w:t>とうしょうぐう</w:t>
            </w:r>
          </w:rt>
          <w:rubyBase>
            <w:r w:rsidR="003E7569">
              <w:rPr>
                <w:rFonts w:hint="eastAsia"/>
              </w:rPr>
              <w:t>東照宮</w:t>
            </w:r>
          </w:rubyBase>
        </w:ruby>
      </w:r>
      <w:r w:rsidR="00F31D7E"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E7569" w:rsidRPr="003E7569">
              <w:rPr>
                <w:rFonts w:ascii="ＭＳ 明朝" w:eastAsia="ＭＳ 明朝" w:hAnsi="ＭＳ 明朝" w:hint="eastAsia"/>
                <w:sz w:val="10"/>
              </w:rPr>
              <w:t>ねむりねこ</w:t>
            </w:r>
          </w:rt>
          <w:rubyBase>
            <w:r w:rsidR="003E7569">
              <w:rPr>
                <w:rFonts w:hint="eastAsia"/>
              </w:rPr>
              <w:t>眠り猫</w:t>
            </w:r>
          </w:rubyBase>
        </w:ruby>
      </w:r>
    </w:p>
    <w:p w14:paraId="57294E5F" w14:textId="420A33DC" w:rsidR="00F31D7E" w:rsidRPr="007B76EF" w:rsidRDefault="00F31D7E" w:rsidP="003E7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　</w:t>
      </w:r>
      <w:r w:rsidR="003E7569" w:rsidRPr="001003D7">
        <w:rPr>
          <w:rFonts w:hint="eastAsia"/>
        </w:rPr>
        <w:t>日本人が</w:t>
      </w:r>
      <w:r w:rsidR="003E7569" w:rsidRPr="001003D7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E7569" w:rsidRPr="001003D7">
              <w:rPr>
                <w:rFonts w:ascii="ＭＳ 明朝" w:eastAsia="ＭＳ 明朝" w:hAnsi="ＭＳ 明朝" w:hint="eastAsia"/>
                <w:sz w:val="10"/>
              </w:rPr>
              <w:t>にっこう</w:t>
            </w:r>
          </w:rt>
          <w:rubyBase>
            <w:r w:rsidR="003E7569" w:rsidRPr="001003D7">
              <w:rPr>
                <w:rFonts w:hint="eastAsia"/>
              </w:rPr>
              <w:t>日光</w:t>
            </w:r>
          </w:rubyBase>
        </w:ruby>
      </w:r>
      <w:r w:rsidRPr="001003D7">
        <w:rPr>
          <w:rFonts w:hint="eastAsia"/>
        </w:rPr>
        <w:t>の</w:t>
      </w:r>
      <w:r w:rsidR="003E7569" w:rsidRPr="001003D7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E7569" w:rsidRPr="001003D7">
              <w:rPr>
                <w:rFonts w:ascii="ＭＳ 明朝" w:eastAsia="ＭＳ 明朝" w:hAnsi="ＭＳ 明朝" w:hint="eastAsia"/>
                <w:sz w:val="10"/>
              </w:rPr>
              <w:t>とうしょうぐう</w:t>
            </w:r>
          </w:rt>
          <w:rubyBase>
            <w:r w:rsidR="003E7569" w:rsidRPr="001003D7">
              <w:rPr>
                <w:rFonts w:hint="eastAsia"/>
              </w:rPr>
              <w:t>東照宮</w:t>
            </w:r>
          </w:rubyBase>
        </w:ruby>
      </w:r>
      <w:r w:rsidR="003E7569" w:rsidRPr="001003D7">
        <w:rPr>
          <w:rFonts w:hint="eastAsia"/>
        </w:rPr>
        <w:t>を</w:t>
      </w:r>
      <w:r w:rsidRPr="001003D7">
        <w:rPr>
          <w:rFonts w:hint="eastAsia"/>
        </w:rPr>
        <w:t>１</w:t>
      </w:r>
      <w:r w:rsidRPr="007B76EF">
        <w:rPr>
          <w:rFonts w:hint="eastAsia"/>
        </w:rPr>
        <w:t>７世紀の初めに建</w:t>
      </w:r>
      <w:r w:rsidR="003E7569" w:rsidRPr="007B76EF">
        <w:rPr>
          <w:rFonts w:hint="eastAsia"/>
        </w:rPr>
        <w:t>てました</w:t>
      </w:r>
      <w:r w:rsidRPr="007B76EF">
        <w:rPr>
          <w:rFonts w:hint="eastAsia"/>
        </w:rPr>
        <w:t>。建物が</w:t>
      </w:r>
      <w:r w:rsidR="003E7569" w:rsidRPr="007B76E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E7569" w:rsidRPr="007B76EF">
              <w:rPr>
                <w:rFonts w:ascii="ＭＳ 明朝" w:eastAsia="ＭＳ 明朝" w:hAnsi="ＭＳ 明朝" w:hint="eastAsia"/>
                <w:sz w:val="10"/>
              </w:rPr>
              <w:t>ごうか</w:t>
            </w:r>
          </w:rt>
          <w:rubyBase>
            <w:r w:rsidR="003E7569" w:rsidRPr="007B76EF">
              <w:rPr>
                <w:rFonts w:hint="eastAsia"/>
              </w:rPr>
              <w:t>豪華</w:t>
            </w:r>
          </w:rubyBase>
        </w:ruby>
      </w:r>
      <w:r w:rsidRPr="007B76EF">
        <w:rPr>
          <w:rFonts w:hint="eastAsia"/>
        </w:rPr>
        <w:t>で有名ですが、建物の中にも有名な</w:t>
      </w:r>
      <w:r w:rsidR="003E7569" w:rsidRPr="007B76E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E7569" w:rsidRPr="007B76EF">
              <w:rPr>
                <w:rFonts w:ascii="ＭＳ 明朝" w:eastAsia="ＭＳ 明朝" w:hAnsi="ＭＳ 明朝" w:hint="eastAsia"/>
                <w:sz w:val="10"/>
              </w:rPr>
              <w:t>ちょうこく</w:t>
            </w:r>
          </w:rt>
          <w:rubyBase>
            <w:r w:rsidR="003E7569" w:rsidRPr="007B76EF">
              <w:rPr>
                <w:rFonts w:hint="eastAsia"/>
              </w:rPr>
              <w:t>彫刻</w:t>
            </w:r>
          </w:rubyBase>
        </w:ruby>
      </w:r>
      <w:r w:rsidRPr="007B76EF">
        <w:rPr>
          <w:rFonts w:hint="eastAsia"/>
        </w:rPr>
        <w:t>や絵があります。その中の「眠り猫」について面白い話があります。</w:t>
      </w:r>
    </w:p>
    <w:p w14:paraId="67D83382" w14:textId="4DBEB8E7" w:rsidR="00F31D7E" w:rsidRPr="007B76EF" w:rsidRDefault="00F31D7E" w:rsidP="003E7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B76EF">
        <w:rPr>
          <w:rFonts w:hint="eastAsia"/>
        </w:rPr>
        <w:t xml:space="preserve">　眠り猫は眠っている猫の彫刻で、</w:t>
      </w:r>
      <w:r w:rsidR="003E7569" w:rsidRPr="007B76E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E7569" w:rsidRPr="007B76EF">
              <w:rPr>
                <w:rFonts w:ascii="ＭＳ 明朝" w:eastAsia="ＭＳ 明朝" w:hAnsi="ＭＳ 明朝" w:hint="eastAsia"/>
                <w:sz w:val="10"/>
              </w:rPr>
              <w:t>ひだりじんごろう</w:t>
            </w:r>
          </w:rt>
          <w:rubyBase>
            <w:r w:rsidR="003E7569" w:rsidRPr="007B76EF">
              <w:rPr>
                <w:rFonts w:hint="eastAsia"/>
              </w:rPr>
              <w:t>左甚五郎</w:t>
            </w:r>
          </w:rubyBase>
        </w:ruby>
      </w:r>
      <w:r w:rsidRPr="007B76EF">
        <w:rPr>
          <w:rFonts w:hint="eastAsia"/>
        </w:rPr>
        <w:t>が彫りました。</w:t>
      </w:r>
    </w:p>
    <w:p w14:paraId="12A35EBC" w14:textId="2DE1A3F5" w:rsidR="001F71A8" w:rsidRDefault="00F31D7E" w:rsidP="003E7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B76EF">
        <w:rPr>
          <w:rFonts w:hint="eastAsia"/>
        </w:rPr>
        <w:t>彼は若いときから彫刻がとても上手でしたが、</w:t>
      </w:r>
      <w:r w:rsidR="000D6903" w:rsidRPr="007B76EF">
        <w:rPr>
          <w:rFonts w:hint="eastAsia"/>
        </w:rPr>
        <w:t>悪い仲間が彼の右手を切ってしましました。しかし、そのあと彼は一所懸命頑張って、左手で上手に彫れるようになりました。</w:t>
      </w:r>
      <w:r w:rsidR="003E7569" w:rsidRPr="007B76EF">
        <w:rPr>
          <w:rFonts w:hint="eastAsia"/>
        </w:rPr>
        <w:t>それで、</w:t>
      </w:r>
      <w:r w:rsidR="005B1BC5">
        <w:rPr>
          <w:rFonts w:hint="eastAsia"/>
        </w:rPr>
        <w:t>人々は</w:t>
      </w:r>
      <w:r w:rsidR="003E7569" w:rsidRPr="007B76EF">
        <w:rPr>
          <w:rFonts w:hint="eastAsia"/>
        </w:rPr>
        <w:t>「</w:t>
      </w:r>
      <w:r w:rsidR="003E7569" w:rsidRPr="007B76E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E7569" w:rsidRPr="007B76EF">
              <w:rPr>
                <w:rFonts w:ascii="ＭＳ 明朝" w:eastAsia="ＭＳ 明朝" w:hAnsi="ＭＳ 明朝" w:hint="eastAsia"/>
                <w:sz w:val="10"/>
              </w:rPr>
              <w:t>ひだり</w:t>
            </w:r>
          </w:rt>
          <w:rubyBase>
            <w:r w:rsidR="003E7569" w:rsidRPr="007B76EF">
              <w:rPr>
                <w:rFonts w:hint="eastAsia"/>
              </w:rPr>
              <w:t>左</w:t>
            </w:r>
          </w:rubyBase>
        </w:ruby>
      </w:r>
      <w:r w:rsidR="003E7569" w:rsidRPr="007B76EF">
        <w:rPr>
          <w:rFonts w:hint="eastAsia"/>
        </w:rPr>
        <w:t>」</w:t>
      </w:r>
      <w:r w:rsidR="003E7569" w:rsidRPr="007B76E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E7569" w:rsidRPr="007B76EF">
              <w:rPr>
                <w:rFonts w:ascii="ＭＳ 明朝" w:eastAsia="ＭＳ 明朝" w:hAnsi="ＭＳ 明朝" w:hint="eastAsia"/>
                <w:sz w:val="10"/>
              </w:rPr>
              <w:t>じんごろう</w:t>
            </w:r>
          </w:rt>
          <w:rubyBase>
            <w:r w:rsidR="003E7569" w:rsidRPr="007B76EF">
              <w:rPr>
                <w:rFonts w:hint="eastAsia"/>
              </w:rPr>
              <w:t>甚五郎</w:t>
            </w:r>
          </w:rubyBase>
        </w:ruby>
      </w:r>
      <w:r w:rsidR="003E7569" w:rsidRPr="007B76EF">
        <w:rPr>
          <w:rFonts w:hint="eastAsia"/>
        </w:rPr>
        <w:t>と呼</w:t>
      </w:r>
      <w:r w:rsidR="0074717D" w:rsidRPr="007B76EF">
        <w:rPr>
          <w:rFonts w:hint="eastAsia"/>
        </w:rPr>
        <w:t>ぶようになりました</w:t>
      </w:r>
      <w:r w:rsidR="003E7569" w:rsidRPr="007B76EF">
        <w:rPr>
          <w:rFonts w:hint="eastAsia"/>
        </w:rPr>
        <w:t>。</w:t>
      </w:r>
      <w:r w:rsidR="000D6903" w:rsidRPr="007B76EF">
        <w:rPr>
          <w:rFonts w:hint="eastAsia"/>
        </w:rPr>
        <w:t>東照宮にはねずみが一匹もいません。</w:t>
      </w:r>
      <w:r w:rsidR="003E7569" w:rsidRPr="007B76EF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E7569" w:rsidRPr="007B76EF">
              <w:rPr>
                <w:rFonts w:ascii="ＭＳ 明朝" w:eastAsia="ＭＳ 明朝" w:hAnsi="ＭＳ 明朝" w:hint="eastAsia"/>
                <w:sz w:val="10"/>
              </w:rPr>
              <w:t>ひだりじんごろう</w:t>
            </w:r>
          </w:rt>
          <w:rubyBase>
            <w:r w:rsidR="003E7569" w:rsidRPr="007B76EF">
              <w:rPr>
                <w:rFonts w:hint="eastAsia"/>
              </w:rPr>
              <w:t>左甚五郎</w:t>
            </w:r>
          </w:rubyBase>
        </w:ruby>
      </w:r>
      <w:r w:rsidR="000D6903" w:rsidRPr="007B76EF">
        <w:rPr>
          <w:rFonts w:hint="eastAsia"/>
        </w:rPr>
        <w:t>の猫がいるからだと言われてい</w:t>
      </w:r>
      <w:r w:rsidR="000D6903">
        <w:rPr>
          <w:rFonts w:hint="eastAsia"/>
        </w:rPr>
        <w:t>ます。</w:t>
      </w:r>
    </w:p>
    <w:p w14:paraId="51E122A4" w14:textId="731EFC46" w:rsidR="000D6903" w:rsidRDefault="000D6903" w:rsidP="001F71A8">
      <w:r>
        <w:rPr>
          <w:rFonts w:hint="eastAsia"/>
        </w:rPr>
        <w:t>問題１　受け身形にしたほうが自然な文が</w:t>
      </w:r>
      <w:r w:rsidR="003E7569">
        <w:rPr>
          <w:rFonts w:hint="eastAsia"/>
        </w:rPr>
        <w:t>３</w:t>
      </w:r>
      <w:r>
        <w:rPr>
          <w:rFonts w:hint="eastAsia"/>
        </w:rPr>
        <w:t>つあります。そこに下線を引きなさい。</w:t>
      </w:r>
    </w:p>
    <w:p w14:paraId="4727CE42" w14:textId="16D2B7CB" w:rsidR="000D6903" w:rsidRDefault="000D6903" w:rsidP="001F71A8">
      <w:r>
        <w:rPr>
          <w:rFonts w:hint="eastAsia"/>
        </w:rPr>
        <w:t>問題２　受け身の文にしなさい。</w:t>
      </w:r>
    </w:p>
    <w:p w14:paraId="2CE193EE" w14:textId="502EC18E" w:rsidR="000D6903" w:rsidRPr="000D6903" w:rsidRDefault="000D6903" w:rsidP="001F71A8">
      <w:pPr>
        <w:rPr>
          <w:u w:val="single"/>
        </w:rPr>
      </w:pPr>
      <w:r>
        <w:rPr>
          <w:rFonts w:hint="eastAsia"/>
        </w:rPr>
        <w:t>１．</w:t>
      </w:r>
      <w:r>
        <w:rPr>
          <w:rFonts w:hint="eastAsia"/>
          <w:u w:val="single"/>
        </w:rPr>
        <w:t xml:space="preserve">　　　　　　　　　　　　　　　　　　　　　　　　　　　　　　</w:t>
      </w:r>
    </w:p>
    <w:p w14:paraId="2B0275AF" w14:textId="01D71021" w:rsidR="000D6903" w:rsidRPr="000D6903" w:rsidRDefault="000D6903" w:rsidP="001F71A8">
      <w:pPr>
        <w:rPr>
          <w:u w:val="single"/>
        </w:rPr>
      </w:pPr>
      <w:r>
        <w:rPr>
          <w:rFonts w:hint="eastAsia"/>
        </w:rPr>
        <w:t>２．</w:t>
      </w:r>
      <w:r>
        <w:rPr>
          <w:rFonts w:hint="eastAsia"/>
          <w:u w:val="single"/>
        </w:rPr>
        <w:t xml:space="preserve">　　　　　　　　　　　　　　　　　　　　　　　　　　　　　　</w:t>
      </w:r>
    </w:p>
    <w:p w14:paraId="03F75AD7" w14:textId="00E614F4" w:rsidR="000D6903" w:rsidRDefault="000D6903" w:rsidP="001F71A8">
      <w:pPr>
        <w:rPr>
          <w:u w:val="single"/>
        </w:rPr>
      </w:pPr>
      <w:r>
        <w:rPr>
          <w:rFonts w:hint="eastAsia"/>
        </w:rPr>
        <w:t>３．</w:t>
      </w:r>
      <w:r>
        <w:rPr>
          <w:rFonts w:hint="eastAsia"/>
          <w:u w:val="single"/>
        </w:rPr>
        <w:t xml:space="preserve">　　　　　　　　　　　　　　　　　　　　　　　　　　　　　　</w:t>
      </w:r>
    </w:p>
    <w:p w14:paraId="53040CCB" w14:textId="77777777" w:rsidR="003E7569" w:rsidRDefault="003E7569" w:rsidP="001F71A8">
      <w:r>
        <w:rPr>
          <w:rFonts w:hint="eastAsia"/>
        </w:rPr>
        <w:t>問題３　正しい物に○をつけなさい</w:t>
      </w:r>
    </w:p>
    <w:p w14:paraId="3E09089C" w14:textId="1F9FB674" w:rsidR="003E7569" w:rsidRDefault="003E7569" w:rsidP="001F71A8">
      <w:r>
        <w:rPr>
          <w:rFonts w:hint="eastAsia"/>
        </w:rPr>
        <w:t>１（　　）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E7569" w:rsidRPr="003E7569">
              <w:rPr>
                <w:rFonts w:ascii="ＭＳ 明朝" w:eastAsia="ＭＳ 明朝" w:hAnsi="ＭＳ 明朝" w:hint="eastAsia"/>
                <w:sz w:val="10"/>
              </w:rPr>
              <w:t>にっこう</w:t>
            </w:r>
          </w:rt>
          <w:rubyBase>
            <w:r w:rsidR="003E7569">
              <w:rPr>
                <w:rFonts w:hint="eastAsia"/>
              </w:rPr>
              <w:t>日光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E7569" w:rsidRPr="003E7569">
              <w:rPr>
                <w:rFonts w:ascii="ＭＳ 明朝" w:eastAsia="ＭＳ 明朝" w:hAnsi="ＭＳ 明朝" w:hint="eastAsia"/>
                <w:sz w:val="10"/>
              </w:rPr>
              <w:t>とうしょうぐう</w:t>
            </w:r>
          </w:rt>
          <w:rubyBase>
            <w:r w:rsidR="003E7569">
              <w:rPr>
                <w:rFonts w:hint="eastAsia"/>
              </w:rPr>
              <w:t>東照宮</w:t>
            </w:r>
          </w:rubyBase>
        </w:ruby>
      </w:r>
      <w:r>
        <w:rPr>
          <w:rFonts w:hint="eastAsia"/>
        </w:rPr>
        <w:t>は２００年前に建てられました。</w:t>
      </w:r>
    </w:p>
    <w:p w14:paraId="7AFAF533" w14:textId="77777777" w:rsidR="003E7569" w:rsidRDefault="003E7569" w:rsidP="001F71A8">
      <w:r>
        <w:rPr>
          <w:rFonts w:hint="eastAsia"/>
        </w:rPr>
        <w:t>２（　　）東照宮の絵の中に「眠り猫」があります。</w:t>
      </w:r>
    </w:p>
    <w:p w14:paraId="6EC5DB47" w14:textId="77777777" w:rsidR="002639B0" w:rsidRDefault="003E7569" w:rsidP="001F71A8">
      <w:r>
        <w:rPr>
          <w:rFonts w:hint="eastAsia"/>
        </w:rPr>
        <w:t>３（　　）東照宮の「眠り猫」は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E7569" w:rsidRPr="003E7569">
              <w:rPr>
                <w:rFonts w:ascii="ＭＳ 明朝" w:eastAsia="ＭＳ 明朝" w:hAnsi="ＭＳ 明朝" w:hint="eastAsia"/>
                <w:sz w:val="10"/>
              </w:rPr>
              <w:t>ひだりじんごろう</w:t>
            </w:r>
          </w:rt>
          <w:rubyBase>
            <w:r w:rsidR="003E7569">
              <w:rPr>
                <w:rFonts w:hint="eastAsia"/>
              </w:rPr>
              <w:t>左甚五郎</w:t>
            </w:r>
          </w:rubyBase>
        </w:ruby>
      </w:r>
      <w:r>
        <w:rPr>
          <w:rFonts w:hint="eastAsia"/>
        </w:rPr>
        <w:t>が作りました。</w:t>
      </w:r>
      <w:r w:rsidRPr="003E7569">
        <w:rPr>
          <w:rFonts w:hint="eastAsia"/>
        </w:rPr>
        <w:t xml:space="preserve">　　</w:t>
      </w:r>
    </w:p>
    <w:p w14:paraId="4ACA1CF4" w14:textId="2CC7AC20" w:rsidR="003E7569" w:rsidRPr="003E7569" w:rsidRDefault="005B1BC5" w:rsidP="002639B0">
      <w:pPr>
        <w:ind w:left="1050" w:hangingChars="500" w:hanging="1050"/>
      </w:pPr>
      <w:r>
        <w:rPr>
          <w:rFonts w:hint="eastAsia"/>
        </w:rPr>
        <w:t>４（　　）甚五郎は右手を切られ、</w:t>
      </w:r>
      <w:r w:rsidR="002639B0">
        <w:rPr>
          <w:rFonts w:hint="eastAsia"/>
        </w:rPr>
        <w:t>左手で上手に彫刻を掘るようになってから「</w:t>
      </w:r>
      <w:r w:rsidR="002639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639B0" w:rsidRPr="002639B0">
              <w:rPr>
                <w:rFonts w:ascii="ＭＳ 明朝" w:eastAsia="ＭＳ 明朝" w:hAnsi="ＭＳ 明朝" w:hint="eastAsia"/>
                <w:sz w:val="10"/>
              </w:rPr>
              <w:t>ひだり</w:t>
            </w:r>
          </w:rt>
          <w:rubyBase>
            <w:r w:rsidR="002639B0">
              <w:rPr>
                <w:rFonts w:hint="eastAsia"/>
              </w:rPr>
              <w:t>左</w:t>
            </w:r>
          </w:rubyBase>
        </w:ruby>
      </w:r>
      <w:r w:rsidR="002639B0">
        <w:rPr>
          <w:rFonts w:hint="eastAsia"/>
        </w:rPr>
        <w:t>」</w:t>
      </w:r>
      <w:r w:rsidR="002639B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639B0" w:rsidRPr="002639B0">
              <w:rPr>
                <w:rFonts w:ascii="ＭＳ 明朝" w:eastAsia="ＭＳ 明朝" w:hAnsi="ＭＳ 明朝" w:hint="eastAsia"/>
                <w:sz w:val="10"/>
              </w:rPr>
              <w:t>じんごろう</w:t>
            </w:r>
          </w:rt>
          <w:rubyBase>
            <w:r w:rsidR="002639B0">
              <w:rPr>
                <w:rFonts w:hint="eastAsia"/>
              </w:rPr>
              <w:t>甚五郎</w:t>
            </w:r>
          </w:rubyBase>
        </w:ruby>
      </w:r>
      <w:r w:rsidR="002639B0">
        <w:rPr>
          <w:rFonts w:hint="eastAsia"/>
        </w:rPr>
        <w:t>と呼ばれるようになった。</w:t>
      </w:r>
      <w:r w:rsidR="003E7569" w:rsidRPr="003E7569">
        <w:rPr>
          <w:rFonts w:hint="eastAsia"/>
        </w:rPr>
        <w:t xml:space="preserve">　　　　　　　　　　　　　　　　　　　　　　　　</w:t>
      </w:r>
    </w:p>
    <w:p w14:paraId="74A492F7" w14:textId="77777777" w:rsidR="007B76EF" w:rsidRDefault="007B76EF" w:rsidP="001F71A8">
      <w:pPr>
        <w:rPr>
          <w:u w:val="single"/>
        </w:rPr>
      </w:pPr>
    </w:p>
    <w:p w14:paraId="0A5BC473" w14:textId="08291533" w:rsidR="004F20A9" w:rsidRPr="004F20A9" w:rsidRDefault="00702896" w:rsidP="001F71A8">
      <w:r>
        <w:rPr>
          <w:rFonts w:hint="eastAsia"/>
        </w:rPr>
        <w:t>練習９</w:t>
      </w:r>
      <w:r w:rsidR="004F20A9" w:rsidRPr="004F20A9">
        <w:rPr>
          <w:rFonts w:hint="eastAsia"/>
        </w:rPr>
        <w:t xml:space="preserve">　自分の国の有名な建物を紹介してください。</w:t>
      </w:r>
    </w:p>
    <w:p w14:paraId="0C00AAB5" w14:textId="4D248EB7" w:rsidR="004F20A9" w:rsidRPr="004F20A9" w:rsidRDefault="004F20A9" w:rsidP="001F71A8">
      <w:r w:rsidRPr="004F20A9">
        <w:rPr>
          <w:rFonts w:hint="eastAsia"/>
        </w:rPr>
        <w:t xml:space="preserve">　　　　またそれはどうして有名ですか。</w:t>
      </w:r>
    </w:p>
    <w:p w14:paraId="0E83D7D4" w14:textId="47C3B908" w:rsidR="004F20A9" w:rsidRDefault="004F20A9" w:rsidP="004F20A9">
      <w:pPr>
        <w:spacing w:line="360" w:lineRule="auto"/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　</w:t>
      </w:r>
    </w:p>
    <w:p w14:paraId="3A9E42DF" w14:textId="2C93518E" w:rsidR="004F20A9" w:rsidRDefault="004F20A9" w:rsidP="004F20A9">
      <w:pPr>
        <w:spacing w:line="360" w:lineRule="auto"/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</w:t>
      </w:r>
    </w:p>
    <w:p w14:paraId="2AAC8C67" w14:textId="2329226A" w:rsidR="004F20A9" w:rsidRDefault="004F20A9" w:rsidP="004F20A9">
      <w:pPr>
        <w:spacing w:line="360" w:lineRule="auto"/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　</w:t>
      </w:r>
    </w:p>
    <w:p w14:paraId="7C19F0CE" w14:textId="1DB89AC1" w:rsidR="004F20A9" w:rsidRDefault="004F20A9" w:rsidP="004F20A9">
      <w:pPr>
        <w:spacing w:line="360" w:lineRule="auto"/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</w:t>
      </w:r>
    </w:p>
    <w:p w14:paraId="4E15A54B" w14:textId="58979DEA" w:rsidR="004F20A9" w:rsidRDefault="004F20A9" w:rsidP="004F20A9">
      <w:pPr>
        <w:spacing w:line="360" w:lineRule="auto"/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</w:t>
      </w:r>
    </w:p>
    <w:p w14:paraId="4B920455" w14:textId="73892D90" w:rsidR="004F20A9" w:rsidRPr="004F20A9" w:rsidRDefault="004F20A9" w:rsidP="004F20A9">
      <w:pPr>
        <w:spacing w:line="360" w:lineRule="auto"/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</w:t>
      </w:r>
    </w:p>
    <w:p w14:paraId="20760AF2" w14:textId="77777777" w:rsidR="001F71A8" w:rsidRDefault="001F71A8" w:rsidP="001F71A8">
      <w:pPr>
        <w:rPr>
          <w:u w:val="single"/>
        </w:rPr>
      </w:pPr>
    </w:p>
    <w:p w14:paraId="458D73A5" w14:textId="77777777" w:rsidR="007D38B2" w:rsidRPr="003F5BB0" w:rsidRDefault="007D38B2" w:rsidP="001F71A8">
      <w:pPr>
        <w:rPr>
          <w:u w:val="single"/>
        </w:rPr>
      </w:pPr>
    </w:p>
    <w:sectPr w:rsidR="007D38B2" w:rsidRPr="003F5BB0" w:rsidSect="002D31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624" w:right="1077" w:bottom="1440" w:left="1077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7C039" w14:textId="77777777" w:rsidR="00215721" w:rsidRDefault="00215721" w:rsidP="00794028">
      <w:r>
        <w:separator/>
      </w:r>
    </w:p>
  </w:endnote>
  <w:endnote w:type="continuationSeparator" w:id="0">
    <w:p w14:paraId="4AD579C4" w14:textId="77777777" w:rsidR="00215721" w:rsidRDefault="00215721" w:rsidP="00794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E5741" w14:textId="77777777" w:rsidR="00F13917" w:rsidRDefault="00F1391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4042355"/>
      <w:docPartObj>
        <w:docPartGallery w:val="Page Numbers (Bottom of Page)"/>
        <w:docPartUnique/>
      </w:docPartObj>
    </w:sdtPr>
    <w:sdtContent>
      <w:p w14:paraId="3036F6D1" w14:textId="40DB2F17" w:rsidR="00794028" w:rsidRDefault="00F13917" w:rsidP="00F13917">
        <w:pPr>
          <w:pStyle w:val="a5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rPr>
            <w:rFonts w:hint="eastAsia"/>
          </w:rPr>
          <w:t xml:space="preserve">　　　　　　　　　　　　　　　　　　　　　　　　　　　　　　　　　</w:t>
        </w:r>
        <w:r>
          <w:rPr>
            <w:rFonts w:hint="eastAsia"/>
          </w:rPr>
          <w:t>復習</w:t>
        </w:r>
        <w:r>
          <w:rPr>
            <w:rFonts w:hint="eastAsia"/>
          </w:rPr>
          <w:t>2</w:t>
        </w:r>
      </w:p>
      <w:bookmarkStart w:id="0" w:name="_GoBack" w:displacedByCustomXml="next"/>
      <w:bookmarkEnd w:id="0" w:displacedByCustomXml="next"/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3D623" w14:textId="77777777" w:rsidR="00F13917" w:rsidRDefault="00F139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65B10" w14:textId="77777777" w:rsidR="00215721" w:rsidRDefault="00215721" w:rsidP="00794028">
      <w:r>
        <w:separator/>
      </w:r>
    </w:p>
  </w:footnote>
  <w:footnote w:type="continuationSeparator" w:id="0">
    <w:p w14:paraId="3886AEF9" w14:textId="77777777" w:rsidR="00215721" w:rsidRDefault="00215721" w:rsidP="007940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261D2" w14:textId="77777777" w:rsidR="00F13917" w:rsidRDefault="00F1391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11D25" w14:textId="15B52707" w:rsidR="00794028" w:rsidRPr="002D310D" w:rsidRDefault="002D310D" w:rsidP="002D310D">
    <w:pPr>
      <w:pStyle w:val="a3"/>
      <w:tabs>
        <w:tab w:val="clear" w:pos="4252"/>
        <w:tab w:val="clear" w:pos="8504"/>
        <w:tab w:val="center" w:pos="7299"/>
        <w:tab w:val="right" w:pos="14598"/>
      </w:tabs>
      <w:rPr>
        <w:sz w:val="18"/>
        <w:szCs w:val="18"/>
      </w:rPr>
    </w:pPr>
    <w:r>
      <w:rPr>
        <w:rFonts w:hint="eastAsia"/>
        <w:sz w:val="18"/>
        <w:szCs w:val="18"/>
        <w:lang w:val="ja-JP"/>
      </w:rPr>
      <w:t>情報を伝えよう</w:t>
    </w:r>
    <w:r>
      <w:rPr>
        <w:sz w:val="18"/>
        <w:szCs w:val="18"/>
        <w:lang w:val="ja-JP"/>
      </w:rPr>
      <w:t>Running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rFonts w:hint="eastAsia"/>
        <w:sz w:val="18"/>
        <w:szCs w:val="18"/>
      </w:rPr>
      <w:t>東洋言語学院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0DC26" w14:textId="77777777" w:rsidR="00F13917" w:rsidRDefault="00F1391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867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2F74"/>
    <w:rsid w:val="000D6903"/>
    <w:rsid w:val="001003D7"/>
    <w:rsid w:val="001240FE"/>
    <w:rsid w:val="00157894"/>
    <w:rsid w:val="001D2D92"/>
    <w:rsid w:val="001F71A8"/>
    <w:rsid w:val="00215721"/>
    <w:rsid w:val="002639B0"/>
    <w:rsid w:val="002A450B"/>
    <w:rsid w:val="002D310D"/>
    <w:rsid w:val="00303915"/>
    <w:rsid w:val="003C378C"/>
    <w:rsid w:val="003D7E10"/>
    <w:rsid w:val="003E7569"/>
    <w:rsid w:val="003F5BB0"/>
    <w:rsid w:val="00434D32"/>
    <w:rsid w:val="004858FE"/>
    <w:rsid w:val="004B1E96"/>
    <w:rsid w:val="004C5331"/>
    <w:rsid w:val="004F20A9"/>
    <w:rsid w:val="004F2C75"/>
    <w:rsid w:val="005038F8"/>
    <w:rsid w:val="00527618"/>
    <w:rsid w:val="00540217"/>
    <w:rsid w:val="00544DFD"/>
    <w:rsid w:val="00555A05"/>
    <w:rsid w:val="005A35A2"/>
    <w:rsid w:val="005B1BC5"/>
    <w:rsid w:val="00615B5E"/>
    <w:rsid w:val="00702896"/>
    <w:rsid w:val="0074717D"/>
    <w:rsid w:val="00794028"/>
    <w:rsid w:val="00796289"/>
    <w:rsid w:val="007B76EF"/>
    <w:rsid w:val="007D38B2"/>
    <w:rsid w:val="007E03DA"/>
    <w:rsid w:val="007F6D39"/>
    <w:rsid w:val="00856E3F"/>
    <w:rsid w:val="00865B31"/>
    <w:rsid w:val="00897E6E"/>
    <w:rsid w:val="00970355"/>
    <w:rsid w:val="009846A6"/>
    <w:rsid w:val="009933BF"/>
    <w:rsid w:val="00A42F60"/>
    <w:rsid w:val="00A45B0D"/>
    <w:rsid w:val="00A736C4"/>
    <w:rsid w:val="00A82887"/>
    <w:rsid w:val="00AD4A0A"/>
    <w:rsid w:val="00BE4856"/>
    <w:rsid w:val="00C8733C"/>
    <w:rsid w:val="00D72F74"/>
    <w:rsid w:val="00DB3F80"/>
    <w:rsid w:val="00E8135F"/>
    <w:rsid w:val="00EF095D"/>
    <w:rsid w:val="00F13917"/>
    <w:rsid w:val="00F31D7E"/>
    <w:rsid w:val="00F6527D"/>
    <w:rsid w:val="00FB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>
      <v:textbox inset="5.85pt,.7pt,5.85pt,.7pt"/>
    </o:shapedefaults>
    <o:shapelayout v:ext="edit">
      <o:idmap v:ext="edit" data="1"/>
    </o:shapelayout>
  </w:shapeDefaults>
  <w:decimalSymbol w:val="."/>
  <w:listSeparator w:val=","/>
  <w14:docId w14:val="7481AE7E"/>
  <w15:docId w15:val="{448A597C-0209-4610-9F9F-6A2E2BA8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402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94028"/>
  </w:style>
  <w:style w:type="paragraph" w:styleId="a5">
    <w:name w:val="footer"/>
    <w:basedOn w:val="a"/>
    <w:link w:val="a6"/>
    <w:uiPriority w:val="99"/>
    <w:unhideWhenUsed/>
    <w:rsid w:val="0079402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94028"/>
  </w:style>
  <w:style w:type="character" w:styleId="a7">
    <w:name w:val="annotation reference"/>
    <w:basedOn w:val="a0"/>
    <w:uiPriority w:val="99"/>
    <w:semiHidden/>
    <w:unhideWhenUsed/>
    <w:rsid w:val="003F5BB0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3F5BB0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3F5BB0"/>
  </w:style>
  <w:style w:type="paragraph" w:styleId="aa">
    <w:name w:val="annotation subject"/>
    <w:basedOn w:val="a8"/>
    <w:next w:val="a8"/>
    <w:link w:val="ab"/>
    <w:uiPriority w:val="99"/>
    <w:semiHidden/>
    <w:unhideWhenUsed/>
    <w:rsid w:val="003F5BB0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3F5BB0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3F5B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3F5BB0"/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uiPriority w:val="59"/>
    <w:rsid w:val="003F5BB0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4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3479CDFD8EF7428D2E3374A79C31A5" ma:contentTypeVersion="0" ma:contentTypeDescription="新しいドキュメントを作成します。" ma:contentTypeScope="" ma:versionID="d523a71a5884714d829f1cb267d8b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868EEA-81D1-4BC8-8129-F009FA9242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2C9E33-142F-4580-88F4-ED41C8A39BAE}"/>
</file>

<file path=customXml/itemProps3.xml><?xml version="1.0" encoding="utf-8"?>
<ds:datastoreItem xmlns:ds="http://schemas.openxmlformats.org/officeDocument/2006/customXml" ds:itemID="{B16D7B12-A89F-4735-BCAC-D9D144C0F01E}"/>
</file>

<file path=customXml/itemProps4.xml><?xml version="1.0" encoding="utf-8"?>
<ds:datastoreItem xmlns:ds="http://schemas.openxmlformats.org/officeDocument/2006/customXml" ds:itemID="{7AC76EC8-3C66-40BB-A079-AE093AC5A757}"/>
</file>

<file path=docProps/app.xml><?xml version="1.0" encoding="utf-8"?>
<Properties xmlns="http://schemas.openxmlformats.org/officeDocument/2006/extended-properties" xmlns:vt="http://schemas.openxmlformats.org/officeDocument/2006/docPropsVTypes">
  <Template>AB86D282</Template>
  <TotalTime>17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jikei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IKEDA</dc:creator>
  <cp:lastModifiedBy>jikei</cp:lastModifiedBy>
  <cp:revision>21</cp:revision>
  <cp:lastPrinted>2016-01-15T04:04:00Z</cp:lastPrinted>
  <dcterms:created xsi:type="dcterms:W3CDTF">2016-04-10T10:08:00Z</dcterms:created>
  <dcterms:modified xsi:type="dcterms:W3CDTF">2021-08-31T06:21:00Z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0x0101005D3479CDFD8EF7428D2E3374A79C31A5</vt:lpwstr>
  </property>
</Properties>
</file>