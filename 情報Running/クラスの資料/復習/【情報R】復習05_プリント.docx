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34B0" w14:textId="7404942A" w:rsidR="007F4DB1" w:rsidRDefault="003049D7">
      <w:pPr>
        <w:rPr>
          <w:b/>
          <w:sz w:val="24"/>
        </w:rPr>
      </w:pPr>
      <w:r>
        <w:rPr>
          <w:rFonts w:hint="eastAsia"/>
          <w:b/>
          <w:sz w:val="24"/>
        </w:rPr>
        <w:t>情報</w:t>
      </w:r>
      <w:r>
        <w:rPr>
          <w:rFonts w:hint="eastAsia"/>
          <w:b/>
          <w:sz w:val="24"/>
        </w:rPr>
        <w:t>R</w:t>
      </w:r>
      <w:r w:rsidR="00BA477D">
        <w:rPr>
          <w:rFonts w:hint="eastAsia"/>
          <w:b/>
          <w:sz w:val="24"/>
        </w:rPr>
        <w:t>u</w:t>
      </w:r>
      <w:r w:rsidR="00BA477D">
        <w:rPr>
          <w:b/>
          <w:sz w:val="24"/>
        </w:rPr>
        <w:t>nning</w:t>
      </w:r>
      <w:r>
        <w:rPr>
          <w:rFonts w:hint="eastAsia"/>
          <w:b/>
          <w:sz w:val="24"/>
        </w:rPr>
        <w:t>：復習</w:t>
      </w:r>
      <w:r w:rsidR="008611A4">
        <w:rPr>
          <w:rFonts w:hint="eastAsia"/>
          <w:b/>
          <w:sz w:val="24"/>
        </w:rPr>
        <w:t>5</w:t>
      </w:r>
    </w:p>
    <w:p w14:paraId="7A421053" w14:textId="57CA10FF" w:rsidR="003049D7" w:rsidRPr="00CD563E" w:rsidRDefault="00CD563E">
      <w:pPr>
        <w:rPr>
          <w:szCs w:val="21"/>
        </w:rPr>
      </w:pPr>
      <w:r w:rsidRPr="00CD563E">
        <w:rPr>
          <w:rFonts w:hint="eastAsia"/>
          <w:szCs w:val="21"/>
        </w:rPr>
        <w:t>【</w:t>
      </w:r>
      <w:r w:rsidR="00D029B3">
        <w:rPr>
          <w:rFonts w:hint="eastAsia"/>
          <w:szCs w:val="21"/>
        </w:rPr>
        <w:t>並列・経験</w:t>
      </w:r>
      <w:r w:rsidR="00B90771">
        <w:rPr>
          <w:rFonts w:hint="eastAsia"/>
          <w:szCs w:val="21"/>
        </w:rPr>
        <w:t>に関係する文型</w:t>
      </w:r>
      <w:r w:rsidRPr="00CD563E">
        <w:rPr>
          <w:rFonts w:hint="eastAsia"/>
          <w:szCs w:val="21"/>
        </w:rPr>
        <w:t>】</w:t>
      </w:r>
    </w:p>
    <w:p w14:paraId="5A04ED68" w14:textId="7CB65943" w:rsidR="003049D7" w:rsidRDefault="00AB280A">
      <w:pPr>
        <w:rPr>
          <w:b/>
          <w:szCs w:val="21"/>
        </w:rPr>
      </w:pPr>
      <w:r>
        <w:rPr>
          <w:rFonts w:hint="eastAsia"/>
          <w:b/>
          <w:szCs w:val="21"/>
        </w:rPr>
        <w:t>練習１</w:t>
      </w:r>
    </w:p>
    <w:p w14:paraId="5187C4E6" w14:textId="7984D630" w:rsidR="003049D7" w:rsidRDefault="00AB280A">
      <w:pPr>
        <w:rPr>
          <w:bCs/>
          <w:szCs w:val="21"/>
        </w:rPr>
      </w:pPr>
      <w:r>
        <w:rPr>
          <w:rFonts w:hint="eastAsia"/>
          <w:bCs/>
          <w:szCs w:val="21"/>
        </w:rPr>
        <w:t>１．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：石田さんは沖縄へ＿＿＿＿＿ことがありますか。</w:t>
      </w:r>
    </w:p>
    <w:p w14:paraId="5F1592BF" w14:textId="6F31D029" w:rsidR="00AB280A" w:rsidRDefault="00AB280A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　　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：ええ、３回くらいあります。</w:t>
      </w:r>
    </w:p>
    <w:p w14:paraId="39D5CBE0" w14:textId="569EB915" w:rsidR="00AB280A" w:rsidRDefault="00AB280A">
      <w:pPr>
        <w:rPr>
          <w:bCs/>
          <w:szCs w:val="21"/>
        </w:rPr>
      </w:pPr>
      <w:r>
        <w:rPr>
          <w:rFonts w:hint="eastAsia"/>
          <w:bCs/>
          <w:szCs w:val="21"/>
        </w:rPr>
        <w:t>２．土曜日には買い物へ＿＿＿＿＿、家で漫画を読んだりします。</w:t>
      </w:r>
    </w:p>
    <w:p w14:paraId="5F501B97" w14:textId="5099E9F8" w:rsidR="00AB280A" w:rsidRDefault="00AB280A" w:rsidP="00AB280A">
      <w:pPr>
        <w:ind w:left="420" w:hangingChars="200" w:hanging="420"/>
        <w:rPr>
          <w:bCs/>
          <w:szCs w:val="21"/>
        </w:rPr>
      </w:pPr>
      <w:r>
        <w:rPr>
          <w:rFonts w:hint="eastAsia"/>
          <w:bCs/>
          <w:szCs w:val="21"/>
        </w:rPr>
        <w:t>３．私は昨年、何度も旅行へ行きました。アメリカへも＿＿＿＿＿、タイやフランスへも行きました。</w:t>
      </w:r>
    </w:p>
    <w:p w14:paraId="634BBAC7" w14:textId="3BB1AE67" w:rsidR="00AB280A" w:rsidRDefault="00AB280A" w:rsidP="00AB280A">
      <w:pPr>
        <w:ind w:left="420" w:hangingChars="200" w:hanging="420"/>
        <w:rPr>
          <w:bCs/>
          <w:szCs w:val="21"/>
        </w:rPr>
      </w:pPr>
      <w:r>
        <w:rPr>
          <w:rFonts w:hint="eastAsia"/>
          <w:bCs/>
          <w:szCs w:val="21"/>
        </w:rPr>
        <w:t>４．私は最近朝ごはんを食べずに会社へ＿＿＿＿＿ことがあります。</w:t>
      </w:r>
    </w:p>
    <w:p w14:paraId="2A7C810F" w14:textId="24439E45" w:rsidR="00AB280A" w:rsidRPr="00AB280A" w:rsidRDefault="00AB280A" w:rsidP="00AB280A">
      <w:pPr>
        <w:ind w:left="420" w:hangingChars="200" w:hanging="420"/>
        <w:rPr>
          <w:bCs/>
          <w:szCs w:val="21"/>
        </w:rPr>
      </w:pPr>
      <w:r>
        <w:rPr>
          <w:rFonts w:hint="eastAsia"/>
          <w:bCs/>
          <w:szCs w:val="21"/>
        </w:rPr>
        <w:t>５．私は土曜日にはジムへ行くことが多いのですが、最近仕事が忙しくて＿＿＿＿＿こともあります。</w:t>
      </w:r>
    </w:p>
    <w:p w14:paraId="7C09CC16" w14:textId="47CDB4B4" w:rsidR="003049D7" w:rsidRDefault="003049D7">
      <w:pPr>
        <w:rPr>
          <w:b/>
          <w:szCs w:val="21"/>
        </w:rPr>
      </w:pPr>
    </w:p>
    <w:p w14:paraId="2C22741B" w14:textId="399A42FE" w:rsidR="003049D7" w:rsidRPr="00AB280A" w:rsidRDefault="00AB280A">
      <w:pPr>
        <w:rPr>
          <w:bCs/>
          <w:szCs w:val="21"/>
        </w:rPr>
      </w:pPr>
      <w:r w:rsidRPr="00AB280A">
        <w:rPr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86F5800" wp14:editId="185612C7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4181475" cy="1404620"/>
                <wp:effectExtent l="0" t="0" r="28575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8136" w14:textId="2267380B" w:rsidR="00AB280A" w:rsidRDefault="00AB280A">
                            <w:r>
                              <w:rPr>
                                <w:rFonts w:hint="eastAsia"/>
                              </w:rPr>
                              <w:t>a.</w:t>
                            </w:r>
                            <w:r>
                              <w:rPr>
                                <w:rFonts w:hint="eastAsia"/>
                              </w:rPr>
                              <w:t xml:space="preserve">行く　　</w:t>
                            </w:r>
                            <w:r>
                              <w:rPr>
                                <w:rFonts w:hint="eastAsia"/>
                              </w:rPr>
                              <w:t>b.</w:t>
                            </w:r>
                            <w:r>
                              <w:rPr>
                                <w:rFonts w:hint="eastAsia"/>
                              </w:rPr>
                              <w:t xml:space="preserve">行かない　　</w:t>
                            </w:r>
                            <w:r>
                              <w:rPr>
                                <w:rFonts w:hint="eastAsia"/>
                              </w:rPr>
                              <w:t>c.</w:t>
                            </w:r>
                            <w:r w:rsidR="009237F6">
                              <w:rPr>
                                <w:rFonts w:hint="eastAsia"/>
                              </w:rPr>
                              <w:t xml:space="preserve">行った　　</w:t>
                            </w:r>
                            <w:r w:rsidR="009237F6">
                              <w:rPr>
                                <w:rFonts w:hint="eastAsia"/>
                              </w:rPr>
                              <w:t>d.</w:t>
                            </w:r>
                            <w:r w:rsidR="009237F6">
                              <w:rPr>
                                <w:rFonts w:hint="eastAsia"/>
                              </w:rPr>
                              <w:t xml:space="preserve">行ったり　　</w:t>
                            </w:r>
                            <w:r w:rsidR="009237F6">
                              <w:rPr>
                                <w:rFonts w:hint="eastAsia"/>
                              </w:rPr>
                              <w:t>e.</w:t>
                            </w:r>
                            <w:r w:rsidR="009237F6">
                              <w:rPr>
                                <w:rFonts w:hint="eastAsia"/>
                              </w:rPr>
                              <w:t>行ったし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6F580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3.85pt;width:329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">
                <v:textbox style="mso-fit-shape-to-text:t">
                  <w:txbxContent>
                    <w:p w14:paraId="5C1D8136" w14:textId="2267380B" w:rsidR="00AB280A" w:rsidRDefault="00AB280A">
                      <w:r>
                        <w:rPr>
                          <w:rFonts w:hint="eastAsia"/>
                        </w:rPr>
                        <w:t>a.</w:t>
                      </w:r>
                      <w:r>
                        <w:rPr>
                          <w:rFonts w:hint="eastAsia"/>
                        </w:rPr>
                        <w:t xml:space="preserve">行く　　</w:t>
                      </w:r>
                      <w:r>
                        <w:rPr>
                          <w:rFonts w:hint="eastAsia"/>
                        </w:rPr>
                        <w:t>b.</w:t>
                      </w:r>
                      <w:r>
                        <w:rPr>
                          <w:rFonts w:hint="eastAsia"/>
                        </w:rPr>
                        <w:t xml:space="preserve">行かない　　</w:t>
                      </w:r>
                      <w:r>
                        <w:rPr>
                          <w:rFonts w:hint="eastAsia"/>
                        </w:rPr>
                        <w:t>c.</w:t>
                      </w:r>
                      <w:r w:rsidR="009237F6">
                        <w:rPr>
                          <w:rFonts w:hint="eastAsia"/>
                        </w:rPr>
                        <w:t xml:space="preserve">行った　　</w:t>
                      </w:r>
                      <w:r w:rsidR="009237F6">
                        <w:rPr>
                          <w:rFonts w:hint="eastAsia"/>
                        </w:rPr>
                        <w:t>d.</w:t>
                      </w:r>
                      <w:r w:rsidR="009237F6">
                        <w:rPr>
                          <w:rFonts w:hint="eastAsia"/>
                        </w:rPr>
                        <w:t xml:space="preserve">行ったり　　</w:t>
                      </w:r>
                      <w:r w:rsidR="009237F6">
                        <w:rPr>
                          <w:rFonts w:hint="eastAsia"/>
                        </w:rPr>
                        <w:t>e.</w:t>
                      </w:r>
                      <w:r w:rsidR="009237F6">
                        <w:rPr>
                          <w:rFonts w:hint="eastAsia"/>
                        </w:rPr>
                        <w:t>行ったし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997244" w14:textId="5CBC233E" w:rsidR="003049D7" w:rsidRDefault="003049D7">
      <w:pPr>
        <w:rPr>
          <w:b/>
          <w:szCs w:val="21"/>
        </w:rPr>
      </w:pPr>
    </w:p>
    <w:p w14:paraId="4DA4010F" w14:textId="27C9765D" w:rsidR="003049D7" w:rsidRDefault="003049D7">
      <w:pPr>
        <w:rPr>
          <w:b/>
          <w:szCs w:val="21"/>
        </w:rPr>
      </w:pPr>
    </w:p>
    <w:p w14:paraId="76CEA66C" w14:textId="5256C46E" w:rsidR="003049D7" w:rsidRDefault="003049D7">
      <w:pPr>
        <w:rPr>
          <w:b/>
          <w:szCs w:val="21"/>
        </w:rPr>
      </w:pPr>
    </w:p>
    <w:p w14:paraId="7BD0AB65" w14:textId="0F4C3E4D" w:rsidR="003049D7" w:rsidRDefault="003049D7">
      <w:pPr>
        <w:rPr>
          <w:b/>
          <w:szCs w:val="21"/>
        </w:rPr>
      </w:pPr>
    </w:p>
    <w:p w14:paraId="7AFEC624" w14:textId="5ED4FACE" w:rsidR="003049D7" w:rsidRDefault="001558BD">
      <w:pPr>
        <w:rPr>
          <w:b/>
          <w:szCs w:val="21"/>
        </w:rPr>
      </w:pPr>
      <w:r>
        <w:rPr>
          <w:rFonts w:hint="eastAsia"/>
          <w:b/>
          <w:szCs w:val="21"/>
        </w:rPr>
        <w:t>練習２</w:t>
      </w:r>
    </w:p>
    <w:p w14:paraId="11DBCD62" w14:textId="0020303F" w:rsidR="003049D7" w:rsidRDefault="001558BD">
      <w:pPr>
        <w:rPr>
          <w:bCs/>
          <w:szCs w:val="21"/>
        </w:rPr>
      </w:pPr>
      <w:r>
        <w:rPr>
          <w:rFonts w:hint="eastAsia"/>
          <w:bCs/>
          <w:szCs w:val="21"/>
        </w:rPr>
        <w:t>１．加藤さんはいつも明るいし、（</w:t>
      </w:r>
      <w:r>
        <w:rPr>
          <w:rFonts w:hint="eastAsia"/>
          <w:bCs/>
          <w:szCs w:val="21"/>
        </w:rPr>
        <w:t>a.</w:t>
      </w:r>
      <w:r>
        <w:rPr>
          <w:rFonts w:hint="eastAsia"/>
          <w:bCs/>
          <w:szCs w:val="21"/>
        </w:rPr>
        <w:t xml:space="preserve">よく笑います。　</w:t>
      </w:r>
      <w:r>
        <w:rPr>
          <w:rFonts w:hint="eastAsia"/>
          <w:bCs/>
          <w:szCs w:val="21"/>
        </w:rPr>
        <w:t>b.</w:t>
      </w:r>
      <w:r>
        <w:rPr>
          <w:rFonts w:hint="eastAsia"/>
          <w:bCs/>
          <w:szCs w:val="21"/>
        </w:rPr>
        <w:t>たまに暗い顔をします。）</w:t>
      </w:r>
    </w:p>
    <w:p w14:paraId="6DE79675" w14:textId="0E405CB7" w:rsidR="001558BD" w:rsidRPr="001558BD" w:rsidRDefault="001558BD" w:rsidP="001558BD">
      <w:pPr>
        <w:ind w:left="420" w:hangingChars="200" w:hanging="420"/>
        <w:rPr>
          <w:bCs/>
          <w:szCs w:val="21"/>
        </w:rPr>
      </w:pPr>
      <w:r>
        <w:rPr>
          <w:rFonts w:hint="eastAsia"/>
          <w:bCs/>
          <w:szCs w:val="21"/>
        </w:rPr>
        <w:t>２．パーティーを始める前に、友達と買い物に行ったり、花や写真を飾ったり、料理を（</w:t>
      </w:r>
      <w:r>
        <w:rPr>
          <w:rFonts w:hint="eastAsia"/>
          <w:bCs/>
          <w:szCs w:val="21"/>
        </w:rPr>
        <w:t>a.</w:t>
      </w:r>
      <w:r>
        <w:rPr>
          <w:rFonts w:hint="eastAsia"/>
          <w:bCs/>
          <w:szCs w:val="21"/>
        </w:rPr>
        <w:t xml:space="preserve">作ったりしました。　</w:t>
      </w:r>
      <w:r>
        <w:rPr>
          <w:rFonts w:hint="eastAsia"/>
          <w:bCs/>
          <w:szCs w:val="21"/>
        </w:rPr>
        <w:t>b.</w:t>
      </w:r>
      <w:r>
        <w:rPr>
          <w:rFonts w:hint="eastAsia"/>
          <w:bCs/>
          <w:szCs w:val="21"/>
        </w:rPr>
        <w:t>作りました。）</w:t>
      </w:r>
    </w:p>
    <w:p w14:paraId="460041A6" w14:textId="1099C0D9" w:rsidR="003049D7" w:rsidRDefault="001558BD">
      <w:pPr>
        <w:rPr>
          <w:bCs/>
          <w:szCs w:val="21"/>
        </w:rPr>
      </w:pPr>
      <w:r>
        <w:rPr>
          <w:rFonts w:hint="eastAsia"/>
          <w:bCs/>
          <w:szCs w:val="21"/>
        </w:rPr>
        <w:t>３</w:t>
      </w:r>
      <w:r w:rsidR="00AD7583">
        <w:rPr>
          <w:rFonts w:hint="eastAsia"/>
          <w:bCs/>
          <w:szCs w:val="21"/>
        </w:rPr>
        <w:t>．</w:t>
      </w:r>
      <w:r>
        <w:rPr>
          <w:rFonts w:hint="eastAsia"/>
          <w:bCs/>
          <w:szCs w:val="21"/>
        </w:rPr>
        <w:t>私は昨日</w:t>
      </w:r>
      <w:r w:rsidR="00AD7583">
        <w:rPr>
          <w:rFonts w:hint="eastAsia"/>
          <w:bCs/>
          <w:szCs w:val="21"/>
        </w:rPr>
        <w:t>、お好み焼きを（</w:t>
      </w:r>
      <w:r w:rsidR="00AD7583">
        <w:rPr>
          <w:rFonts w:hint="eastAsia"/>
          <w:bCs/>
          <w:szCs w:val="21"/>
        </w:rPr>
        <w:t>a.</w:t>
      </w:r>
      <w:r w:rsidR="00AD7583">
        <w:rPr>
          <w:rFonts w:hint="eastAsia"/>
          <w:bCs/>
          <w:szCs w:val="21"/>
        </w:rPr>
        <w:t xml:space="preserve">食べたことがあります。　</w:t>
      </w:r>
      <w:r w:rsidR="00AD7583">
        <w:rPr>
          <w:rFonts w:hint="eastAsia"/>
          <w:bCs/>
          <w:szCs w:val="21"/>
        </w:rPr>
        <w:t>b.</w:t>
      </w:r>
      <w:r w:rsidR="00AD7583">
        <w:rPr>
          <w:rFonts w:hint="eastAsia"/>
          <w:bCs/>
          <w:szCs w:val="21"/>
        </w:rPr>
        <w:t>食べました。）</w:t>
      </w:r>
    </w:p>
    <w:p w14:paraId="08B5D352" w14:textId="5380DDF1" w:rsidR="00AD7583" w:rsidRDefault="00AD7583" w:rsidP="00AD7583">
      <w:pPr>
        <w:ind w:left="420" w:hangingChars="200" w:hanging="420"/>
        <w:rPr>
          <w:bCs/>
          <w:szCs w:val="21"/>
        </w:rPr>
      </w:pPr>
      <w:r>
        <w:rPr>
          <w:rFonts w:hint="eastAsia"/>
          <w:bCs/>
          <w:szCs w:val="21"/>
        </w:rPr>
        <w:t>４．この道は、雨が降った後は（</w:t>
      </w:r>
      <w:r>
        <w:rPr>
          <w:rFonts w:hint="eastAsia"/>
          <w:bCs/>
          <w:szCs w:val="21"/>
        </w:rPr>
        <w:t>a.</w:t>
      </w:r>
      <w:r>
        <w:rPr>
          <w:rFonts w:hint="eastAsia"/>
          <w:bCs/>
          <w:szCs w:val="21"/>
        </w:rPr>
        <w:t xml:space="preserve">すべることが　</w:t>
      </w:r>
      <w:r>
        <w:rPr>
          <w:rFonts w:hint="eastAsia"/>
          <w:bCs/>
          <w:szCs w:val="21"/>
        </w:rPr>
        <w:t>b.</w:t>
      </w:r>
      <w:r>
        <w:rPr>
          <w:rFonts w:hint="eastAsia"/>
          <w:bCs/>
          <w:szCs w:val="21"/>
        </w:rPr>
        <w:t>すべったことが）ありますから、気を付けてくださいね。</w:t>
      </w:r>
    </w:p>
    <w:p w14:paraId="11CF4A35" w14:textId="79F1C34B" w:rsidR="00AD7583" w:rsidRDefault="00AD7583" w:rsidP="00AD7583">
      <w:pPr>
        <w:ind w:left="420" w:hangingChars="200" w:hanging="420"/>
        <w:rPr>
          <w:bCs/>
          <w:szCs w:val="21"/>
        </w:rPr>
      </w:pPr>
      <w:r>
        <w:rPr>
          <w:rFonts w:hint="eastAsia"/>
          <w:bCs/>
          <w:szCs w:val="21"/>
        </w:rPr>
        <w:t>５．私は今まで、テストで０点を（</w:t>
      </w:r>
      <w:r>
        <w:rPr>
          <w:rFonts w:hint="eastAsia"/>
          <w:bCs/>
          <w:szCs w:val="21"/>
        </w:rPr>
        <w:t>a.</w:t>
      </w:r>
      <w:r>
        <w:rPr>
          <w:rFonts w:hint="eastAsia"/>
          <w:bCs/>
          <w:szCs w:val="21"/>
        </w:rPr>
        <w:t xml:space="preserve">とることはありません。　</w:t>
      </w:r>
      <w:r>
        <w:rPr>
          <w:rFonts w:hint="eastAsia"/>
          <w:bCs/>
          <w:szCs w:val="21"/>
        </w:rPr>
        <w:t>b.</w:t>
      </w:r>
      <w:r>
        <w:rPr>
          <w:rFonts w:hint="eastAsia"/>
          <w:bCs/>
          <w:szCs w:val="21"/>
        </w:rPr>
        <w:t>とったことはありません。）</w:t>
      </w:r>
    </w:p>
    <w:p w14:paraId="6FBA15BE" w14:textId="77777777" w:rsidR="00AD7583" w:rsidRPr="001558BD" w:rsidRDefault="00AD7583">
      <w:pPr>
        <w:rPr>
          <w:bCs/>
          <w:szCs w:val="21"/>
        </w:rPr>
      </w:pPr>
    </w:p>
    <w:p w14:paraId="2BC298EF" w14:textId="1778EE0A" w:rsidR="00B90771" w:rsidRDefault="00B90771">
      <w:pPr>
        <w:rPr>
          <w:b/>
          <w:szCs w:val="21"/>
        </w:rPr>
      </w:pPr>
    </w:p>
    <w:p w14:paraId="1F9C0D44" w14:textId="12FFCC44" w:rsidR="00B90771" w:rsidRDefault="00B90771">
      <w:pPr>
        <w:rPr>
          <w:b/>
          <w:szCs w:val="21"/>
        </w:rPr>
      </w:pPr>
    </w:p>
    <w:p w14:paraId="0685EA89" w14:textId="000DD7AA" w:rsidR="003049D7" w:rsidRPr="00D029B3" w:rsidRDefault="008611A4">
      <w:pPr>
        <w:rPr>
          <w:szCs w:val="21"/>
        </w:rPr>
      </w:pPr>
      <w:r>
        <w:rPr>
          <w:rFonts w:hint="eastAsia"/>
          <w:b/>
          <w:szCs w:val="21"/>
        </w:rPr>
        <w:t>【</w:t>
      </w:r>
      <w:r w:rsidR="00FC3BF2" w:rsidRPr="00FC3BF2">
        <w:rPr>
          <w:rFonts w:hint="eastAsia"/>
          <w:szCs w:val="21"/>
        </w:rPr>
        <w:t>並列の</w:t>
      </w:r>
      <w:r w:rsidR="00FC3BF2">
        <w:rPr>
          <w:rFonts w:hint="eastAsia"/>
          <w:szCs w:val="21"/>
        </w:rPr>
        <w:t>文型の</w:t>
      </w:r>
      <w:r w:rsidR="00D029B3">
        <w:rPr>
          <w:rFonts w:hint="eastAsia"/>
          <w:szCs w:val="21"/>
        </w:rPr>
        <w:t>ポイント】</w:t>
      </w:r>
    </w:p>
    <w:p w14:paraId="11E0656A" w14:textId="05308007" w:rsidR="00D029B3" w:rsidRDefault="00D029B3">
      <w:pPr>
        <w:rPr>
          <w:szCs w:val="21"/>
        </w:rPr>
      </w:pPr>
      <w:r>
        <w:rPr>
          <w:rFonts w:hint="eastAsia"/>
          <w:szCs w:val="21"/>
        </w:rPr>
        <w:t>⑴　「～たり～たりします」　３つの使い方があります！</w:t>
      </w:r>
    </w:p>
    <w:p w14:paraId="1CAAD7A6" w14:textId="5FF33FB8" w:rsidR="00D029B3" w:rsidRDefault="00D029B3">
      <w:pPr>
        <w:rPr>
          <w:szCs w:val="21"/>
        </w:rPr>
      </w:pPr>
      <w:r>
        <w:rPr>
          <w:rFonts w:hint="eastAsia"/>
          <w:szCs w:val="21"/>
        </w:rPr>
        <w:t xml:space="preserve">　Ａ　日曜日には本を読んだり、テレビを見たりします。</w:t>
      </w:r>
    </w:p>
    <w:p w14:paraId="491E1B4B" w14:textId="0B1AD30E" w:rsidR="00D029B3" w:rsidRPr="00D029B3" w:rsidRDefault="00D029B3">
      <w:pPr>
        <w:rPr>
          <w:szCs w:val="21"/>
        </w:rPr>
      </w:pPr>
      <w:r>
        <w:rPr>
          <w:rFonts w:hint="eastAsia"/>
          <w:szCs w:val="21"/>
        </w:rPr>
        <w:t xml:space="preserve">　Ｂ　子供たちがプールから出たり入ったりしています。</w:t>
      </w:r>
    </w:p>
    <w:p w14:paraId="17A74725" w14:textId="7A61B357" w:rsidR="003049D7" w:rsidRDefault="00D029B3">
      <w:pPr>
        <w:rPr>
          <w:szCs w:val="21"/>
        </w:rPr>
      </w:pPr>
      <w:r>
        <w:rPr>
          <w:rFonts w:hint="eastAsia"/>
          <w:b/>
          <w:szCs w:val="21"/>
        </w:rPr>
        <w:t xml:space="preserve">　</w:t>
      </w:r>
      <w:r>
        <w:rPr>
          <w:rFonts w:hint="eastAsia"/>
          <w:szCs w:val="21"/>
        </w:rPr>
        <w:t>Ｃ　庭のそうじは父がしたり、母がしたり、兄がしたりします。</w:t>
      </w:r>
    </w:p>
    <w:p w14:paraId="229241CE" w14:textId="051AD799" w:rsidR="00D029B3" w:rsidRPr="00D029B3" w:rsidRDefault="00D029B3">
      <w:pPr>
        <w:rPr>
          <w:szCs w:val="21"/>
        </w:rPr>
      </w:pPr>
    </w:p>
    <w:p w14:paraId="71CDCB6A" w14:textId="3D2B427B" w:rsidR="00D029B3" w:rsidRPr="00FC3BF2" w:rsidRDefault="00D029B3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　Ａ…</w:t>
      </w:r>
    </w:p>
    <w:p w14:paraId="0820B00E" w14:textId="3FA23470" w:rsidR="00D029B3" w:rsidRPr="00FC3BF2" w:rsidRDefault="00D029B3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　Ｂ…</w:t>
      </w:r>
    </w:p>
    <w:p w14:paraId="3EEBF0E2" w14:textId="4CC278AA" w:rsidR="00D029B3" w:rsidRPr="00FC3BF2" w:rsidRDefault="00D029B3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　Ｃ…</w:t>
      </w:r>
    </w:p>
    <w:p w14:paraId="057E131F" w14:textId="112A0CC4" w:rsidR="008C6247" w:rsidRDefault="008C6247">
      <w:pPr>
        <w:rPr>
          <w:b/>
          <w:szCs w:val="21"/>
        </w:rPr>
      </w:pPr>
    </w:p>
    <w:p w14:paraId="15386DEF" w14:textId="5C1CEEF8" w:rsidR="00D029B3" w:rsidRPr="00D029B3" w:rsidRDefault="00D029B3">
      <w:pPr>
        <w:rPr>
          <w:szCs w:val="21"/>
        </w:rPr>
      </w:pPr>
      <w:r>
        <w:rPr>
          <w:rFonts w:hint="eastAsia"/>
          <w:szCs w:val="21"/>
        </w:rPr>
        <w:t>練習１：次の文章はＡ～Ｃのどの文章と同じ使い方ですか？</w:t>
      </w:r>
    </w:p>
    <w:p w14:paraId="4E2852CC" w14:textId="08B8521A" w:rsidR="008C6247" w:rsidRDefault="00D029B3">
      <w:pPr>
        <w:rPr>
          <w:szCs w:val="21"/>
        </w:rPr>
      </w:pPr>
      <w:r>
        <w:rPr>
          <w:rFonts w:hint="eastAsia"/>
          <w:szCs w:val="21"/>
        </w:rPr>
        <w:t xml:space="preserve">①夕食の時間は７時だったり８時だったりして決まっていません。（　</w:t>
      </w:r>
      <w:r w:rsidR="00BC74B7">
        <w:rPr>
          <w:rFonts w:hint="eastAsia"/>
          <w:color w:val="FF0000"/>
          <w:szCs w:val="21"/>
        </w:rPr>
        <w:t xml:space="preserve">　</w:t>
      </w:r>
      <w:r>
        <w:rPr>
          <w:rFonts w:hint="eastAsia"/>
          <w:szCs w:val="21"/>
        </w:rPr>
        <w:t xml:space="preserve">　）　</w:t>
      </w:r>
    </w:p>
    <w:p w14:paraId="54E9B3C0" w14:textId="5194F435" w:rsidR="00D029B3" w:rsidRDefault="00D029B3">
      <w:pPr>
        <w:rPr>
          <w:szCs w:val="21"/>
        </w:rPr>
      </w:pPr>
      <w:r>
        <w:rPr>
          <w:rFonts w:hint="eastAsia"/>
          <w:szCs w:val="21"/>
        </w:rPr>
        <w:t>②あの人は門の前を行ったり来たりしています。</w:t>
      </w:r>
      <w:r w:rsidR="00BC74B7">
        <w:rPr>
          <w:rFonts w:hint="eastAsia"/>
          <w:szCs w:val="21"/>
        </w:rPr>
        <w:t xml:space="preserve">（　</w:t>
      </w:r>
      <w:r w:rsidR="00BC74B7">
        <w:rPr>
          <w:rFonts w:hint="eastAsia"/>
          <w:color w:val="FF0000"/>
          <w:szCs w:val="21"/>
        </w:rPr>
        <w:t xml:space="preserve">　</w:t>
      </w:r>
      <w:r w:rsidR="00BC74B7">
        <w:rPr>
          <w:rFonts w:hint="eastAsia"/>
          <w:szCs w:val="21"/>
        </w:rPr>
        <w:t xml:space="preserve">　）</w:t>
      </w:r>
    </w:p>
    <w:p w14:paraId="76C27208" w14:textId="1A6A56CC" w:rsidR="00DC5C34" w:rsidRDefault="00D029B3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③</w:t>
      </w:r>
      <w:r w:rsidR="00DC5C34">
        <w:rPr>
          <w:rFonts w:ascii="ＭＳ 明朝" w:eastAsia="ＭＳ 明朝" w:hAnsi="ＭＳ 明朝" w:cs="ＭＳ 明朝" w:hint="eastAsia"/>
          <w:szCs w:val="21"/>
        </w:rPr>
        <w:t>公園で子供たちがサッカーをしたり、野球をしたりしています。</w:t>
      </w:r>
      <w:r w:rsidR="00BC74B7">
        <w:rPr>
          <w:rFonts w:hint="eastAsia"/>
          <w:szCs w:val="21"/>
        </w:rPr>
        <w:t xml:space="preserve">（　</w:t>
      </w:r>
      <w:r w:rsidR="00BC74B7">
        <w:rPr>
          <w:rFonts w:hint="eastAsia"/>
          <w:color w:val="FF0000"/>
          <w:szCs w:val="21"/>
        </w:rPr>
        <w:t xml:space="preserve">　</w:t>
      </w:r>
      <w:r w:rsidR="00BC74B7">
        <w:rPr>
          <w:rFonts w:hint="eastAsia"/>
          <w:szCs w:val="21"/>
        </w:rPr>
        <w:t xml:space="preserve">　）</w:t>
      </w:r>
    </w:p>
    <w:p w14:paraId="328ED831" w14:textId="52032169" w:rsidR="00DC5C34" w:rsidRPr="00DC5C34" w:rsidRDefault="00DC5C34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④退院してから１週間くらいはずっと寝たり起きたりしていました。</w:t>
      </w:r>
      <w:r w:rsidR="00BC74B7">
        <w:rPr>
          <w:rFonts w:hint="eastAsia"/>
          <w:szCs w:val="21"/>
        </w:rPr>
        <w:t xml:space="preserve">（　</w:t>
      </w:r>
      <w:r w:rsidR="00BC74B7">
        <w:rPr>
          <w:rFonts w:hint="eastAsia"/>
          <w:color w:val="FF0000"/>
          <w:szCs w:val="21"/>
        </w:rPr>
        <w:t xml:space="preserve">　</w:t>
      </w:r>
      <w:r w:rsidR="00BC74B7">
        <w:rPr>
          <w:rFonts w:hint="eastAsia"/>
          <w:szCs w:val="21"/>
        </w:rPr>
        <w:t xml:space="preserve">　）</w:t>
      </w:r>
      <w:r>
        <w:rPr>
          <w:rFonts w:hint="eastAsia"/>
          <w:szCs w:val="21"/>
        </w:rPr>
        <w:t xml:space="preserve">　</w:t>
      </w:r>
    </w:p>
    <w:p w14:paraId="3A1193B6" w14:textId="053FA254" w:rsidR="008C6247" w:rsidRDefault="00DC5C34">
      <w:pPr>
        <w:rPr>
          <w:szCs w:val="21"/>
        </w:rPr>
      </w:pPr>
      <w:r w:rsidRPr="00DC5C34">
        <w:rPr>
          <w:rFonts w:ascii="ＭＳ 明朝" w:eastAsia="ＭＳ 明朝" w:hAnsi="ＭＳ 明朝" w:cs="ＭＳ 明朝" w:hint="eastAsia"/>
          <w:szCs w:val="21"/>
        </w:rPr>
        <w:t>⑤</w:t>
      </w:r>
      <w:r>
        <w:rPr>
          <w:rFonts w:ascii="ＭＳ 明朝" w:eastAsia="ＭＳ 明朝" w:hAnsi="ＭＳ 明朝" w:cs="ＭＳ 明朝" w:hint="eastAsia"/>
          <w:szCs w:val="21"/>
        </w:rPr>
        <w:t>この頃暑かったり、寒かったりして、気温が安定しません。</w:t>
      </w:r>
      <w:r w:rsidR="00BC74B7">
        <w:rPr>
          <w:rFonts w:hint="eastAsia"/>
          <w:szCs w:val="21"/>
        </w:rPr>
        <w:t xml:space="preserve">（　</w:t>
      </w:r>
      <w:r w:rsidR="00BC74B7">
        <w:rPr>
          <w:rFonts w:hint="eastAsia"/>
          <w:color w:val="FF0000"/>
          <w:szCs w:val="21"/>
        </w:rPr>
        <w:t xml:space="preserve">　</w:t>
      </w:r>
      <w:r w:rsidR="00BC74B7">
        <w:rPr>
          <w:rFonts w:hint="eastAsia"/>
          <w:szCs w:val="21"/>
        </w:rPr>
        <w:t xml:space="preserve">　）</w:t>
      </w:r>
      <w:r>
        <w:rPr>
          <w:rFonts w:hint="eastAsia"/>
          <w:szCs w:val="21"/>
        </w:rPr>
        <w:t xml:space="preserve">　</w:t>
      </w:r>
    </w:p>
    <w:p w14:paraId="1CEC08C2" w14:textId="294A75A8" w:rsidR="00DC5C34" w:rsidRDefault="00DC5C34" w:rsidP="00DC5C34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⑥学校で勉強したり、友達と話したりするのはたのしいです。</w:t>
      </w:r>
      <w:r w:rsidR="00BC74B7">
        <w:rPr>
          <w:rFonts w:hint="eastAsia"/>
          <w:szCs w:val="21"/>
        </w:rPr>
        <w:t xml:space="preserve">（　</w:t>
      </w:r>
      <w:r w:rsidR="00BC74B7">
        <w:rPr>
          <w:rFonts w:hint="eastAsia"/>
          <w:color w:val="FF0000"/>
          <w:szCs w:val="21"/>
        </w:rPr>
        <w:t xml:space="preserve">　</w:t>
      </w:r>
      <w:r w:rsidR="00BC74B7">
        <w:rPr>
          <w:rFonts w:hint="eastAsia"/>
          <w:szCs w:val="21"/>
        </w:rPr>
        <w:t xml:space="preserve">　）</w:t>
      </w:r>
    </w:p>
    <w:p w14:paraId="0AC4FE2F" w14:textId="2618CA21" w:rsidR="00DC5C34" w:rsidRDefault="00DC5C34">
      <w:pPr>
        <w:rPr>
          <w:szCs w:val="21"/>
        </w:rPr>
      </w:pPr>
    </w:p>
    <w:p w14:paraId="1BD95A39" w14:textId="2F6FCD3A" w:rsidR="00FC3BF2" w:rsidRDefault="00DC5C34" w:rsidP="00FC3BF2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⑵</w:t>
      </w:r>
      <w:r w:rsidR="00FC3BF2">
        <w:rPr>
          <w:rFonts w:ascii="ＭＳ 明朝" w:eastAsia="ＭＳ 明朝" w:hAnsi="ＭＳ 明朝" w:cs="ＭＳ 明朝" w:hint="eastAsia"/>
          <w:szCs w:val="21"/>
        </w:rPr>
        <w:t xml:space="preserve">　「～も…し、～も…」の使い方</w:t>
      </w:r>
    </w:p>
    <w:p w14:paraId="6F20F213" w14:textId="6E12FCA0" w:rsidR="00FC3BF2" w:rsidRDefault="00FC3BF2" w:rsidP="00FC3BF2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この服はデザインもいいし、色もいいです。→デザイン</w:t>
      </w:r>
      <w:r w:rsidR="00BC74B7">
        <w:rPr>
          <w:rFonts w:ascii="ＭＳ 明朝" w:eastAsia="ＭＳ 明朝" w:hAnsi="ＭＳ 明朝" w:cs="ＭＳ 明朝" w:hint="eastAsia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 xml:space="preserve">　</w:t>
      </w:r>
      <w:r w:rsidR="00BC74B7">
        <w:rPr>
          <w:rFonts w:ascii="ＭＳ 明朝" w:eastAsia="ＭＳ 明朝" w:hAnsi="ＭＳ 明朝" w:cs="ＭＳ 明朝" w:hint="eastAsia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色</w:t>
      </w:r>
      <w:r w:rsidR="00BC74B7">
        <w:rPr>
          <w:rFonts w:ascii="ＭＳ 明朝" w:eastAsia="ＭＳ 明朝" w:hAnsi="ＭＳ 明朝" w:cs="ＭＳ 明朝" w:hint="eastAsia"/>
          <w:color w:val="FF0000"/>
          <w:szCs w:val="21"/>
        </w:rPr>
        <w:t xml:space="preserve">　</w:t>
      </w:r>
    </w:p>
    <w:p w14:paraId="192753D5" w14:textId="69727DC9" w:rsidR="00FC3BF2" w:rsidRDefault="00FC3BF2" w:rsidP="00FC3BF2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この服はデザインも悪いし、色も汚いです。→デザイン</w:t>
      </w:r>
      <w:r w:rsidR="00BC74B7">
        <w:rPr>
          <w:rFonts w:ascii="ＭＳ 明朝" w:eastAsia="ＭＳ 明朝" w:hAnsi="ＭＳ 明朝" w:cs="ＭＳ 明朝" w:hint="eastAsia"/>
          <w:color w:val="FF0000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 xml:space="preserve">　</w:t>
      </w:r>
      <w:r w:rsidR="00BC74B7">
        <w:rPr>
          <w:rFonts w:ascii="ＭＳ 明朝" w:eastAsia="ＭＳ 明朝" w:hAnsi="ＭＳ 明朝" w:cs="ＭＳ 明朝" w:hint="eastAsia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色</w:t>
      </w:r>
    </w:p>
    <w:p w14:paraId="0A239F1F" w14:textId="139C0C15" w:rsidR="00FC3BF2" w:rsidRDefault="00FC3BF2" w:rsidP="00FC3BF2">
      <w:pPr>
        <w:rPr>
          <w:rFonts w:ascii="ＭＳ 明朝" w:eastAsia="ＭＳ 明朝" w:hAnsi="ＭＳ 明朝" w:cs="ＭＳ 明朝"/>
          <w:szCs w:val="21"/>
        </w:rPr>
      </w:pPr>
    </w:p>
    <w:p w14:paraId="64882E5C" w14:textId="50FDEAC8" w:rsidR="00FC3BF2" w:rsidRDefault="00FC3BF2" w:rsidP="00FC3BF2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練習２：「～も…し、～も…」を使って書いてください。</w:t>
      </w:r>
    </w:p>
    <w:p w14:paraId="3824CA4E" w14:textId="1D9CB1F8" w:rsidR="00FC3BF2" w:rsidRDefault="00FC3BF2" w:rsidP="00FC3BF2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①　私のアパート　家賃やすい＆駅から近い</w:t>
      </w:r>
    </w:p>
    <w:p w14:paraId="041CC1FA" w14:textId="41537CD3" w:rsidR="00FC3BF2" w:rsidRPr="00FC3BF2" w:rsidRDefault="00FC3BF2" w:rsidP="00FC3BF2">
      <w:pPr>
        <w:rPr>
          <w:rFonts w:ascii="ＭＳ 明朝" w:eastAsia="ＭＳ 明朝" w:hAnsi="ＭＳ 明朝" w:cs="ＭＳ 明朝"/>
          <w:szCs w:val="21"/>
          <w:u w:val="single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→</w:t>
      </w:r>
      <w:r>
        <w:rPr>
          <w:rFonts w:ascii="ＭＳ 明朝" w:eastAsia="ＭＳ 明朝" w:hAnsi="ＭＳ 明朝" w:cs="ＭＳ 明朝" w:hint="eastAsia"/>
          <w:szCs w:val="21"/>
          <w:u w:val="single"/>
        </w:rPr>
        <w:t xml:space="preserve">　　　　　　　　　　　　　　　　　　　　　　　　　　　　　　　　　</w:t>
      </w:r>
    </w:p>
    <w:p w14:paraId="330460CA" w14:textId="4EAB2BD4" w:rsidR="00FC3BF2" w:rsidRDefault="00FC3BF2" w:rsidP="00FC3BF2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②　昨日　区民館へ行った＆図書館へ行った</w:t>
      </w:r>
    </w:p>
    <w:p w14:paraId="17BD3577" w14:textId="7038B229" w:rsidR="00FC3BF2" w:rsidRPr="00FC3BF2" w:rsidRDefault="00FC3BF2" w:rsidP="00FC3BF2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 xml:space="preserve">　→</w:t>
      </w:r>
      <w:r>
        <w:rPr>
          <w:rFonts w:ascii="ＭＳ 明朝" w:eastAsia="ＭＳ 明朝" w:hAnsi="ＭＳ 明朝" w:cs="ＭＳ 明朝" w:hint="eastAsia"/>
          <w:szCs w:val="21"/>
          <w:u w:val="single"/>
        </w:rPr>
        <w:t xml:space="preserve">　　　　　　　　　　　　　　　　　　　　　　　　　　　　　　　　　</w:t>
      </w:r>
    </w:p>
    <w:p w14:paraId="106B5F92" w14:textId="3CB3202D" w:rsidR="00FC3BF2" w:rsidRPr="00D029B3" w:rsidRDefault="00FC3BF2" w:rsidP="00FC3BF2">
      <w:pPr>
        <w:rPr>
          <w:szCs w:val="21"/>
        </w:rPr>
      </w:pPr>
      <w:r>
        <w:rPr>
          <w:rFonts w:hint="eastAsia"/>
          <w:b/>
          <w:szCs w:val="21"/>
        </w:rPr>
        <w:lastRenderedPageBreak/>
        <w:t>【</w:t>
      </w:r>
      <w:r>
        <w:rPr>
          <w:rFonts w:hint="eastAsia"/>
          <w:szCs w:val="21"/>
        </w:rPr>
        <w:t>経験</w:t>
      </w:r>
      <w:r w:rsidRPr="00FC3BF2">
        <w:rPr>
          <w:rFonts w:hint="eastAsia"/>
          <w:szCs w:val="21"/>
        </w:rPr>
        <w:t>の</w:t>
      </w:r>
      <w:r>
        <w:rPr>
          <w:rFonts w:hint="eastAsia"/>
          <w:szCs w:val="21"/>
        </w:rPr>
        <w:t>文型のポイント】</w:t>
      </w:r>
    </w:p>
    <w:p w14:paraId="270F2996" w14:textId="30BC00EA" w:rsidR="008C6247" w:rsidRDefault="00FC3BF2" w:rsidP="00A369CD">
      <w:pPr>
        <w:rPr>
          <w:b/>
          <w:szCs w:val="21"/>
        </w:rPr>
      </w:pPr>
      <w:r>
        <w:rPr>
          <w:rFonts w:hint="eastAsia"/>
          <w:szCs w:val="21"/>
        </w:rPr>
        <w:t>⑴</w:t>
      </w:r>
      <w:r w:rsidR="00A369CD">
        <w:rPr>
          <w:rFonts w:hint="eastAsia"/>
          <w:szCs w:val="21"/>
        </w:rPr>
        <w:t xml:space="preserve">　Ｖた＋ことがあります　ＶＳ　Ｖ辞書＋ことがあります</w:t>
      </w:r>
    </w:p>
    <w:p w14:paraId="24C7AF44" w14:textId="09462C29" w:rsidR="008C6247" w:rsidRDefault="00A369CD">
      <w:pPr>
        <w:rPr>
          <w:szCs w:val="21"/>
        </w:rPr>
      </w:pPr>
      <w:r>
        <w:rPr>
          <w:rFonts w:hint="eastAsia"/>
          <w:b/>
          <w:szCs w:val="21"/>
        </w:rPr>
        <w:t xml:space="preserve">　</w:t>
      </w:r>
      <w:r>
        <w:rPr>
          <w:rFonts w:hint="eastAsia"/>
          <w:szCs w:val="21"/>
        </w:rPr>
        <w:t>Ａ　私は３年前に１度日本へ来たことがあります。</w:t>
      </w:r>
    </w:p>
    <w:p w14:paraId="09ECF10A" w14:textId="7BE22E03" w:rsidR="00A369CD" w:rsidRPr="00A369CD" w:rsidRDefault="00A369CD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　→</w:t>
      </w:r>
    </w:p>
    <w:p w14:paraId="6418D1D2" w14:textId="7D964BF5" w:rsidR="00A369CD" w:rsidRDefault="00A369CD" w:rsidP="00A369CD">
      <w:pPr>
        <w:rPr>
          <w:szCs w:val="21"/>
        </w:rPr>
      </w:pPr>
      <w:r>
        <w:rPr>
          <w:rFonts w:hint="eastAsia"/>
          <w:szCs w:val="21"/>
        </w:rPr>
        <w:t xml:space="preserve">　Ｂ　会社まで近いので、時々自転車で行くことがあります。</w:t>
      </w:r>
    </w:p>
    <w:p w14:paraId="5E80E94A" w14:textId="2F0C2D7D" w:rsidR="00A369CD" w:rsidRPr="00A369CD" w:rsidRDefault="00A369CD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　→</w:t>
      </w:r>
    </w:p>
    <w:p w14:paraId="37ECDDBA" w14:textId="1502F560" w:rsidR="008C6247" w:rsidRDefault="008C6247">
      <w:pPr>
        <w:rPr>
          <w:b/>
          <w:szCs w:val="21"/>
        </w:rPr>
      </w:pPr>
    </w:p>
    <w:p w14:paraId="2D8C1E52" w14:textId="2F9C762B" w:rsidR="008C6247" w:rsidRDefault="00A369CD">
      <w:pPr>
        <w:rPr>
          <w:szCs w:val="21"/>
        </w:rPr>
      </w:pPr>
      <w:r>
        <w:rPr>
          <w:rFonts w:hint="eastAsia"/>
          <w:szCs w:val="21"/>
        </w:rPr>
        <w:t>⑵　次の文章は正しいですか。</w:t>
      </w:r>
    </w:p>
    <w:p w14:paraId="206E1276" w14:textId="7668D597" w:rsidR="00A369CD" w:rsidRDefault="00A369CD">
      <w:pPr>
        <w:rPr>
          <w:szCs w:val="21"/>
        </w:rPr>
      </w:pPr>
      <w:r>
        <w:rPr>
          <w:rFonts w:hint="eastAsia"/>
          <w:szCs w:val="21"/>
        </w:rPr>
        <w:t xml:space="preserve">　①　私はおととい、さしみをたべたことがあります。（　</w:t>
      </w:r>
      <w:r w:rsidR="00BC74B7">
        <w:rPr>
          <w:rFonts w:hint="eastAsia"/>
          <w:color w:val="FF0000"/>
          <w:szCs w:val="21"/>
        </w:rPr>
        <w:t xml:space="preserve">　</w:t>
      </w:r>
      <w:r>
        <w:rPr>
          <w:rFonts w:hint="eastAsia"/>
          <w:szCs w:val="21"/>
        </w:rPr>
        <w:t xml:space="preserve">　）</w:t>
      </w:r>
    </w:p>
    <w:p w14:paraId="1AD3C77D" w14:textId="0782A1B4" w:rsidR="00A369CD" w:rsidRDefault="00A369CD">
      <w:pPr>
        <w:rPr>
          <w:szCs w:val="21"/>
        </w:rPr>
      </w:pPr>
      <w:r>
        <w:rPr>
          <w:rFonts w:hint="eastAsia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 xml:space="preserve">②　私は毎日学校に行く前にコンビニに行ったことがあります。（　</w:t>
      </w:r>
      <w:r w:rsidR="00BC74B7">
        <w:rPr>
          <w:rFonts w:ascii="ＭＳ 明朝" w:eastAsia="ＭＳ 明朝" w:hAnsi="ＭＳ 明朝" w:cs="ＭＳ 明朝" w:hint="eastAsia"/>
          <w:color w:val="FF0000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 xml:space="preserve">　）</w:t>
      </w:r>
    </w:p>
    <w:p w14:paraId="766C41C2" w14:textId="50C0E480" w:rsidR="00A369CD" w:rsidRDefault="00A369CD">
      <w:pPr>
        <w:rPr>
          <w:szCs w:val="21"/>
        </w:rPr>
      </w:pPr>
      <w:r>
        <w:rPr>
          <w:rFonts w:hint="eastAsia"/>
          <w:szCs w:val="21"/>
        </w:rPr>
        <w:t xml:space="preserve">　③　あの人は私があいさつをしても返事をすることがありません。（　</w:t>
      </w:r>
      <w:r w:rsidR="00BC74B7">
        <w:rPr>
          <w:rFonts w:hint="eastAsia"/>
          <w:color w:val="FF0000"/>
          <w:szCs w:val="21"/>
        </w:rPr>
        <w:t xml:space="preserve">　</w:t>
      </w:r>
      <w:r>
        <w:rPr>
          <w:rFonts w:hint="eastAsia"/>
          <w:szCs w:val="21"/>
        </w:rPr>
        <w:t xml:space="preserve">　）</w:t>
      </w:r>
    </w:p>
    <w:p w14:paraId="1CDABB1B" w14:textId="0E48B7F4" w:rsidR="00A369CD" w:rsidRDefault="00A369CD">
      <w:pPr>
        <w:rPr>
          <w:szCs w:val="21"/>
        </w:rPr>
      </w:pPr>
    </w:p>
    <w:p w14:paraId="16C5C783" w14:textId="0139ECC1" w:rsidR="00A369CD" w:rsidRPr="00A369CD" w:rsidRDefault="00A369CD">
      <w:pPr>
        <w:rPr>
          <w:color w:val="FF0000"/>
          <w:szCs w:val="21"/>
        </w:rPr>
      </w:pPr>
      <w:r>
        <w:rPr>
          <w:rFonts w:hint="eastAsia"/>
          <w:szCs w:val="21"/>
        </w:rPr>
        <w:t>⇒</w:t>
      </w:r>
    </w:p>
    <w:p w14:paraId="7352F934" w14:textId="263C6183" w:rsidR="00A369CD" w:rsidRPr="00A369CD" w:rsidRDefault="00A369CD">
      <w:pPr>
        <w:rPr>
          <w:color w:val="FF0000"/>
          <w:szCs w:val="21"/>
        </w:rPr>
      </w:pPr>
      <w:r w:rsidRPr="00A369CD">
        <w:rPr>
          <w:rFonts w:hint="eastAsia"/>
          <w:color w:val="FF0000"/>
          <w:szCs w:val="21"/>
        </w:rPr>
        <w:t xml:space="preserve">　</w:t>
      </w:r>
    </w:p>
    <w:p w14:paraId="2775611D" w14:textId="7575974F" w:rsidR="00A369CD" w:rsidRPr="00A369CD" w:rsidRDefault="00A369CD">
      <w:pPr>
        <w:rPr>
          <w:color w:val="FF0000"/>
          <w:szCs w:val="21"/>
        </w:rPr>
      </w:pPr>
      <w:r w:rsidRPr="00A369CD">
        <w:rPr>
          <w:rFonts w:hint="eastAsia"/>
          <w:color w:val="FF0000"/>
          <w:szCs w:val="21"/>
        </w:rPr>
        <w:t xml:space="preserve">　</w:t>
      </w:r>
    </w:p>
    <w:p w14:paraId="24D84E3C" w14:textId="712FC654" w:rsidR="008C6247" w:rsidRPr="00604E0D" w:rsidRDefault="00A369CD">
      <w:pPr>
        <w:rPr>
          <w:color w:val="FF0000"/>
          <w:szCs w:val="21"/>
        </w:rPr>
      </w:pPr>
      <w:r w:rsidRPr="00A369CD">
        <w:rPr>
          <w:rFonts w:hint="eastAsia"/>
          <w:color w:val="FF0000"/>
          <w:szCs w:val="21"/>
        </w:rPr>
        <w:t xml:space="preserve">　　</w:t>
      </w:r>
    </w:p>
    <w:p w14:paraId="1E9B5BD2" w14:textId="58629C1D" w:rsidR="00AD7583" w:rsidRDefault="00AD7583">
      <w:pPr>
        <w:rPr>
          <w:b/>
          <w:szCs w:val="21"/>
        </w:rPr>
      </w:pPr>
      <w:r>
        <w:rPr>
          <w:rFonts w:hint="eastAsia"/>
          <w:b/>
          <w:szCs w:val="21"/>
        </w:rPr>
        <w:t>練習３</w:t>
      </w:r>
      <w:r w:rsidR="00025121">
        <w:rPr>
          <w:rFonts w:hint="eastAsia"/>
          <w:b/>
          <w:szCs w:val="21"/>
        </w:rPr>
        <w:t xml:space="preserve">　（　　）内の言葉を適当な形にして書きなさい。</w:t>
      </w:r>
    </w:p>
    <w:p w14:paraId="53D5BF54" w14:textId="0B632517" w:rsidR="00AD7583" w:rsidRDefault="00AD7583" w:rsidP="00025121">
      <w:pPr>
        <w:ind w:left="420" w:hangingChars="200" w:hanging="420"/>
        <w:rPr>
          <w:bCs/>
          <w:szCs w:val="21"/>
        </w:rPr>
      </w:pPr>
      <w:r w:rsidRPr="00AD7583">
        <w:rPr>
          <w:rFonts w:hint="eastAsia"/>
          <w:bCs/>
          <w:szCs w:val="21"/>
        </w:rPr>
        <w:t>１．</w:t>
      </w:r>
      <w:r w:rsidR="00025121">
        <w:rPr>
          <w:rFonts w:hint="eastAsia"/>
          <w:bCs/>
          <w:szCs w:val="21"/>
        </w:rPr>
        <w:t>今日は雨が＿＿＿＿＿、＿＿＿＿＿していて、洗濯物が乾かなかった。（降る・</w:t>
      </w:r>
      <w:r w:rsidR="00025121">
        <w:rPr>
          <w:bCs/>
          <w:szCs w:val="21"/>
        </w:rPr>
        <w:ruby>
          <w:rubyPr>
            <w:rubyAlign w:val="distributeSpace"/>
            <w:hps w:val="16"/>
            <w:hpsRaise w:val="18"/>
            <w:hpsBaseText w:val="21"/>
            <w:lid w:val="ja-JP"/>
          </w:rubyPr>
          <w:rt>
            <w:r w:rsidR="00025121" w:rsidRPr="00025121">
              <w:rPr>
                <w:rFonts w:ascii="ＭＳ 明朝" w:eastAsia="ＭＳ 明朝" w:hAnsi="ＭＳ 明朝" w:hint="eastAsia"/>
                <w:bCs/>
                <w:sz w:val="16"/>
                <w:szCs w:val="21"/>
              </w:rPr>
              <w:t>や</w:t>
            </w:r>
          </w:rt>
          <w:rubyBase>
            <w:r w:rsidR="00025121">
              <w:rPr>
                <w:rFonts w:hint="eastAsia"/>
                <w:bCs/>
                <w:szCs w:val="21"/>
              </w:rPr>
              <w:t>止</w:t>
            </w:r>
          </w:rubyBase>
        </w:ruby>
      </w:r>
      <w:r w:rsidR="00025121">
        <w:rPr>
          <w:rFonts w:hint="eastAsia"/>
          <w:bCs/>
          <w:szCs w:val="21"/>
        </w:rPr>
        <w:t>む）</w:t>
      </w:r>
    </w:p>
    <w:p w14:paraId="75928F09" w14:textId="7DB1518B" w:rsidR="00025121" w:rsidRDefault="00025121" w:rsidP="00025121">
      <w:pPr>
        <w:ind w:left="420" w:hangingChars="200" w:hanging="420"/>
        <w:rPr>
          <w:bCs/>
          <w:szCs w:val="21"/>
        </w:rPr>
      </w:pPr>
      <w:r>
        <w:rPr>
          <w:rFonts w:hint="eastAsia"/>
          <w:bCs/>
          <w:szCs w:val="21"/>
        </w:rPr>
        <w:t>２．先週、旅行に行きました。天気も＿＿＿し、食べ物もおいしかったです。（いい）</w:t>
      </w:r>
    </w:p>
    <w:p w14:paraId="1692375C" w14:textId="38DC2E99" w:rsidR="00025121" w:rsidRDefault="00025121" w:rsidP="00025121">
      <w:pPr>
        <w:ind w:left="420" w:hangingChars="200" w:hanging="420"/>
        <w:rPr>
          <w:bCs/>
          <w:szCs w:val="21"/>
        </w:rPr>
      </w:pPr>
      <w:r>
        <w:rPr>
          <w:rFonts w:hint="eastAsia"/>
          <w:bCs/>
          <w:szCs w:val="21"/>
        </w:rPr>
        <w:t>３．おっ、このイラスト、どこかで＿＿＿ことがあるぞ。（見る）</w:t>
      </w:r>
    </w:p>
    <w:p w14:paraId="71F4819D" w14:textId="2A7D053A" w:rsidR="00025121" w:rsidRDefault="00025121" w:rsidP="00025121">
      <w:pPr>
        <w:ind w:left="420" w:hangingChars="200" w:hanging="420"/>
        <w:rPr>
          <w:bCs/>
          <w:szCs w:val="21"/>
        </w:rPr>
      </w:pPr>
      <w:r>
        <w:rPr>
          <w:rFonts w:hint="eastAsia"/>
          <w:bCs/>
          <w:szCs w:val="21"/>
        </w:rPr>
        <w:t>４．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：日曜日はいつも家にいますか。</w:t>
      </w:r>
    </w:p>
    <w:p w14:paraId="7326ED5A" w14:textId="7413F6E6" w:rsidR="00025121" w:rsidRDefault="00025121" w:rsidP="00025121">
      <w:pPr>
        <w:ind w:left="630" w:hangingChars="300" w:hanging="630"/>
        <w:rPr>
          <w:bCs/>
          <w:szCs w:val="21"/>
        </w:rPr>
      </w:pPr>
      <w:r>
        <w:rPr>
          <w:rFonts w:hint="eastAsia"/>
          <w:bCs/>
          <w:szCs w:val="21"/>
        </w:rPr>
        <w:t xml:space="preserve">　　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：いいえ、＿＿＿＿こともあります。その時は携帯に電話してください。（いる）</w:t>
      </w:r>
    </w:p>
    <w:p w14:paraId="3CF3CF04" w14:textId="7D45D176" w:rsidR="00025121" w:rsidRDefault="00025121" w:rsidP="00025121">
      <w:pPr>
        <w:ind w:left="735" w:hangingChars="350" w:hanging="735"/>
        <w:rPr>
          <w:bCs/>
          <w:szCs w:val="21"/>
        </w:rPr>
      </w:pPr>
      <w:r>
        <w:rPr>
          <w:rFonts w:hint="eastAsia"/>
          <w:bCs/>
          <w:szCs w:val="21"/>
        </w:rPr>
        <w:t xml:space="preserve">　　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：私も日曜日は＿＿＿＿＿ことがあります。その時は同じように電話してください。（出かける）</w:t>
      </w:r>
    </w:p>
    <w:p w14:paraId="7191B180" w14:textId="39EA8BFB" w:rsidR="00025121" w:rsidRPr="00025121" w:rsidRDefault="00025121" w:rsidP="00604E0D">
      <w:pPr>
        <w:ind w:left="843" w:hangingChars="400" w:hanging="843"/>
        <w:rPr>
          <w:b/>
          <w:szCs w:val="21"/>
        </w:rPr>
      </w:pPr>
      <w:r w:rsidRPr="00025121">
        <w:rPr>
          <w:rFonts w:hint="eastAsia"/>
          <w:b/>
          <w:szCs w:val="21"/>
        </w:rPr>
        <w:t>練習４</w:t>
      </w:r>
      <w:r>
        <w:rPr>
          <w:rFonts w:hint="eastAsia"/>
          <w:b/>
          <w:szCs w:val="21"/>
        </w:rPr>
        <w:t xml:space="preserve">　（　　）内の言葉を適当な形にして、</w:t>
      </w:r>
      <w:r w:rsidR="00604E0D">
        <w:rPr>
          <w:rFonts w:hint="eastAsia"/>
          <w:b/>
          <w:szCs w:val="21"/>
        </w:rPr>
        <w:t>□内の言葉と一緒に使って書きなさい。</w:t>
      </w:r>
    </w:p>
    <w:p w14:paraId="0DE77019" w14:textId="7AEB9D8C" w:rsidR="00604E0D" w:rsidRDefault="00604E0D" w:rsidP="00025121">
      <w:pPr>
        <w:ind w:left="420" w:hangingChars="200" w:hanging="420"/>
        <w:rPr>
          <w:bCs/>
          <w:szCs w:val="21"/>
        </w:rPr>
      </w:pPr>
      <w:r w:rsidRPr="00604E0D">
        <w:rPr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DEC9E9" wp14:editId="7808E20E">
                <wp:simplePos x="0" y="0"/>
                <wp:positionH relativeFrom="column">
                  <wp:posOffset>-3810</wp:posOffset>
                </wp:positionH>
                <wp:positionV relativeFrom="paragraph">
                  <wp:posOffset>86995</wp:posOffset>
                </wp:positionV>
                <wp:extent cx="1600200" cy="1404620"/>
                <wp:effectExtent l="0" t="0" r="19050" b="1397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11F40" w14:textId="2195F9C4" w:rsidR="00604E0D" w:rsidRDefault="00604E0D">
                            <w:r>
                              <w:rPr>
                                <w:rFonts w:hint="eastAsia"/>
                              </w:rPr>
                              <w:t xml:space="preserve">　　たり　　　し　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EC9E9" id="_x0000_s1027" type="#_x0000_t202" style="position:absolute;left:0;text-align:left;margin-left:-.3pt;margin-top:6.85pt;width:12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">
                <v:textbox style="mso-fit-shape-to-text:t">
                  <w:txbxContent>
                    <w:p w14:paraId="4A911F40" w14:textId="2195F9C4" w:rsidR="00604E0D" w:rsidRDefault="00604E0D">
                      <w:r>
                        <w:rPr>
                          <w:rFonts w:hint="eastAsia"/>
                        </w:rPr>
                        <w:t xml:space="preserve">　　たり　　　</w:t>
                      </w:r>
                      <w:r>
                        <w:rPr>
                          <w:rFonts w:hint="eastAsia"/>
                        </w:rPr>
                        <w:t xml:space="preserve">し　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BEBEFB" w14:textId="2AF24F95" w:rsidR="00604E0D" w:rsidRDefault="00604E0D" w:rsidP="00025121">
      <w:pPr>
        <w:ind w:left="420" w:hangingChars="200" w:hanging="420"/>
        <w:rPr>
          <w:bCs/>
          <w:szCs w:val="21"/>
        </w:rPr>
      </w:pPr>
    </w:p>
    <w:p w14:paraId="018DD286" w14:textId="3C080B41" w:rsidR="00025121" w:rsidRDefault="00025121" w:rsidP="00025121">
      <w:pPr>
        <w:ind w:left="420" w:hangingChars="200" w:hanging="420"/>
        <w:rPr>
          <w:bCs/>
          <w:szCs w:val="21"/>
        </w:rPr>
      </w:pPr>
    </w:p>
    <w:p w14:paraId="1BA49F26" w14:textId="1FB06FA6" w:rsidR="00604E0D" w:rsidRDefault="00604E0D" w:rsidP="00025121">
      <w:pPr>
        <w:ind w:left="420" w:hangingChars="200" w:hanging="420"/>
        <w:rPr>
          <w:bCs/>
          <w:szCs w:val="21"/>
        </w:rPr>
      </w:pPr>
      <w:r>
        <w:rPr>
          <w:rFonts w:hint="eastAsia"/>
          <w:bCs/>
          <w:szCs w:val="21"/>
        </w:rPr>
        <w:t>１．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：沖縄旅行はどうでしたか。</w:t>
      </w:r>
    </w:p>
    <w:p w14:paraId="1FD3A783" w14:textId="559ED8CD" w:rsidR="00604E0D" w:rsidRDefault="00604E0D" w:rsidP="00604E0D">
      <w:pPr>
        <w:ind w:left="840" w:hangingChars="400" w:hanging="840"/>
        <w:rPr>
          <w:bCs/>
          <w:szCs w:val="21"/>
        </w:rPr>
      </w:pPr>
      <w:r>
        <w:rPr>
          <w:rFonts w:hint="eastAsia"/>
          <w:bCs/>
          <w:szCs w:val="21"/>
        </w:rPr>
        <w:t xml:space="preserve">　　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：海で＿＿＿＿＿、山に＿＿＿＿＿＿して、とても楽しかったです。（泳ぐ、のぼる）</w:t>
      </w:r>
    </w:p>
    <w:p w14:paraId="49F00298" w14:textId="350B8F59" w:rsidR="00604E0D" w:rsidRDefault="00604E0D" w:rsidP="00604E0D">
      <w:pPr>
        <w:ind w:left="840" w:hangingChars="400" w:hanging="840"/>
        <w:rPr>
          <w:bCs/>
          <w:szCs w:val="21"/>
        </w:rPr>
      </w:pPr>
      <w:r>
        <w:rPr>
          <w:rFonts w:hint="eastAsia"/>
          <w:bCs/>
          <w:szCs w:val="21"/>
        </w:rPr>
        <w:t xml:space="preserve">　　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：お土産は買いましたか。</w:t>
      </w:r>
    </w:p>
    <w:p w14:paraId="1787183C" w14:textId="646AC04F" w:rsidR="00604E0D" w:rsidRDefault="00604E0D" w:rsidP="00604E0D">
      <w:pPr>
        <w:ind w:left="840" w:hangingChars="400" w:hanging="840"/>
        <w:rPr>
          <w:bCs/>
          <w:szCs w:val="21"/>
        </w:rPr>
      </w:pPr>
      <w:r>
        <w:rPr>
          <w:rFonts w:hint="eastAsia"/>
          <w:bCs/>
          <w:szCs w:val="21"/>
        </w:rPr>
        <w:t xml:space="preserve">　　</w:t>
      </w: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：ええ、お土産も＿＿＿＿＿、おいしい料理もたくさん食べました。（買う）</w:t>
      </w:r>
    </w:p>
    <w:p w14:paraId="6E608FEE" w14:textId="50D88684" w:rsidR="00604E0D" w:rsidRDefault="00604E0D" w:rsidP="00604E0D">
      <w:pPr>
        <w:ind w:left="840" w:hangingChars="400" w:hanging="840"/>
        <w:rPr>
          <w:bCs/>
          <w:szCs w:val="21"/>
        </w:rPr>
      </w:pPr>
      <w:r>
        <w:rPr>
          <w:rFonts w:hint="eastAsia"/>
          <w:bCs/>
          <w:szCs w:val="21"/>
        </w:rPr>
        <w:t xml:space="preserve">　　</w:t>
      </w: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：それはいい旅行でしたね。</w:t>
      </w:r>
    </w:p>
    <w:p w14:paraId="1DAD557D" w14:textId="1DB56697" w:rsidR="00604E0D" w:rsidRDefault="00604E0D" w:rsidP="00604E0D">
      <w:pPr>
        <w:ind w:left="840" w:hangingChars="400" w:hanging="840"/>
        <w:rPr>
          <w:bCs/>
          <w:szCs w:val="21"/>
        </w:rPr>
      </w:pPr>
    </w:p>
    <w:p w14:paraId="532D81F3" w14:textId="3F0E2386" w:rsidR="00604E0D" w:rsidRDefault="00604E0D" w:rsidP="00604E0D">
      <w:pPr>
        <w:ind w:left="945" w:hangingChars="450" w:hanging="945"/>
        <w:rPr>
          <w:bCs/>
          <w:szCs w:val="21"/>
        </w:rPr>
      </w:pPr>
      <w:r>
        <w:rPr>
          <w:rFonts w:hint="eastAsia"/>
          <w:bCs/>
          <w:szCs w:val="21"/>
        </w:rPr>
        <w:t>２．患者：先生、最近はご飯もたくさん＿＿＿＿＿＿＿、夜もしっかり眠れます。もう、薬は飲まなくても大丈夫だと思います。（食べられる）</w:t>
      </w:r>
    </w:p>
    <w:p w14:paraId="74440B35" w14:textId="18750831" w:rsidR="00604E0D" w:rsidRPr="00604E0D" w:rsidRDefault="00604E0D" w:rsidP="00604E0D">
      <w:pPr>
        <w:ind w:left="1050" w:hangingChars="500" w:hanging="1050"/>
        <w:rPr>
          <w:bCs/>
          <w:szCs w:val="21"/>
        </w:rPr>
      </w:pPr>
      <w:r>
        <w:rPr>
          <w:rFonts w:hint="eastAsia"/>
          <w:bCs/>
          <w:szCs w:val="21"/>
        </w:rPr>
        <w:t xml:space="preserve">　　医者：まだ飲み続けてください。＿＿＿＿＿、＿＿＿＿＿＿＿＿するのは良くないですよ。（飲む、飲まない）</w:t>
      </w:r>
    </w:p>
    <w:sectPr w:rsidR="00604E0D" w:rsidRPr="00604E0D" w:rsidSect="009414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851" w:footer="397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02CAB" w14:textId="77777777" w:rsidR="00D05B84" w:rsidRDefault="00D05B84" w:rsidP="008611A4">
      <w:r>
        <w:separator/>
      </w:r>
    </w:p>
  </w:endnote>
  <w:endnote w:type="continuationSeparator" w:id="0">
    <w:p w14:paraId="532FD2DE" w14:textId="77777777" w:rsidR="00D05B84" w:rsidRDefault="00D05B84" w:rsidP="0086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D6FDE" w14:textId="77777777" w:rsidR="009414E0" w:rsidRDefault="009414E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04235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720E7C27" w14:textId="3FD7891E" w:rsidR="009414E0" w:rsidRDefault="009414E0" w:rsidP="009414E0">
        <w:pPr>
          <w:pStyle w:val="ac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　　　　</w:t>
        </w:r>
        <w:r>
          <w:rPr>
            <w:rFonts w:hint="eastAsia"/>
          </w:rPr>
          <w:t>復習</w:t>
        </w:r>
        <w:r>
          <w:rPr>
            <w:rFonts w:hint="eastAsia"/>
          </w:rPr>
          <w:t>5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21F53" w14:textId="77777777" w:rsidR="009414E0" w:rsidRDefault="009414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637D1" w14:textId="77777777" w:rsidR="00D05B84" w:rsidRDefault="00D05B84" w:rsidP="008611A4">
      <w:r>
        <w:separator/>
      </w:r>
    </w:p>
  </w:footnote>
  <w:footnote w:type="continuationSeparator" w:id="0">
    <w:p w14:paraId="62E2B0FF" w14:textId="77777777" w:rsidR="00D05B84" w:rsidRDefault="00D05B84" w:rsidP="00861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930DF" w14:textId="77777777" w:rsidR="009414E0" w:rsidRDefault="009414E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0B5CF" w14:textId="58297D0D" w:rsidR="00BA477D" w:rsidRDefault="00BA477D">
    <w:pPr>
      <w:pStyle w:val="aa"/>
    </w:pPr>
    <w:r>
      <w:rPr>
        <w:rFonts w:hint="eastAsia"/>
      </w:rPr>
      <w:t>情報を伝えよう</w:t>
    </w:r>
    <w:r>
      <w:rPr>
        <w:rFonts w:hint="eastAsia"/>
      </w:rPr>
      <w:t>R</w:t>
    </w:r>
    <w:r>
      <w:t>unning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C341F" w14:textId="77777777" w:rsidR="009414E0" w:rsidRDefault="009414E0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10"/>
    <w:rsid w:val="00025121"/>
    <w:rsid w:val="000E3410"/>
    <w:rsid w:val="00123879"/>
    <w:rsid w:val="001558BD"/>
    <w:rsid w:val="003049D7"/>
    <w:rsid w:val="00524396"/>
    <w:rsid w:val="005A1731"/>
    <w:rsid w:val="00603D0E"/>
    <w:rsid w:val="00604E0D"/>
    <w:rsid w:val="00675068"/>
    <w:rsid w:val="007F4DB1"/>
    <w:rsid w:val="008611A4"/>
    <w:rsid w:val="008C6247"/>
    <w:rsid w:val="009237F6"/>
    <w:rsid w:val="009414E0"/>
    <w:rsid w:val="009D3FDD"/>
    <w:rsid w:val="00A127B0"/>
    <w:rsid w:val="00A369CD"/>
    <w:rsid w:val="00AB280A"/>
    <w:rsid w:val="00AB6388"/>
    <w:rsid w:val="00AD7583"/>
    <w:rsid w:val="00B90771"/>
    <w:rsid w:val="00BA477D"/>
    <w:rsid w:val="00BC74B7"/>
    <w:rsid w:val="00CD563E"/>
    <w:rsid w:val="00D029B3"/>
    <w:rsid w:val="00D05B84"/>
    <w:rsid w:val="00DC5C34"/>
    <w:rsid w:val="00EB5033"/>
    <w:rsid w:val="00FC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B84CC9C"/>
  <w15:chartTrackingRefBased/>
  <w15:docId w15:val="{558ECDDE-9F3C-4446-9358-DCAE1DB7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B5033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B5033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EB5033"/>
  </w:style>
  <w:style w:type="paragraph" w:styleId="a6">
    <w:name w:val="annotation subject"/>
    <w:basedOn w:val="a4"/>
    <w:next w:val="a4"/>
    <w:link w:val="a7"/>
    <w:uiPriority w:val="99"/>
    <w:semiHidden/>
    <w:unhideWhenUsed/>
    <w:rsid w:val="00EB5033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EB503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B50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B503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611A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611A4"/>
  </w:style>
  <w:style w:type="paragraph" w:styleId="ac">
    <w:name w:val="footer"/>
    <w:basedOn w:val="a"/>
    <w:link w:val="ad"/>
    <w:uiPriority w:val="99"/>
    <w:unhideWhenUsed/>
    <w:rsid w:val="008611A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6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F4A58-698D-4BEC-B170-ED7546774ADD}"/>
</file>

<file path=customXml/itemProps2.xml><?xml version="1.0" encoding="utf-8"?>
<ds:datastoreItem xmlns:ds="http://schemas.openxmlformats.org/officeDocument/2006/customXml" ds:itemID="{269492B8-7EF8-4CF9-8986-DC2EF1CDDD21}"/>
</file>

<file path=customXml/itemProps3.xml><?xml version="1.0" encoding="utf-8"?>
<ds:datastoreItem xmlns:ds="http://schemas.openxmlformats.org/officeDocument/2006/customXml" ds:itemID="{F93EE8F8-2274-47CA-90FE-5FD8FE49957E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jikei</dc:creator>
  <cp:keywords/>
  <dc:description/>
  <cp:lastModifiedBy>jikei</cp:lastModifiedBy>
  <cp:revision>3</cp:revision>
  <cp:lastPrinted>2020-04-28T05:22:00Z</cp:lastPrinted>
  <dcterms:created xsi:type="dcterms:W3CDTF">2021-03-25T07:59:00Z</dcterms:created>
  <dcterms:modified xsi:type="dcterms:W3CDTF">2021-08-31T06:22:00Z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