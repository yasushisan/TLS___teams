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ED" w:rsidRPr="00ED7268" w:rsidRDefault="00266BD6" w:rsidP="00266BD6">
      <w:pPr>
        <w:rPr>
          <w:b/>
          <w:sz w:val="24"/>
          <w:szCs w:val="24"/>
        </w:rPr>
      </w:pPr>
      <w:r w:rsidRPr="00ED7268">
        <w:rPr>
          <w:rFonts w:hint="eastAsia"/>
          <w:b/>
          <w:sz w:val="24"/>
          <w:szCs w:val="24"/>
        </w:rPr>
        <w:t>文型</w:t>
      </w:r>
      <w:r w:rsidR="000F2D47" w:rsidRPr="000F2D47">
        <w:rPr>
          <w:rFonts w:hint="eastAsia"/>
          <w:b/>
          <w:sz w:val="24"/>
          <w:szCs w:val="24"/>
        </w:rPr>
        <w:t>プリント</w:t>
      </w:r>
      <w:r w:rsidRPr="00ED7268">
        <w:rPr>
          <w:rFonts w:hint="eastAsia"/>
          <w:b/>
          <w:sz w:val="24"/>
          <w:szCs w:val="24"/>
        </w:rPr>
        <w:t>25</w:t>
      </w:r>
      <w:r w:rsidRPr="00ED7268">
        <w:rPr>
          <w:rFonts w:hint="eastAsia"/>
          <w:b/>
          <w:sz w:val="24"/>
          <w:szCs w:val="24"/>
        </w:rPr>
        <w:t>：</w:t>
      </w:r>
      <w:r w:rsidR="004D5549">
        <w:rPr>
          <w:rFonts w:hint="eastAsia"/>
          <w:b/>
          <w:sz w:val="24"/>
          <w:szCs w:val="24"/>
        </w:rPr>
        <w:t xml:space="preserve">　</w:t>
      </w:r>
      <w:r w:rsidRPr="00ED7268">
        <w:rPr>
          <w:rFonts w:hint="eastAsia"/>
          <w:b/>
          <w:sz w:val="24"/>
          <w:szCs w:val="24"/>
        </w:rPr>
        <w:t>限りシリーズ</w:t>
      </w:r>
    </w:p>
    <w:p w:rsidR="00ED7268" w:rsidRDefault="00ED7268" w:rsidP="00266BD6"/>
    <w:p w:rsidR="00266BD6" w:rsidRDefault="00266BD6" w:rsidP="00266BD6">
      <w:r>
        <w:rPr>
          <w:rFonts w:hint="eastAsia"/>
        </w:rPr>
        <w:t>【文型</w:t>
      </w:r>
      <w:r>
        <w:rPr>
          <w:rFonts w:hint="eastAsia"/>
        </w:rPr>
        <w:t>69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に限り：使用】</w:t>
      </w:r>
    </w:p>
    <w:p w:rsidR="00266BD6" w:rsidRPr="00F74719" w:rsidRDefault="00266BD6" w:rsidP="00266BD6">
      <w:pPr>
        <w:rPr>
          <w:u w:val="single"/>
        </w:rPr>
      </w:pPr>
      <w:r>
        <w:rPr>
          <w:rFonts w:hint="eastAsia"/>
        </w:rPr>
        <w:t>接続：</w:t>
      </w:r>
      <w:r w:rsidR="00566738" w:rsidRPr="00566738">
        <w:rPr>
          <w:rFonts w:hint="eastAsia"/>
        </w:rPr>
        <w:t>Ｎ＋に限り</w:t>
      </w:r>
      <w:r w:rsidRPr="00566738">
        <w:rPr>
          <w:rFonts w:hint="eastAsia"/>
        </w:rPr>
        <w:t xml:space="preserve">　　　　　　　　　　　　　　　　　　　　　　　　　　　</w:t>
      </w:r>
      <w:r>
        <w:rPr>
          <w:rFonts w:hint="eastAsia"/>
          <w:u w:val="single"/>
        </w:rPr>
        <w:t xml:space="preserve">　　　　</w:t>
      </w:r>
    </w:p>
    <w:p w:rsidR="005711ED" w:rsidRDefault="00266BD6" w:rsidP="005711ED"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5711ED" w:rsidRDefault="005711ED" w:rsidP="005711ED">
      <w:r>
        <w:rPr>
          <w:rFonts w:hint="eastAsia"/>
        </w:rPr>
        <w:t>★</w:t>
      </w:r>
      <w:r>
        <w:rPr>
          <w:rFonts w:hint="eastAsia"/>
        </w:rPr>
        <w:t>TLS</w:t>
      </w:r>
      <w:r>
        <w:rPr>
          <w:rFonts w:hint="eastAsia"/>
        </w:rPr>
        <w:t>の学生はどんな特権がある？</w:t>
      </w:r>
    </w:p>
    <w:p w:rsidR="00266BD6" w:rsidRDefault="005711ED" w:rsidP="005711ED">
      <w:r>
        <w:rPr>
          <w:rFonts w:hint="eastAsia"/>
        </w:rPr>
        <w:t>例）</w:t>
      </w:r>
      <w:r>
        <w:rPr>
          <w:rFonts w:hint="eastAsia"/>
        </w:rPr>
        <w:t>TLS</w:t>
      </w:r>
      <w:r w:rsidR="00266BD6">
        <w:rPr>
          <w:rFonts w:hint="eastAsia"/>
        </w:rPr>
        <w:t>の学生に限り、</w:t>
      </w:r>
      <w:r w:rsidR="00FA02E7">
        <w:rPr>
          <w:rFonts w:hint="eastAsia"/>
        </w:rPr>
        <w:t>コンビニ</w:t>
      </w:r>
      <w:r w:rsidR="00266BD6">
        <w:rPr>
          <w:rFonts w:hint="eastAsia"/>
        </w:rPr>
        <w:t>でおでんの玉子が</w:t>
      </w:r>
      <w:r w:rsidR="00266BD6">
        <w:rPr>
          <w:rFonts w:hint="eastAsia"/>
        </w:rPr>
        <w:t>30</w:t>
      </w:r>
      <w:r w:rsidR="00266BD6">
        <w:rPr>
          <w:rFonts w:hint="eastAsia"/>
        </w:rPr>
        <w:t>円で買える。</w:t>
      </w:r>
    </w:p>
    <w:p w:rsidR="002F2B0E" w:rsidRDefault="002F2B0E" w:rsidP="005711ED"/>
    <w:p w:rsidR="002F2B0E" w:rsidRDefault="002F2B0E" w:rsidP="005711ED">
      <w:r>
        <w:rPr>
          <w:rFonts w:hint="eastAsia"/>
        </w:rPr>
        <w:t>練習１：あなたの知っているサービスを書いてください。</w:t>
      </w:r>
    </w:p>
    <w:p w:rsidR="006D0BCC" w:rsidRDefault="006D0BCC" w:rsidP="005711ED"/>
    <w:p w:rsidR="002F2B0E" w:rsidRDefault="002F2B0E" w:rsidP="005711ED">
      <w:r>
        <w:rPr>
          <w:rFonts w:hint="eastAsia"/>
        </w:rPr>
        <w:t>形：</w:t>
      </w:r>
      <w:r>
        <w:rPr>
          <w:rFonts w:hint="eastAsia"/>
        </w:rPr>
        <w:t>X</w:t>
      </w:r>
      <w:r>
        <w:rPr>
          <w:rFonts w:hint="eastAsia"/>
        </w:rPr>
        <w:t>に限り、</w:t>
      </w:r>
      <w:r>
        <w:rPr>
          <w:rFonts w:hint="eastAsia"/>
        </w:rPr>
        <w:t>Y</w:t>
      </w:r>
      <w:r>
        <w:rPr>
          <w:rFonts w:hint="eastAsia"/>
        </w:rPr>
        <w:t>で</w:t>
      </w:r>
      <w:r>
        <w:rPr>
          <w:rFonts w:hint="eastAsia"/>
        </w:rPr>
        <w:t>Z</w:t>
      </w:r>
      <w:r>
        <w:rPr>
          <w:rFonts w:hint="eastAsia"/>
        </w:rPr>
        <w:t>が　可能形！</w:t>
      </w:r>
    </w:p>
    <w:p w:rsidR="005711ED" w:rsidRPr="00A11D61" w:rsidRDefault="008344CA" w:rsidP="005711ED">
      <w:r w:rsidRPr="008344CA"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  <w:r w:rsidR="00266BD6" w:rsidRPr="008344CA">
        <w:rPr>
          <w:rFonts w:hint="eastAsia"/>
        </w:rPr>
        <w:t xml:space="preserve">　　　　　　　　　　　　　　　　　　　　　　　　　　　　　　　　　　　　</w:t>
      </w:r>
    </w:p>
    <w:p w:rsidR="00B262FD" w:rsidRPr="00B262FD" w:rsidRDefault="00B262FD" w:rsidP="005711ED">
      <w:r>
        <w:rPr>
          <w:rFonts w:hint="eastAsia"/>
        </w:rPr>
        <w:t>例）女の学生に限り、マクドナルドでコーヒーがただで飲める！</w:t>
      </w:r>
    </w:p>
    <w:p w:rsidR="005711ED" w:rsidRDefault="002F2B0E" w:rsidP="005711ED">
      <w:r w:rsidRPr="002F2B0E">
        <w:rPr>
          <w:rFonts w:hint="eastAsia"/>
        </w:rPr>
        <w:t>【語彙】</w:t>
      </w:r>
      <w:r>
        <w:rPr>
          <w:rFonts w:hint="eastAsia"/>
        </w:rPr>
        <w:t xml:space="preserve">　</w:t>
      </w:r>
      <w:r w:rsidR="005711ED">
        <w:rPr>
          <w:rFonts w:hint="eastAsia"/>
        </w:rPr>
        <w:t>よく使う言葉：</w:t>
      </w:r>
    </w:p>
    <w:p w:rsidR="00266BD6" w:rsidRDefault="005711ED" w:rsidP="002F2B0E">
      <w:pPr>
        <w:ind w:firstLineChars="200" w:firstLine="420"/>
      </w:pPr>
      <w:r>
        <w:rPr>
          <w:rFonts w:hint="eastAsia"/>
        </w:rPr>
        <w:t>毎週水曜日・本日・土日・週末・平日・早朝・深夜・女性・現金払い</w:t>
      </w:r>
    </w:p>
    <w:p w:rsidR="001B68A9" w:rsidRPr="00802482" w:rsidRDefault="001B68A9" w:rsidP="002F2B0E">
      <w:pPr>
        <w:ind w:firstLineChars="200" w:firstLine="420"/>
      </w:pPr>
    </w:p>
    <w:p w:rsidR="005711ED" w:rsidRDefault="003F0406" w:rsidP="005711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C2CAF" wp14:editId="656B1A20">
                <wp:simplePos x="0" y="0"/>
                <wp:positionH relativeFrom="column">
                  <wp:posOffset>-73660</wp:posOffset>
                </wp:positionH>
                <wp:positionV relativeFrom="paragraph">
                  <wp:posOffset>269240</wp:posOffset>
                </wp:positionV>
                <wp:extent cx="4343400" cy="1647825"/>
                <wp:effectExtent l="0" t="0" r="19050" b="28575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4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406" w:rsidRPr="004F1625" w:rsidRDefault="00804FB9" w:rsidP="00804FB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</w:rPr>
                            </w:pPr>
                            <w:r w:rsidRPr="004F1625">
                              <w:rPr>
                                <w:rFonts w:ascii="BIZ UDPゴシック" w:eastAsia="BIZ UDPゴシック" w:hAnsi="BIZ UDPゴシック" w:hint="eastAsia"/>
                                <w:b/>
                              </w:rPr>
                              <w:t xml:space="preserve">★TLSレストラン　</w:t>
                            </w:r>
                            <w:r w:rsidR="003F0406" w:rsidRPr="004F1625">
                              <w:rPr>
                                <w:rFonts w:ascii="BIZ UDPゴシック" w:eastAsia="BIZ UDPゴシック" w:hAnsi="BIZ UDPゴシック" w:hint="eastAsia"/>
                                <w:b/>
                              </w:rPr>
                              <w:t>クーポン</w:t>
                            </w:r>
                            <w:r w:rsidRPr="004F1625">
                              <w:rPr>
                                <w:rFonts w:ascii="BIZ UDPゴシック" w:eastAsia="BIZ UDPゴシック" w:hAnsi="BIZ UDPゴシック" w:hint="eastAsia"/>
                                <w:b/>
                              </w:rPr>
                              <w:t>★</w:t>
                            </w:r>
                          </w:p>
                          <w:p w:rsidR="003F0406" w:rsidRPr="004F1625" w:rsidRDefault="003F0406" w:rsidP="00E57361">
                            <w:pPr>
                              <w:jc w:val="center"/>
                              <w:rPr>
                                <w:rFonts w:ascii="BIZ UDPゴシック" w:eastAsia="BIZ UDPゴシック" w:hAnsi="BIZ UDPゴシック" w:cstheme="majorHAnsi"/>
                              </w:rPr>
                            </w:pPr>
                            <w:r w:rsidRPr="004F1625">
                              <w:rPr>
                                <w:rFonts w:ascii="BIZ UDPゴシック" w:eastAsia="BIZ UDPゴシック" w:hAnsi="BIZ UDPゴシック" w:cstheme="majorHAnsi"/>
                              </w:rPr>
                              <w:t>要予約ディナーコースご予約でデザート1200円→無料</w:t>
                            </w:r>
                            <w:r w:rsidR="00BD11B3">
                              <w:rPr>
                                <w:rFonts w:ascii="BIZ UDPゴシック" w:eastAsia="BIZ UDPゴシック" w:hAnsi="BIZ UDPゴシック" w:cstheme="majorHAnsi" w:hint="eastAsia"/>
                              </w:rPr>
                              <w:t>♪</w:t>
                            </w:r>
                          </w:p>
                          <w:p w:rsidR="00BD11B3" w:rsidRPr="00E57361" w:rsidRDefault="00804FB9" w:rsidP="00804FB9">
                            <w:pPr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</w:pPr>
                            <w:r w:rsidRPr="00E57361"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  <w:t>【利用条件】</w:t>
                            </w:r>
                          </w:p>
                          <w:p w:rsidR="00804FB9" w:rsidRPr="004F1625" w:rsidRDefault="00804FB9" w:rsidP="00804FB9">
                            <w:pPr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</w:pPr>
                            <w:r w:rsidRPr="004F1625"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  <w:t>・コースご予約の際に「クーポン利用」をお伝えください</w:t>
                            </w:r>
                          </w:p>
                          <w:p w:rsidR="00804FB9" w:rsidRPr="004F1625" w:rsidRDefault="00804FB9" w:rsidP="00804FB9">
                            <w:pPr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</w:pPr>
                            <w:r w:rsidRPr="004F1625"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  <w:t>・コースのデザートはパテシエおまかせになります</w:t>
                            </w:r>
                          </w:p>
                          <w:p w:rsidR="00804FB9" w:rsidRPr="004F1625" w:rsidRDefault="00804FB9" w:rsidP="00804FB9">
                            <w:pPr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</w:pPr>
                            <w:r w:rsidRPr="004F1625">
                              <w:rPr>
                                <w:rFonts w:ascii="BIZ UDPゴシック" w:eastAsia="BIZ UDPゴシック" w:hAnsi="BIZ UDPゴシック" w:cstheme="majorHAnsi"/>
                                <w:sz w:val="18"/>
                              </w:rPr>
                              <w:t>・前日まで要予約</w:t>
                            </w:r>
                          </w:p>
                          <w:p w:rsidR="00BD11B3" w:rsidRPr="00BD11B3" w:rsidRDefault="00BD11B3" w:rsidP="00BD11B3">
                            <w:pPr>
                              <w:jc w:val="center"/>
                              <w:rPr>
                                <w:rFonts w:ascii="BIZ UDPゴシック" w:eastAsia="BIZ UDPゴシック" w:hAnsi="BIZ UDPゴシック" w:cstheme="majorHAnsi"/>
                                <w:shd w:val="pct15" w:color="auto" w:fill="FFFFFF"/>
                              </w:rPr>
                            </w:pPr>
                            <w:r w:rsidRPr="00BD11B3">
                              <w:rPr>
                                <w:rFonts w:ascii="BIZ UDPゴシック" w:eastAsia="BIZ UDPゴシック" w:hAnsi="BIZ UDPゴシック" w:cstheme="majorHAnsi"/>
                                <w:shd w:val="pct15" w:color="auto" w:fill="FFFFFF"/>
                              </w:rPr>
                              <w:t>有効期限：2025年9月30日まで</w:t>
                            </w:r>
                          </w:p>
                          <w:p w:rsidR="00804FB9" w:rsidRPr="00BD11B3" w:rsidRDefault="00804FB9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C2CA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5.8pt;margin-top:21.2pt;width:342pt;height:1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" fillcolor="white [3201]" strokecolor="black [3200]" strokeweight="2pt">
                <v:textbox inset="5.85pt,.7pt,5.85pt,.7pt">
                  <w:txbxContent>
                    <w:p w:rsidR="003F0406" w:rsidRPr="004F1625" w:rsidRDefault="00804FB9" w:rsidP="00804FB9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</w:rPr>
                      </w:pPr>
                      <w:r w:rsidRPr="004F1625">
                        <w:rPr>
                          <w:rFonts w:ascii="BIZ UDPゴシック" w:eastAsia="BIZ UDPゴシック" w:hAnsi="BIZ UDPゴシック" w:hint="eastAsia"/>
                          <w:b/>
                        </w:rPr>
                        <w:t xml:space="preserve">★TLSレストラン　</w:t>
                      </w:r>
                      <w:r w:rsidR="003F0406" w:rsidRPr="004F1625">
                        <w:rPr>
                          <w:rFonts w:ascii="BIZ UDPゴシック" w:eastAsia="BIZ UDPゴシック" w:hAnsi="BIZ UDPゴシック" w:hint="eastAsia"/>
                          <w:b/>
                        </w:rPr>
                        <w:t>クーポン</w:t>
                      </w:r>
                      <w:r w:rsidRPr="004F1625">
                        <w:rPr>
                          <w:rFonts w:ascii="BIZ UDPゴシック" w:eastAsia="BIZ UDPゴシック" w:hAnsi="BIZ UDPゴシック" w:hint="eastAsia"/>
                          <w:b/>
                        </w:rPr>
                        <w:t>★</w:t>
                      </w:r>
                    </w:p>
                    <w:p w:rsidR="003F0406" w:rsidRPr="004F1625" w:rsidRDefault="003F0406" w:rsidP="00E57361">
                      <w:pPr>
                        <w:jc w:val="center"/>
                        <w:rPr>
                          <w:rFonts w:ascii="BIZ UDPゴシック" w:eastAsia="BIZ UDPゴシック" w:hAnsi="BIZ UDPゴシック" w:cstheme="majorHAnsi"/>
                        </w:rPr>
                      </w:pPr>
                      <w:r w:rsidRPr="004F1625">
                        <w:rPr>
                          <w:rFonts w:ascii="BIZ UDPゴシック" w:eastAsia="BIZ UDPゴシック" w:hAnsi="BIZ UDPゴシック" w:cstheme="majorHAnsi"/>
                        </w:rPr>
                        <w:t>要予約ディナーコースご予約でデザート1200円→無料</w:t>
                      </w:r>
                      <w:r w:rsidR="00BD11B3">
                        <w:rPr>
                          <w:rFonts w:ascii="BIZ UDPゴシック" w:eastAsia="BIZ UDPゴシック" w:hAnsi="BIZ UDPゴシック" w:cstheme="majorHAnsi" w:hint="eastAsia"/>
                        </w:rPr>
                        <w:t>♪</w:t>
                      </w:r>
                    </w:p>
                    <w:p w:rsidR="00BD11B3" w:rsidRPr="00E57361" w:rsidRDefault="00804FB9" w:rsidP="00804FB9">
                      <w:pPr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</w:pPr>
                      <w:r w:rsidRPr="00E57361"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  <w:t>【利用条件】</w:t>
                      </w:r>
                    </w:p>
                    <w:p w:rsidR="00804FB9" w:rsidRPr="004F1625" w:rsidRDefault="00804FB9" w:rsidP="00804FB9">
                      <w:pPr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</w:pPr>
                      <w:r w:rsidRPr="004F1625"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  <w:t>・コースご予約の際に「クーポン利用」をお伝えください</w:t>
                      </w:r>
                    </w:p>
                    <w:p w:rsidR="00804FB9" w:rsidRPr="004F1625" w:rsidRDefault="00804FB9" w:rsidP="00804FB9">
                      <w:pPr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</w:pPr>
                      <w:r w:rsidRPr="004F1625"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  <w:t>・コースのデザートはパテシエおまかせになります</w:t>
                      </w:r>
                    </w:p>
                    <w:p w:rsidR="00804FB9" w:rsidRPr="004F1625" w:rsidRDefault="00804FB9" w:rsidP="00804FB9">
                      <w:pPr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</w:pPr>
                      <w:r w:rsidRPr="004F1625">
                        <w:rPr>
                          <w:rFonts w:ascii="BIZ UDPゴシック" w:eastAsia="BIZ UDPゴシック" w:hAnsi="BIZ UDPゴシック" w:cstheme="majorHAnsi"/>
                          <w:sz w:val="18"/>
                        </w:rPr>
                        <w:t>・前日まで要予約</w:t>
                      </w:r>
                    </w:p>
                    <w:p w:rsidR="00BD11B3" w:rsidRPr="00BD11B3" w:rsidRDefault="00BD11B3" w:rsidP="00BD11B3">
                      <w:pPr>
                        <w:jc w:val="center"/>
                        <w:rPr>
                          <w:rFonts w:ascii="BIZ UDPゴシック" w:eastAsia="BIZ UDPゴシック" w:hAnsi="BIZ UDPゴシック" w:cstheme="majorHAnsi"/>
                          <w:shd w:val="pct15" w:color="auto" w:fill="FFFFFF"/>
                        </w:rPr>
                      </w:pPr>
                      <w:r w:rsidRPr="00BD11B3">
                        <w:rPr>
                          <w:rFonts w:ascii="BIZ UDPゴシック" w:eastAsia="BIZ UDPゴシック" w:hAnsi="BIZ UDPゴシック" w:cstheme="majorHAnsi"/>
                          <w:shd w:val="pct15" w:color="auto" w:fill="FFFFFF"/>
                        </w:rPr>
                        <w:t>有効期限：2025年9月30日まで</w:t>
                      </w:r>
                    </w:p>
                    <w:p w:rsidR="00804FB9" w:rsidRPr="00BD11B3" w:rsidRDefault="00804FB9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11ED">
        <w:rPr>
          <w:rFonts w:hint="eastAsia"/>
        </w:rPr>
        <w:t>★クーポン</w:t>
      </w:r>
      <w:r w:rsidR="00804FB9">
        <w:rPr>
          <w:rFonts w:hint="eastAsia"/>
        </w:rPr>
        <w:t>券</w:t>
      </w:r>
      <w:r w:rsidR="005711ED">
        <w:rPr>
          <w:rFonts w:hint="eastAsia"/>
        </w:rPr>
        <w:t>、知ってる？</w:t>
      </w:r>
    </w:p>
    <w:p w:rsidR="005711ED" w:rsidRPr="00266BD6" w:rsidRDefault="005711ED" w:rsidP="005711ED"/>
    <w:p w:rsidR="003F0406" w:rsidRPr="00802482" w:rsidRDefault="002F2B0E" w:rsidP="005711ED">
      <w:pPr>
        <w:rPr>
          <w:color w:val="0070C0"/>
        </w:rPr>
      </w:pPr>
      <w:r>
        <w:rPr>
          <w:rFonts w:hint="eastAsia"/>
          <w:color w:val="000000" w:themeColor="text1"/>
        </w:rPr>
        <w:t>練習２：クーポンを見て、まとめなさい。</w:t>
      </w:r>
      <w:r w:rsidR="005711ED">
        <w:rPr>
          <w:rFonts w:hint="eastAsia"/>
          <w:color w:val="0070C0"/>
        </w:rPr>
        <w:t xml:space="preserve">　　　</w:t>
      </w:r>
    </w:p>
    <w:p w:rsidR="005711ED" w:rsidRPr="00802482" w:rsidRDefault="005711ED" w:rsidP="005711ED">
      <w:pPr>
        <w:spacing w:line="276" w:lineRule="auto"/>
        <w:rPr>
          <w:color w:val="000000" w:themeColor="text1"/>
          <w:u w:val="single"/>
        </w:rPr>
      </w:pPr>
      <w:r w:rsidRPr="00802482">
        <w:rPr>
          <w:rFonts w:hint="eastAsia"/>
          <w:color w:val="000000" w:themeColor="text1"/>
        </w:rPr>
        <w:t>・</w:t>
      </w:r>
      <w:r>
        <w:rPr>
          <w:rFonts w:hint="eastAsia"/>
          <w:color w:val="000000" w:themeColor="text1"/>
          <w:u w:val="single"/>
        </w:rPr>
        <w:t xml:space="preserve">　　　　　　　　　　　</w:t>
      </w:r>
      <w:r w:rsidRPr="00802482">
        <w:rPr>
          <w:rFonts w:hint="eastAsia"/>
          <w:color w:val="000000" w:themeColor="text1"/>
        </w:rPr>
        <w:t>に限り、</w:t>
      </w:r>
      <w:r>
        <w:rPr>
          <w:rFonts w:hint="eastAsia"/>
          <w:color w:val="000000" w:themeColor="text1"/>
          <w:u w:val="single"/>
        </w:rPr>
        <w:t xml:space="preserve">　　　　　　　　　　　　　　　　　</w:t>
      </w:r>
    </w:p>
    <w:p w:rsidR="005711ED" w:rsidRPr="00802482" w:rsidRDefault="005711ED" w:rsidP="005711ED">
      <w:pPr>
        <w:spacing w:line="276" w:lineRule="auto"/>
        <w:rPr>
          <w:color w:val="000000" w:themeColor="text1"/>
          <w:u w:val="single"/>
        </w:rPr>
      </w:pPr>
      <w:r w:rsidRPr="00802482">
        <w:rPr>
          <w:rFonts w:hint="eastAsia"/>
          <w:color w:val="000000" w:themeColor="text1"/>
        </w:rPr>
        <w:t>・</w:t>
      </w:r>
      <w:r>
        <w:rPr>
          <w:rFonts w:hint="eastAsia"/>
          <w:color w:val="000000" w:themeColor="text1"/>
          <w:u w:val="single"/>
        </w:rPr>
        <w:t xml:space="preserve">　　　　　　　　　　　</w:t>
      </w:r>
      <w:r w:rsidRPr="00802482">
        <w:rPr>
          <w:rFonts w:hint="eastAsia"/>
          <w:color w:val="000000" w:themeColor="text1"/>
        </w:rPr>
        <w:t>に限り、</w:t>
      </w:r>
      <w:r>
        <w:rPr>
          <w:rFonts w:hint="eastAsia"/>
          <w:color w:val="000000" w:themeColor="text1"/>
          <w:u w:val="single"/>
        </w:rPr>
        <w:t xml:space="preserve">　　　　　　　　　　　　　　　　　</w:t>
      </w:r>
    </w:p>
    <w:p w:rsidR="003F0406" w:rsidRDefault="003F0406" w:rsidP="005711ED">
      <w:pPr>
        <w:spacing w:line="276" w:lineRule="auto"/>
        <w:rPr>
          <w:color w:val="000000" w:themeColor="text1"/>
        </w:rPr>
      </w:pPr>
    </w:p>
    <w:p w:rsidR="002F2B0E" w:rsidRPr="002F2B0E" w:rsidRDefault="002F2B0E" w:rsidP="002F2B0E">
      <w:r>
        <w:rPr>
          <w:rFonts w:hint="eastAsia"/>
        </w:rPr>
        <w:t>【文型</w:t>
      </w:r>
      <w:r w:rsidR="00F743D3">
        <w:rPr>
          <w:rFonts w:hint="eastAsia"/>
        </w:rPr>
        <w:t>70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に限って：使用】</w:t>
      </w:r>
    </w:p>
    <w:p w:rsidR="002F2B0E" w:rsidRPr="00F74719" w:rsidRDefault="002F2B0E" w:rsidP="002F2B0E">
      <w:pPr>
        <w:rPr>
          <w:u w:val="single"/>
        </w:rPr>
      </w:pPr>
      <w:r>
        <w:rPr>
          <w:rFonts w:hint="eastAsia"/>
        </w:rPr>
        <w:t>接続：</w:t>
      </w:r>
      <w:r w:rsidRPr="00566738">
        <w:rPr>
          <w:rFonts w:hint="eastAsia"/>
        </w:rPr>
        <w:t xml:space="preserve">　</w:t>
      </w:r>
      <w:r w:rsidR="00566738" w:rsidRPr="00566738">
        <w:rPr>
          <w:rFonts w:hint="eastAsia"/>
        </w:rPr>
        <w:t>Ｎ＋に限って</w:t>
      </w:r>
      <w:r w:rsidRPr="00566738">
        <w:rPr>
          <w:rFonts w:hint="eastAsia"/>
        </w:rPr>
        <w:t xml:space="preserve">　　　　　　　　　　　　　　　　　　　　　　　　　</w:t>
      </w:r>
      <w:r>
        <w:rPr>
          <w:rFonts w:hint="eastAsia"/>
          <w:u w:val="single"/>
        </w:rPr>
        <w:t xml:space="preserve">　　　　　</w:t>
      </w:r>
    </w:p>
    <w:p w:rsidR="002F2B0E" w:rsidRPr="007C6A17" w:rsidRDefault="002F2B0E" w:rsidP="002F2B0E"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  <w:r>
        <w:rPr>
          <w:rFonts w:hint="eastAsia"/>
        </w:rPr>
        <w:t>。</w:t>
      </w:r>
    </w:p>
    <w:p w:rsidR="004E64D7" w:rsidRDefault="004E64D7" w:rsidP="004E64D7">
      <w:r>
        <w:rPr>
          <w:rFonts w:hint="eastAsia"/>
        </w:rPr>
        <w:t>例１）デートの時に限って、いつも雨が降って、いやだなあ…。</w:t>
      </w:r>
    </w:p>
    <w:p w:rsidR="004E64D7" w:rsidRDefault="004E64D7" w:rsidP="004E64D7"/>
    <w:p w:rsidR="004E64D7" w:rsidRDefault="004E64D7" w:rsidP="004E64D7">
      <w:r>
        <w:rPr>
          <w:rFonts w:hint="eastAsia"/>
        </w:rPr>
        <w:t>練習３：例文を作りましょう。</w:t>
      </w:r>
    </w:p>
    <w:p w:rsidR="004E64D7" w:rsidRPr="00B4053E" w:rsidRDefault="004E64D7" w:rsidP="004E64D7">
      <w:pPr>
        <w:spacing w:line="276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忙しいときに限って、</w:t>
      </w:r>
      <w:r>
        <w:rPr>
          <w:rFonts w:hint="eastAsia"/>
          <w:u w:val="single"/>
        </w:rPr>
        <w:t xml:space="preserve">　　　　　　　　　　　　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　　　　　　</w:t>
      </w:r>
      <w:r w:rsidRPr="007C4F75">
        <w:rPr>
          <w:rFonts w:hint="eastAsia"/>
        </w:rPr>
        <w:t>。</w:t>
      </w:r>
      <w:r w:rsidRPr="00B4053E">
        <w:rPr>
          <w:rFonts w:hint="eastAsia"/>
        </w:rPr>
        <w:t xml:space="preserve">　　　　　　　　　　　　　　　　　　　　　　　　　　　　　　　　　</w:t>
      </w:r>
    </w:p>
    <w:p w:rsidR="004E64D7" w:rsidRDefault="004E64D7" w:rsidP="004E64D7">
      <w:pPr>
        <w:spacing w:line="276" w:lineRule="auto"/>
        <w:rPr>
          <w:u w:val="single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　　　　　　　　　　　　　　　　　　　　　　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　に限って、</w:t>
      </w:r>
    </w:p>
    <w:p w:rsidR="004E64D7" w:rsidRPr="007C4F75" w:rsidRDefault="004E64D7" w:rsidP="004E64D7">
      <w:pPr>
        <w:spacing w:line="276" w:lineRule="auto"/>
        <w:ind w:firstLineChars="150" w:firstLine="315"/>
      </w:pPr>
      <w:r>
        <w:rPr>
          <w:rFonts w:hint="eastAsia"/>
          <w:u w:val="single"/>
        </w:rPr>
        <w:t xml:space="preserve">いつも掃除を頼まれて、　　　　　　　　　　　　　　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　　　</w:t>
      </w:r>
      <w:r w:rsidRPr="007C4F75">
        <w:rPr>
          <w:rFonts w:hint="eastAsia"/>
        </w:rPr>
        <w:t>。</w:t>
      </w:r>
    </w:p>
    <w:p w:rsidR="004E64D7" w:rsidRPr="00B4053E" w:rsidRDefault="004E64D7" w:rsidP="004E64D7">
      <w:pPr>
        <w:spacing w:line="276" w:lineRule="auto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　　　　　　　　　　　　　　　　　　　　　　　　　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　　　</w:t>
      </w:r>
      <w:r w:rsidRPr="007C4F75">
        <w:rPr>
          <w:rFonts w:hint="eastAsia"/>
        </w:rPr>
        <w:t>。</w:t>
      </w:r>
      <w:r w:rsidRPr="00B4053E">
        <w:rPr>
          <w:rFonts w:hint="eastAsia"/>
        </w:rPr>
        <w:t xml:space="preserve">　　　　　　　　　　　　　　　　　　　　　　　　　　　　　　　</w:t>
      </w:r>
    </w:p>
    <w:p w:rsidR="004E64D7" w:rsidRDefault="004E64D7" w:rsidP="004E64D7"/>
    <w:p w:rsidR="004E64D7" w:rsidRPr="002F2B0E" w:rsidRDefault="004E64D7" w:rsidP="004E64D7">
      <w:r>
        <w:rPr>
          <w:rFonts w:hint="eastAsia"/>
        </w:rPr>
        <w:t>【文型</w:t>
      </w:r>
      <w:r w:rsidR="00F743D3">
        <w:rPr>
          <w:rFonts w:hint="eastAsia"/>
        </w:rPr>
        <w:t>71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に限らず：使用】</w:t>
      </w:r>
    </w:p>
    <w:p w:rsidR="004E64D7" w:rsidRPr="00F74719" w:rsidRDefault="004E64D7" w:rsidP="004E64D7">
      <w:pPr>
        <w:rPr>
          <w:u w:val="single"/>
        </w:rPr>
      </w:pPr>
      <w:r>
        <w:rPr>
          <w:rFonts w:hint="eastAsia"/>
        </w:rPr>
        <w:t>接続：</w:t>
      </w:r>
      <w:r w:rsidR="00566738" w:rsidRPr="00566738">
        <w:rPr>
          <w:rFonts w:hint="eastAsia"/>
        </w:rPr>
        <w:t>Ｎ＋に限らず</w:t>
      </w:r>
      <w:r w:rsidRPr="00566738"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  <w:u w:val="single"/>
        </w:rPr>
        <w:t xml:space="preserve">　　　　　</w:t>
      </w:r>
    </w:p>
    <w:p w:rsidR="004E64D7" w:rsidRPr="007C6A17" w:rsidRDefault="004E64D7" w:rsidP="004E64D7"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  <w:r>
        <w:rPr>
          <w:rFonts w:hint="eastAsia"/>
        </w:rPr>
        <w:t>。</w:t>
      </w:r>
    </w:p>
    <w:p w:rsidR="004E64D7" w:rsidRDefault="004E64D7" w:rsidP="004E64D7">
      <w:r>
        <w:rPr>
          <w:rFonts w:hint="eastAsia"/>
        </w:rPr>
        <w:t>例１）</w:t>
      </w:r>
      <w:r>
        <w:rPr>
          <w:rFonts w:hint="eastAsia"/>
        </w:rPr>
        <w:t>TLS</w:t>
      </w:r>
      <w:r>
        <w:rPr>
          <w:rFonts w:hint="eastAsia"/>
        </w:rPr>
        <w:t>は中国に限らず世界でも有名です。</w:t>
      </w:r>
    </w:p>
    <w:p w:rsidR="004E64D7" w:rsidRDefault="004E64D7" w:rsidP="004E64D7">
      <w:r>
        <w:rPr>
          <w:rFonts w:hint="eastAsia"/>
        </w:rPr>
        <w:t>例２）『ワンピース』は子供に限らず大人にも人気がある！</w:t>
      </w:r>
    </w:p>
    <w:p w:rsidR="005711ED" w:rsidRDefault="005711ED" w:rsidP="005711ED">
      <w:pPr>
        <w:rPr>
          <w:color w:val="000000" w:themeColor="text1"/>
          <w:u w:val="single"/>
        </w:rPr>
      </w:pPr>
    </w:p>
    <w:p w:rsidR="004E64D7" w:rsidRPr="004E64D7" w:rsidRDefault="004E64D7" w:rsidP="005711ED">
      <w:pPr>
        <w:rPr>
          <w:color w:val="000000" w:themeColor="text1"/>
        </w:rPr>
      </w:pPr>
      <w:r w:rsidRPr="004E64D7">
        <w:rPr>
          <w:rFonts w:hint="eastAsia"/>
          <w:color w:val="000000" w:themeColor="text1"/>
        </w:rPr>
        <w:t>練習４</w:t>
      </w:r>
    </w:p>
    <w:p w:rsidR="004E64D7" w:rsidRDefault="004E64D7" w:rsidP="004E64D7">
      <w:r w:rsidRPr="00A961C5">
        <w:rPr>
          <w:rFonts w:hint="eastAsia"/>
        </w:rPr>
        <w:t>Ａ：</w:t>
      </w:r>
      <w:r w:rsidRPr="00A961C5">
        <w:rPr>
          <w:rFonts w:hint="eastAsia"/>
          <w:u w:val="single"/>
        </w:rPr>
        <w:t xml:space="preserve">　　　</w:t>
      </w:r>
      <w:r>
        <w:rPr>
          <w:rFonts w:hint="eastAsia"/>
        </w:rPr>
        <w:t>さんの国で子供に限らず大人にも人気があるものってなに？</w:t>
      </w:r>
    </w:p>
    <w:p w:rsidR="004E64D7" w:rsidRDefault="004E64D7" w:rsidP="004E64D7">
      <w:r>
        <w:rPr>
          <w:rFonts w:hint="eastAsia"/>
        </w:rPr>
        <w:t>Ｂ：</w:t>
      </w:r>
      <w:r w:rsidRPr="00A961C5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　　　　　　　</w:t>
      </w:r>
      <w:r w:rsidRPr="00A961C5">
        <w:rPr>
          <w:rFonts w:hint="eastAsia"/>
          <w:u w:val="single"/>
        </w:rPr>
        <w:t xml:space="preserve">　</w:t>
      </w:r>
      <w:r>
        <w:rPr>
          <w:rFonts w:hint="eastAsia"/>
        </w:rPr>
        <w:t>が子供に限らず大人にも大人気だよ！</w:t>
      </w:r>
    </w:p>
    <w:p w:rsidR="004E64D7" w:rsidRDefault="004E64D7" w:rsidP="004E64D7">
      <w:r>
        <w:rPr>
          <w:rFonts w:hint="eastAsia"/>
        </w:rPr>
        <w:t>Ａ：へ～、</w:t>
      </w:r>
      <w:r>
        <w:rPr>
          <w:rFonts w:hint="eastAsia"/>
          <w:u w:val="single"/>
        </w:rPr>
        <w:t xml:space="preserve">　　　　　　　　　　　　　　</w:t>
      </w:r>
      <w:r w:rsidRPr="00A961C5">
        <w:rPr>
          <w:rFonts w:hint="eastAsia"/>
        </w:rPr>
        <w:t>が？</w:t>
      </w:r>
      <w:r>
        <w:rPr>
          <w:rFonts w:hint="eastAsia"/>
        </w:rPr>
        <w:t>なんで？？</w:t>
      </w:r>
    </w:p>
    <w:p w:rsidR="004E64D7" w:rsidRDefault="004E64D7" w:rsidP="004E64D7">
      <w:r>
        <w:rPr>
          <w:rFonts w:hint="eastAsia"/>
        </w:rPr>
        <w:t>Ｂ：それは</w:t>
      </w:r>
      <w:r w:rsidRPr="00A961C5">
        <w:rPr>
          <w:rFonts w:hint="eastAsia"/>
          <w:u w:val="single"/>
        </w:rPr>
        <w:t xml:space="preserve">　　　　　　　　</w:t>
      </w:r>
      <w:r>
        <w:rPr>
          <w:rFonts w:hint="eastAsia"/>
          <w:u w:val="single"/>
        </w:rPr>
        <w:t xml:space="preserve">　　　　　　　　　　</w:t>
      </w:r>
      <w:r w:rsidRPr="00A961C5">
        <w:rPr>
          <w:rFonts w:hint="eastAsia"/>
          <w:u w:val="single"/>
        </w:rPr>
        <w:t xml:space="preserve">　　　</w:t>
      </w:r>
      <w:r w:rsidRPr="007C4F75">
        <w:rPr>
          <w:rFonts w:hint="eastAsia"/>
        </w:rPr>
        <w:t>だ</w:t>
      </w:r>
      <w:r>
        <w:rPr>
          <w:rFonts w:hint="eastAsia"/>
        </w:rPr>
        <w:t>からだよ！</w:t>
      </w:r>
    </w:p>
    <w:p w:rsidR="004E64D7" w:rsidRDefault="004E64D7" w:rsidP="004E64D7">
      <w:r>
        <w:rPr>
          <w:rFonts w:hint="eastAsia"/>
        </w:rPr>
        <w:t>Ａ：そうなんだ～。</w:t>
      </w:r>
    </w:p>
    <w:p w:rsidR="004E64D7" w:rsidRPr="005711ED" w:rsidRDefault="004E64D7" w:rsidP="005711ED">
      <w:pPr>
        <w:sectPr w:rsidR="004E64D7" w:rsidRPr="005711ED" w:rsidSect="00ED72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624" w:right="851" w:bottom="567" w:left="851" w:header="737" w:footer="284" w:gutter="0"/>
          <w:cols w:num="2" w:space="630"/>
          <w:docGrid w:type="lines" w:linePitch="360"/>
        </w:sectPr>
      </w:pPr>
    </w:p>
    <w:p w:rsidR="005711ED" w:rsidRDefault="002F5203" w:rsidP="005711ED">
      <w:r>
        <w:rPr>
          <w:rFonts w:hint="eastAsia"/>
        </w:rPr>
        <w:lastRenderedPageBreak/>
        <w:t xml:space="preserve">読解：　</w:t>
      </w:r>
      <w:r w:rsidR="005711ED">
        <w:rPr>
          <w:rFonts w:hint="eastAsia"/>
        </w:rPr>
        <w:t>実際に本文を読んでみよう！</w:t>
      </w:r>
      <w:r w:rsidR="005711ED">
        <w:t xml:space="preserve"> </w:t>
      </w:r>
    </w:p>
    <w:p w:rsidR="005711ED" w:rsidRDefault="002F5203" w:rsidP="005711ED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B22F7" wp14:editId="4A593D90">
                <wp:simplePos x="0" y="0"/>
                <wp:positionH relativeFrom="margin">
                  <wp:posOffset>2540</wp:posOffset>
                </wp:positionH>
                <wp:positionV relativeFrom="paragraph">
                  <wp:posOffset>60960</wp:posOffset>
                </wp:positionV>
                <wp:extent cx="4829175" cy="25622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5622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7365" w:rsidRDefault="00047365" w:rsidP="005711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「</w:t>
                            </w:r>
                            <w:r w:rsidRPr="003A37E3">
                              <w:rPr>
                                <w:rFonts w:hint="eastAsia"/>
                                <w:b/>
                                <w:sz w:val="22"/>
                              </w:rPr>
                              <w:t>新元気な野菜くん」発売のお知らせ</w:t>
                            </w:r>
                          </w:p>
                          <w:p w:rsidR="00047365" w:rsidRDefault="00047365" w:rsidP="005711E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長年にわたり、ご好評をいただいている栄養ジュース「元気な野菜くん」ですが、この７月１日に、より飲みやすいものに改良した「新元気な野菜くん」を発売することになりました。皆様に飲みやすさを実感していただくために、発売前にサンプルをお届けしました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お値段はそのままで、さらにおいしくなり、（　①　）お子様にも喜んでいただけると思います。ぜひお試しください。</w:t>
                            </w:r>
                          </w:p>
                          <w:p w:rsidR="00047365" w:rsidRDefault="00047365" w:rsidP="005711E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なお、「新元気な野菜くん」の発売に伴い、現在の「元気な野菜くん」の販売を</w:t>
                            </w:r>
                            <w:r w:rsidRPr="00093177">
                              <w:rPr>
                                <w:rFonts w:hint="eastAsia"/>
                                <w:u w:val="single"/>
                              </w:rPr>
                              <w:t>②６月３０日限り</w:t>
                            </w:r>
                            <w:r w:rsidRPr="00237037">
                              <w:rPr>
                                <w:rFonts w:hint="eastAsia"/>
                              </w:rPr>
                              <w:t>で中</w:t>
                            </w:r>
                            <w:r w:rsidRPr="003A37E3">
                              <w:rPr>
                                <w:rFonts w:hint="eastAsia"/>
                              </w:rPr>
                              <w:t>止します。</w:t>
                            </w:r>
                            <w:r>
                              <w:rPr>
                                <w:rFonts w:hint="eastAsia"/>
                              </w:rPr>
                              <w:t xml:space="preserve">７月１日以降の「元気な野菜くん」のご注文は自動的に「新元気な野菜くん」になりますのでご注意ください。　</w:t>
                            </w:r>
                            <w:r>
                              <w:t xml:space="preserve">　</w:t>
                            </w:r>
                          </w:p>
                          <w:p w:rsidR="00047365" w:rsidRDefault="00047365" w:rsidP="002F5203"/>
                          <w:p w:rsidR="00047365" w:rsidRPr="00090696" w:rsidRDefault="00047365" w:rsidP="002F520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東洋食品株式会社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22F7" id="正方形/長方形 7" o:spid="_x0000_s1027" style="position:absolute;left:0;text-align:left;margin-left:.2pt;margin-top:4.8pt;width:380.25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" filled="f" strokecolor="windowText" strokeweight=".5pt">
                <v:textbox>
                  <w:txbxContent>
                    <w:p w:rsidR="00047365" w:rsidRDefault="00047365" w:rsidP="005711ED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「</w:t>
                      </w:r>
                      <w:r w:rsidRPr="003A37E3">
                        <w:rPr>
                          <w:rFonts w:hint="eastAsia"/>
                          <w:b/>
                          <w:sz w:val="22"/>
                        </w:rPr>
                        <w:t>新元気な野菜くん」発売のお知らせ</w:t>
                      </w:r>
                    </w:p>
                    <w:p w:rsidR="00047365" w:rsidRDefault="00047365" w:rsidP="005711E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長年にわたり、ご好評をいただいている栄養ジュース「元気な野菜くん」ですが、この７月１日に、より飲みやすいものに改良した「新元気な野菜くん」を発売することになりました。皆様に飲みやすさを実感していただくために、発売前にサンプルをお届けしました</w:t>
                      </w:r>
                      <w:r>
                        <w:rPr>
                          <w:rFonts w:hint="eastAsia"/>
                          <w:color w:val="0070C0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お値段はそのままで、さらにおいしくなり、（　①　）お子様にも喜んでいただけると思います。ぜひお試しください。</w:t>
                      </w:r>
                    </w:p>
                    <w:p w:rsidR="00047365" w:rsidRDefault="00047365" w:rsidP="005711E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なお、「新元気な野菜くん」の発売に伴い、現在の「元気な野菜くん」の販売を</w:t>
                      </w:r>
                      <w:r w:rsidRPr="00093177">
                        <w:rPr>
                          <w:rFonts w:hint="eastAsia"/>
                          <w:u w:val="single"/>
                        </w:rPr>
                        <w:t>②６月３０日限り</w:t>
                      </w:r>
                      <w:r w:rsidRPr="00237037">
                        <w:rPr>
                          <w:rFonts w:hint="eastAsia"/>
                        </w:rPr>
                        <w:t>で中</w:t>
                      </w:r>
                      <w:r w:rsidRPr="003A37E3">
                        <w:rPr>
                          <w:rFonts w:hint="eastAsia"/>
                        </w:rPr>
                        <w:t>止します。</w:t>
                      </w:r>
                      <w:r>
                        <w:rPr>
                          <w:rFonts w:hint="eastAsia"/>
                        </w:rPr>
                        <w:t xml:space="preserve">７月１日以降の「元気な野菜くん」のご注文は自動的に「新元気な野菜くん」になりますのでご注意ください。　</w:t>
                      </w:r>
                      <w:r>
                        <w:t xml:space="preserve">　</w:t>
                      </w:r>
                    </w:p>
                    <w:p w:rsidR="00047365" w:rsidRDefault="00047365" w:rsidP="002F5203"/>
                    <w:p w:rsidR="00047365" w:rsidRPr="00090696" w:rsidRDefault="00047365" w:rsidP="002F5203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</w:rPr>
                        <w:t>東洋食品株式会社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5711ED" w:rsidRDefault="005711ED" w:rsidP="005711ED"/>
    <w:p w:rsidR="002F5203" w:rsidRDefault="002F5203" w:rsidP="005711ED"/>
    <w:p w:rsidR="002F5203" w:rsidRDefault="002F5203" w:rsidP="005711ED"/>
    <w:p w:rsidR="00047365" w:rsidRDefault="00047365" w:rsidP="00047365">
      <w:r>
        <w:rPr>
          <w:rFonts w:hint="eastAsia"/>
        </w:rPr>
        <w:t>問１（　　①　　）に中に入るものはどれか。</w:t>
      </w:r>
    </w:p>
    <w:p w:rsidR="00047365" w:rsidRDefault="00047365" w:rsidP="00047365">
      <w:r>
        <w:rPr>
          <w:rFonts w:hint="eastAsia"/>
        </w:rPr>
        <w:t xml:space="preserve">１．大人の方に限って　　　　２．大人の方に限らず　　</w:t>
      </w:r>
    </w:p>
    <w:p w:rsidR="00047365" w:rsidRDefault="00047365" w:rsidP="00047365">
      <w:r>
        <w:rPr>
          <w:rFonts w:hint="eastAsia"/>
        </w:rPr>
        <w:t xml:space="preserve">３．大人にならない限り　　　４．大人の方に限り　　　</w:t>
      </w:r>
    </w:p>
    <w:p w:rsidR="00047365" w:rsidRDefault="00047365" w:rsidP="00047365"/>
    <w:p w:rsidR="00047365" w:rsidRDefault="00047365" w:rsidP="00047365">
      <w:r>
        <w:rPr>
          <w:rFonts w:hint="eastAsia"/>
        </w:rPr>
        <w:t>問２　この文章の内容にあっているものはどれか。</w:t>
      </w:r>
    </w:p>
    <w:p w:rsidR="00047365" w:rsidRDefault="00047365" w:rsidP="00047365">
      <w:r>
        <w:rPr>
          <w:rFonts w:hint="eastAsia"/>
        </w:rPr>
        <w:t>１．「新元気な野菜くん」は、使っている野菜が変わり味も変わった。</w:t>
      </w:r>
    </w:p>
    <w:p w:rsidR="00047365" w:rsidRDefault="00047365" w:rsidP="00047365">
      <w:r>
        <w:rPr>
          <w:rFonts w:hint="eastAsia"/>
        </w:rPr>
        <w:t>２．「新元気な野菜くん」は、おいしくなったので注文がたくさん来ている。</w:t>
      </w:r>
    </w:p>
    <w:p w:rsidR="00047365" w:rsidRDefault="00047365" w:rsidP="00047365">
      <w:r>
        <w:rPr>
          <w:rFonts w:hint="eastAsia"/>
        </w:rPr>
        <w:t>３．「新元気な野菜くん」は、６月３０日までしか注文できない。</w:t>
      </w:r>
    </w:p>
    <w:p w:rsidR="00047365" w:rsidRDefault="00047365" w:rsidP="00047365">
      <w:r>
        <w:rPr>
          <w:rFonts w:hint="eastAsia"/>
        </w:rPr>
        <w:t>４．「新元気な野菜くん」は、「元気な野菜くん」と同じ値段である。</w:t>
      </w:r>
    </w:p>
    <w:p w:rsidR="00047365" w:rsidRDefault="00047365" w:rsidP="00047365"/>
    <w:p w:rsidR="00047365" w:rsidRDefault="00D2734D" w:rsidP="00047365">
      <w:r>
        <w:rPr>
          <w:rFonts w:hint="eastAsia"/>
        </w:rPr>
        <w:t>問３　②「６月３０日限り</w:t>
      </w:r>
      <w:r w:rsidR="00092717">
        <w:rPr>
          <w:rFonts w:hint="eastAsia"/>
        </w:rPr>
        <w:t>」</w:t>
      </w:r>
      <w:r w:rsidR="00047365">
        <w:rPr>
          <w:rFonts w:hint="eastAsia"/>
        </w:rPr>
        <w:t>の意味はどれか。</w:t>
      </w:r>
    </w:p>
    <w:p w:rsidR="00047365" w:rsidRDefault="00047365" w:rsidP="00047365">
      <w:r>
        <w:rPr>
          <w:rFonts w:hint="eastAsia"/>
        </w:rPr>
        <w:t>１．６月３０日だけ　　　　　２．６月３０日まで</w:t>
      </w:r>
    </w:p>
    <w:p w:rsidR="00047365" w:rsidRDefault="00047365" w:rsidP="00047365">
      <w:r>
        <w:rPr>
          <w:rFonts w:hint="eastAsia"/>
        </w:rPr>
        <w:t>３．６月３０日から　　　　　４．６月３０日以外</w:t>
      </w:r>
    </w:p>
    <w:p w:rsidR="00047365" w:rsidRDefault="00047365" w:rsidP="00047365"/>
    <w:p w:rsidR="00047365" w:rsidRDefault="00047365" w:rsidP="00047365"/>
    <w:p w:rsidR="00047365" w:rsidRPr="00047365" w:rsidRDefault="00047365" w:rsidP="00047365">
      <w:pPr>
        <w:rPr>
          <w:u w:val="single"/>
        </w:rPr>
      </w:pPr>
      <w:r>
        <w:rPr>
          <w:rFonts w:hint="eastAsia"/>
        </w:rPr>
        <w:t>問４　なぜ「より飲みやすいもの」に改良しなければならなかったと思いますか。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</w:p>
    <w:p w:rsidR="00047365" w:rsidRDefault="00047365" w:rsidP="00047365"/>
    <w:p w:rsidR="00047365" w:rsidRDefault="00047365" w:rsidP="00047365">
      <w:r>
        <w:rPr>
          <w:rFonts w:hint="eastAsia"/>
        </w:rPr>
        <w:t>問５　「新元気な野菜くん」という商品の名前についてどう思いますか。</w:t>
      </w:r>
    </w:p>
    <w:p w:rsidR="00047365" w:rsidRDefault="00047365" w:rsidP="005711ED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047365" w:rsidRDefault="00047365" w:rsidP="005711ED">
      <w:pPr>
        <w:rPr>
          <w:u w:val="single"/>
        </w:rPr>
      </w:pPr>
    </w:p>
    <w:p w:rsidR="00047365" w:rsidRDefault="00047365" w:rsidP="005711ED">
      <w:r w:rsidRPr="00047365">
        <w:rPr>
          <w:rFonts w:hint="eastAsia"/>
        </w:rPr>
        <w:t>【文法復習</w:t>
      </w:r>
      <w:r w:rsidR="00D61068">
        <w:rPr>
          <w:rFonts w:hint="eastAsia"/>
        </w:rPr>
        <w:t>：変化表現</w:t>
      </w:r>
      <w:r w:rsidRPr="00047365">
        <w:rPr>
          <w:rFonts w:hint="eastAsia"/>
        </w:rPr>
        <w:t>】</w:t>
      </w:r>
    </w:p>
    <w:p w:rsidR="00D61068" w:rsidRDefault="00D61068" w:rsidP="00D61068">
      <w:r>
        <w:rPr>
          <w:rFonts w:hint="eastAsia"/>
        </w:rPr>
        <w:t>下の</w:t>
      </w:r>
      <w:r>
        <w:rPr>
          <w:rFonts w:hint="eastAsia"/>
        </w:rPr>
        <w:t>1~10</w:t>
      </w:r>
      <w:r>
        <w:rPr>
          <w:rFonts w:hint="eastAsia"/>
        </w:rPr>
        <w:t>のことばの形を変えて、１～</w:t>
      </w:r>
      <w:r>
        <w:rPr>
          <w:rFonts w:hint="eastAsia"/>
        </w:rPr>
        <w:t>10</w:t>
      </w:r>
      <w:r>
        <w:rPr>
          <w:rFonts w:hint="eastAsia"/>
        </w:rPr>
        <w:t>に入れなさい。</w:t>
      </w:r>
    </w:p>
    <w:p w:rsidR="00D61068" w:rsidRDefault="00D61068" w:rsidP="00D61068">
      <w:r>
        <w:rPr>
          <w:rFonts w:hint="eastAsia"/>
        </w:rPr>
        <w:t>１．上手　２．赤い　３．書ける　４．大きい　５．痛い　６．食べる</w:t>
      </w:r>
    </w:p>
    <w:p w:rsidR="00047365" w:rsidRDefault="00D61068" w:rsidP="00D61068">
      <w:r>
        <w:rPr>
          <w:rFonts w:hint="eastAsia"/>
        </w:rPr>
        <w:t xml:space="preserve">７．吸わない　８．聞き取れる　９．大きい　</w:t>
      </w:r>
      <w:r>
        <w:rPr>
          <w:rFonts w:hint="eastAsia"/>
        </w:rPr>
        <w:t>10</w:t>
      </w:r>
      <w:r>
        <w:rPr>
          <w:rFonts w:hint="eastAsia"/>
        </w:rPr>
        <w:t>．出ない</w:t>
      </w:r>
    </w:p>
    <w:p w:rsidR="00047365" w:rsidRDefault="00047365" w:rsidP="00047365"/>
    <w:p w:rsidR="00047365" w:rsidRDefault="00047365" w:rsidP="00047365">
      <w:pPr>
        <w:spacing w:line="276" w:lineRule="auto"/>
        <w:rPr>
          <w:u w:val="single"/>
        </w:rPr>
      </w:pPr>
      <w:r>
        <w:rPr>
          <w:rFonts w:hint="eastAsia"/>
        </w:rPr>
        <w:t>１．彼は、このごろ急に日本語が</w:t>
      </w:r>
      <w:r>
        <w:rPr>
          <w:rFonts w:hint="eastAsia"/>
          <w:u w:val="single"/>
        </w:rPr>
        <w:t xml:space="preserve">　　　　　　　　　　　　　　　　　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２．「いつもおきれいですね」と言ったとたん、彼女の顔が</w:t>
      </w:r>
      <w:r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 xml:space="preserve">　。</w:t>
      </w:r>
    </w:p>
    <w:p w:rsidR="00047365" w:rsidRPr="000A4113" w:rsidRDefault="00047365" w:rsidP="00047365">
      <w:pPr>
        <w:spacing w:line="276" w:lineRule="auto"/>
        <w:rPr>
          <w:u w:val="single"/>
        </w:rPr>
      </w:pPr>
      <w:r>
        <w:rPr>
          <w:rFonts w:hint="eastAsia"/>
        </w:rPr>
        <w:t>３．漢字が難しくて全然覚えられない。いったいいつ</w:t>
      </w:r>
      <w:r>
        <w:rPr>
          <w:rFonts w:hint="eastAsia"/>
          <w:u w:val="single"/>
        </w:rPr>
        <w:t xml:space="preserve">　　　　　　のだろうか。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４．このボタンを押すと、テレビの音が</w:t>
      </w:r>
      <w:r>
        <w:rPr>
          <w:rFonts w:hint="eastAsia"/>
          <w:u w:val="single"/>
        </w:rPr>
        <w:t xml:space="preserve">　　　　　　　　　　　　</w:t>
      </w:r>
      <w:r>
        <w:rPr>
          <w:rFonts w:hint="eastAsia"/>
        </w:rPr>
        <w:t>ます。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５．おなかが</w:t>
      </w:r>
      <w:r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 xml:space="preserve">　かもしれないから、海外旅行へ行く時は、胃腸薬を持っていったほうがいいですよ。</w:t>
      </w:r>
    </w:p>
    <w:p w:rsidR="00047365" w:rsidRDefault="00047365" w:rsidP="00047365">
      <w:pPr>
        <w:spacing w:line="276" w:lineRule="auto"/>
        <w:rPr>
          <w:u w:val="single"/>
        </w:rPr>
      </w:pPr>
      <w:r>
        <w:rPr>
          <w:rFonts w:hint="eastAsia"/>
        </w:rPr>
        <w:t>６．他の人がおいしそうに食べているのを見ると、</w:t>
      </w:r>
      <w:r>
        <w:rPr>
          <w:rFonts w:hint="eastAsia"/>
          <w:u w:val="single"/>
        </w:rPr>
        <w:t xml:space="preserve">　　　　　　　　てしまう。</w:t>
      </w:r>
    </w:p>
    <w:p w:rsidR="00047365" w:rsidRDefault="00047365" w:rsidP="00047365">
      <w:pPr>
        <w:spacing w:line="276" w:lineRule="auto"/>
      </w:pPr>
      <w:r w:rsidRPr="000A4113">
        <w:rPr>
          <w:rFonts w:hint="eastAsia"/>
        </w:rPr>
        <w:t>７．たばこを</w:t>
      </w:r>
      <w:r>
        <w:rPr>
          <w:rFonts w:hint="eastAsia"/>
          <w:u w:val="single"/>
        </w:rPr>
        <w:t xml:space="preserve">　　　　　　　　　　　　　　　</w:t>
      </w:r>
      <w:r>
        <w:rPr>
          <w:rFonts w:hint="eastAsia"/>
        </w:rPr>
        <w:t>て、食べ物がおいしくなった。</w:t>
      </w:r>
      <w:r w:rsidRPr="000A4113">
        <w:rPr>
          <w:rFonts w:hint="eastAsia"/>
        </w:rPr>
        <w:t xml:space="preserve">　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８．今はまだテレビ番組がよく聞き取れない。</w:t>
      </w:r>
      <w:r w:rsidR="00D61068">
        <w:rPr>
          <w:rFonts w:hint="eastAsia"/>
          <w:u w:val="single"/>
        </w:rPr>
        <w:t xml:space="preserve">　　　　　　　　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たら、ニュースやドラマをたくさん見よう。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９．Ａ：突然、雨の音が</w:t>
      </w:r>
      <w:r>
        <w:rPr>
          <w:rFonts w:hint="eastAsia"/>
          <w:u w:val="single"/>
        </w:rPr>
        <w:t xml:space="preserve">　　　　　　　　　　　　　</w:t>
      </w:r>
      <w:r>
        <w:rPr>
          <w:rFonts w:hint="eastAsia"/>
        </w:rPr>
        <w:t>ね。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 xml:space="preserve">　　Ｂ：本当だ。どしゃぶりだよ。</w:t>
      </w:r>
    </w:p>
    <w:p w:rsidR="00047365" w:rsidRDefault="00047365" w:rsidP="00047365">
      <w:pPr>
        <w:spacing w:line="276" w:lineRule="auto"/>
      </w:pPr>
      <w:r>
        <w:rPr>
          <w:rFonts w:hint="eastAsia"/>
        </w:rPr>
        <w:t>10</w:t>
      </w:r>
      <w:r w:rsidR="000F6F00">
        <w:rPr>
          <w:rFonts w:hint="eastAsia"/>
        </w:rPr>
        <w:t>．</w:t>
      </w:r>
      <w:r>
        <w:rPr>
          <w:rFonts w:hint="eastAsia"/>
        </w:rPr>
        <w:t>声が</w:t>
      </w:r>
      <w:r>
        <w:rPr>
          <w:rFonts w:hint="eastAsia"/>
          <w:u w:val="single"/>
        </w:rPr>
        <w:t xml:space="preserve">　　　　　　　　</w:t>
      </w:r>
      <w:r>
        <w:rPr>
          <w:rFonts w:hint="eastAsia"/>
        </w:rPr>
        <w:t xml:space="preserve">　まで、カラオケで歌っていたなんて、すごい。</w:t>
      </w:r>
    </w:p>
    <w:sectPr w:rsidR="00047365" w:rsidSect="00ED7268">
      <w:pgSz w:w="16838" w:h="11906" w:orient="landscape" w:code="9"/>
      <w:pgMar w:top="1134" w:right="851" w:bottom="567" w:left="851" w:header="737" w:footer="284" w:gutter="0"/>
      <w:cols w:num="2" w:space="6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65" w:rsidRDefault="00047365" w:rsidP="00586227">
      <w:r>
        <w:separator/>
      </w:r>
    </w:p>
  </w:endnote>
  <w:endnote w:type="continuationSeparator" w:id="0">
    <w:p w:rsidR="00047365" w:rsidRDefault="00047365" w:rsidP="0058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C08" w:rsidRDefault="00EC2C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:rsidR="00ED7268" w:rsidRPr="00EC2C08" w:rsidRDefault="00EC2C08" w:rsidP="00EC2C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25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C08" w:rsidRDefault="00EC2C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65" w:rsidRDefault="00047365" w:rsidP="00586227">
      <w:r>
        <w:separator/>
      </w:r>
    </w:p>
  </w:footnote>
  <w:footnote w:type="continuationSeparator" w:id="0">
    <w:p w:rsidR="00047365" w:rsidRDefault="00047365" w:rsidP="00586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C08" w:rsidRDefault="00EC2C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365" w:rsidRPr="00ED7268" w:rsidRDefault="00ED7268" w:rsidP="00ED7268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C08" w:rsidRDefault="00EC2C0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D1"/>
    <w:rsid w:val="0003011F"/>
    <w:rsid w:val="00047365"/>
    <w:rsid w:val="00055455"/>
    <w:rsid w:val="0005712D"/>
    <w:rsid w:val="00070752"/>
    <w:rsid w:val="00090696"/>
    <w:rsid w:val="00092717"/>
    <w:rsid w:val="00093177"/>
    <w:rsid w:val="000E39C4"/>
    <w:rsid w:val="000F2D47"/>
    <w:rsid w:val="000F6DF4"/>
    <w:rsid w:val="000F6F00"/>
    <w:rsid w:val="00101B33"/>
    <w:rsid w:val="00132E87"/>
    <w:rsid w:val="0014523D"/>
    <w:rsid w:val="00175939"/>
    <w:rsid w:val="001B68A9"/>
    <w:rsid w:val="001F4ECD"/>
    <w:rsid w:val="0020636E"/>
    <w:rsid w:val="00237037"/>
    <w:rsid w:val="00237900"/>
    <w:rsid w:val="00266BD6"/>
    <w:rsid w:val="002710F9"/>
    <w:rsid w:val="00297EDA"/>
    <w:rsid w:val="002A250C"/>
    <w:rsid w:val="002A7A70"/>
    <w:rsid w:val="002F2B0E"/>
    <w:rsid w:val="002F5203"/>
    <w:rsid w:val="00323DF3"/>
    <w:rsid w:val="00360DB3"/>
    <w:rsid w:val="003827D8"/>
    <w:rsid w:val="00382984"/>
    <w:rsid w:val="003A37E3"/>
    <w:rsid w:val="003A7DC1"/>
    <w:rsid w:val="003C44C0"/>
    <w:rsid w:val="003F0406"/>
    <w:rsid w:val="00406CD1"/>
    <w:rsid w:val="00450FF2"/>
    <w:rsid w:val="00495AD8"/>
    <w:rsid w:val="004D5250"/>
    <w:rsid w:val="004D5549"/>
    <w:rsid w:val="004E64D7"/>
    <w:rsid w:val="004F1625"/>
    <w:rsid w:val="00565D66"/>
    <w:rsid w:val="0056605A"/>
    <w:rsid w:val="00566738"/>
    <w:rsid w:val="005711ED"/>
    <w:rsid w:val="00586227"/>
    <w:rsid w:val="005F6F0C"/>
    <w:rsid w:val="00604FD7"/>
    <w:rsid w:val="006412B8"/>
    <w:rsid w:val="006821DB"/>
    <w:rsid w:val="006D0BCC"/>
    <w:rsid w:val="00730E40"/>
    <w:rsid w:val="00742B1C"/>
    <w:rsid w:val="00775A06"/>
    <w:rsid w:val="007C4F75"/>
    <w:rsid w:val="00802482"/>
    <w:rsid w:val="00804FB9"/>
    <w:rsid w:val="008344CA"/>
    <w:rsid w:val="00845807"/>
    <w:rsid w:val="008B34BB"/>
    <w:rsid w:val="008C0BD5"/>
    <w:rsid w:val="008F3574"/>
    <w:rsid w:val="00A11D61"/>
    <w:rsid w:val="00A2240B"/>
    <w:rsid w:val="00A961C5"/>
    <w:rsid w:val="00AB0E99"/>
    <w:rsid w:val="00B16F25"/>
    <w:rsid w:val="00B262FD"/>
    <w:rsid w:val="00B4053E"/>
    <w:rsid w:val="00B45503"/>
    <w:rsid w:val="00B94CDC"/>
    <w:rsid w:val="00BC0BC7"/>
    <w:rsid w:val="00BD11B3"/>
    <w:rsid w:val="00C11F26"/>
    <w:rsid w:val="00C22AC8"/>
    <w:rsid w:val="00C74791"/>
    <w:rsid w:val="00CA1324"/>
    <w:rsid w:val="00CC31C4"/>
    <w:rsid w:val="00CD532F"/>
    <w:rsid w:val="00CE343C"/>
    <w:rsid w:val="00D07595"/>
    <w:rsid w:val="00D2734D"/>
    <w:rsid w:val="00D31849"/>
    <w:rsid w:val="00D47311"/>
    <w:rsid w:val="00D61068"/>
    <w:rsid w:val="00D615C7"/>
    <w:rsid w:val="00D67BDA"/>
    <w:rsid w:val="00DD1386"/>
    <w:rsid w:val="00DF5420"/>
    <w:rsid w:val="00E430D1"/>
    <w:rsid w:val="00E510A8"/>
    <w:rsid w:val="00E57361"/>
    <w:rsid w:val="00EB3B4E"/>
    <w:rsid w:val="00EC2C08"/>
    <w:rsid w:val="00ED7268"/>
    <w:rsid w:val="00EE4EDF"/>
    <w:rsid w:val="00F743D3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0C2F3398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22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86227"/>
  </w:style>
  <w:style w:type="paragraph" w:styleId="a5">
    <w:name w:val="footer"/>
    <w:basedOn w:val="a"/>
    <w:link w:val="a6"/>
    <w:uiPriority w:val="99"/>
    <w:unhideWhenUsed/>
    <w:rsid w:val="0058622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86227"/>
  </w:style>
  <w:style w:type="paragraph" w:styleId="a7">
    <w:name w:val="Balloon Text"/>
    <w:basedOn w:val="a"/>
    <w:link w:val="a8"/>
    <w:uiPriority w:val="99"/>
    <w:semiHidden/>
    <w:unhideWhenUsed/>
    <w:rsid w:val="00EE4E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E4ED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uiPriority w:val="99"/>
    <w:rsid w:val="00266BD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F2B0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2F2B0E"/>
  </w:style>
  <w:style w:type="paragraph" w:styleId="ac">
    <w:name w:val="annotation subject"/>
    <w:basedOn w:val="aa"/>
    <w:next w:val="aa"/>
    <w:link w:val="ad"/>
    <w:uiPriority w:val="99"/>
    <w:semiHidden/>
    <w:unhideWhenUsed/>
    <w:rsid w:val="002F2B0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2F2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877476-317B-4BBF-8E14-5819E14A8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9BA2C7-141F-4859-AA99-E8991E2AE52B}"/>
</file>

<file path=customXml/itemProps3.xml><?xml version="1.0" encoding="utf-8"?>
<ds:datastoreItem xmlns:ds="http://schemas.openxmlformats.org/officeDocument/2006/customXml" ds:itemID="{C882AA5C-955A-4C44-AAB5-8D0F48AAFCA5}"/>
</file>

<file path=customXml/itemProps4.xml><?xml version="1.0" encoding="utf-8"?>
<ds:datastoreItem xmlns:ds="http://schemas.openxmlformats.org/officeDocument/2006/customXml" ds:itemID="{4B3559DE-1633-4F35-AF08-716E8555598D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NamiIKEDA</dc:creator>
  <cp:lastModifiedBy>jikei</cp:lastModifiedBy>
  <cp:revision>11</cp:revision>
  <cp:lastPrinted>2020-04-28T08:26:00Z</cp:lastPrinted>
  <dcterms:created xsi:type="dcterms:W3CDTF">2021-04-02T05:27:00Z</dcterms:created>
  <dcterms:modified xsi:type="dcterms:W3CDTF">2021-08-31T06:49:00Z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