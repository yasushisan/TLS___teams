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A92E" w14:textId="1DD417B2" w:rsidR="00A27B67" w:rsidRDefault="003C4506" w:rsidP="00CF4EBD">
      <w:pPr>
        <w:jc w:val="left"/>
        <w:rPr>
          <w:b/>
          <w:sz w:val="24"/>
          <w:szCs w:val="24"/>
        </w:rPr>
      </w:pPr>
      <w:r w:rsidRPr="00AD0FCB">
        <w:rPr>
          <w:rFonts w:hint="eastAsia"/>
          <w:b/>
          <w:sz w:val="24"/>
          <w:szCs w:val="24"/>
        </w:rPr>
        <w:t>文型</w:t>
      </w:r>
      <w:r w:rsidR="00E86F8F" w:rsidRPr="00E86F8F">
        <w:rPr>
          <w:rFonts w:hint="eastAsia"/>
          <w:b/>
          <w:sz w:val="24"/>
          <w:szCs w:val="24"/>
        </w:rPr>
        <w:t>プリント</w:t>
      </w:r>
      <w:r w:rsidR="00801632" w:rsidRPr="00AD0FCB">
        <w:rPr>
          <w:rFonts w:hint="eastAsia"/>
          <w:b/>
          <w:sz w:val="24"/>
          <w:szCs w:val="24"/>
        </w:rPr>
        <w:t>11</w:t>
      </w:r>
      <w:r w:rsidRPr="00AD0FCB">
        <w:rPr>
          <w:rFonts w:hint="eastAsia"/>
          <w:b/>
          <w:sz w:val="24"/>
          <w:szCs w:val="24"/>
        </w:rPr>
        <w:t>：</w:t>
      </w:r>
    </w:p>
    <w:p w14:paraId="05480EA5" w14:textId="667C04E7" w:rsidR="00AD0FCB" w:rsidRPr="00AD0FCB" w:rsidRDefault="00CF4EBD" w:rsidP="00CF4EBD">
      <w:pPr>
        <w:jc w:val="left"/>
        <w:rPr>
          <w:b/>
          <w:sz w:val="24"/>
          <w:szCs w:val="24"/>
        </w:rPr>
      </w:pPr>
      <w:r w:rsidRPr="00AD0FCB">
        <w:rPr>
          <w:rFonts w:hint="eastAsia"/>
          <w:b/>
          <w:sz w:val="24"/>
          <w:szCs w:val="24"/>
        </w:rPr>
        <w:t xml:space="preserve">≪語彙を増やそう！≫　　</w:t>
      </w:r>
    </w:p>
    <w:p w14:paraId="7C0EE8A7" w14:textId="36054A04" w:rsidR="00CF4EBD" w:rsidRPr="00820472" w:rsidRDefault="004C42B2" w:rsidP="00A27B67">
      <w:r>
        <w:rPr>
          <w:rFonts w:hint="eastAsia"/>
          <w:b/>
        </w:rPr>
        <w:t>１つ覚えれば</w:t>
      </w:r>
      <w:r>
        <w:rPr>
          <w:rFonts w:hint="eastAsia"/>
          <w:b/>
        </w:rPr>
        <w:t>2</w:t>
      </w:r>
      <w:r>
        <w:rPr>
          <w:rFonts w:hint="eastAsia"/>
          <w:b/>
        </w:rPr>
        <w:t>倍！！！</w:t>
      </w:r>
    </w:p>
    <w:p w14:paraId="366389CF" w14:textId="09801F67" w:rsidR="004C42B2" w:rsidRPr="004C42B2" w:rsidRDefault="004C42B2" w:rsidP="00CF4EBD">
      <w:pPr>
        <w:rPr>
          <w:u w:val="single"/>
        </w:rPr>
      </w:pPr>
      <w:r>
        <w:rPr>
          <w:rFonts w:hint="eastAsia"/>
        </w:rPr>
        <w:t>不＝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</w:rPr>
        <w:t xml:space="preserve">　無＝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</w:rPr>
        <w:t xml:space="preserve">　　　非＝</w:t>
      </w:r>
      <w:r>
        <w:rPr>
          <w:rFonts w:hint="eastAsia"/>
          <w:u w:val="single"/>
        </w:rPr>
        <w:t xml:space="preserve">　　　　　　　　　　</w:t>
      </w:r>
    </w:p>
    <w:p w14:paraId="34505422" w14:textId="1B3204E0" w:rsidR="004C42B2" w:rsidRDefault="004C42B2" w:rsidP="00CF4EBD">
      <w:r>
        <w:rPr>
          <w:rFonts w:hint="eastAsia"/>
        </w:rPr>
        <w:t>（　　　）可能　　　（　　　）関係　　　　（　　　　）必要</w:t>
      </w:r>
    </w:p>
    <w:p w14:paraId="68F1D000" w14:textId="7AA1EC9A" w:rsidR="004C42B2" w:rsidRDefault="004C42B2" w:rsidP="00CF4EBD">
      <w:r>
        <w:rPr>
          <w:rFonts w:hint="eastAsia"/>
        </w:rPr>
        <w:t>（　　　）公開　　　（　　　）常識　　　　（　　　　）関心</w:t>
      </w:r>
    </w:p>
    <w:p w14:paraId="30FEC6B5" w14:textId="5587AE68" w:rsidR="004C42B2" w:rsidRDefault="004C42B2" w:rsidP="00CF4EBD">
      <w:r>
        <w:rPr>
          <w:rFonts w:hint="eastAsia"/>
        </w:rPr>
        <w:t>（　　　）健康　　　（　　　）</w:t>
      </w:r>
      <w:r w:rsidR="00033D95">
        <w:rPr>
          <w:rFonts w:hint="eastAsia"/>
        </w:rPr>
        <w:t>科学的　　　（　　　　）意識</w:t>
      </w:r>
    </w:p>
    <w:p w14:paraId="513AB1C2" w14:textId="77777777" w:rsidR="00033D95" w:rsidRDefault="00033D95" w:rsidP="00CF4EBD"/>
    <w:p w14:paraId="00309B85" w14:textId="338F657B" w:rsidR="00033D95" w:rsidRDefault="00033D95" w:rsidP="00CF4EBD">
      <w:r>
        <w:rPr>
          <w:rFonts w:hint="eastAsia"/>
        </w:rPr>
        <w:t xml:space="preserve">①　</w:t>
      </w:r>
      <w:r>
        <w:rPr>
          <w:rFonts w:hint="eastAsia"/>
        </w:rPr>
        <w:t>JLPT</w:t>
      </w:r>
      <w:r>
        <w:rPr>
          <w:rFonts w:hint="eastAsia"/>
        </w:rPr>
        <w:t xml:space="preserve">　　　②</w:t>
      </w:r>
      <w:r>
        <w:rPr>
          <w:rFonts w:hint="eastAsia"/>
        </w:rPr>
        <w:t>UFO</w:t>
      </w:r>
      <w:r>
        <w:rPr>
          <w:rFonts w:hint="eastAsia"/>
        </w:rPr>
        <w:t xml:space="preserve">　　③毎日コーラ</w:t>
      </w:r>
      <w:r>
        <w:rPr>
          <w:rFonts w:hint="eastAsia"/>
        </w:rPr>
        <w:t>100</w:t>
      </w:r>
      <w:r>
        <w:rPr>
          <w:rFonts w:hint="eastAsia"/>
        </w:rPr>
        <w:t>本　　④くせ</w:t>
      </w:r>
    </w:p>
    <w:p w14:paraId="66F0FB81" w14:textId="77777777" w:rsidR="00EC2734" w:rsidRDefault="00EC2734" w:rsidP="00CF4EBD"/>
    <w:p w14:paraId="4F1DAA43" w14:textId="583082D8" w:rsidR="003C4506" w:rsidRDefault="003C4506" w:rsidP="003C4506">
      <w:r>
        <w:rPr>
          <w:rFonts w:hint="eastAsia"/>
        </w:rPr>
        <w:t>【文型</w:t>
      </w:r>
      <w:r w:rsidR="00E352AA">
        <w:rPr>
          <w:rFonts w:hint="eastAsia"/>
        </w:rPr>
        <w:t>29</w:t>
      </w:r>
      <w:r>
        <w:rPr>
          <w:rFonts w:hint="eastAsia"/>
        </w:rPr>
        <w:t>：</w:t>
      </w:r>
      <w:r w:rsidR="00E352AA">
        <w:rPr>
          <w:rFonts w:hint="eastAsia"/>
        </w:rPr>
        <w:t>A</w:t>
      </w:r>
      <w:r w:rsidR="006900E8">
        <w:rPr>
          <w:rFonts w:hint="eastAsia"/>
        </w:rPr>
        <w:t>か</w:t>
      </w:r>
      <w:r w:rsidR="00E352AA">
        <w:rPr>
          <w:rFonts w:hint="eastAsia"/>
        </w:rPr>
        <w:t>A</w:t>
      </w:r>
      <w:r w:rsidR="00E352AA">
        <w:rPr>
          <w:rFonts w:hint="eastAsia"/>
        </w:rPr>
        <w:t>ないかのうちに</w:t>
      </w:r>
      <w:r w:rsidR="006900E8">
        <w:rPr>
          <w:rFonts w:hint="eastAsia"/>
        </w:rPr>
        <w:t>B</w:t>
      </w:r>
      <w:r>
        <w:rPr>
          <w:rFonts w:hint="eastAsia"/>
        </w:rPr>
        <w:t>：使用】</w:t>
      </w:r>
    </w:p>
    <w:p w14:paraId="2BC6DA8C" w14:textId="745935EE" w:rsidR="00EC2734" w:rsidRPr="00A705F4" w:rsidRDefault="00EC2734" w:rsidP="00EC2734">
      <w:pPr>
        <w:ind w:left="630" w:hangingChars="300" w:hanging="630"/>
      </w:pPr>
      <w:r>
        <w:rPr>
          <w:rFonts w:hint="eastAsia"/>
        </w:rPr>
        <w:t>例文：</w:t>
      </w:r>
      <w:r w:rsidRPr="00EC2734">
        <w:rPr>
          <w:rFonts w:hint="eastAsia"/>
        </w:rPr>
        <w:t>子どもは「おやすみなさい」と言ったか言わないかのうちに、もう眠ってしまった。</w:t>
      </w:r>
      <w:r w:rsidR="00444ECF">
        <w:rPr>
          <w:rFonts w:hint="eastAsia"/>
        </w:rPr>
        <w:t xml:space="preserve">　</w:t>
      </w:r>
    </w:p>
    <w:p w14:paraId="0CA6C1B9" w14:textId="1D76D75C" w:rsidR="00CF4EBD" w:rsidRPr="0010608B" w:rsidRDefault="00444ECF" w:rsidP="0010608B">
      <w:pPr>
        <w:spacing w:line="276" w:lineRule="auto"/>
      </w:pPr>
      <w:r>
        <w:rPr>
          <w:rFonts w:hint="eastAsia"/>
        </w:rPr>
        <w:t>形</w:t>
      </w:r>
      <w:r w:rsidR="00CF4EBD">
        <w:rPr>
          <w:rFonts w:hint="eastAsia"/>
        </w:rPr>
        <w:t>：</w:t>
      </w:r>
      <w:r w:rsidR="0010608B">
        <w:rPr>
          <w:rFonts w:hint="eastAsia"/>
        </w:rPr>
        <w:t>Ｖ辞書・Ｖた　＋か　＋Ｖない＋かのうちに</w:t>
      </w:r>
      <w:r w:rsidR="00CF4EBD" w:rsidRPr="0010608B">
        <w:rPr>
          <w:rFonts w:hint="eastAsia"/>
          <w:color w:val="000000" w:themeColor="text1"/>
        </w:rPr>
        <w:t xml:space="preserve">　　　　</w:t>
      </w:r>
      <w:r>
        <w:rPr>
          <w:rFonts w:hint="eastAsia"/>
          <w:color w:val="000000" w:themeColor="text1"/>
        </w:rPr>
        <w:t xml:space="preserve">　</w:t>
      </w:r>
      <w:r w:rsidR="00CF4EBD" w:rsidRPr="0010608B">
        <w:rPr>
          <w:rFonts w:hint="eastAsia"/>
          <w:color w:val="000000" w:themeColor="text1"/>
        </w:rPr>
        <w:t xml:space="preserve">　　　　　</w:t>
      </w:r>
      <w:r w:rsidR="00BB01B4" w:rsidRPr="0010608B">
        <w:rPr>
          <w:rFonts w:hint="eastAsia"/>
          <w:color w:val="000000" w:themeColor="text1"/>
        </w:rPr>
        <w:t xml:space="preserve">　　　</w:t>
      </w:r>
      <w:r w:rsidR="003C4506">
        <w:rPr>
          <w:rFonts w:hint="eastAsia"/>
          <w:color w:val="000000" w:themeColor="text1"/>
          <w:u w:val="single"/>
        </w:rPr>
        <w:t xml:space="preserve">　　　　　　　　　　　　　　　　　</w:t>
      </w:r>
    </w:p>
    <w:p w14:paraId="1944BC00" w14:textId="5A2263BD" w:rsidR="00CF4EBD" w:rsidRDefault="00444ECF" w:rsidP="00CF4EBD">
      <w:pPr>
        <w:spacing w:line="276" w:lineRule="auto"/>
        <w:rPr>
          <w:color w:val="000000" w:themeColor="text1"/>
          <w:u w:val="single"/>
        </w:rPr>
      </w:pPr>
      <w:r>
        <w:rPr>
          <w:rFonts w:hint="eastAsia"/>
        </w:rPr>
        <w:t>意味</w:t>
      </w:r>
      <w:r w:rsidR="00CF4EBD">
        <w:rPr>
          <w:rFonts w:hint="eastAsia"/>
        </w:rPr>
        <w:t>：</w:t>
      </w:r>
      <w:r w:rsidR="00CF4EBD" w:rsidRPr="00CF4EBD">
        <w:rPr>
          <w:rFonts w:hint="eastAsia"/>
          <w:color w:val="000000" w:themeColor="text1"/>
          <w:u w:val="single"/>
        </w:rPr>
        <w:t xml:space="preserve">　</w:t>
      </w:r>
      <w:r w:rsidR="00CF4EBD" w:rsidRPr="00CF4EBD">
        <w:rPr>
          <w:rFonts w:hint="eastAsia"/>
          <w:color w:val="000000" w:themeColor="text1"/>
          <w:u w:val="single"/>
        </w:rPr>
        <w:t xml:space="preserve"> </w:t>
      </w:r>
      <w:r w:rsidR="00CF4EBD"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</w:t>
      </w:r>
      <w:r w:rsidR="003C4506">
        <w:rPr>
          <w:rFonts w:hint="eastAsia"/>
          <w:color w:val="000000" w:themeColor="text1"/>
          <w:u w:val="single"/>
        </w:rPr>
        <w:t xml:space="preserve">　</w:t>
      </w:r>
    </w:p>
    <w:p w14:paraId="6374B268" w14:textId="0180DF80" w:rsidR="004D21A1" w:rsidRDefault="004D21A1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練習１</w:t>
      </w:r>
    </w:p>
    <w:p w14:paraId="480AF430" w14:textId="3034727D" w:rsidR="004D21A1" w:rsidRDefault="004D21A1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　1</w:t>
      </w:r>
      <w:r w:rsidR="00821165">
        <w:rPr>
          <w:rFonts w:asciiTheme="minorEastAsia" w:hAnsiTheme="minorEastAsia" w:hint="eastAsia"/>
        </w:rPr>
        <w:t>時間ぐらいたったあと、おなかがすいてしまった。</w:t>
      </w:r>
    </w:p>
    <w:p w14:paraId="6718EB04" w14:textId="22021F93" w:rsidR="00821165" w:rsidRDefault="00821165" w:rsidP="00CF4EBD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</w:t>
      </w:r>
      <w:r w:rsidR="003B4047">
        <w:rPr>
          <w:rFonts w:asciiTheme="minorEastAsia" w:hAnsiTheme="minorEastAsia" w:hint="eastAsia"/>
          <w:u w:val="single"/>
        </w:rPr>
        <w:t xml:space="preserve">　</w:t>
      </w:r>
      <w:r>
        <w:rPr>
          <w:rFonts w:asciiTheme="minorEastAsia" w:hAnsiTheme="minorEastAsia" w:hint="eastAsia"/>
          <w:u w:val="single"/>
        </w:rPr>
        <w:t xml:space="preserve">　　</w:t>
      </w:r>
    </w:p>
    <w:p w14:paraId="490D51A1" w14:textId="31E9E009" w:rsidR="00821165" w:rsidRDefault="00821165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　あの人は5時ぐらいになったら、家に帰りました。</w:t>
      </w:r>
    </w:p>
    <w:p w14:paraId="5B436339" w14:textId="46821D7F" w:rsidR="00821165" w:rsidRDefault="00821165" w:rsidP="00CF4EBD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</w:t>
      </w:r>
      <w:r w:rsidR="003B4047">
        <w:rPr>
          <w:rFonts w:asciiTheme="minorEastAsia" w:hAnsiTheme="minorEastAsia" w:hint="eastAsia"/>
          <w:u w:val="single"/>
        </w:rPr>
        <w:t xml:space="preserve">　</w:t>
      </w:r>
      <w:r>
        <w:rPr>
          <w:rFonts w:asciiTheme="minorEastAsia" w:hAnsiTheme="minorEastAsia" w:hint="eastAsia"/>
          <w:u w:val="single"/>
        </w:rPr>
        <w:t xml:space="preserve">　</w:t>
      </w:r>
    </w:p>
    <w:p w14:paraId="646F1D7D" w14:textId="004B2050" w:rsidR="00821165" w:rsidRDefault="00604CCF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　家に着く</w:t>
      </w:r>
      <w:r w:rsidR="00821165">
        <w:rPr>
          <w:rFonts w:asciiTheme="minorEastAsia" w:hAnsiTheme="minorEastAsia" w:hint="eastAsia"/>
        </w:rPr>
        <w:t>とすぐ、マイナンバーが届きました。</w:t>
      </w:r>
    </w:p>
    <w:p w14:paraId="3C0308E2" w14:textId="4022F421" w:rsidR="00821165" w:rsidRDefault="00821165" w:rsidP="00CF4EBD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</w:t>
      </w:r>
    </w:p>
    <w:p w14:paraId="269C2568" w14:textId="0DC716E4" w:rsidR="00D23D34" w:rsidRDefault="00D23D34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　</w:t>
      </w:r>
      <w:r w:rsidR="0027426D">
        <w:rPr>
          <w:rFonts w:asciiTheme="minorEastAsia" w:hAnsiTheme="minorEastAsia" w:hint="eastAsia"/>
        </w:rPr>
        <w:t>ちょっと1回使ってみたら、壊れてしまった。</w:t>
      </w:r>
    </w:p>
    <w:p w14:paraId="29C5E48C" w14:textId="33DF3977" w:rsidR="0027426D" w:rsidRPr="0027426D" w:rsidRDefault="0027426D" w:rsidP="00CF4EBD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</w:t>
      </w:r>
    </w:p>
    <w:p w14:paraId="3B022328" w14:textId="3A503EE0" w:rsidR="004D21A1" w:rsidRDefault="00B93939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練習２</w:t>
      </w:r>
    </w:p>
    <w:p w14:paraId="3388E0E1" w14:textId="0971E644" w:rsidR="00B93939" w:rsidRDefault="00B73ED5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あなたは新発売のケータイを買おうと思っています。しかし、ケータイショップに行ってみると、もう売り切れでした。どんな表現が思いつきますか？</w:t>
      </w:r>
    </w:p>
    <w:p w14:paraId="73A05E92" w14:textId="3D26EB2F" w:rsidR="00B73ED5" w:rsidRDefault="00B73ED5" w:rsidP="00CF4EBD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</w:t>
      </w:r>
    </w:p>
    <w:p w14:paraId="20DA52DF" w14:textId="62F55E10" w:rsidR="00B73ED5" w:rsidRDefault="00B73ED5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【会話】</w:t>
      </w:r>
    </w:p>
    <w:p w14:paraId="27120A34" w14:textId="1B2CBF48" w:rsidR="00B73ED5" w:rsidRDefault="00B73ED5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A：　あっ　新しいケータイ買った？ほしいって言ってたよね？</w:t>
      </w:r>
    </w:p>
    <w:p w14:paraId="1EB2E3C8" w14:textId="5558C66B" w:rsidR="00B73ED5" w:rsidRDefault="00B73ED5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B：　それが・・（　　　　　）</w:t>
      </w:r>
    </w:p>
    <w:p w14:paraId="539CA214" w14:textId="77777777" w:rsidR="00EC2734" w:rsidRPr="00B73ED5" w:rsidRDefault="00EC2734" w:rsidP="00CF4EBD">
      <w:pPr>
        <w:rPr>
          <w:rFonts w:asciiTheme="minorEastAsia" w:hAnsiTheme="minorEastAsia"/>
        </w:rPr>
      </w:pPr>
    </w:p>
    <w:p w14:paraId="34B43D53" w14:textId="2EEAEE68" w:rsidR="00077127" w:rsidRDefault="00F41103" w:rsidP="00CF4EBD">
      <w:r w:rsidRPr="00F41103">
        <w:rPr>
          <w:rFonts w:hint="eastAsia"/>
        </w:rPr>
        <w:t>【</w:t>
      </w:r>
      <w:r>
        <w:rPr>
          <w:rFonts w:hint="eastAsia"/>
        </w:rPr>
        <w:t>文型</w:t>
      </w:r>
      <w:r w:rsidR="00B73ED5">
        <w:rPr>
          <w:rFonts w:hint="eastAsia"/>
        </w:rPr>
        <w:t>30</w:t>
      </w:r>
      <w:r>
        <w:rPr>
          <w:rFonts w:hint="eastAsia"/>
        </w:rPr>
        <w:t>：</w:t>
      </w:r>
      <w:r w:rsidR="00B73ED5">
        <w:rPr>
          <w:rFonts w:hint="eastAsia"/>
        </w:rPr>
        <w:t>A</w:t>
      </w:r>
      <w:r w:rsidR="00B73ED5">
        <w:rPr>
          <w:rFonts w:hint="eastAsia"/>
        </w:rPr>
        <w:t>かとおもうと</w:t>
      </w:r>
      <w:r w:rsidR="00B73ED5">
        <w:rPr>
          <w:rFonts w:hint="eastAsia"/>
        </w:rPr>
        <w:t>B</w:t>
      </w:r>
      <w:r>
        <w:rPr>
          <w:rFonts w:hint="eastAsia"/>
        </w:rPr>
        <w:t>：使用</w:t>
      </w:r>
      <w:r w:rsidRPr="00F41103">
        <w:rPr>
          <w:rFonts w:hint="eastAsia"/>
        </w:rPr>
        <w:t>】</w:t>
      </w:r>
    </w:p>
    <w:p w14:paraId="3B02BAAC" w14:textId="045C8693" w:rsidR="00EC2734" w:rsidRPr="00F41103" w:rsidRDefault="00EC2734" w:rsidP="00CF4EBD">
      <w:r>
        <w:rPr>
          <w:rFonts w:hint="eastAsia"/>
        </w:rPr>
        <w:t>例文：</w:t>
      </w:r>
      <w:r w:rsidRPr="00EC2734">
        <w:rPr>
          <w:rFonts w:hint="eastAsia"/>
        </w:rPr>
        <w:t>あの子はやっと勉強を始めた</w:t>
      </w:r>
      <w:r w:rsidR="0061444F">
        <w:rPr>
          <w:rFonts w:hint="eastAsia"/>
        </w:rPr>
        <w:t>か</w:t>
      </w:r>
      <w:r w:rsidR="00426A4A">
        <w:rPr>
          <w:rFonts w:hint="eastAsia"/>
        </w:rPr>
        <w:t>と思うと</w:t>
      </w:r>
      <w:r w:rsidRPr="00EC2734">
        <w:rPr>
          <w:rFonts w:hint="eastAsia"/>
        </w:rPr>
        <w:t>、もう居眠りをしている。</w:t>
      </w:r>
    </w:p>
    <w:p w14:paraId="4BB42164" w14:textId="24345C43" w:rsidR="00F41103" w:rsidRPr="00BB01B4" w:rsidRDefault="00F41103" w:rsidP="00F41103">
      <w:pPr>
        <w:spacing w:line="276" w:lineRule="auto"/>
        <w:rPr>
          <w:color w:val="FF0000"/>
        </w:rPr>
      </w:pPr>
      <w:r>
        <w:rPr>
          <w:rFonts w:hint="eastAsia"/>
        </w:rPr>
        <w:t>形：</w:t>
      </w:r>
      <w:r w:rsidR="0010608B" w:rsidRPr="0010608B">
        <w:rPr>
          <w:rFonts w:hint="eastAsia"/>
        </w:rPr>
        <w:t>Ｖた＋かと思うと</w:t>
      </w:r>
      <w:r w:rsidRPr="0010608B">
        <w:rPr>
          <w:rFonts w:hint="eastAsia"/>
          <w:color w:val="000000" w:themeColor="text1"/>
        </w:rPr>
        <w:t xml:space="preserve">　　　　　　　　　　　　　　　　　　　　　　　　　　</w:t>
      </w:r>
      <w:r>
        <w:rPr>
          <w:rFonts w:hint="eastAsia"/>
          <w:color w:val="000000" w:themeColor="text1"/>
          <w:u w:val="single"/>
        </w:rPr>
        <w:t xml:space="preserve">　　　　　</w:t>
      </w:r>
    </w:p>
    <w:p w14:paraId="6FF30D95" w14:textId="698E40A1" w:rsidR="00CF4EBD" w:rsidRPr="00E20B6B" w:rsidRDefault="00F41103" w:rsidP="00E20B6B">
      <w:pPr>
        <w:spacing w:line="276" w:lineRule="auto"/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</w:t>
      </w:r>
      <w:r w:rsidR="00E20B6B">
        <w:rPr>
          <w:rFonts w:hint="eastAsia"/>
          <w:u w:val="single"/>
        </w:rPr>
        <w:t xml:space="preserve">　　　　　　　　　　　　　　　　　　　　　　　　　　　　　</w:t>
      </w:r>
      <w:r w:rsidRPr="00F41103">
        <w:rPr>
          <w:rFonts w:hint="eastAsia"/>
          <w:color w:val="FF0000"/>
        </w:rPr>
        <w:t xml:space="preserve">　　　　　　　　　　　　　　　　　　　　　　　　　　　　</w:t>
      </w:r>
    </w:p>
    <w:p w14:paraId="11C3AF81" w14:textId="77777777" w:rsidR="002D2B32" w:rsidRDefault="002D2B32" w:rsidP="00CF4EBD"/>
    <w:p w14:paraId="5C9C3ADE" w14:textId="77777777" w:rsidR="00E20B6B" w:rsidRDefault="00E20B6B" w:rsidP="00CF4EBD">
      <w:r>
        <w:rPr>
          <w:rFonts w:hint="eastAsia"/>
        </w:rPr>
        <w:t>練習</w:t>
      </w:r>
      <w:r>
        <w:rPr>
          <w:rFonts w:hint="eastAsia"/>
        </w:rPr>
        <w:t>3</w:t>
      </w:r>
      <w:r w:rsidR="008046B0">
        <w:rPr>
          <w:rFonts w:hint="eastAsia"/>
        </w:rPr>
        <w:t>：</w:t>
      </w:r>
      <w:r>
        <w:rPr>
          <w:rFonts w:hint="eastAsia"/>
        </w:rPr>
        <w:t>反対の言葉を考えよう！</w:t>
      </w:r>
    </w:p>
    <w:p w14:paraId="2B0E8C33" w14:textId="78DDAC2F" w:rsidR="00E20B6B" w:rsidRDefault="00E20B6B" w:rsidP="00CF4EBD">
      <w:r>
        <w:rPr>
          <w:rFonts w:hint="eastAsia"/>
        </w:rPr>
        <w:t>例：　泣く⇔笑う</w:t>
      </w:r>
    </w:p>
    <w:p w14:paraId="17713D44" w14:textId="21523486" w:rsidR="00E20B6B" w:rsidRDefault="00D05231" w:rsidP="00CF4EBD">
      <w:pPr>
        <w:rPr>
          <w:u w:val="single"/>
        </w:rPr>
      </w:pPr>
      <w:r>
        <w:rPr>
          <w:rFonts w:hint="eastAsia"/>
        </w:rPr>
        <w:t>（１）始まる</w:t>
      </w:r>
      <w:r w:rsidR="00E20B6B">
        <w:rPr>
          <w:rFonts w:hint="eastAsia"/>
        </w:rPr>
        <w:t>⇔</w:t>
      </w:r>
      <w:r w:rsidR="00E20B6B">
        <w:rPr>
          <w:rFonts w:hint="eastAsia"/>
          <w:u w:val="single"/>
        </w:rPr>
        <w:t xml:space="preserve">　　　　　　　　</w:t>
      </w:r>
      <w:r w:rsidR="00E20B6B">
        <w:rPr>
          <w:rFonts w:hint="eastAsia"/>
        </w:rPr>
        <w:t xml:space="preserve">　（２）　来る⇔</w:t>
      </w:r>
      <w:r w:rsidR="00E20B6B">
        <w:rPr>
          <w:rFonts w:hint="eastAsia"/>
          <w:u w:val="single"/>
        </w:rPr>
        <w:t xml:space="preserve">　　　　　　　　　　　</w:t>
      </w:r>
      <w:r w:rsidR="00724468">
        <w:rPr>
          <w:rFonts w:hint="eastAsia"/>
          <w:u w:val="single"/>
        </w:rPr>
        <w:t xml:space="preserve">　</w:t>
      </w:r>
    </w:p>
    <w:p w14:paraId="6B238819" w14:textId="16C26BA5" w:rsidR="00E20B6B" w:rsidRPr="00E20B6B" w:rsidRDefault="00E20B6B" w:rsidP="00CF4EBD">
      <w:r>
        <w:rPr>
          <w:rFonts w:hint="eastAsia"/>
        </w:rPr>
        <w:t>（３）雨が降る⇔</w:t>
      </w:r>
      <w:r w:rsidR="00724468">
        <w:rPr>
          <w:rFonts w:hint="eastAsia"/>
          <w:u w:val="single"/>
        </w:rPr>
        <w:t xml:space="preserve">　　　　　　　</w:t>
      </w:r>
      <w:r w:rsidR="00724468">
        <w:rPr>
          <w:rFonts w:hint="eastAsia"/>
        </w:rPr>
        <w:t xml:space="preserve">　</w:t>
      </w:r>
      <w:r>
        <w:rPr>
          <w:rFonts w:hint="eastAsia"/>
        </w:rPr>
        <w:t>（４）　機嫌が良い</w:t>
      </w:r>
      <w:r w:rsidRPr="00E20B6B">
        <w:rPr>
          <w:rFonts w:hint="eastAsia"/>
        </w:rPr>
        <w:t>⇔</w:t>
      </w:r>
      <w:r w:rsidR="00724468">
        <w:rPr>
          <w:rFonts w:hint="eastAsia"/>
          <w:u w:val="single"/>
        </w:rPr>
        <w:t xml:space="preserve">　　　　　　　　　</w:t>
      </w:r>
      <w:r w:rsidRPr="00E20B6B">
        <w:rPr>
          <w:rFonts w:hint="eastAsia"/>
        </w:rPr>
        <w:t xml:space="preserve">　　　　　　　　　　　</w:t>
      </w:r>
    </w:p>
    <w:p w14:paraId="1FC7301B" w14:textId="3BA84AC5" w:rsidR="00E20B6B" w:rsidRDefault="00E20B6B" w:rsidP="00E20B6B">
      <w:pPr>
        <w:rPr>
          <w:u w:val="single"/>
        </w:rPr>
      </w:pPr>
      <w:r>
        <w:rPr>
          <w:rFonts w:hint="eastAsia"/>
        </w:rPr>
        <w:t>（５）開店する⇔</w:t>
      </w:r>
      <w:r>
        <w:rPr>
          <w:rFonts w:hint="eastAsia"/>
          <w:u w:val="single"/>
        </w:rPr>
        <w:t xml:space="preserve">　　　　　　　　</w:t>
      </w:r>
      <w:r w:rsidR="00724468">
        <w:rPr>
          <w:rFonts w:hint="eastAsia"/>
        </w:rPr>
        <w:t>（６）　動く</w:t>
      </w:r>
      <w:r>
        <w:rPr>
          <w:rFonts w:hint="eastAsia"/>
        </w:rPr>
        <w:t>⇔</w:t>
      </w:r>
      <w:r>
        <w:rPr>
          <w:rFonts w:hint="eastAsia"/>
          <w:u w:val="single"/>
        </w:rPr>
        <w:t xml:space="preserve">　　　　　　　　　　　</w:t>
      </w:r>
      <w:r w:rsidR="00724468">
        <w:rPr>
          <w:rFonts w:hint="eastAsia"/>
          <w:u w:val="single"/>
        </w:rPr>
        <w:t xml:space="preserve">　</w:t>
      </w:r>
    </w:p>
    <w:p w14:paraId="44873CEF" w14:textId="3DC36F74" w:rsidR="00724468" w:rsidRDefault="00724468" w:rsidP="00724468">
      <w:pPr>
        <w:rPr>
          <w:u w:val="single"/>
        </w:rPr>
      </w:pPr>
      <w:r>
        <w:rPr>
          <w:rFonts w:hint="eastAsia"/>
        </w:rPr>
        <w:t>（７）入る⇔</w:t>
      </w:r>
      <w:r>
        <w:rPr>
          <w:rFonts w:hint="eastAsia"/>
          <w:u w:val="single"/>
        </w:rPr>
        <w:t xml:space="preserve">　　　　　　　　　　</w:t>
      </w:r>
      <w:r>
        <w:rPr>
          <w:rFonts w:hint="eastAsia"/>
        </w:rPr>
        <w:t>（</w:t>
      </w:r>
      <w:r w:rsidR="00D13AAB">
        <w:rPr>
          <w:rFonts w:hint="eastAsia"/>
        </w:rPr>
        <w:t>８</w:t>
      </w:r>
      <w:r>
        <w:rPr>
          <w:rFonts w:hint="eastAsia"/>
        </w:rPr>
        <w:t xml:space="preserve">）　</w:t>
      </w:r>
      <w:r w:rsidR="00D13AAB">
        <w:rPr>
          <w:rFonts w:hint="eastAsia"/>
        </w:rPr>
        <w:t>食べる</w:t>
      </w:r>
      <w:r>
        <w:rPr>
          <w:rFonts w:hint="eastAsia"/>
        </w:rPr>
        <w:t>⇔</w:t>
      </w:r>
      <w:r>
        <w:rPr>
          <w:rFonts w:hint="eastAsia"/>
          <w:u w:val="single"/>
        </w:rPr>
        <w:t xml:space="preserve">　　　　　　　　　　　　</w:t>
      </w:r>
    </w:p>
    <w:p w14:paraId="5A5D022A" w14:textId="708B4CCF" w:rsidR="00CF4EBD" w:rsidRDefault="00CF4EBD" w:rsidP="00CF4EBD">
      <w:pPr>
        <w:rPr>
          <w:u w:val="single"/>
        </w:rPr>
      </w:pPr>
    </w:p>
    <w:p w14:paraId="7378FF77" w14:textId="51D8CA5E" w:rsidR="00F904BE" w:rsidRDefault="00F904BE" w:rsidP="00CF4EBD">
      <w:r>
        <w:rPr>
          <w:rFonts w:hint="eastAsia"/>
        </w:rPr>
        <w:t>練習４：ちょっとウォーミングアップ</w:t>
      </w:r>
    </w:p>
    <w:p w14:paraId="04D853CA" w14:textId="77777777" w:rsidR="00F904BE" w:rsidRDefault="00F904BE" w:rsidP="00CF4EBD"/>
    <w:p w14:paraId="7A13257A" w14:textId="20F54E71" w:rsidR="00F904BE" w:rsidRDefault="002264A7" w:rsidP="00CF4EBD">
      <w:r>
        <w:rPr>
          <w:rFonts w:hint="eastAsia"/>
        </w:rPr>
        <w:t>練習５：下の名詞を見て、上の練習３と組み合わせて文を作りましょう</w:t>
      </w:r>
    </w:p>
    <w:p w14:paraId="7DCF07F5" w14:textId="5AD0D2FF" w:rsidR="00132500" w:rsidRDefault="0083583A" w:rsidP="00CF4EBD">
      <w:r>
        <w:rPr>
          <w:rFonts w:hint="eastAsia"/>
        </w:rPr>
        <w:t xml:space="preserve">　例：あの人：あの人は泣いたかと思うと</w:t>
      </w:r>
      <w:r w:rsidR="00132500">
        <w:rPr>
          <w:rFonts w:hint="eastAsia"/>
        </w:rPr>
        <w:t>笑っている。</w:t>
      </w:r>
    </w:p>
    <w:p w14:paraId="22680CA0" w14:textId="13958368" w:rsidR="002264A7" w:rsidRDefault="002264A7" w:rsidP="00CF4EBD">
      <w:pPr>
        <w:rPr>
          <w:u w:val="single"/>
        </w:rPr>
      </w:pPr>
      <w:r>
        <w:rPr>
          <w:rFonts w:hint="eastAsia"/>
        </w:rPr>
        <w:t>（１）：朝の東西線：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69DEEC18" w14:textId="1CFEB019" w:rsidR="002264A7" w:rsidRDefault="002264A7" w:rsidP="00CF4EBD">
      <w:pPr>
        <w:rPr>
          <w:u w:val="single"/>
        </w:rPr>
      </w:pPr>
      <w:r>
        <w:rPr>
          <w:rFonts w:hint="eastAsia"/>
        </w:rPr>
        <w:t>（２）：あのお客さん：</w:t>
      </w:r>
      <w:r>
        <w:rPr>
          <w:rFonts w:hint="eastAsia"/>
          <w:u w:val="single"/>
        </w:rPr>
        <w:t xml:space="preserve">　　　　　　　　　　　　　　　　　　　　　　　　</w:t>
      </w:r>
    </w:p>
    <w:p w14:paraId="71B66CF8" w14:textId="3F8734C9" w:rsidR="002264A7" w:rsidRDefault="002264A7" w:rsidP="00CF4EBD">
      <w:pPr>
        <w:rPr>
          <w:u w:val="single"/>
        </w:rPr>
      </w:pPr>
      <w:r>
        <w:rPr>
          <w:rFonts w:hint="eastAsia"/>
        </w:rPr>
        <w:t>（３）：今日の天気：</w:t>
      </w:r>
      <w:r>
        <w:rPr>
          <w:rFonts w:hint="eastAsia"/>
          <w:u w:val="single"/>
        </w:rPr>
        <w:t xml:space="preserve">　　　　　　　　　　　　　　　　　　　　　　　　　</w:t>
      </w:r>
    </w:p>
    <w:p w14:paraId="4100D4C4" w14:textId="2057EBA9" w:rsidR="002264A7" w:rsidRDefault="002264A7" w:rsidP="00CF4EBD">
      <w:pPr>
        <w:rPr>
          <w:u w:val="single"/>
        </w:rPr>
      </w:pPr>
      <w:r>
        <w:rPr>
          <w:rFonts w:hint="eastAsia"/>
        </w:rPr>
        <w:t>（４）：</w:t>
      </w:r>
      <w:r w:rsidR="00132500">
        <w:rPr>
          <w:rFonts w:hint="eastAsia"/>
        </w:rPr>
        <w:t>私の弟：</w:t>
      </w:r>
      <w:r w:rsidR="00132500">
        <w:rPr>
          <w:rFonts w:hint="eastAsia"/>
          <w:u w:val="single"/>
        </w:rPr>
        <w:t xml:space="preserve">　　　　　　　　　　　　　　　　　　　　　　　　　　　</w:t>
      </w:r>
    </w:p>
    <w:p w14:paraId="1D063248" w14:textId="77777777" w:rsidR="002D2B32" w:rsidRDefault="002D2B32" w:rsidP="00CF4EBD"/>
    <w:p w14:paraId="45ED80EB" w14:textId="77777777" w:rsidR="00EC2734" w:rsidRDefault="00EC2734" w:rsidP="00CF4EBD"/>
    <w:p w14:paraId="5E7BEF6A" w14:textId="77777777" w:rsidR="00EC2734" w:rsidRDefault="00EC2734" w:rsidP="00CF4EBD"/>
    <w:p w14:paraId="516839B0" w14:textId="77777777" w:rsidR="00AD0FCB" w:rsidRDefault="00AD0FCB" w:rsidP="00CF4EBD"/>
    <w:p w14:paraId="2679F0E0" w14:textId="77777777" w:rsidR="00AD0FCB" w:rsidRDefault="00AD0FCB" w:rsidP="00CF4EBD"/>
    <w:p w14:paraId="55509A5C" w14:textId="515BFF91" w:rsidR="00132500" w:rsidRDefault="00132500" w:rsidP="00CF4EBD">
      <w:r>
        <w:rPr>
          <w:rFonts w:hint="eastAsia"/>
        </w:rPr>
        <w:t>練習６：　練習５＋だから＋意見！</w:t>
      </w:r>
    </w:p>
    <w:p w14:paraId="2D230B78" w14:textId="32CDAEEC" w:rsidR="00132500" w:rsidRDefault="00A71168" w:rsidP="00132500">
      <w:pPr>
        <w:ind w:firstLineChars="100" w:firstLine="210"/>
      </w:pPr>
      <w:r>
        <w:rPr>
          <w:rFonts w:hint="eastAsia"/>
        </w:rPr>
        <w:t>例：あの人は泣いていた</w:t>
      </w:r>
      <w:r w:rsidR="0083583A">
        <w:rPr>
          <w:rFonts w:hint="eastAsia"/>
        </w:rPr>
        <w:t>かと思うと</w:t>
      </w:r>
      <w:r w:rsidR="00132500">
        <w:rPr>
          <w:rFonts w:hint="eastAsia"/>
        </w:rPr>
        <w:t>笑っている。だから、ちょっと付き合いにくい。</w:t>
      </w:r>
    </w:p>
    <w:p w14:paraId="2CD1D9B3" w14:textId="0D83CDC5" w:rsidR="00132500" w:rsidRDefault="002D2B32" w:rsidP="002D2B32">
      <w:pPr>
        <w:rPr>
          <w:u w:val="single"/>
        </w:rPr>
      </w:pPr>
      <w:r>
        <w:rPr>
          <w:rFonts w:hint="eastAsia"/>
          <w:u w:val="single"/>
        </w:rPr>
        <w:t xml:space="preserve">（　　）　　　　　　　　　　　　　　　　　　　　　　　　　　　　　　　　　</w:t>
      </w:r>
    </w:p>
    <w:p w14:paraId="3D6A935B" w14:textId="1479BAF6" w:rsidR="002D2B32" w:rsidRDefault="002D2B32" w:rsidP="002D2B32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42A68F28" w14:textId="77777777" w:rsidR="002D2B32" w:rsidRDefault="002D2B32" w:rsidP="002D2B32">
      <w:pPr>
        <w:rPr>
          <w:u w:val="single"/>
        </w:rPr>
      </w:pPr>
      <w:r>
        <w:rPr>
          <w:rFonts w:hint="eastAsia"/>
          <w:u w:val="single"/>
        </w:rPr>
        <w:t xml:space="preserve">（　　）　　　　　　　　　　　　　　　　　　　　　　　　　　　　　　　　　</w:t>
      </w:r>
    </w:p>
    <w:p w14:paraId="06BAADB4" w14:textId="0DD8A9A6" w:rsidR="002D2B32" w:rsidRDefault="002D2B32" w:rsidP="002D2B32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45C50504" w14:textId="77777777" w:rsidR="009C649A" w:rsidRDefault="009C649A" w:rsidP="002D2B32">
      <w:pPr>
        <w:rPr>
          <w:b/>
        </w:rPr>
      </w:pPr>
    </w:p>
    <w:p w14:paraId="465D12C5" w14:textId="4C7FA7B3" w:rsidR="002D2B32" w:rsidRDefault="002D2B32" w:rsidP="002D2B32">
      <w:r w:rsidRPr="000A0AF1">
        <w:rPr>
          <w:rFonts w:hint="eastAsia"/>
          <w:b/>
        </w:rPr>
        <w:t>聴解練習</w:t>
      </w:r>
      <w:r>
        <w:rPr>
          <w:rFonts w:hint="eastAsia"/>
        </w:rPr>
        <w:t>：絵のない聞くだけの問題にチャレンジ！</w:t>
      </w:r>
    </w:p>
    <w:p w14:paraId="1B576540" w14:textId="7DAB9FF9" w:rsidR="002D2B32" w:rsidRDefault="002D2B32" w:rsidP="002D2B32">
      <w:r>
        <w:rPr>
          <w:rFonts w:hint="eastAsia"/>
        </w:rPr>
        <w:t>①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317CA6F5" w14:textId="439FF3E5" w:rsidR="002D2B32" w:rsidRDefault="002D2B32" w:rsidP="002D2B32">
      <w:r>
        <w:rPr>
          <w:rFonts w:hint="eastAsia"/>
        </w:rPr>
        <w:t>②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161DD973" w14:textId="128396C0" w:rsidR="002D2B32" w:rsidRDefault="002D2B32" w:rsidP="002D2B32">
      <w:r>
        <w:rPr>
          <w:rFonts w:hint="eastAsia"/>
        </w:rPr>
        <w:t>③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122BDF75" w14:textId="0F289C8C" w:rsidR="002D2B32" w:rsidRDefault="002D2B32" w:rsidP="002D2B32">
      <w:r>
        <w:rPr>
          <w:rFonts w:hint="eastAsia"/>
        </w:rPr>
        <w:t>④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38283457" w14:textId="6599A32B" w:rsidR="002D2B32" w:rsidRDefault="002D2B32" w:rsidP="002D2B32">
      <w:r>
        <w:rPr>
          <w:rFonts w:hint="eastAsia"/>
        </w:rPr>
        <w:t>⑤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796CC737" w14:textId="5780AFD9" w:rsidR="002D2B32" w:rsidRDefault="002D2B32" w:rsidP="002D2B32">
      <w:r>
        <w:rPr>
          <w:rFonts w:hint="eastAsia"/>
        </w:rPr>
        <w:t>⑥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5D239279" w14:textId="1D093CE3" w:rsidR="002D2B32" w:rsidRDefault="002D2B32" w:rsidP="002D2B32">
      <w:r>
        <w:rPr>
          <w:rFonts w:hint="eastAsia"/>
        </w:rPr>
        <w:t>⑦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38B711C9" w14:textId="1CB1FE2F" w:rsidR="002D2B32" w:rsidRDefault="002D2B32" w:rsidP="002D2B32">
      <w:r>
        <w:rPr>
          <w:rFonts w:hint="eastAsia"/>
        </w:rPr>
        <w:t>⑧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62322016" w14:textId="7E1DD9E6" w:rsidR="002D2B32" w:rsidRDefault="002D2B32" w:rsidP="002D2B32">
      <w:r>
        <w:rPr>
          <w:rFonts w:hint="eastAsia"/>
        </w:rPr>
        <w:t>⑨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7EAAA9B8" w14:textId="21BE6EDE" w:rsidR="002D2B32" w:rsidRDefault="002D2B32" w:rsidP="002D2B32">
      <w:r>
        <w:rPr>
          <w:rFonts w:hint="eastAsia"/>
        </w:rPr>
        <w:t>⑩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  <w:r>
        <w:rPr>
          <w:rFonts w:hint="eastAsia"/>
        </w:rPr>
        <w:t>（　　）</w:t>
      </w:r>
    </w:p>
    <w:p w14:paraId="3C25020D" w14:textId="77777777" w:rsidR="002D2B32" w:rsidRPr="002D2B32" w:rsidRDefault="002D2B32" w:rsidP="002D2B32"/>
    <w:p w14:paraId="0A3B91C8" w14:textId="77777777" w:rsidR="002D2B32" w:rsidRPr="002D2B32" w:rsidRDefault="002D2B32" w:rsidP="002D2B32">
      <w:pPr>
        <w:rPr>
          <w:u w:val="single"/>
        </w:rPr>
      </w:pPr>
    </w:p>
    <w:sectPr w:rsidR="002D2B32" w:rsidRPr="002D2B32" w:rsidSect="00AD0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624" w:right="851" w:bottom="567" w:left="851" w:header="737" w:footer="284" w:gutter="0"/>
      <w:cols w:num="2" w:space="6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FAC5" w14:textId="77777777" w:rsidR="00203B2D" w:rsidRDefault="00203B2D" w:rsidP="009F240C">
      <w:r>
        <w:separator/>
      </w:r>
    </w:p>
  </w:endnote>
  <w:endnote w:type="continuationSeparator" w:id="0">
    <w:p w14:paraId="09C41C7E" w14:textId="77777777" w:rsidR="00203B2D" w:rsidRDefault="00203B2D" w:rsidP="009F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7257" w14:textId="77777777" w:rsidR="00471081" w:rsidRDefault="004710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6C1BC23D" w14:textId="6D75A1F0" w:rsidR="00AD0FCB" w:rsidRPr="00471081" w:rsidRDefault="00471081" w:rsidP="004710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 w:rsidRPr="003B55AD">
          <w:rPr>
            <w:rFonts w:hint="eastAsia"/>
          </w:rPr>
          <w:t>1</w:t>
        </w:r>
        <w:r>
          <w:rPr>
            <w:rFonts w:hint="eastAsia"/>
          </w:rPr>
          <w:t>1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FB582" w14:textId="77777777" w:rsidR="00471081" w:rsidRDefault="00471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3874" w14:textId="77777777" w:rsidR="00203B2D" w:rsidRDefault="00203B2D" w:rsidP="009F240C">
      <w:r>
        <w:separator/>
      </w:r>
    </w:p>
  </w:footnote>
  <w:footnote w:type="continuationSeparator" w:id="0">
    <w:p w14:paraId="1910E992" w14:textId="77777777" w:rsidR="00203B2D" w:rsidRDefault="00203B2D" w:rsidP="009F2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2476B" w14:textId="77777777" w:rsidR="00471081" w:rsidRDefault="004710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28E08" w14:textId="5E79F41B" w:rsidR="00A66D19" w:rsidRPr="00AD0FCB" w:rsidRDefault="00AD0FCB" w:rsidP="00AD0FCB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0DCC" w14:textId="77777777" w:rsidR="00471081" w:rsidRDefault="004710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40C"/>
    <w:rsid w:val="00030F4D"/>
    <w:rsid w:val="00033D95"/>
    <w:rsid w:val="000473DD"/>
    <w:rsid w:val="00077127"/>
    <w:rsid w:val="000A0AF1"/>
    <w:rsid w:val="000D527B"/>
    <w:rsid w:val="000F6113"/>
    <w:rsid w:val="0010608B"/>
    <w:rsid w:val="00123B86"/>
    <w:rsid w:val="00132500"/>
    <w:rsid w:val="00176548"/>
    <w:rsid w:val="001C0832"/>
    <w:rsid w:val="00203B2D"/>
    <w:rsid w:val="002264A7"/>
    <w:rsid w:val="00256039"/>
    <w:rsid w:val="00257431"/>
    <w:rsid w:val="0027426D"/>
    <w:rsid w:val="00280126"/>
    <w:rsid w:val="002D2B32"/>
    <w:rsid w:val="002E29EA"/>
    <w:rsid w:val="002F7E75"/>
    <w:rsid w:val="00354F0D"/>
    <w:rsid w:val="0036106A"/>
    <w:rsid w:val="003A6DA4"/>
    <w:rsid w:val="003B4047"/>
    <w:rsid w:val="003C4506"/>
    <w:rsid w:val="003C68B7"/>
    <w:rsid w:val="003D1BDF"/>
    <w:rsid w:val="003E3EB3"/>
    <w:rsid w:val="003F34A7"/>
    <w:rsid w:val="00426A4A"/>
    <w:rsid w:val="00437913"/>
    <w:rsid w:val="00444ECF"/>
    <w:rsid w:val="0046002F"/>
    <w:rsid w:val="00464E4B"/>
    <w:rsid w:val="00471081"/>
    <w:rsid w:val="00487F8A"/>
    <w:rsid w:val="00490613"/>
    <w:rsid w:val="00492E94"/>
    <w:rsid w:val="004C42B2"/>
    <w:rsid w:val="004D21A1"/>
    <w:rsid w:val="00534C7A"/>
    <w:rsid w:val="00540FB7"/>
    <w:rsid w:val="00575527"/>
    <w:rsid w:val="00604CCF"/>
    <w:rsid w:val="0061444F"/>
    <w:rsid w:val="006900E8"/>
    <w:rsid w:val="006B2201"/>
    <w:rsid w:val="006B4B54"/>
    <w:rsid w:val="00717483"/>
    <w:rsid w:val="00721C2A"/>
    <w:rsid w:val="00724468"/>
    <w:rsid w:val="007258DB"/>
    <w:rsid w:val="0073510A"/>
    <w:rsid w:val="00770BBA"/>
    <w:rsid w:val="00777B9D"/>
    <w:rsid w:val="00796CAD"/>
    <w:rsid w:val="007B4FB2"/>
    <w:rsid w:val="007C5F44"/>
    <w:rsid w:val="007E03DA"/>
    <w:rsid w:val="00801632"/>
    <w:rsid w:val="008039E6"/>
    <w:rsid w:val="008046B0"/>
    <w:rsid w:val="00804ADE"/>
    <w:rsid w:val="00820472"/>
    <w:rsid w:val="00821165"/>
    <w:rsid w:val="0083583A"/>
    <w:rsid w:val="008678CE"/>
    <w:rsid w:val="008813BD"/>
    <w:rsid w:val="008B0068"/>
    <w:rsid w:val="008C706E"/>
    <w:rsid w:val="008D17CB"/>
    <w:rsid w:val="00915D48"/>
    <w:rsid w:val="0092096E"/>
    <w:rsid w:val="0097014B"/>
    <w:rsid w:val="00984F3C"/>
    <w:rsid w:val="0098719E"/>
    <w:rsid w:val="009C649A"/>
    <w:rsid w:val="009C7AE8"/>
    <w:rsid w:val="009E1232"/>
    <w:rsid w:val="009F240C"/>
    <w:rsid w:val="00A22F6F"/>
    <w:rsid w:val="00A27B67"/>
    <w:rsid w:val="00A66D19"/>
    <w:rsid w:val="00A705F4"/>
    <w:rsid w:val="00A71168"/>
    <w:rsid w:val="00A93F3A"/>
    <w:rsid w:val="00AB65DA"/>
    <w:rsid w:val="00AD0FCB"/>
    <w:rsid w:val="00B07C55"/>
    <w:rsid w:val="00B6342B"/>
    <w:rsid w:val="00B73ED5"/>
    <w:rsid w:val="00B93939"/>
    <w:rsid w:val="00BB01B4"/>
    <w:rsid w:val="00BB511E"/>
    <w:rsid w:val="00BD3DBF"/>
    <w:rsid w:val="00C10C6C"/>
    <w:rsid w:val="00C13D30"/>
    <w:rsid w:val="00C157B9"/>
    <w:rsid w:val="00C2374A"/>
    <w:rsid w:val="00C23AF5"/>
    <w:rsid w:val="00C46919"/>
    <w:rsid w:val="00CB2E6F"/>
    <w:rsid w:val="00CE414A"/>
    <w:rsid w:val="00CF4EBD"/>
    <w:rsid w:val="00D05231"/>
    <w:rsid w:val="00D06FCF"/>
    <w:rsid w:val="00D13AAB"/>
    <w:rsid w:val="00D23D34"/>
    <w:rsid w:val="00D80D9B"/>
    <w:rsid w:val="00DC0E1B"/>
    <w:rsid w:val="00DC6AD5"/>
    <w:rsid w:val="00E07299"/>
    <w:rsid w:val="00E20B6B"/>
    <w:rsid w:val="00E35058"/>
    <w:rsid w:val="00E352AA"/>
    <w:rsid w:val="00E50C31"/>
    <w:rsid w:val="00E73CBE"/>
    <w:rsid w:val="00E74B52"/>
    <w:rsid w:val="00E86F8F"/>
    <w:rsid w:val="00EA7259"/>
    <w:rsid w:val="00EA7812"/>
    <w:rsid w:val="00EB3AA5"/>
    <w:rsid w:val="00EC2734"/>
    <w:rsid w:val="00ED0B66"/>
    <w:rsid w:val="00F07A00"/>
    <w:rsid w:val="00F20668"/>
    <w:rsid w:val="00F41103"/>
    <w:rsid w:val="00F61D21"/>
    <w:rsid w:val="00F748F8"/>
    <w:rsid w:val="00F80B46"/>
    <w:rsid w:val="00F904BE"/>
    <w:rsid w:val="00FB0C7B"/>
    <w:rsid w:val="00FC1AE3"/>
    <w:rsid w:val="00FE77AB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412AF90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B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F240C"/>
  </w:style>
  <w:style w:type="paragraph" w:styleId="a5">
    <w:name w:val="footer"/>
    <w:basedOn w:val="a"/>
    <w:link w:val="a6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F240C"/>
  </w:style>
  <w:style w:type="character" w:styleId="a7">
    <w:name w:val="annotation reference"/>
    <w:basedOn w:val="a0"/>
    <w:uiPriority w:val="99"/>
    <w:semiHidden/>
    <w:unhideWhenUsed/>
    <w:rsid w:val="0046002F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46002F"/>
    <w:pPr>
      <w:jc w:val="left"/>
    </w:pPr>
  </w:style>
  <w:style w:type="character" w:customStyle="1" w:styleId="a9">
    <w:name w:val="コメント文字列 (文字)"/>
    <w:basedOn w:val="a0"/>
    <w:link w:val="a8"/>
    <w:uiPriority w:val="99"/>
    <w:rsid w:val="0046002F"/>
  </w:style>
  <w:style w:type="paragraph" w:styleId="aa">
    <w:name w:val="annotation subject"/>
    <w:basedOn w:val="a8"/>
    <w:next w:val="a8"/>
    <w:link w:val="ab"/>
    <w:uiPriority w:val="99"/>
    <w:semiHidden/>
    <w:unhideWhenUsed/>
    <w:rsid w:val="0046002F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6002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600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46002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437913"/>
    <w:pPr>
      <w:ind w:leftChars="400" w:left="840"/>
    </w:pPr>
  </w:style>
  <w:style w:type="paragraph" w:styleId="af">
    <w:name w:val="Revision"/>
    <w:hidden/>
    <w:uiPriority w:val="99"/>
    <w:semiHidden/>
    <w:rsid w:val="00FF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1D8EA-350F-4635-A70E-8701881B4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A7850E-3D66-4819-B57D-0F4C8D10A3BB}"/>
</file>

<file path=customXml/itemProps3.xml><?xml version="1.0" encoding="utf-8"?>
<ds:datastoreItem xmlns:ds="http://schemas.openxmlformats.org/officeDocument/2006/customXml" ds:itemID="{F805169A-36BC-4940-80E3-263644DF7A17}"/>
</file>

<file path=customXml/itemProps4.xml><?xml version="1.0" encoding="utf-8"?>
<ds:datastoreItem xmlns:ds="http://schemas.openxmlformats.org/officeDocument/2006/customXml" ds:itemID="{298E425A-4D03-42C9-8213-D323DB20B1F6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10</cp:revision>
  <cp:lastPrinted>2020-04-28T06:03:00Z</cp:lastPrinted>
  <dcterms:created xsi:type="dcterms:W3CDTF">2018-07-03T11:49:00Z</dcterms:created>
  <dcterms:modified xsi:type="dcterms:W3CDTF">2021-08-31T06:40:00Z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