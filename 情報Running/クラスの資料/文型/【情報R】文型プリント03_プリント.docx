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B95B" w14:textId="50A9F227" w:rsidR="00E65548" w:rsidRPr="00964955" w:rsidRDefault="0072018D">
      <w:pPr>
        <w:rPr>
          <w:b/>
          <w:sz w:val="24"/>
          <w:szCs w:val="24"/>
        </w:rPr>
      </w:pPr>
      <w:r w:rsidRPr="00964955">
        <w:rPr>
          <w:rFonts w:hint="eastAsia"/>
          <w:b/>
          <w:sz w:val="24"/>
          <w:szCs w:val="24"/>
        </w:rPr>
        <w:t>文型</w:t>
      </w:r>
      <w:r w:rsidR="009C199D" w:rsidRPr="009C199D">
        <w:rPr>
          <w:rFonts w:hint="eastAsia"/>
          <w:b/>
          <w:sz w:val="24"/>
          <w:szCs w:val="24"/>
        </w:rPr>
        <w:t>プリント</w:t>
      </w:r>
      <w:r w:rsidR="00964955" w:rsidRPr="00964955">
        <w:rPr>
          <w:rFonts w:hint="eastAsia"/>
          <w:b/>
          <w:sz w:val="24"/>
          <w:szCs w:val="24"/>
        </w:rPr>
        <w:t>3</w:t>
      </w:r>
      <w:r w:rsidR="00E65548" w:rsidRPr="00964955">
        <w:rPr>
          <w:rFonts w:hint="eastAsia"/>
          <w:b/>
          <w:sz w:val="24"/>
          <w:szCs w:val="24"/>
        </w:rPr>
        <w:t>：</w:t>
      </w:r>
      <w:r w:rsidR="00E836C5">
        <w:rPr>
          <w:rFonts w:hint="eastAsia"/>
          <w:b/>
          <w:sz w:val="24"/>
          <w:szCs w:val="24"/>
        </w:rPr>
        <w:t xml:space="preserve">　</w:t>
      </w:r>
      <w:r w:rsidR="00E65548" w:rsidRPr="00964955">
        <w:rPr>
          <w:rFonts w:hint="eastAsia"/>
          <w:b/>
          <w:sz w:val="24"/>
          <w:szCs w:val="24"/>
        </w:rPr>
        <w:t>気持ちを表してみましょう</w:t>
      </w:r>
    </w:p>
    <w:p w14:paraId="3261A44D" w14:textId="77777777" w:rsidR="00964955" w:rsidRDefault="00964955"/>
    <w:p w14:paraId="0CA0FE5D" w14:textId="174AF9E6" w:rsidR="00964955" w:rsidRDefault="0072018D">
      <w:r>
        <w:rPr>
          <w:rFonts w:hint="eastAsia"/>
        </w:rPr>
        <w:t>【語い】</w:t>
      </w:r>
    </w:p>
    <w:p w14:paraId="6A347D56" w14:textId="77777777" w:rsidR="0072018D" w:rsidRDefault="00E65548">
      <w:r>
        <w:rPr>
          <w:rFonts w:hint="eastAsia"/>
        </w:rPr>
        <w:t>（１）気持ちの種類</w:t>
      </w:r>
    </w:p>
    <w:p w14:paraId="7AB94878" w14:textId="77777777" w:rsidR="00E65548" w:rsidRDefault="00E65548">
      <w:r>
        <w:rPr>
          <w:rFonts w:hint="eastAsia"/>
        </w:rPr>
        <w:t>①　くやしい　　②つらい　　③情けない　　④申し訳ない</w:t>
      </w:r>
    </w:p>
    <w:p w14:paraId="311E29F1" w14:textId="77777777" w:rsidR="00E65548" w:rsidRDefault="00E65548">
      <w:r>
        <w:rPr>
          <w:rFonts w:hint="eastAsia"/>
        </w:rPr>
        <w:t xml:space="preserve">⑤　残念だ　　</w:t>
      </w:r>
      <w:r w:rsidR="00D91DB4">
        <w:rPr>
          <w:rFonts w:hint="eastAsia"/>
        </w:rPr>
        <w:t xml:space="preserve">  </w:t>
      </w:r>
      <w:r>
        <w:rPr>
          <w:rFonts w:hint="eastAsia"/>
        </w:rPr>
        <w:t xml:space="preserve">⑥仕方がない　　</w:t>
      </w:r>
      <w:r w:rsidR="00D91DB4">
        <w:rPr>
          <w:rFonts w:hint="eastAsia"/>
        </w:rPr>
        <w:t xml:space="preserve">          </w:t>
      </w:r>
      <w:r>
        <w:rPr>
          <w:rFonts w:hint="eastAsia"/>
        </w:rPr>
        <w:t>⑦</w:t>
      </w:r>
      <w:r w:rsidR="00AD00FF">
        <w:rPr>
          <w:rFonts w:hint="eastAsia"/>
        </w:rPr>
        <w:t xml:space="preserve">　納得がいかない</w:t>
      </w:r>
    </w:p>
    <w:p w14:paraId="6D3BD040" w14:textId="77777777" w:rsidR="00AD00FF" w:rsidRDefault="00AD00FF">
      <w:r>
        <w:rPr>
          <w:rFonts w:hint="eastAsia"/>
        </w:rPr>
        <w:t xml:space="preserve">⑧　なつかしい　⑨　みっともない　</w:t>
      </w:r>
      <w:r w:rsidR="00D91DB4">
        <w:rPr>
          <w:rFonts w:hint="eastAsia"/>
        </w:rPr>
        <w:t xml:space="preserve">        </w:t>
      </w:r>
      <w:r>
        <w:rPr>
          <w:rFonts w:hint="eastAsia"/>
        </w:rPr>
        <w:t>⑩　ばからしい</w:t>
      </w:r>
    </w:p>
    <w:p w14:paraId="2AB10EF4" w14:textId="77777777" w:rsidR="00AD00FF" w:rsidRDefault="00AD00FF"/>
    <w:p w14:paraId="4C67442C" w14:textId="37A2CCBE" w:rsidR="00291947" w:rsidRPr="00A424E8" w:rsidRDefault="00AD00FF" w:rsidP="00AD00FF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【文型５：～まい：理解</w:t>
      </w:r>
      <w:r w:rsidRPr="000F02CC">
        <w:rPr>
          <w:rFonts w:asciiTheme="minorEastAsia" w:hAnsiTheme="minorEastAsia" w:hint="eastAsia"/>
          <w:b/>
        </w:rPr>
        <w:t>】</w:t>
      </w:r>
    </w:p>
    <w:p w14:paraId="611B1C26" w14:textId="77777777" w:rsidR="00291947" w:rsidRDefault="00291947" w:rsidP="002919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例文</w:t>
      </w:r>
    </w:p>
    <w:p w14:paraId="5F3FD4A4" w14:textId="5836BE14" w:rsidR="00291947" w:rsidRPr="00291947" w:rsidRDefault="00291947" w:rsidP="002919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Pr="00291947">
        <w:rPr>
          <w:rFonts w:asciiTheme="minorEastAsia" w:hAnsiTheme="minorEastAsia" w:hint="eastAsia"/>
        </w:rPr>
        <w:t>私は漢字のテストが0点でとても悔しかった。もう試験の前日にお酒を飲むまいと思いました。</w:t>
      </w:r>
    </w:p>
    <w:p w14:paraId="1AB8A538" w14:textId="77777777" w:rsidR="00291947" w:rsidRDefault="00291947" w:rsidP="00291947">
      <w:pPr>
        <w:rPr>
          <w:rFonts w:asciiTheme="minorEastAsia" w:hAnsiTheme="minorEastAsia"/>
        </w:rPr>
      </w:pPr>
      <w:r w:rsidRPr="00291947">
        <w:rPr>
          <w:rFonts w:asciiTheme="minorEastAsia" w:hAnsiTheme="minorEastAsia" w:hint="eastAsia"/>
        </w:rPr>
        <w:t>・こんなにサービスが悪い店は二度と来るまい。</w:t>
      </w:r>
    </w:p>
    <w:p w14:paraId="7B5AAE56" w14:textId="77777777" w:rsidR="00291947" w:rsidRDefault="00291947" w:rsidP="00291947">
      <w:pPr>
        <w:rPr>
          <w:rFonts w:asciiTheme="minorEastAsia" w:hAnsiTheme="minorEastAsia"/>
        </w:rPr>
      </w:pPr>
    </w:p>
    <w:p w14:paraId="7CA7E8B4" w14:textId="36BBE288" w:rsidR="00AD00FF" w:rsidRPr="000F02CC" w:rsidRDefault="00AD00FF" w:rsidP="00291947">
      <w:pPr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形</w:t>
      </w:r>
      <w:r w:rsidRPr="000F02CC">
        <w:rPr>
          <w:rFonts w:asciiTheme="minorEastAsia" w:hAnsiTheme="minorEastAsia" w:hint="eastAsia"/>
        </w:rPr>
        <w:t>：</w:t>
      </w:r>
      <w:r w:rsidR="00A424E8" w:rsidRPr="00A424E8">
        <w:rPr>
          <w:rFonts w:asciiTheme="minorEastAsia" w:hAnsiTheme="minorEastAsia" w:hint="eastAsia"/>
        </w:rPr>
        <w:t>Ｖ辞書＋まい</w:t>
      </w:r>
    </w:p>
    <w:p w14:paraId="50972E8F" w14:textId="77777777" w:rsidR="00AD00FF" w:rsidRDefault="00AD00FF" w:rsidP="00AD00FF">
      <w:r w:rsidRPr="000F02CC">
        <w:rPr>
          <w:rFonts w:asciiTheme="minorEastAsia" w:hAnsiTheme="minorEastAsia" w:hint="eastAsia"/>
        </w:rPr>
        <w:t>意味：</w:t>
      </w:r>
      <w:r w:rsidRPr="000F02CC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</w:t>
      </w:r>
    </w:p>
    <w:p w14:paraId="3B8E4B91" w14:textId="44E569A0" w:rsidR="00A424E8" w:rsidRDefault="00A424E8">
      <w:r>
        <w:rPr>
          <w:rFonts w:hint="eastAsia"/>
        </w:rPr>
        <w:t>★</w:t>
      </w:r>
      <w:r w:rsidRPr="00A424E8">
        <w:rPr>
          <w:rFonts w:hint="eastAsia"/>
        </w:rPr>
        <w:t xml:space="preserve">Ⅱ・Ⅲグループは　</w:t>
      </w:r>
      <w:r w:rsidRPr="00A424E8">
        <w:rPr>
          <w:rFonts w:hint="eastAsia"/>
        </w:rPr>
        <w:t>V</w:t>
      </w:r>
      <w:r w:rsidRPr="00A424E8">
        <w:rPr>
          <w:rFonts w:hint="eastAsia"/>
        </w:rPr>
        <w:t>ない＋まい</w:t>
      </w:r>
    </w:p>
    <w:p w14:paraId="3011EF13" w14:textId="77777777" w:rsidR="00A424E8" w:rsidRDefault="00A424E8"/>
    <w:p w14:paraId="52E216D0" w14:textId="77777777" w:rsidR="00A521C0" w:rsidRDefault="00633721">
      <w:r>
        <w:rPr>
          <w:rFonts w:hint="eastAsia"/>
        </w:rPr>
        <w:t>よく使われる副詞：</w:t>
      </w:r>
    </w:p>
    <w:p w14:paraId="469214DC" w14:textId="77777777" w:rsidR="00A521C0" w:rsidRDefault="00A521C0">
      <w:r>
        <w:rPr>
          <w:rFonts w:hint="eastAsia"/>
        </w:rPr>
        <w:t>練習１</w:t>
      </w:r>
    </w:p>
    <w:p w14:paraId="6D3719F4" w14:textId="77777777" w:rsidR="00AD00FF" w:rsidRDefault="00E25823">
      <w:r>
        <w:rPr>
          <w:rFonts w:hint="eastAsia"/>
        </w:rPr>
        <w:t>例【くやしい思い出】</w:t>
      </w:r>
      <w:r w:rsidR="00AD00FF">
        <w:rPr>
          <w:rFonts w:hint="eastAsia"/>
        </w:rPr>
        <w:t>：漢字のテストで</w:t>
      </w:r>
      <w:r w:rsidR="00AD00FF">
        <w:rPr>
          <w:rFonts w:hint="eastAsia"/>
        </w:rPr>
        <w:t>0</w:t>
      </w:r>
      <w:r w:rsidR="00AD00FF">
        <w:rPr>
          <w:rFonts w:hint="eastAsia"/>
        </w:rPr>
        <w:t>点！</w:t>
      </w:r>
    </w:p>
    <w:p w14:paraId="75EBA444" w14:textId="77777777" w:rsidR="00AD00FF" w:rsidRPr="00E25823" w:rsidRDefault="00E25823">
      <w:r>
        <w:rPr>
          <w:rFonts w:hint="eastAsia"/>
        </w:rPr>
        <w:t>【決心】</w:t>
      </w:r>
      <w:r w:rsidRPr="00E25823">
        <w:rPr>
          <w:rFonts w:hint="eastAsia"/>
          <w:u w:val="single"/>
        </w:rPr>
        <w:t>私は漢字のテストが</w:t>
      </w:r>
      <w:r w:rsidR="00AD00FF" w:rsidRPr="00E25823">
        <w:rPr>
          <w:rFonts w:hint="eastAsia"/>
          <w:u w:val="single"/>
        </w:rPr>
        <w:t>0</w:t>
      </w:r>
      <w:r w:rsidRPr="00E25823">
        <w:rPr>
          <w:rFonts w:hint="eastAsia"/>
          <w:u w:val="single"/>
        </w:rPr>
        <w:t>点でとても悔しかった。もう試験の前</w:t>
      </w:r>
      <w:r w:rsidR="00AD00FF" w:rsidRPr="00E25823">
        <w:rPr>
          <w:rFonts w:hint="eastAsia"/>
          <w:u w:val="single"/>
        </w:rPr>
        <w:t>日にお酒を飲むま</w:t>
      </w:r>
      <w:r>
        <w:rPr>
          <w:rFonts w:hint="eastAsia"/>
          <w:u w:val="single"/>
        </w:rPr>
        <w:t>いと思いました。</w:t>
      </w:r>
    </w:p>
    <w:p w14:paraId="6C09C401" w14:textId="77777777" w:rsidR="00E25823" w:rsidRDefault="00E25823">
      <w:r>
        <w:rPr>
          <w:rFonts w:hint="eastAsia"/>
        </w:rPr>
        <w:t>①あなたのみっともない思い出</w:t>
      </w:r>
    </w:p>
    <w:p w14:paraId="4DB14B94" w14:textId="77777777" w:rsidR="00E25823" w:rsidRDefault="00E25823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25AD584A" w14:textId="77777777" w:rsidR="00E25823" w:rsidRDefault="00E2582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0620DB77" w14:textId="77777777" w:rsidR="00E25823" w:rsidRDefault="00E25823">
      <w:r w:rsidRPr="00E25823">
        <w:rPr>
          <w:rFonts w:hint="eastAsia"/>
        </w:rPr>
        <w:t>【</w:t>
      </w:r>
      <w:r>
        <w:rPr>
          <w:rFonts w:hint="eastAsia"/>
        </w:rPr>
        <w:t>あなたの決心</w:t>
      </w:r>
      <w:r w:rsidRPr="00E25823">
        <w:rPr>
          <w:rFonts w:hint="eastAsia"/>
        </w:rPr>
        <w:t>】</w:t>
      </w:r>
    </w:p>
    <w:p w14:paraId="359009C5" w14:textId="77777777" w:rsidR="00E25823" w:rsidRDefault="00E2582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71D3A47A" w14:textId="77777777" w:rsidR="00E25823" w:rsidRDefault="00E2582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7B9569EA" w14:textId="77777777" w:rsidR="00A424E8" w:rsidRDefault="00A424E8"/>
    <w:p w14:paraId="5F59DB52" w14:textId="77777777" w:rsidR="00E25823" w:rsidRDefault="00633721">
      <w:r>
        <w:rPr>
          <w:rFonts w:hint="eastAsia"/>
        </w:rPr>
        <w:t>②　あなたのつらかった</w:t>
      </w:r>
      <w:r w:rsidR="00E25823">
        <w:rPr>
          <w:rFonts w:hint="eastAsia"/>
        </w:rPr>
        <w:t>思い出</w:t>
      </w:r>
    </w:p>
    <w:p w14:paraId="153FD480" w14:textId="77777777" w:rsidR="00E25823" w:rsidRDefault="00E2582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</w:t>
      </w:r>
    </w:p>
    <w:p w14:paraId="4CC7E1B4" w14:textId="77777777" w:rsidR="00E25823" w:rsidRDefault="00E2582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2B2AA0DE" w14:textId="77777777" w:rsidR="00E25823" w:rsidRDefault="00E25823" w:rsidP="00E25823">
      <w:r w:rsidRPr="00E25823">
        <w:rPr>
          <w:rFonts w:hint="eastAsia"/>
        </w:rPr>
        <w:t>【</w:t>
      </w:r>
      <w:r>
        <w:rPr>
          <w:rFonts w:hint="eastAsia"/>
        </w:rPr>
        <w:t>あなたの決心</w:t>
      </w:r>
      <w:r w:rsidRPr="00E25823">
        <w:rPr>
          <w:rFonts w:hint="eastAsia"/>
        </w:rPr>
        <w:t>】</w:t>
      </w:r>
    </w:p>
    <w:p w14:paraId="1D6A1C66" w14:textId="77777777" w:rsidR="00E25823" w:rsidRDefault="00E25823" w:rsidP="00E2582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0AD02DEE" w14:textId="77777777" w:rsidR="00E25823" w:rsidRDefault="00E25823" w:rsidP="00E25823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</w:t>
      </w:r>
    </w:p>
    <w:p w14:paraId="1843731D" w14:textId="77777777" w:rsidR="00443D3A" w:rsidRDefault="00443D3A"/>
    <w:p w14:paraId="6176D4EE" w14:textId="77777777" w:rsidR="00A521C0" w:rsidRDefault="00A521C0">
      <w:r w:rsidRPr="00A521C0">
        <w:rPr>
          <w:rFonts w:hint="eastAsia"/>
        </w:rPr>
        <w:t>練習</w:t>
      </w:r>
      <w:r>
        <w:rPr>
          <w:rFonts w:hint="eastAsia"/>
        </w:rPr>
        <w:t>２：会話</w:t>
      </w:r>
    </w:p>
    <w:p w14:paraId="26D3902B" w14:textId="77777777" w:rsidR="00A521C0" w:rsidRDefault="00A521C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さんのみっともない思い出って何ですか？</w:t>
      </w:r>
    </w:p>
    <w:p w14:paraId="1D4E9611" w14:textId="77777777" w:rsidR="00A521C0" w:rsidRDefault="00A521C0">
      <w:r>
        <w:rPr>
          <w:rFonts w:hint="eastAsia"/>
        </w:rPr>
        <w:t>B</w:t>
      </w:r>
      <w:r>
        <w:rPr>
          <w:rFonts w:hint="eastAsia"/>
        </w:rPr>
        <w:t>：（思い出を話す）</w:t>
      </w:r>
    </w:p>
    <w:p w14:paraId="6ADFD8D9" w14:textId="77777777" w:rsidR="00A521C0" w:rsidRDefault="00A521C0">
      <w:r>
        <w:rPr>
          <w:rFonts w:hint="eastAsia"/>
        </w:rPr>
        <w:t>A</w:t>
      </w:r>
      <w:r>
        <w:rPr>
          <w:rFonts w:hint="eastAsia"/>
        </w:rPr>
        <w:t>：感想を言う＋そのとき、何を思いましたか？</w:t>
      </w:r>
    </w:p>
    <w:p w14:paraId="288EF265" w14:textId="77777777" w:rsidR="00633721" w:rsidRDefault="00A521C0">
      <w:r>
        <w:rPr>
          <w:rFonts w:hint="eastAsia"/>
        </w:rPr>
        <w:t>B</w:t>
      </w:r>
      <w:r>
        <w:rPr>
          <w:rFonts w:hint="eastAsia"/>
        </w:rPr>
        <w:t>：～～まいと思いました。</w:t>
      </w:r>
    </w:p>
    <w:p w14:paraId="0626C440" w14:textId="77777777" w:rsidR="00443D3A" w:rsidRDefault="00443D3A">
      <w:pPr>
        <w:rPr>
          <w:b/>
        </w:rPr>
      </w:pPr>
    </w:p>
    <w:p w14:paraId="0EF5E662" w14:textId="77777777" w:rsidR="00633721" w:rsidRDefault="00633721">
      <w:r w:rsidRPr="007020E8">
        <w:rPr>
          <w:rFonts w:hint="eastAsia"/>
          <w:b/>
        </w:rPr>
        <w:t>【文型６：</w:t>
      </w:r>
      <w:r w:rsidR="00AF7F86" w:rsidRPr="007020E8">
        <w:rPr>
          <w:rFonts w:hint="eastAsia"/>
          <w:b/>
        </w:rPr>
        <w:t>～にかけて／～にわたって：使用</w:t>
      </w:r>
      <w:r>
        <w:rPr>
          <w:rFonts w:hint="eastAsia"/>
        </w:rPr>
        <w:t>】</w:t>
      </w:r>
    </w:p>
    <w:p w14:paraId="0A940157" w14:textId="430DDCDD" w:rsidR="00AF7F86" w:rsidRPr="00A424E8" w:rsidRDefault="00AF7F86" w:rsidP="00AF7F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形</w:t>
      </w:r>
      <w:r w:rsidRPr="000F02CC">
        <w:rPr>
          <w:rFonts w:asciiTheme="minorEastAsia" w:hAnsiTheme="minorEastAsia" w:hint="eastAsia"/>
        </w:rPr>
        <w:t>：</w:t>
      </w:r>
      <w:r w:rsidR="00A424E8" w:rsidRPr="00A424E8">
        <w:rPr>
          <w:rFonts w:asciiTheme="minorEastAsia" w:hAnsiTheme="minorEastAsia"/>
        </w:rPr>
        <w:t xml:space="preserve"> </w:t>
      </w:r>
      <w:r w:rsidR="00A424E8" w:rsidRPr="00A424E8">
        <w:rPr>
          <w:rFonts w:asciiTheme="minorEastAsia" w:hAnsiTheme="minorEastAsia" w:hint="eastAsia"/>
        </w:rPr>
        <w:t>Ｎ＋にかけて／にわたって</w:t>
      </w:r>
    </w:p>
    <w:p w14:paraId="6B0421DF" w14:textId="77777777" w:rsidR="00AF7F86" w:rsidRDefault="00AF7F86" w:rsidP="00AF7F86">
      <w:r w:rsidRPr="000F02CC">
        <w:rPr>
          <w:rFonts w:asciiTheme="minorEastAsia" w:hAnsiTheme="minorEastAsia" w:hint="eastAsia"/>
        </w:rPr>
        <w:t>意味：</w:t>
      </w:r>
      <w:r w:rsidRPr="000F02CC">
        <w:rPr>
          <w:rFonts w:asciiTheme="minorEastAsia" w:hAnsiTheme="minorEastAsia" w:hint="eastAsia"/>
          <w:u w:val="single"/>
        </w:rPr>
        <w:t xml:space="preserve">　　　　　　　　　　　　　　　　　　　　　　　　　　　　　　　　</w:t>
      </w:r>
    </w:p>
    <w:p w14:paraId="18945BDB" w14:textId="77777777" w:rsidR="006C4D04" w:rsidRDefault="006C4D04" w:rsidP="006C4D04">
      <w:r>
        <w:rPr>
          <w:rFonts w:hint="eastAsia"/>
        </w:rPr>
        <w:t>雰囲気をつかみましょう</w:t>
      </w:r>
    </w:p>
    <w:p w14:paraId="0E948D25" w14:textId="77777777" w:rsidR="006C4D04" w:rsidRDefault="006C4D04" w:rsidP="006C4D04">
      <w:r>
        <w:rPr>
          <w:rFonts w:hint="eastAsia"/>
        </w:rPr>
        <w:t>A</w:t>
      </w:r>
      <w:r>
        <w:rPr>
          <w:rFonts w:hint="eastAsia"/>
        </w:rPr>
        <w:t>：東京から札幌にかけて、大雪が降った。</w:t>
      </w:r>
    </w:p>
    <w:p w14:paraId="73F77AD6" w14:textId="77777777" w:rsidR="006C4D04" w:rsidRDefault="006C4D04" w:rsidP="006C4D04">
      <w:r>
        <w:rPr>
          <w:rFonts w:hint="eastAsia"/>
        </w:rPr>
        <w:t>B</w:t>
      </w:r>
      <w:r>
        <w:rPr>
          <w:rFonts w:hint="eastAsia"/>
        </w:rPr>
        <w:t>：夜</w:t>
      </w:r>
      <w:r>
        <w:rPr>
          <w:rFonts w:hint="eastAsia"/>
        </w:rPr>
        <w:t>10</w:t>
      </w:r>
      <w:r>
        <w:rPr>
          <w:rFonts w:hint="eastAsia"/>
        </w:rPr>
        <w:t>時から朝</w:t>
      </w:r>
      <w:r>
        <w:rPr>
          <w:rFonts w:hint="eastAsia"/>
        </w:rPr>
        <w:t>5</w:t>
      </w:r>
      <w:r>
        <w:rPr>
          <w:rFonts w:hint="eastAsia"/>
        </w:rPr>
        <w:t>時にかけて、大雪が降った。</w:t>
      </w:r>
    </w:p>
    <w:p w14:paraId="78305EFF" w14:textId="77777777" w:rsidR="006C4D04" w:rsidRDefault="006C4D04" w:rsidP="006C4D04">
      <w:r>
        <w:rPr>
          <w:rFonts w:hint="eastAsia"/>
        </w:rPr>
        <w:t>C</w:t>
      </w:r>
      <w:r>
        <w:rPr>
          <w:rFonts w:hint="eastAsia"/>
        </w:rPr>
        <w:t>：</w:t>
      </w:r>
      <w:r w:rsidR="0074333E">
        <w:rPr>
          <w:rFonts w:hint="eastAsia"/>
        </w:rPr>
        <w:t>関東地方全域にわたって、大雪がふった。</w:t>
      </w:r>
    </w:p>
    <w:p w14:paraId="72B95532" w14:textId="77777777" w:rsidR="0074333E" w:rsidRPr="0074333E" w:rsidRDefault="0074333E" w:rsidP="006C4D04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年間にわたって、大雪がふった。</w:t>
      </w:r>
    </w:p>
    <w:p w14:paraId="6EA3EB49" w14:textId="77777777" w:rsidR="00443D3A" w:rsidRDefault="00443D3A"/>
    <w:p w14:paraId="212D5445" w14:textId="77777777" w:rsidR="008D6180" w:rsidRDefault="008D6180"/>
    <w:p w14:paraId="4B06430B" w14:textId="202B6B6B" w:rsidR="00E5713B" w:rsidRDefault="00F27953">
      <w:r>
        <w:rPr>
          <w:rFonts w:hint="eastAsia"/>
        </w:rPr>
        <w:t>練習３</w:t>
      </w:r>
      <w:r w:rsidR="00E5713B">
        <w:rPr>
          <w:rFonts w:hint="eastAsia"/>
        </w:rPr>
        <w:t>：例文を作って！</w:t>
      </w:r>
    </w:p>
    <w:p w14:paraId="4A46DBC8" w14:textId="77777777" w:rsidR="00E5713B" w:rsidRDefault="00E5713B">
      <w:r>
        <w:rPr>
          <w:rFonts w:hint="eastAsia"/>
        </w:rPr>
        <w:t>①　駅～学校　　公園が続いている</w:t>
      </w:r>
    </w:p>
    <w:p w14:paraId="1B6A58E2" w14:textId="77777777" w:rsidR="001E0DDF" w:rsidRPr="001E0DDF" w:rsidRDefault="001E0DDF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59E085AE" w14:textId="77777777" w:rsidR="00E5713B" w:rsidRDefault="001E0DDF">
      <w:r>
        <w:rPr>
          <w:rFonts w:hint="eastAsia"/>
        </w:rPr>
        <w:t>②　日本全国　　少子化が起きている</w:t>
      </w:r>
    </w:p>
    <w:p w14:paraId="15754B2A" w14:textId="77777777" w:rsidR="001E0DDF" w:rsidRPr="001E0DDF" w:rsidRDefault="001E0DDF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4363C613" w14:textId="77777777" w:rsidR="006842FE" w:rsidRDefault="001E0DDF" w:rsidP="006842FE">
      <w:pPr>
        <w:pStyle w:val="a4"/>
      </w:pPr>
      <w:r>
        <w:rPr>
          <w:rFonts w:hint="eastAsia"/>
        </w:rPr>
        <w:t>③　大手町～西葛西　東西線　運行停止</w:t>
      </w:r>
    </w:p>
    <w:p w14:paraId="1E58CBE4" w14:textId="35534536" w:rsidR="00443D3A" w:rsidRPr="008D6180" w:rsidRDefault="001E0DDF" w:rsidP="00D27B0D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4B07D297" w14:textId="77777777" w:rsidR="00443D3A" w:rsidRDefault="00443D3A" w:rsidP="00D27B0D"/>
    <w:p w14:paraId="5BD36D56" w14:textId="77777777" w:rsidR="001E0DDF" w:rsidRDefault="00D27B0D" w:rsidP="00D27B0D">
      <w:r>
        <w:rPr>
          <w:rFonts w:hint="eastAsia"/>
        </w:rPr>
        <w:t>【日本の流行を知ろう！！！】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496"/>
        <w:gridCol w:w="3513"/>
      </w:tblGrid>
      <w:tr w:rsidR="001E0DDF" w14:paraId="42A1028C" w14:textId="77777777" w:rsidTr="00343B82">
        <w:trPr>
          <w:jc w:val="center"/>
        </w:trPr>
        <w:tc>
          <w:tcPr>
            <w:tcW w:w="3496" w:type="dxa"/>
          </w:tcPr>
          <w:p w14:paraId="59166BE2" w14:textId="77777777" w:rsidR="001E0DDF" w:rsidRDefault="001E0DDF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年代終わり～</w:t>
            </w:r>
            <w:r w:rsidR="001404E6">
              <w:rPr>
                <w:rFonts w:hint="eastAsia"/>
              </w:rPr>
              <w:t>2000</w:t>
            </w:r>
            <w:r w:rsidR="001404E6">
              <w:rPr>
                <w:rFonts w:hint="eastAsia"/>
              </w:rPr>
              <w:t>年代初め</w:t>
            </w:r>
          </w:p>
        </w:tc>
        <w:tc>
          <w:tcPr>
            <w:tcW w:w="3513" w:type="dxa"/>
          </w:tcPr>
          <w:p w14:paraId="4C35AFAB" w14:textId="77777777" w:rsidR="001E0DDF" w:rsidRDefault="001404E6">
            <w:r>
              <w:rPr>
                <w:rFonts w:hint="eastAsia"/>
              </w:rPr>
              <w:t>モーニング娘</w:t>
            </w:r>
          </w:p>
        </w:tc>
      </w:tr>
      <w:tr w:rsidR="001E0DDF" w14:paraId="61C52038" w14:textId="77777777" w:rsidTr="00343B82">
        <w:trPr>
          <w:jc w:val="center"/>
        </w:trPr>
        <w:tc>
          <w:tcPr>
            <w:tcW w:w="3496" w:type="dxa"/>
          </w:tcPr>
          <w:p w14:paraId="35EB7D04" w14:textId="77777777" w:rsidR="001E0DDF" w:rsidRDefault="001404E6"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年～</w:t>
            </w: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</w:p>
        </w:tc>
        <w:tc>
          <w:tcPr>
            <w:tcW w:w="3513" w:type="dxa"/>
          </w:tcPr>
          <w:p w14:paraId="2627D939" w14:textId="77777777" w:rsidR="001E0DDF" w:rsidRDefault="001404E6">
            <w:r>
              <w:rPr>
                <w:rFonts w:hint="eastAsia"/>
              </w:rPr>
              <w:t>ゆるふわパーマ</w:t>
            </w:r>
          </w:p>
        </w:tc>
      </w:tr>
      <w:tr w:rsidR="001E0DDF" w14:paraId="779ED6CC" w14:textId="77777777" w:rsidTr="00343B82">
        <w:trPr>
          <w:jc w:val="center"/>
        </w:trPr>
        <w:tc>
          <w:tcPr>
            <w:tcW w:w="3496" w:type="dxa"/>
          </w:tcPr>
          <w:p w14:paraId="6271ED3E" w14:textId="77777777" w:rsidR="001E0DDF" w:rsidRDefault="001404E6"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年～</w:t>
            </w: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</w:p>
        </w:tc>
        <w:tc>
          <w:tcPr>
            <w:tcW w:w="3513" w:type="dxa"/>
          </w:tcPr>
          <w:p w14:paraId="47A748C0" w14:textId="0307FFA1" w:rsidR="001E0DDF" w:rsidRDefault="002E3294">
            <w:r>
              <w:rPr>
                <w:rFonts w:hint="eastAsia"/>
              </w:rPr>
              <w:t>ONE PIECE</w:t>
            </w:r>
          </w:p>
        </w:tc>
      </w:tr>
      <w:tr w:rsidR="001E0DDF" w14:paraId="6B309294" w14:textId="77777777" w:rsidTr="00343B82">
        <w:trPr>
          <w:jc w:val="center"/>
        </w:trPr>
        <w:tc>
          <w:tcPr>
            <w:tcW w:w="3496" w:type="dxa"/>
          </w:tcPr>
          <w:p w14:paraId="23A34347" w14:textId="77777777" w:rsidR="001E0DDF" w:rsidRDefault="00EA266F">
            <w:r>
              <w:rPr>
                <w:rFonts w:hint="eastAsia"/>
              </w:rPr>
              <w:t>2006</w:t>
            </w:r>
            <w:r>
              <w:rPr>
                <w:rFonts w:hint="eastAsia"/>
              </w:rPr>
              <w:t>年～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</w:p>
        </w:tc>
        <w:tc>
          <w:tcPr>
            <w:tcW w:w="3513" w:type="dxa"/>
          </w:tcPr>
          <w:p w14:paraId="4958B550" w14:textId="77777777" w:rsidR="001E0DDF" w:rsidRDefault="00EA266F">
            <w:r>
              <w:rPr>
                <w:rFonts w:hint="eastAsia"/>
              </w:rPr>
              <w:t>ルンバ</w:t>
            </w:r>
          </w:p>
        </w:tc>
      </w:tr>
      <w:tr w:rsidR="001E0DDF" w14:paraId="020A4C97" w14:textId="77777777" w:rsidTr="00343B82">
        <w:trPr>
          <w:jc w:val="center"/>
        </w:trPr>
        <w:tc>
          <w:tcPr>
            <w:tcW w:w="3496" w:type="dxa"/>
          </w:tcPr>
          <w:p w14:paraId="417433C6" w14:textId="77777777" w:rsidR="001E0DDF" w:rsidRDefault="00EA266F">
            <w:r>
              <w:rPr>
                <w:rFonts w:hint="eastAsia"/>
              </w:rPr>
              <w:t>1996</w:t>
            </w:r>
            <w:r>
              <w:rPr>
                <w:rFonts w:hint="eastAsia"/>
              </w:rPr>
              <w:t>年～</w:t>
            </w:r>
            <w:r>
              <w:rPr>
                <w:rFonts w:hint="eastAsia"/>
              </w:rPr>
              <w:t>1997</w:t>
            </w:r>
            <w:r>
              <w:rPr>
                <w:rFonts w:hint="eastAsia"/>
              </w:rPr>
              <w:t>年</w:t>
            </w:r>
          </w:p>
        </w:tc>
        <w:tc>
          <w:tcPr>
            <w:tcW w:w="3513" w:type="dxa"/>
          </w:tcPr>
          <w:p w14:paraId="21F2FE16" w14:textId="77777777" w:rsidR="001E0DDF" w:rsidRDefault="00D27B0D">
            <w:r>
              <w:rPr>
                <w:rFonts w:hint="eastAsia"/>
              </w:rPr>
              <w:t>たまごっち</w:t>
            </w:r>
          </w:p>
        </w:tc>
      </w:tr>
      <w:tr w:rsidR="00D27B0D" w14:paraId="01E03137" w14:textId="77777777" w:rsidTr="00343B82">
        <w:trPr>
          <w:jc w:val="center"/>
        </w:trPr>
        <w:tc>
          <w:tcPr>
            <w:tcW w:w="3496" w:type="dxa"/>
          </w:tcPr>
          <w:p w14:paraId="6028F1FA" w14:textId="77777777" w:rsidR="00D27B0D" w:rsidRDefault="00D27B0D"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年代後半</w:t>
            </w:r>
          </w:p>
        </w:tc>
        <w:tc>
          <w:tcPr>
            <w:tcW w:w="3513" w:type="dxa"/>
          </w:tcPr>
          <w:p w14:paraId="1DD7FBB6" w14:textId="77777777" w:rsidR="00D27B0D" w:rsidRDefault="00D27B0D">
            <w:r>
              <w:rPr>
                <w:rFonts w:hint="eastAsia"/>
              </w:rPr>
              <w:t>ファイナルファンタジーシリーズ</w:t>
            </w:r>
          </w:p>
        </w:tc>
      </w:tr>
      <w:tr w:rsidR="00D27B0D" w14:paraId="0FD4E4E5" w14:textId="77777777" w:rsidTr="00343B82">
        <w:trPr>
          <w:jc w:val="center"/>
        </w:trPr>
        <w:tc>
          <w:tcPr>
            <w:tcW w:w="3496" w:type="dxa"/>
          </w:tcPr>
          <w:p w14:paraId="10CCB205" w14:textId="77777777" w:rsidR="00D27B0D" w:rsidRDefault="00D27B0D"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年春～秋</w:t>
            </w:r>
          </w:p>
        </w:tc>
        <w:tc>
          <w:tcPr>
            <w:tcW w:w="3513" w:type="dxa"/>
          </w:tcPr>
          <w:p w14:paraId="17D635A6" w14:textId="77777777" w:rsidR="00D27B0D" w:rsidRDefault="00D27B0D">
            <w:r>
              <w:rPr>
                <w:rFonts w:hint="eastAsia"/>
              </w:rPr>
              <w:t>黒縁めがね</w:t>
            </w:r>
          </w:p>
        </w:tc>
      </w:tr>
    </w:tbl>
    <w:p w14:paraId="17652D0F" w14:textId="77777777" w:rsidR="00587D00" w:rsidRDefault="00587D00"/>
    <w:p w14:paraId="1F7E5452" w14:textId="77777777" w:rsidR="00587D00" w:rsidRDefault="00587D00"/>
    <w:p w14:paraId="4C758649" w14:textId="77777777" w:rsidR="00587D00" w:rsidRDefault="00587D00"/>
    <w:p w14:paraId="53AD76B6" w14:textId="77777777" w:rsidR="00587D00" w:rsidRDefault="00587D00"/>
    <w:p w14:paraId="40AFF5F0" w14:textId="77777777" w:rsidR="00587D00" w:rsidRDefault="00587D00"/>
    <w:p w14:paraId="397ADF84" w14:textId="77777777" w:rsidR="00587D00" w:rsidRDefault="00587D00"/>
    <w:p w14:paraId="39DD90F0" w14:textId="77777777" w:rsidR="00587D00" w:rsidRDefault="00587D00"/>
    <w:p w14:paraId="040E13B1" w14:textId="77777777" w:rsidR="00587D00" w:rsidRDefault="00587D00"/>
    <w:p w14:paraId="2B16323D" w14:textId="77777777" w:rsidR="00587D00" w:rsidRDefault="00587D00"/>
    <w:p w14:paraId="0D9205D6" w14:textId="77777777" w:rsidR="00587D00" w:rsidRDefault="00587D00"/>
    <w:p w14:paraId="755DD285" w14:textId="77777777" w:rsidR="001E0DDF" w:rsidRPr="001E0DDF" w:rsidRDefault="00343B82">
      <w:r>
        <w:rPr>
          <w:rFonts w:hint="eastAsia"/>
        </w:rPr>
        <w:t>【語い練習】</w:t>
      </w:r>
    </w:p>
    <w:p w14:paraId="2B623466" w14:textId="627EC9E8" w:rsidR="00343B82" w:rsidRDefault="00F22A7E" w:rsidP="00343B8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 xml:space="preserve">）暗がりの中から人が飛び出してきたので、（　　</w:t>
      </w:r>
      <w:r w:rsidR="00343B82">
        <w:rPr>
          <w:rFonts w:hint="eastAsia"/>
        </w:rPr>
        <w:t>）叫び声をあげてしまった。</w:t>
      </w:r>
    </w:p>
    <w:p w14:paraId="7CC75E4F" w14:textId="40A0E043" w:rsidR="00343B82" w:rsidRDefault="00343B82" w:rsidP="00343B82">
      <w:r>
        <w:rPr>
          <w:rFonts w:hint="eastAsia"/>
        </w:rPr>
        <w:t>１．ふと</w:t>
      </w:r>
      <w:r>
        <w:rPr>
          <w:rFonts w:hint="eastAsia"/>
        </w:rPr>
        <w:tab/>
      </w:r>
      <w:r>
        <w:rPr>
          <w:rFonts w:hint="eastAsia"/>
        </w:rPr>
        <w:t>２．かえって</w:t>
      </w:r>
      <w:r>
        <w:rPr>
          <w:rFonts w:hint="eastAsia"/>
        </w:rPr>
        <w:tab/>
      </w:r>
      <w:r>
        <w:rPr>
          <w:rFonts w:hint="eastAsia"/>
        </w:rPr>
        <w:t xml:space="preserve">３．思わず　　４．うっかり　</w:t>
      </w:r>
    </w:p>
    <w:p w14:paraId="077A0333" w14:textId="12654B58" w:rsidR="00343B82" w:rsidRDefault="00F22A7E" w:rsidP="00343B8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43B82">
        <w:rPr>
          <w:rFonts w:hint="eastAsia"/>
        </w:rPr>
        <w:t>バーゲンセールに出かけたが</w:t>
      </w:r>
      <w:r>
        <w:rPr>
          <w:rFonts w:hint="eastAsia"/>
        </w:rPr>
        <w:t>（　　）</w:t>
      </w:r>
      <w:r w:rsidR="00343B82">
        <w:rPr>
          <w:rFonts w:hint="eastAsia"/>
        </w:rPr>
        <w:t>品物がなくて、何も買わずに帰ってきた。</w:t>
      </w:r>
    </w:p>
    <w:p w14:paraId="6ED970CD" w14:textId="77777777" w:rsidR="00343B82" w:rsidRDefault="00343B82" w:rsidP="00343B82">
      <w:r>
        <w:rPr>
          <w:rFonts w:hint="eastAsia"/>
        </w:rPr>
        <w:t>１．なんとも　２．めったに　３．ろくな</w:t>
      </w:r>
      <w:r>
        <w:rPr>
          <w:rFonts w:hint="eastAsia"/>
        </w:rPr>
        <w:tab/>
      </w:r>
      <w:r>
        <w:rPr>
          <w:rFonts w:hint="eastAsia"/>
        </w:rPr>
        <w:t>４．一向に</w:t>
      </w:r>
    </w:p>
    <w:p w14:paraId="12D95F30" w14:textId="15E4206F" w:rsidR="00343B82" w:rsidRDefault="00F22A7E" w:rsidP="00343B82">
      <w:r>
        <w:rPr>
          <w:rFonts w:hint="eastAsia"/>
        </w:rPr>
        <w:t>(3)</w:t>
      </w:r>
      <w:r w:rsidR="00343B82">
        <w:rPr>
          <w:rFonts w:hint="eastAsia"/>
        </w:rPr>
        <w:t>田中さんは、今年、営業部から人事部へ（　　　）した。</w:t>
      </w:r>
    </w:p>
    <w:p w14:paraId="3825733A" w14:textId="77777777" w:rsidR="00343B82" w:rsidRDefault="00343B82" w:rsidP="00343B82">
      <w:r>
        <w:rPr>
          <w:rFonts w:hint="eastAsia"/>
        </w:rPr>
        <w:t>１．転居　２．異動　　３．移転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４．移住</w:t>
      </w:r>
    </w:p>
    <w:p w14:paraId="2E095B18" w14:textId="3EB26901" w:rsidR="00343B82" w:rsidRDefault="00F22A7E" w:rsidP="00343B82">
      <w:r>
        <w:t>(4)</w:t>
      </w:r>
      <w:r w:rsidR="00343B82">
        <w:rPr>
          <w:rFonts w:hint="eastAsia"/>
        </w:rPr>
        <w:t>彼女は貧しい家庭に生まれ、決して贅沢はしない（　　　）生活をしている。</w:t>
      </w:r>
    </w:p>
    <w:p w14:paraId="37F861CA" w14:textId="77777777" w:rsidR="00343B82" w:rsidRDefault="00343B82" w:rsidP="00343B82">
      <w:r>
        <w:rPr>
          <w:rFonts w:hint="eastAsia"/>
        </w:rPr>
        <w:t>１</w:t>
      </w:r>
      <w:r>
        <w:rPr>
          <w:rFonts w:hint="eastAsia"/>
        </w:rPr>
        <w:t>.</w:t>
      </w:r>
      <w:r>
        <w:rPr>
          <w:rFonts w:hint="eastAsia"/>
        </w:rPr>
        <w:t>うっとうしい</w:t>
      </w:r>
      <w:r>
        <w:rPr>
          <w:rFonts w:hint="eastAsia"/>
        </w:rPr>
        <w:tab/>
      </w:r>
      <w:r>
        <w:rPr>
          <w:rFonts w:hint="eastAsia"/>
        </w:rPr>
        <w:t>２．ずうずうしい　３．つつましい　４．そそっかしい</w:t>
      </w:r>
    </w:p>
    <w:p w14:paraId="0FAA7783" w14:textId="581447D4" w:rsidR="00343B82" w:rsidRDefault="00F22A7E" w:rsidP="00343B82">
      <w:r>
        <w:rPr>
          <w:rFonts w:hint="eastAsia"/>
        </w:rPr>
        <w:t>(5)</w:t>
      </w:r>
      <w:r w:rsidR="00343B82">
        <w:rPr>
          <w:rFonts w:hint="eastAsia"/>
        </w:rPr>
        <w:t>深夜</w:t>
      </w:r>
      <w:r w:rsidR="00343B82">
        <w:rPr>
          <w:rFonts w:hint="eastAsia"/>
        </w:rPr>
        <w:t>12</w:t>
      </w:r>
      <w:r w:rsidR="00343B82">
        <w:rPr>
          <w:rFonts w:hint="eastAsia"/>
        </w:rPr>
        <w:t>時を回り、夜が（　　　）まいりました。テレビの音は小さくしてください。</w:t>
      </w:r>
    </w:p>
    <w:p w14:paraId="19B7A56C" w14:textId="77777777" w:rsidR="00343B82" w:rsidRDefault="00343B82" w:rsidP="00343B82">
      <w:r>
        <w:rPr>
          <w:rFonts w:hint="eastAsia"/>
        </w:rPr>
        <w:t>１．尽きて　　２．更けて　　３．促して</w:t>
      </w:r>
      <w:r>
        <w:rPr>
          <w:rFonts w:hint="eastAsia"/>
        </w:rPr>
        <w:tab/>
      </w:r>
      <w:r>
        <w:rPr>
          <w:rFonts w:hint="eastAsia"/>
        </w:rPr>
        <w:t>４．衰えて</w:t>
      </w:r>
    </w:p>
    <w:p w14:paraId="22641A10" w14:textId="0AB357E7" w:rsidR="00343B82" w:rsidRDefault="00F22A7E" w:rsidP="00343B82">
      <w:r>
        <w:rPr>
          <w:rFonts w:hint="eastAsia"/>
        </w:rPr>
        <w:t>(6)</w:t>
      </w:r>
      <w:r w:rsidR="00343B82">
        <w:rPr>
          <w:rFonts w:hint="eastAsia"/>
        </w:rPr>
        <w:t>田中さんと吉田さんが、私の顔を見て（　　　）話している。私の顔に何かついているのかな。</w:t>
      </w:r>
    </w:p>
    <w:p w14:paraId="75489DB8" w14:textId="77777777" w:rsidR="00343B82" w:rsidRDefault="00343B82" w:rsidP="00343B82">
      <w:r>
        <w:rPr>
          <w:rFonts w:hint="eastAsia"/>
        </w:rPr>
        <w:t>１．ひそひそ</w:t>
      </w:r>
      <w:r>
        <w:rPr>
          <w:rFonts w:hint="eastAsia"/>
        </w:rPr>
        <w:tab/>
      </w:r>
      <w:r>
        <w:rPr>
          <w:rFonts w:hint="eastAsia"/>
        </w:rPr>
        <w:t>２．びくびく</w:t>
      </w:r>
      <w:r>
        <w:rPr>
          <w:rFonts w:hint="eastAsia"/>
        </w:rPr>
        <w:tab/>
      </w:r>
      <w:r>
        <w:rPr>
          <w:rFonts w:hint="eastAsia"/>
        </w:rPr>
        <w:t>３．がらがら</w:t>
      </w:r>
      <w:r>
        <w:rPr>
          <w:rFonts w:hint="eastAsia"/>
        </w:rPr>
        <w:tab/>
      </w:r>
      <w:r>
        <w:rPr>
          <w:rFonts w:hint="eastAsia"/>
        </w:rPr>
        <w:t>４．ちくちく</w:t>
      </w:r>
    </w:p>
    <w:p w14:paraId="507F4D14" w14:textId="2C1BAC18" w:rsidR="00343B82" w:rsidRDefault="00F22A7E" w:rsidP="00343B82">
      <w:r>
        <w:t>(7)</w:t>
      </w:r>
      <w:r w:rsidR="00343B82">
        <w:rPr>
          <w:rFonts w:hint="eastAsia"/>
        </w:rPr>
        <w:t>長い年月と多額の税金を（　　　）建設された高速道路の使用者が少ないと問題になっている。</w:t>
      </w:r>
    </w:p>
    <w:p w14:paraId="3EBCD600" w14:textId="77777777" w:rsidR="001E0DDF" w:rsidRDefault="00343B82" w:rsidP="00343B82">
      <w:r>
        <w:rPr>
          <w:rFonts w:hint="eastAsia"/>
        </w:rPr>
        <w:t>１．費やして</w:t>
      </w:r>
      <w:r>
        <w:rPr>
          <w:rFonts w:hint="eastAsia"/>
        </w:rPr>
        <w:tab/>
      </w:r>
      <w:r>
        <w:rPr>
          <w:rFonts w:hint="eastAsia"/>
        </w:rPr>
        <w:t>２．過ごして</w:t>
      </w:r>
      <w:r>
        <w:rPr>
          <w:rFonts w:hint="eastAsia"/>
        </w:rPr>
        <w:tab/>
      </w:r>
      <w:r>
        <w:rPr>
          <w:rFonts w:hint="eastAsia"/>
        </w:rPr>
        <w:t>３．減らして</w:t>
      </w:r>
      <w:r>
        <w:rPr>
          <w:rFonts w:hint="eastAsia"/>
        </w:rPr>
        <w:tab/>
      </w:r>
      <w:r>
        <w:rPr>
          <w:rFonts w:hint="eastAsia"/>
        </w:rPr>
        <w:t>４．経って</w:t>
      </w:r>
    </w:p>
    <w:p w14:paraId="5CF16E61" w14:textId="77777777" w:rsidR="00F22A7E" w:rsidRDefault="00F22A7E" w:rsidP="00343B82"/>
    <w:p w14:paraId="35247148" w14:textId="77777777" w:rsidR="00F22A7E" w:rsidRDefault="00F22A7E" w:rsidP="00343B82"/>
    <w:p w14:paraId="521A9C2A" w14:textId="77777777" w:rsidR="00F22A7E" w:rsidRDefault="00F22A7E" w:rsidP="00343B82"/>
    <w:p w14:paraId="61E5DC42" w14:textId="77777777" w:rsidR="00F22A7E" w:rsidRDefault="00F22A7E" w:rsidP="00343B82"/>
    <w:p w14:paraId="67526D16" w14:textId="77777777" w:rsidR="00F22A7E" w:rsidRPr="00343B82" w:rsidRDefault="00F22A7E" w:rsidP="00343B82"/>
    <w:sectPr w:rsidR="00F22A7E" w:rsidRPr="00343B82" w:rsidSect="009649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A6F26" w14:textId="77777777" w:rsidR="00343B82" w:rsidRDefault="00343B82" w:rsidP="00E65548">
      <w:r>
        <w:separator/>
      </w:r>
    </w:p>
  </w:endnote>
  <w:endnote w:type="continuationSeparator" w:id="0">
    <w:p w14:paraId="4B6FD878" w14:textId="77777777" w:rsidR="00343B82" w:rsidRDefault="00343B82" w:rsidP="00E65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97712" w14:textId="77777777" w:rsidR="003C04F3" w:rsidRDefault="003C04F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Content>
      <w:p w14:paraId="33D0B8CF" w14:textId="56BD7CE8" w:rsidR="00964955" w:rsidRPr="003C04F3" w:rsidRDefault="003C04F3" w:rsidP="003C04F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3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69D20" w14:textId="77777777" w:rsidR="003C04F3" w:rsidRDefault="003C04F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C73F1" w14:textId="77777777" w:rsidR="00343B82" w:rsidRDefault="00343B82" w:rsidP="00E65548">
      <w:r>
        <w:separator/>
      </w:r>
    </w:p>
  </w:footnote>
  <w:footnote w:type="continuationSeparator" w:id="0">
    <w:p w14:paraId="2C36D832" w14:textId="77777777" w:rsidR="00343B82" w:rsidRDefault="00343B82" w:rsidP="00E65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3D6DE" w14:textId="77777777" w:rsidR="003C04F3" w:rsidRDefault="003C04F3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57DF9" w14:textId="3E869A89" w:rsidR="00F27953" w:rsidRPr="00964955" w:rsidRDefault="00964955" w:rsidP="00964955">
    <w:pPr>
      <w:pStyle w:val="ab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E975F" w14:textId="77777777" w:rsidR="003C04F3" w:rsidRDefault="003C04F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462"/>
    <w:multiLevelType w:val="hybridMultilevel"/>
    <w:tmpl w:val="DA663ED4"/>
    <w:lvl w:ilvl="0" w:tplc="443619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F7AA7"/>
    <w:multiLevelType w:val="hybridMultilevel"/>
    <w:tmpl w:val="C568CE5A"/>
    <w:lvl w:ilvl="0" w:tplc="DAC40E6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73848C8"/>
    <w:multiLevelType w:val="hybridMultilevel"/>
    <w:tmpl w:val="FAB0CB98"/>
    <w:lvl w:ilvl="0" w:tplc="4CC23F3A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9DF1725"/>
    <w:multiLevelType w:val="hybridMultilevel"/>
    <w:tmpl w:val="A4CA4112"/>
    <w:lvl w:ilvl="0" w:tplc="12D036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4A77839"/>
    <w:multiLevelType w:val="hybridMultilevel"/>
    <w:tmpl w:val="43DE21A2"/>
    <w:lvl w:ilvl="0" w:tplc="E5162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F3974A8"/>
    <w:multiLevelType w:val="hybridMultilevel"/>
    <w:tmpl w:val="B32E825A"/>
    <w:lvl w:ilvl="0" w:tplc="3D58E054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9E54CCD"/>
    <w:multiLevelType w:val="hybridMultilevel"/>
    <w:tmpl w:val="3340A8F4"/>
    <w:lvl w:ilvl="0" w:tplc="1CFEB7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4A483150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DE3240"/>
    <w:multiLevelType w:val="hybridMultilevel"/>
    <w:tmpl w:val="43441C4C"/>
    <w:lvl w:ilvl="0" w:tplc="D7ECF9C2">
      <w:start w:val="1"/>
      <w:numFmt w:val="decimalFullWidth"/>
      <w:lvlText w:val="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A7692B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18D"/>
    <w:rsid w:val="000A6D58"/>
    <w:rsid w:val="00104ED6"/>
    <w:rsid w:val="001404E6"/>
    <w:rsid w:val="001E0DDF"/>
    <w:rsid w:val="00277EBA"/>
    <w:rsid w:val="00291947"/>
    <w:rsid w:val="002E3294"/>
    <w:rsid w:val="00312CC7"/>
    <w:rsid w:val="00343B82"/>
    <w:rsid w:val="00344AAE"/>
    <w:rsid w:val="00361BF6"/>
    <w:rsid w:val="00373023"/>
    <w:rsid w:val="003C04F3"/>
    <w:rsid w:val="00443D3A"/>
    <w:rsid w:val="00450957"/>
    <w:rsid w:val="00472A2C"/>
    <w:rsid w:val="004E2442"/>
    <w:rsid w:val="0052589E"/>
    <w:rsid w:val="00533F73"/>
    <w:rsid w:val="00587D00"/>
    <w:rsid w:val="005A6EE8"/>
    <w:rsid w:val="006316AB"/>
    <w:rsid w:val="00633721"/>
    <w:rsid w:val="006638A3"/>
    <w:rsid w:val="006842FE"/>
    <w:rsid w:val="006C4D04"/>
    <w:rsid w:val="007020E8"/>
    <w:rsid w:val="0072018D"/>
    <w:rsid w:val="0074333E"/>
    <w:rsid w:val="007C7C58"/>
    <w:rsid w:val="008663FD"/>
    <w:rsid w:val="00893E3D"/>
    <w:rsid w:val="008A2D50"/>
    <w:rsid w:val="008D6180"/>
    <w:rsid w:val="00923898"/>
    <w:rsid w:val="00964955"/>
    <w:rsid w:val="009C199D"/>
    <w:rsid w:val="00A23075"/>
    <w:rsid w:val="00A424E8"/>
    <w:rsid w:val="00A521C0"/>
    <w:rsid w:val="00AD00FF"/>
    <w:rsid w:val="00AF7F86"/>
    <w:rsid w:val="00B04B5A"/>
    <w:rsid w:val="00BC7EFF"/>
    <w:rsid w:val="00C37FD1"/>
    <w:rsid w:val="00D168EB"/>
    <w:rsid w:val="00D27B0D"/>
    <w:rsid w:val="00D91DB4"/>
    <w:rsid w:val="00E25823"/>
    <w:rsid w:val="00E5713B"/>
    <w:rsid w:val="00E65548"/>
    <w:rsid w:val="00E836C5"/>
    <w:rsid w:val="00EA266F"/>
    <w:rsid w:val="00F04EC2"/>
    <w:rsid w:val="00F22A7E"/>
    <w:rsid w:val="00F27953"/>
    <w:rsid w:val="00FC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0FA365DF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E2442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4E2442"/>
    <w:pPr>
      <w:jc w:val="left"/>
    </w:pPr>
  </w:style>
  <w:style w:type="character" w:customStyle="1" w:styleId="a5">
    <w:name w:val="コメント文字列 (文字)"/>
    <w:basedOn w:val="a0"/>
    <w:link w:val="a4"/>
    <w:uiPriority w:val="99"/>
    <w:rsid w:val="004E2442"/>
  </w:style>
  <w:style w:type="paragraph" w:styleId="a6">
    <w:name w:val="annotation subject"/>
    <w:basedOn w:val="a4"/>
    <w:next w:val="a4"/>
    <w:link w:val="a7"/>
    <w:uiPriority w:val="99"/>
    <w:semiHidden/>
    <w:unhideWhenUsed/>
    <w:rsid w:val="004E2442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4E244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E24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E244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Revision"/>
    <w:hidden/>
    <w:uiPriority w:val="99"/>
    <w:semiHidden/>
    <w:rsid w:val="00B04B5A"/>
  </w:style>
  <w:style w:type="paragraph" w:styleId="ab">
    <w:name w:val="header"/>
    <w:basedOn w:val="a"/>
    <w:link w:val="ac"/>
    <w:uiPriority w:val="99"/>
    <w:unhideWhenUsed/>
    <w:rsid w:val="00E6554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65548"/>
  </w:style>
  <w:style w:type="paragraph" w:styleId="ad">
    <w:name w:val="footer"/>
    <w:basedOn w:val="a"/>
    <w:link w:val="ae"/>
    <w:uiPriority w:val="99"/>
    <w:unhideWhenUsed/>
    <w:rsid w:val="00E6554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65548"/>
  </w:style>
  <w:style w:type="table" w:styleId="af">
    <w:name w:val="Table Grid"/>
    <w:basedOn w:val="a1"/>
    <w:uiPriority w:val="59"/>
    <w:rsid w:val="001E0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198E57-3964-4DC1-A7EC-771EF3F29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7F21D1-1ED2-40B2-B856-0EBBF2D33BC1}"/>
</file>

<file path=customXml/itemProps3.xml><?xml version="1.0" encoding="utf-8"?>
<ds:datastoreItem xmlns:ds="http://schemas.openxmlformats.org/officeDocument/2006/customXml" ds:itemID="{2448F912-6E17-4122-932A-031375721A61}"/>
</file>

<file path=customXml/itemProps4.xml><?xml version="1.0" encoding="utf-8"?>
<ds:datastoreItem xmlns:ds="http://schemas.openxmlformats.org/officeDocument/2006/customXml" ds:itemID="{B8770366-E6E5-4D8C-B9A6-2F428619A54E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26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19</cp:revision>
  <cp:lastPrinted>2020-04-28T05:59:00Z</cp:lastPrinted>
  <dcterms:created xsi:type="dcterms:W3CDTF">2015-12-19T11:06:00Z</dcterms:created>
  <dcterms:modified xsi:type="dcterms:W3CDTF">2021-08-31T06:25:00Z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