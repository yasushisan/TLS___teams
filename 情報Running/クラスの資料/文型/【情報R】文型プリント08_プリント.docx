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11F" w:rsidRPr="000E0826" w:rsidRDefault="00934635" w:rsidP="002F6FFE">
      <w:pPr>
        <w:jc w:val="left"/>
        <w:rPr>
          <w:b/>
          <w:sz w:val="24"/>
          <w:szCs w:val="24"/>
        </w:rPr>
      </w:pPr>
      <w:r w:rsidRPr="000E0826">
        <w:rPr>
          <w:rFonts w:hint="eastAsia"/>
          <w:b/>
          <w:sz w:val="24"/>
          <w:szCs w:val="24"/>
        </w:rPr>
        <w:t>文型</w:t>
      </w:r>
      <w:r w:rsidR="00586C61" w:rsidRPr="00586C61">
        <w:rPr>
          <w:rFonts w:hint="eastAsia"/>
          <w:b/>
          <w:sz w:val="24"/>
          <w:szCs w:val="24"/>
        </w:rPr>
        <w:t>プリント</w:t>
      </w:r>
      <w:r w:rsidRPr="000E0826">
        <w:rPr>
          <w:rFonts w:hint="eastAsia"/>
          <w:b/>
          <w:sz w:val="24"/>
          <w:szCs w:val="24"/>
        </w:rPr>
        <w:t>8</w:t>
      </w:r>
      <w:r w:rsidRPr="000E0826">
        <w:rPr>
          <w:rFonts w:hint="eastAsia"/>
          <w:b/>
          <w:sz w:val="24"/>
          <w:szCs w:val="24"/>
        </w:rPr>
        <w:t>：</w:t>
      </w:r>
      <w:r w:rsidR="007B6F07">
        <w:rPr>
          <w:rFonts w:hint="eastAsia"/>
          <w:b/>
          <w:sz w:val="24"/>
          <w:szCs w:val="24"/>
        </w:rPr>
        <w:t xml:space="preserve">　</w:t>
      </w:r>
      <w:r w:rsidR="0065411F" w:rsidRPr="000E0826">
        <w:rPr>
          <w:rFonts w:hint="eastAsia"/>
          <w:b/>
          <w:sz w:val="24"/>
          <w:szCs w:val="24"/>
        </w:rPr>
        <w:t>宝くじ・・・当たるかな？？</w:t>
      </w:r>
    </w:p>
    <w:p w:rsidR="0065411F" w:rsidRDefault="00CE3C2A" w:rsidP="009F7A16">
      <w:r>
        <w:rPr>
          <w:rFonts w:hint="eastAsia"/>
        </w:rPr>
        <w:t>＜語彙＞</w:t>
      </w:r>
      <w:r w:rsidR="009F7A16">
        <w:fldChar w:fldCharType="begin"/>
      </w:r>
      <w:r w:rsidR="009F7A16">
        <w:instrText xml:space="preserve"> </w:instrText>
      </w:r>
      <w:r w:rsidR="009F7A16">
        <w:rPr>
          <w:rFonts w:hint="eastAsia"/>
        </w:rPr>
        <w:instrText>eq \o\ac(</w:instrText>
      </w:r>
      <w:r w:rsidR="009F7A16" w:rsidRPr="009F7A16">
        <w:rPr>
          <w:rFonts w:ascii="ＭＳ 明朝" w:hint="eastAsia"/>
          <w:position w:val="-4"/>
          <w:sz w:val="31"/>
        </w:rPr>
        <w:instrText>○</w:instrText>
      </w:r>
      <w:r w:rsidR="009F7A16">
        <w:rPr>
          <w:rFonts w:hint="eastAsia"/>
        </w:rPr>
        <w:instrText>,a)</w:instrText>
      </w:r>
      <w:r w:rsidR="009F7A16">
        <w:fldChar w:fldCharType="end"/>
      </w:r>
      <w:r w:rsidR="0065411F">
        <w:rPr>
          <w:rFonts w:hint="eastAsia"/>
        </w:rPr>
        <w:t>～が当たる</w:t>
      </w:r>
      <w:r w:rsidR="0065411F">
        <w:rPr>
          <w:rFonts w:hint="eastAsia"/>
        </w:rPr>
        <w:t>/</w:t>
      </w:r>
      <w:r w:rsidR="009F7A16">
        <w:rPr>
          <w:rFonts w:hint="eastAsia"/>
        </w:rPr>
        <w:t xml:space="preserve"> </w:t>
      </w:r>
      <w:r w:rsidR="009F7A16">
        <w:fldChar w:fldCharType="begin"/>
      </w:r>
      <w:r w:rsidR="009F7A16">
        <w:instrText xml:space="preserve"> </w:instrText>
      </w:r>
      <w:r w:rsidR="009F7A16">
        <w:rPr>
          <w:rFonts w:hint="eastAsia"/>
        </w:rPr>
        <w:instrText>eq \o\ac(</w:instrText>
      </w:r>
      <w:r w:rsidR="009F7A16" w:rsidRPr="009F7A16">
        <w:rPr>
          <w:rFonts w:ascii="ＭＳ 明朝" w:hint="eastAsia"/>
          <w:position w:val="-4"/>
          <w:sz w:val="31"/>
        </w:rPr>
        <w:instrText>○</w:instrText>
      </w:r>
      <w:r w:rsidR="009F7A16">
        <w:rPr>
          <w:rFonts w:hint="eastAsia"/>
        </w:rPr>
        <w:instrText>,b)</w:instrText>
      </w:r>
      <w:r w:rsidR="009F7A16">
        <w:fldChar w:fldCharType="end"/>
      </w:r>
      <w:r w:rsidR="0065411F">
        <w:rPr>
          <w:rFonts w:hint="eastAsia"/>
        </w:rPr>
        <w:t>～を当てる</w:t>
      </w:r>
    </w:p>
    <w:p w:rsidR="0065411F" w:rsidRDefault="0065411F" w:rsidP="0065411F">
      <w:pPr>
        <w:pStyle w:val="a7"/>
        <w:ind w:leftChars="0" w:left="360"/>
      </w:pPr>
      <w:r>
        <w:rPr>
          <w:rFonts w:hint="eastAsia"/>
        </w:rPr>
        <w:t>→どんな意味？どんな言葉と一緒につかう？</w:t>
      </w:r>
    </w:p>
    <w:p w:rsidR="00E156D0" w:rsidRDefault="00E156D0" w:rsidP="00E156D0">
      <w:r>
        <w:rPr>
          <w:rFonts w:hint="eastAsia"/>
        </w:rPr>
        <w:t>どんな意味か考えよう！</w:t>
      </w:r>
    </w:p>
    <w:p w:rsidR="0033292C" w:rsidRPr="0033292C" w:rsidRDefault="0033292C" w:rsidP="00E156D0">
      <w:pPr>
        <w:rPr>
          <w:bdr w:val="single" w:sz="4" w:space="0" w:color="auto"/>
        </w:rPr>
      </w:pPr>
      <w:r w:rsidRPr="0033292C">
        <w:rPr>
          <w:rFonts w:hint="eastAsia"/>
          <w:bdr w:val="single" w:sz="4" w:space="0" w:color="auto"/>
        </w:rPr>
        <w:t>～がＸ</w:t>
      </w:r>
      <w:r w:rsidRPr="0033292C">
        <w:rPr>
          <w:rFonts w:hint="eastAsia"/>
          <w:bdr w:val="single" w:sz="4" w:space="0" w:color="auto"/>
        </w:rPr>
        <w:t>/</w:t>
      </w:r>
      <w:r w:rsidRPr="0033292C">
        <w:rPr>
          <w:rFonts w:hint="eastAsia"/>
          <w:bdr w:val="single" w:sz="4" w:space="0" w:color="auto"/>
        </w:rPr>
        <w:t>～をＸ</w:t>
      </w:r>
    </w:p>
    <w:p w:rsidR="00E156D0" w:rsidRDefault="00E156D0" w:rsidP="008D73D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ボール（</w:t>
      </w:r>
      <w:r w:rsidR="00CE3C2A">
        <w:rPr>
          <w:rFonts w:hint="eastAsia"/>
          <w:color w:val="FF0000"/>
        </w:rPr>
        <w:t xml:space="preserve">　　　</w:t>
      </w:r>
      <w:r>
        <w:rPr>
          <w:rFonts w:hint="eastAsia"/>
        </w:rPr>
        <w:t>）　②答え（</w:t>
      </w:r>
      <w:r w:rsidR="00CE3C2A">
        <w:rPr>
          <w:rFonts w:hint="eastAsia"/>
        </w:rPr>
        <w:t xml:space="preserve">　　</w:t>
      </w:r>
      <w:r>
        <w:rPr>
          <w:rFonts w:hint="eastAsia"/>
        </w:rPr>
        <w:t>）　③宝くじ（</w:t>
      </w:r>
      <w:r w:rsidR="00CE3C2A">
        <w:rPr>
          <w:rFonts w:hint="eastAsia"/>
        </w:rPr>
        <w:t xml:space="preserve">　　）</w:t>
      </w:r>
    </w:p>
    <w:p w:rsidR="00E156D0" w:rsidRDefault="00E156D0" w:rsidP="008D73D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日（</w:t>
      </w:r>
      <w:r w:rsidR="00CE3C2A">
        <w:rPr>
          <w:rFonts w:hint="eastAsia"/>
          <w:color w:val="FF0000"/>
        </w:rPr>
        <w:t xml:space="preserve">　　　</w:t>
      </w:r>
      <w:r w:rsidR="00DF5123">
        <w:rPr>
          <w:rFonts w:hint="eastAsia"/>
        </w:rPr>
        <w:t>）　　　⑤</w:t>
      </w:r>
      <w:r>
        <w:rPr>
          <w:rFonts w:hint="eastAsia"/>
        </w:rPr>
        <w:t>額に手（</w:t>
      </w:r>
      <w:r w:rsidR="00CE3C2A">
        <w:rPr>
          <w:rFonts w:hint="eastAsia"/>
        </w:rPr>
        <w:t xml:space="preserve">　　　</w:t>
      </w:r>
      <w:r>
        <w:rPr>
          <w:rFonts w:hint="eastAsia"/>
        </w:rPr>
        <w:t>）</w:t>
      </w:r>
    </w:p>
    <w:p w:rsidR="00E156D0" w:rsidRDefault="00E156D0" w:rsidP="00E156D0"/>
    <w:p w:rsidR="00E156D0" w:rsidRPr="009E4544" w:rsidRDefault="00E156D0" w:rsidP="00E156D0">
      <w:r w:rsidRPr="009E4544">
        <w:rPr>
          <w:rFonts w:hint="eastAsia"/>
        </w:rPr>
        <w:t>練習</w:t>
      </w:r>
      <w:r w:rsidR="009E4544" w:rsidRPr="009E4544">
        <w:rPr>
          <w:rFonts w:hint="eastAsia"/>
        </w:rPr>
        <w:t>1</w:t>
      </w:r>
    </w:p>
    <w:p w:rsidR="00E156D0" w:rsidRDefault="00E156D0" w:rsidP="00E156D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ドッヂボールは人にボール（１．をあてる　２．があたる）ゲームだ。</w:t>
      </w:r>
    </w:p>
    <w:p w:rsidR="00E156D0" w:rsidRDefault="00E156D0" w:rsidP="00E156D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な、な、なんと！！</w:t>
      </w:r>
      <w:r>
        <w:rPr>
          <w:rFonts w:hint="eastAsia"/>
        </w:rPr>
        <w:t>1</w:t>
      </w:r>
      <w:r>
        <w:rPr>
          <w:rFonts w:hint="eastAsia"/>
        </w:rPr>
        <w:t>億円の宝くじ（１．をあてた　２．があたった）！！！</w:t>
      </w:r>
    </w:p>
    <w:p w:rsidR="00E156D0" w:rsidRDefault="00E156D0" w:rsidP="00E156D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この部屋はよく日（１．をあてて　２．があたって）いるからとても</w:t>
      </w:r>
    </w:p>
    <w:p w:rsidR="00E156D0" w:rsidRDefault="00E156D0" w:rsidP="00E156D0">
      <w:r>
        <w:rPr>
          <w:rFonts w:hint="eastAsia"/>
        </w:rPr>
        <w:t xml:space="preserve">　　明るい！</w:t>
      </w:r>
    </w:p>
    <w:p w:rsidR="00E156D0" w:rsidRDefault="006A46B1" w:rsidP="006A46B1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お母さんは子供の額に手（１．があたって　２．をあてて）熱がないか</w:t>
      </w:r>
    </w:p>
    <w:p w:rsidR="006A46B1" w:rsidRDefault="006A46B1" w:rsidP="006A46B1">
      <w:pPr>
        <w:pStyle w:val="a7"/>
        <w:ind w:leftChars="0" w:left="420"/>
      </w:pPr>
      <w:r>
        <w:rPr>
          <w:rFonts w:hint="eastAsia"/>
        </w:rPr>
        <w:t>確認した。</w:t>
      </w:r>
    </w:p>
    <w:p w:rsidR="006A46B1" w:rsidRDefault="006A46B1" w:rsidP="006A46B1">
      <w:pPr>
        <w:pStyle w:val="a7"/>
        <w:ind w:leftChars="0" w:left="420"/>
      </w:pPr>
    </w:p>
    <w:p w:rsidR="00E156D0" w:rsidRDefault="00934635" w:rsidP="00E156D0">
      <w:r>
        <w:rPr>
          <w:rFonts w:hint="eastAsia"/>
          <w:bdr w:val="single" w:sz="4" w:space="0" w:color="auto"/>
        </w:rPr>
        <w:t>タスク</w:t>
      </w:r>
      <w:r w:rsidR="006A46B1">
        <w:rPr>
          <w:rFonts w:hint="eastAsia"/>
        </w:rPr>
        <w:t xml:space="preserve">　もし１億円があたったら、何に使いますか？　×貯金</w:t>
      </w:r>
    </w:p>
    <w:p w:rsidR="006A46B1" w:rsidRDefault="00D9576A" w:rsidP="00E156D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D9576A" w:rsidRDefault="00D9576A" w:rsidP="00E156D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D9576A" w:rsidRPr="00D9576A" w:rsidRDefault="00D9576A" w:rsidP="00E156D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DE56F8" w:rsidRDefault="00DE56F8" w:rsidP="00DE56F8">
      <w:pPr>
        <w:rPr>
          <w:u w:val="single"/>
        </w:rPr>
      </w:pPr>
    </w:p>
    <w:p w:rsidR="00DE56F8" w:rsidRDefault="00DE56F8" w:rsidP="00DE56F8">
      <w:pPr>
        <w:rPr>
          <w:u w:val="single"/>
        </w:rPr>
      </w:pPr>
    </w:p>
    <w:p w:rsidR="00DE56F8" w:rsidRDefault="00DE56F8" w:rsidP="00DE56F8">
      <w:pPr>
        <w:rPr>
          <w:u w:val="single"/>
        </w:rPr>
      </w:pPr>
    </w:p>
    <w:p w:rsidR="00DE56F8" w:rsidRDefault="00DE56F8" w:rsidP="00DE56F8">
      <w:pPr>
        <w:rPr>
          <w:u w:val="single"/>
        </w:rPr>
      </w:pPr>
    </w:p>
    <w:p w:rsidR="00DE56F8" w:rsidRDefault="00DE56F8" w:rsidP="00DE56F8">
      <w:pPr>
        <w:rPr>
          <w:u w:val="single"/>
        </w:rPr>
      </w:pPr>
    </w:p>
    <w:p w:rsidR="00DE56F8" w:rsidRDefault="00DE56F8" w:rsidP="00DE56F8">
      <w:pPr>
        <w:rPr>
          <w:u w:val="single"/>
        </w:rPr>
      </w:pPr>
    </w:p>
    <w:p w:rsidR="007E03DA" w:rsidRPr="00934635" w:rsidRDefault="00934635" w:rsidP="00DE56F8">
      <w:pPr>
        <w:jc w:val="center"/>
        <w:rPr>
          <w:b/>
          <w:sz w:val="28"/>
          <w:szCs w:val="28"/>
        </w:rPr>
      </w:pPr>
      <w:r w:rsidRPr="00934635">
        <w:rPr>
          <w:rFonts w:hint="eastAsia"/>
          <w:b/>
          <w:sz w:val="28"/>
          <w:szCs w:val="28"/>
        </w:rPr>
        <w:t>ないシ</w:t>
      </w:r>
      <w:r w:rsidR="0065411F" w:rsidRPr="00934635">
        <w:rPr>
          <w:rFonts w:hint="eastAsia"/>
          <w:b/>
          <w:sz w:val="28"/>
          <w:szCs w:val="28"/>
        </w:rPr>
        <w:t>リーズ</w:t>
      </w:r>
    </w:p>
    <w:p w:rsidR="000B0774" w:rsidRDefault="00934635" w:rsidP="00934635">
      <w:pPr>
        <w:jc w:val="left"/>
      </w:pPr>
      <w:r>
        <w:rPr>
          <w:rFonts w:hint="eastAsia"/>
        </w:rPr>
        <w:t>【文型</w:t>
      </w:r>
      <w:r>
        <w:rPr>
          <w:rFonts w:hint="eastAsia"/>
        </w:rPr>
        <w:t>20</w:t>
      </w:r>
      <w:r>
        <w:rPr>
          <w:rFonts w:hint="eastAsia"/>
        </w:rPr>
        <w:t>：～っこない：使用】</w:t>
      </w:r>
    </w:p>
    <w:p w:rsidR="00892685" w:rsidRDefault="00892685" w:rsidP="00CB4A45">
      <w:r w:rsidRPr="00892685">
        <w:rPr>
          <w:rFonts w:hint="eastAsia"/>
          <w:bdr w:val="single" w:sz="4" w:space="0" w:color="auto"/>
        </w:rPr>
        <w:t>意味</w:t>
      </w:r>
      <w:r>
        <w:rPr>
          <w:rFonts w:hint="eastAsia"/>
        </w:rPr>
        <w:t xml:space="preserve">　　　　　　　　　　　　　　　　</w:t>
      </w:r>
      <w:r w:rsidRPr="00892685">
        <w:rPr>
          <w:rFonts w:hint="eastAsia"/>
          <w:bdr w:val="single" w:sz="4" w:space="0" w:color="auto"/>
        </w:rPr>
        <w:t>形</w:t>
      </w:r>
    </w:p>
    <w:p w:rsidR="00892685" w:rsidRPr="00892685" w:rsidRDefault="00892685" w:rsidP="00FA08D5">
      <w:pPr>
        <w:pStyle w:val="a7"/>
        <w:numPr>
          <w:ilvl w:val="0"/>
          <w:numId w:val="10"/>
        </w:numPr>
        <w:ind w:leftChars="0"/>
      </w:pPr>
      <w:r w:rsidRPr="00FA08D5">
        <w:rPr>
          <w:rFonts w:hint="eastAsia"/>
          <w:u w:val="single"/>
        </w:rPr>
        <w:t xml:space="preserve">　　　　　　　　　　　　　</w:t>
      </w:r>
      <w:r>
        <w:rPr>
          <w:rFonts w:hint="eastAsia"/>
        </w:rPr>
        <w:t xml:space="preserve">　　　　①</w:t>
      </w:r>
      <w:r w:rsidR="008B1D9C" w:rsidRPr="008B1D9C">
        <w:rPr>
          <w:rFonts w:hint="eastAsia"/>
        </w:rPr>
        <w:t>Ｖ</w:t>
      </w:r>
      <w:r w:rsidR="008B1D9C" w:rsidRPr="00FA08D5">
        <w:rPr>
          <w:rFonts w:hint="eastAsia"/>
          <w:strike/>
        </w:rPr>
        <w:t>ます</w:t>
      </w:r>
      <w:r w:rsidRPr="008B1D9C">
        <w:rPr>
          <w:rFonts w:hint="eastAsia"/>
        </w:rPr>
        <w:t xml:space="preserve">　　　　　　　　　　</w:t>
      </w:r>
      <w:r w:rsidRPr="00DE56F8">
        <w:rPr>
          <w:rFonts w:hint="eastAsia"/>
        </w:rPr>
        <w:t xml:space="preserve">　　　</w:t>
      </w:r>
      <w:r w:rsidRPr="00FA08D5">
        <w:rPr>
          <w:rFonts w:hint="eastAsia"/>
          <w:u w:val="single"/>
        </w:rPr>
        <w:t xml:space="preserve">　</w:t>
      </w:r>
    </w:p>
    <w:p w:rsidR="00892685" w:rsidRPr="00892685" w:rsidRDefault="00892685" w:rsidP="00FA08D5">
      <w:pPr>
        <w:pStyle w:val="a7"/>
        <w:numPr>
          <w:ilvl w:val="0"/>
          <w:numId w:val="10"/>
        </w:numPr>
        <w:ind w:leftChars="0"/>
      </w:pPr>
      <w:r w:rsidRPr="00FA08D5">
        <w:rPr>
          <w:rFonts w:hint="eastAsia"/>
          <w:u w:val="single"/>
        </w:rPr>
        <w:t xml:space="preserve">　　　　　　　　　　　　　</w:t>
      </w:r>
      <w:r w:rsidR="00FA08D5">
        <w:rPr>
          <w:rFonts w:hint="eastAsia"/>
        </w:rPr>
        <w:t xml:space="preserve">　　　　</w:t>
      </w:r>
      <w:r w:rsidR="008B1D9C" w:rsidRPr="008B1D9C">
        <w:rPr>
          <w:rFonts w:hint="eastAsia"/>
        </w:rPr>
        <w:t>②Ｖ可能　　＋っこない</w:t>
      </w:r>
      <w:r w:rsidRPr="008B1D9C">
        <w:rPr>
          <w:rFonts w:hint="eastAsia"/>
        </w:rPr>
        <w:t xml:space="preserve">　　　　</w:t>
      </w:r>
      <w:r w:rsidRPr="00DE56F8">
        <w:rPr>
          <w:rFonts w:hint="eastAsia"/>
        </w:rPr>
        <w:t xml:space="preserve">　　</w:t>
      </w:r>
      <w:r w:rsidRPr="00FA08D5">
        <w:rPr>
          <w:rFonts w:hint="eastAsia"/>
          <w:u w:val="single"/>
        </w:rPr>
        <w:t xml:space="preserve">　　　　　　　　</w:t>
      </w:r>
    </w:p>
    <w:p w:rsidR="00892685" w:rsidRPr="00892685" w:rsidRDefault="00892685" w:rsidP="00FA08D5">
      <w:pPr>
        <w:pStyle w:val="a7"/>
        <w:numPr>
          <w:ilvl w:val="0"/>
          <w:numId w:val="10"/>
        </w:numPr>
        <w:ind w:leftChars="0"/>
      </w:pPr>
      <w:r w:rsidRPr="00FA08D5">
        <w:rPr>
          <w:rFonts w:hint="eastAsia"/>
          <w:u w:val="single"/>
        </w:rPr>
        <w:t xml:space="preserve">　　　　　　　　　　　　　</w:t>
      </w:r>
      <w:r w:rsidR="00FA08D5">
        <w:rPr>
          <w:rFonts w:hint="eastAsia"/>
        </w:rPr>
        <w:t xml:space="preserve">　　　　</w:t>
      </w:r>
      <w:r w:rsidR="008B1D9C" w:rsidRPr="008B1D9C">
        <w:rPr>
          <w:rFonts w:hint="eastAsia"/>
        </w:rPr>
        <w:t>③Ｖ</w:t>
      </w:r>
      <w:r w:rsidR="008B1D9C" w:rsidRPr="00FA08D5">
        <w:rPr>
          <w:rFonts w:hint="eastAsia"/>
          <w:strike/>
        </w:rPr>
        <w:t>ます</w:t>
      </w:r>
      <w:r w:rsidRPr="008B1D9C">
        <w:rPr>
          <w:rFonts w:hint="eastAsia"/>
        </w:rPr>
        <w:t xml:space="preserve">　　　　　　　　　　　　　　</w:t>
      </w:r>
    </w:p>
    <w:p w:rsidR="000B0774" w:rsidRPr="008D73DE" w:rsidRDefault="00712945">
      <w:r w:rsidRPr="008D73DE">
        <w:rPr>
          <w:rFonts w:hint="eastAsia"/>
        </w:rPr>
        <w:t xml:space="preserve">会話　</w:t>
      </w:r>
      <w:r w:rsidR="000B0774" w:rsidRPr="008D73DE">
        <w:rPr>
          <w:rFonts w:hint="eastAsia"/>
        </w:rPr>
        <w:t>例）</w:t>
      </w:r>
    </w:p>
    <w:p w:rsidR="000B0774" w:rsidRDefault="000B0774">
      <w:r>
        <w:rPr>
          <w:rFonts w:hint="eastAsia"/>
        </w:rPr>
        <w:t>Ａ：</w:t>
      </w:r>
      <w:r w:rsidR="006241EC">
        <w:rPr>
          <w:rFonts w:hint="eastAsia"/>
          <w:u w:val="single"/>
        </w:rPr>
        <w:t xml:space="preserve">　　　　　</w:t>
      </w:r>
      <w:r>
        <w:rPr>
          <w:rFonts w:hint="eastAsia"/>
        </w:rPr>
        <w:t>さん、フランス料理</w:t>
      </w:r>
      <w:r w:rsidRPr="00E400B1">
        <w:rPr>
          <w:rFonts w:hint="eastAsia"/>
          <w:bdr w:val="single" w:sz="4" w:space="0" w:color="auto"/>
        </w:rPr>
        <w:t>食べたい</w:t>
      </w:r>
      <w:r>
        <w:rPr>
          <w:rFonts w:hint="eastAsia"/>
        </w:rPr>
        <w:t>！</w:t>
      </w:r>
      <w:r w:rsidRPr="00E400B1">
        <w:rPr>
          <w:rFonts w:hint="eastAsia"/>
          <w:bdr w:val="single" w:sz="4" w:space="0" w:color="auto"/>
        </w:rPr>
        <w:t>作って</w:t>
      </w:r>
      <w:r>
        <w:rPr>
          <w:rFonts w:hint="eastAsia"/>
        </w:rPr>
        <w:t>！</w:t>
      </w:r>
    </w:p>
    <w:p w:rsidR="000B0774" w:rsidRPr="008D73DE" w:rsidRDefault="008D73DE">
      <w:pPr>
        <w:rPr>
          <w:u w:val="single"/>
        </w:rPr>
      </w:pPr>
      <w:r>
        <w:rPr>
          <w:rFonts w:hint="eastAsia"/>
        </w:rPr>
        <w:t>Ｂ：え？？フランス料理？無理無理！そんなの</w:t>
      </w:r>
      <w:r w:rsidRPr="00CC131C">
        <w:rPr>
          <w:rFonts w:hint="eastAsia"/>
          <w:bdr w:val="single" w:sz="4" w:space="0" w:color="auto"/>
        </w:rPr>
        <w:t>作れ</w:t>
      </w:r>
      <w:r w:rsidR="006F362A" w:rsidRPr="00CC131C">
        <w:rPr>
          <w:rFonts w:hint="eastAsia"/>
          <w:bdr w:val="single" w:sz="4" w:space="0" w:color="auto"/>
        </w:rPr>
        <w:t>っこない</w:t>
      </w:r>
      <w:r w:rsidR="006F362A">
        <w:rPr>
          <w:rFonts w:hint="eastAsia"/>
        </w:rPr>
        <w:t>よ！</w:t>
      </w:r>
    </w:p>
    <w:p w:rsidR="000B0774" w:rsidRDefault="000B0774">
      <w:r>
        <w:rPr>
          <w:rFonts w:hint="eastAsia"/>
        </w:rPr>
        <w:t>Ａ：</w:t>
      </w:r>
      <w:r w:rsidR="00712945">
        <w:rPr>
          <w:rFonts w:hint="eastAsia"/>
        </w:rPr>
        <w:t>そんなこと言わないで～！</w:t>
      </w:r>
      <w:r>
        <w:rPr>
          <w:rFonts w:hint="eastAsia"/>
        </w:rPr>
        <w:t>！</w:t>
      </w:r>
    </w:p>
    <w:p w:rsidR="009E4544" w:rsidRPr="008D73DE" w:rsidRDefault="009E4544">
      <w:r>
        <w:rPr>
          <w:rFonts w:hint="eastAsia"/>
        </w:rPr>
        <w:t>練習２：なんて言う？</w:t>
      </w:r>
      <w:bookmarkStart w:id="0" w:name="_GoBack"/>
      <w:bookmarkEnd w:id="0"/>
    </w:p>
    <w:p w:rsidR="000B0774" w:rsidRPr="009E4544" w:rsidRDefault="00712945" w:rsidP="00712945">
      <w:pPr>
        <w:pStyle w:val="a7"/>
        <w:numPr>
          <w:ilvl w:val="0"/>
          <w:numId w:val="7"/>
        </w:numPr>
        <w:ind w:leftChars="0"/>
      </w:pPr>
      <w:r w:rsidRPr="009E4544">
        <w:rPr>
          <w:rFonts w:hint="eastAsia"/>
        </w:rPr>
        <w:t>Ａ：</w:t>
      </w:r>
      <w:r w:rsidRPr="009E4544">
        <w:rPr>
          <w:rFonts w:hint="eastAsia"/>
        </w:rPr>
        <w:t>1</w:t>
      </w:r>
      <w:r w:rsidRPr="009E4544">
        <w:rPr>
          <w:rFonts w:hint="eastAsia"/>
        </w:rPr>
        <w:t>億円の宝くじ、当たるかな～　　Ｂ：</w:t>
      </w:r>
      <w:r w:rsidR="009E4544">
        <w:rPr>
          <w:rFonts w:hint="eastAsia"/>
        </w:rPr>
        <w:t>？</w:t>
      </w:r>
    </w:p>
    <w:p w:rsidR="00712945" w:rsidRPr="009E4544" w:rsidRDefault="00712945" w:rsidP="00712945">
      <w:pPr>
        <w:pStyle w:val="a7"/>
        <w:numPr>
          <w:ilvl w:val="0"/>
          <w:numId w:val="7"/>
        </w:numPr>
        <w:ind w:leftChars="0"/>
      </w:pPr>
      <w:r w:rsidRPr="009E4544">
        <w:rPr>
          <w:rFonts w:hint="eastAsia"/>
        </w:rPr>
        <w:t>Ａ：よし！明日までにＮ２文法１００個覚える！　Ｂ：</w:t>
      </w:r>
      <w:r w:rsidR="009E4544">
        <w:rPr>
          <w:rFonts w:hint="eastAsia"/>
        </w:rPr>
        <w:t>？</w:t>
      </w:r>
    </w:p>
    <w:p w:rsidR="00712945" w:rsidRPr="009E4544" w:rsidRDefault="00712945" w:rsidP="00712945">
      <w:pPr>
        <w:pStyle w:val="a7"/>
        <w:numPr>
          <w:ilvl w:val="0"/>
          <w:numId w:val="7"/>
        </w:numPr>
        <w:ind w:leftChars="0"/>
      </w:pPr>
      <w:r w:rsidRPr="009E4544">
        <w:rPr>
          <w:rFonts w:hint="eastAsia"/>
        </w:rPr>
        <w:t>Ａ：ビルゲイツよりお金持ちになる！　Ｂ：</w:t>
      </w:r>
      <w:r w:rsidR="009E4544">
        <w:rPr>
          <w:rFonts w:hint="eastAsia"/>
        </w:rPr>
        <w:t>？</w:t>
      </w:r>
    </w:p>
    <w:p w:rsidR="00DE56F8" w:rsidRDefault="00DE56F8"/>
    <w:p w:rsidR="003A6751" w:rsidRDefault="003A6751">
      <w:r w:rsidRPr="003A6751">
        <w:rPr>
          <w:rFonts w:hint="eastAsia"/>
        </w:rPr>
        <w:t>【文型</w:t>
      </w:r>
      <w:r w:rsidRPr="008E26E8">
        <w:rPr>
          <w:rFonts w:hint="eastAsia"/>
        </w:rPr>
        <w:t>21</w:t>
      </w:r>
      <w:r w:rsidRPr="008E26E8">
        <w:rPr>
          <w:rFonts w:hint="eastAsia"/>
        </w:rPr>
        <w:t>：～</w:t>
      </w:r>
      <w:r w:rsidR="003E7CF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CF7" w:rsidRPr="003E7CF7">
              <w:rPr>
                <w:rFonts w:ascii="ＭＳ 明朝" w:eastAsia="ＭＳ 明朝" w:hAnsi="ＭＳ 明朝" w:hint="eastAsia"/>
                <w:sz w:val="10"/>
              </w:rPr>
              <w:t>え</w:t>
            </w:r>
          </w:rt>
          <w:rubyBase>
            <w:r w:rsidR="003E7CF7">
              <w:rPr>
                <w:rFonts w:hint="eastAsia"/>
              </w:rPr>
              <w:t>得</w:t>
            </w:r>
          </w:rubyBase>
        </w:ruby>
      </w:r>
      <w:r w:rsidRPr="008E26E8">
        <w:rPr>
          <w:rFonts w:hint="eastAsia"/>
        </w:rPr>
        <w:t>ない：理解】</w:t>
      </w:r>
    </w:p>
    <w:p w:rsidR="001F09C4" w:rsidRPr="008E26E8" w:rsidRDefault="001F09C4">
      <w:r>
        <w:rPr>
          <w:rFonts w:hint="eastAsia"/>
        </w:rPr>
        <w:t>例文：</w:t>
      </w:r>
      <w:r w:rsidR="00A33EF9">
        <w:rPr>
          <w:rFonts w:hint="eastAsia"/>
        </w:rPr>
        <w:t>彼が事件の現場にいたなんて、そんなことはあり得ない。</w:t>
      </w:r>
      <w:r w:rsidR="00A33EF9" w:rsidRPr="008E26E8">
        <w:t xml:space="preserve"> </w:t>
      </w:r>
    </w:p>
    <w:p w:rsidR="0022573A" w:rsidRPr="008E26E8" w:rsidRDefault="0022573A" w:rsidP="003A6751">
      <w:r w:rsidRPr="008E26E8">
        <w:rPr>
          <w:rFonts w:hint="eastAsia"/>
        </w:rPr>
        <w:t>意味：</w:t>
      </w:r>
      <w:r w:rsidR="003A6751" w:rsidRPr="008E26E8">
        <w:rPr>
          <w:rFonts w:hint="eastAsia"/>
          <w:u w:val="single"/>
        </w:rPr>
        <w:t xml:space="preserve">　　　　　　　　　　　　　　　　　　　　　　　　　　　　　　　</w:t>
      </w:r>
      <w:r w:rsidR="003A6751" w:rsidRPr="008E26E8">
        <w:rPr>
          <w:rFonts w:hint="eastAsia"/>
        </w:rPr>
        <w:t xml:space="preserve"> </w:t>
      </w:r>
    </w:p>
    <w:p w:rsidR="003A6751" w:rsidRPr="008E26E8" w:rsidRDefault="003A6751" w:rsidP="0022573A">
      <w:pPr>
        <w:rPr>
          <w:u w:val="single"/>
        </w:rPr>
      </w:pPr>
      <w:r w:rsidRPr="008E26E8">
        <w:rPr>
          <w:rFonts w:hint="eastAsia"/>
        </w:rPr>
        <w:t>形：</w:t>
      </w:r>
      <w:r w:rsidR="008B1D9C" w:rsidRPr="008B1D9C">
        <w:rPr>
          <w:rFonts w:hint="eastAsia"/>
        </w:rPr>
        <w:t>Ｖ</w:t>
      </w:r>
      <w:r w:rsidR="008B1D9C" w:rsidRPr="00074BEC">
        <w:rPr>
          <w:rFonts w:hint="eastAsia"/>
          <w:strike/>
        </w:rPr>
        <w:t>ます</w:t>
      </w:r>
      <w:r w:rsidR="008B1D9C" w:rsidRPr="008B1D9C">
        <w:rPr>
          <w:rFonts w:hint="eastAsia"/>
        </w:rPr>
        <w:t>+</w:t>
      </w:r>
      <w:r w:rsidR="008B1D9C" w:rsidRPr="008B1D9C">
        <w:rPr>
          <w:rFonts w:hint="eastAsia"/>
        </w:rPr>
        <w:t>得ない</w:t>
      </w:r>
      <w:r w:rsidRPr="008B1D9C">
        <w:rPr>
          <w:rFonts w:hint="eastAsia"/>
        </w:rPr>
        <w:t xml:space="preserve">　　　　　　　　　　　　　　　　　　　　　　　　　　　　</w:t>
      </w:r>
      <w:r w:rsidRPr="008E26E8">
        <w:rPr>
          <w:rFonts w:hint="eastAsia"/>
          <w:u w:val="single"/>
        </w:rPr>
        <w:t xml:space="preserve">　　　　</w:t>
      </w:r>
    </w:p>
    <w:p w:rsidR="003A6751" w:rsidRDefault="004D7503" w:rsidP="0022573A">
      <w:r w:rsidRPr="008E26E8">
        <w:rPr>
          <w:rFonts w:hint="eastAsia"/>
        </w:rPr>
        <w:t>日本の</w:t>
      </w:r>
      <w:r w:rsidRPr="008E26E8">
        <w:rPr>
          <w:rFonts w:hint="eastAsia"/>
        </w:rPr>
        <w:t>1</w:t>
      </w:r>
      <w:r w:rsidRPr="008E26E8">
        <w:rPr>
          <w:rFonts w:hint="eastAsia"/>
        </w:rPr>
        <w:t>年</w:t>
      </w:r>
      <w:r>
        <w:rPr>
          <w:rFonts w:hint="eastAsia"/>
        </w:rPr>
        <w:t>間の新聞に使われていた～得ないはほとんど同じ</w:t>
      </w:r>
    </w:p>
    <w:p w:rsidR="004D7503" w:rsidRPr="004D7503" w:rsidRDefault="004D7503" w:rsidP="0022573A">
      <w:pPr>
        <w:rPr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位：</w:t>
      </w:r>
      <w:r>
        <w:rPr>
          <w:rFonts w:hint="eastAsia"/>
          <w:u w:val="single"/>
        </w:rPr>
        <w:t xml:space="preserve">　　　　　　　　　　　　　　　　　　　　</w:t>
      </w:r>
    </w:p>
    <w:p w:rsidR="004D7503" w:rsidRPr="004D7503" w:rsidRDefault="004D7503" w:rsidP="0022573A">
      <w:pPr>
        <w:rPr>
          <w:u w:val="single"/>
        </w:rPr>
      </w:pPr>
      <w:r>
        <w:rPr>
          <w:rFonts w:hint="eastAsia"/>
        </w:rPr>
        <w:t>2</w:t>
      </w:r>
      <w:r>
        <w:rPr>
          <w:rFonts w:hint="eastAsia"/>
        </w:rPr>
        <w:t>位：</w:t>
      </w:r>
      <w:r>
        <w:rPr>
          <w:rFonts w:hint="eastAsia"/>
          <w:u w:val="single"/>
        </w:rPr>
        <w:t xml:space="preserve">　　　　　　　　　　　　　　　　　　　　</w:t>
      </w:r>
    </w:p>
    <w:p w:rsidR="004D7503" w:rsidRPr="004D7503" w:rsidRDefault="004D7503" w:rsidP="0022573A">
      <w:pPr>
        <w:rPr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  <w:u w:val="single"/>
        </w:rPr>
        <w:t xml:space="preserve">　　　　　　　　　　　　　　　　　　　　</w:t>
      </w:r>
    </w:p>
    <w:p w:rsidR="004D7503" w:rsidRPr="004D7503" w:rsidRDefault="004D7503" w:rsidP="0022573A">
      <w:pPr>
        <w:rPr>
          <w:u w:val="single"/>
        </w:rPr>
      </w:pPr>
      <w:r>
        <w:rPr>
          <w:rFonts w:hint="eastAsia"/>
        </w:rPr>
        <w:t>4</w:t>
      </w:r>
      <w:r>
        <w:rPr>
          <w:rFonts w:hint="eastAsia"/>
        </w:rPr>
        <w:t>位：</w:t>
      </w:r>
      <w:r>
        <w:rPr>
          <w:rFonts w:hint="eastAsia"/>
          <w:u w:val="single"/>
        </w:rPr>
        <w:t xml:space="preserve">　　　　　　　　　　　　　　　　　　　　</w:t>
      </w:r>
    </w:p>
    <w:p w:rsidR="004D7503" w:rsidRPr="004D7503" w:rsidRDefault="004D7503" w:rsidP="0022573A">
      <w:pPr>
        <w:rPr>
          <w:u w:val="single"/>
        </w:rPr>
      </w:pPr>
      <w:r>
        <w:rPr>
          <w:rFonts w:hint="eastAsia"/>
        </w:rPr>
        <w:t>5</w:t>
      </w:r>
      <w:r>
        <w:rPr>
          <w:rFonts w:hint="eastAsia"/>
        </w:rPr>
        <w:t>位：</w:t>
      </w:r>
      <w:r>
        <w:rPr>
          <w:rFonts w:hint="eastAsia"/>
          <w:u w:val="single"/>
        </w:rPr>
        <w:t xml:space="preserve">　　　　　　　　　　　　　　　　　　　　</w:t>
      </w:r>
    </w:p>
    <w:p w:rsidR="003A6751" w:rsidRDefault="004D7503" w:rsidP="0022573A">
      <w:r>
        <w:rPr>
          <w:rFonts w:hint="eastAsia"/>
        </w:rPr>
        <w:t>★食べ得ないとかよく使う動詞では使われないので心配しないで！</w:t>
      </w:r>
    </w:p>
    <w:p w:rsidR="003A6751" w:rsidRDefault="007B657F" w:rsidP="0022573A">
      <w:r>
        <w:rPr>
          <w:rFonts w:hint="eastAsia"/>
        </w:rPr>
        <w:lastRenderedPageBreak/>
        <w:t>練習</w:t>
      </w:r>
      <w:r w:rsidR="007060C7">
        <w:rPr>
          <w:rFonts w:hint="eastAsia"/>
        </w:rPr>
        <w:t>３：</w:t>
      </w:r>
      <w:r w:rsidR="007060C7">
        <w:rPr>
          <w:rFonts w:hint="eastAsia"/>
        </w:rPr>
        <w:t>1</w:t>
      </w:r>
      <w:r w:rsidR="007060C7">
        <w:rPr>
          <w:rFonts w:hint="eastAsia"/>
        </w:rPr>
        <w:t>位の言葉を使って、例文を書いてみましょう</w:t>
      </w:r>
    </w:p>
    <w:p w:rsidR="007060C7" w:rsidRDefault="007060C7" w:rsidP="0022573A">
      <w:r>
        <w:rPr>
          <w:rFonts w:hint="eastAsia"/>
        </w:rPr>
        <w:t>1</w:t>
      </w:r>
      <w:r>
        <w:rPr>
          <w:rFonts w:hint="eastAsia"/>
        </w:rPr>
        <w:t>億円が当たる</w:t>
      </w:r>
      <w:r w:rsidRPr="007060C7">
        <w:rPr>
          <w:rFonts w:hint="eastAsia"/>
          <w:bdr w:val="single" w:sz="4" w:space="0" w:color="auto"/>
        </w:rPr>
        <w:t>などということ</w:t>
      </w:r>
      <w:r>
        <w:rPr>
          <w:rFonts w:hint="eastAsia"/>
        </w:rPr>
        <w:t>はありえない</w:t>
      </w:r>
    </w:p>
    <w:p w:rsidR="003A6751" w:rsidRDefault="007060C7" w:rsidP="0022573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7316FF" w:rsidRDefault="007316FF" w:rsidP="0022573A">
      <w:pPr>
        <w:rPr>
          <w:u w:val="single"/>
        </w:rPr>
      </w:pPr>
    </w:p>
    <w:p w:rsidR="007316FF" w:rsidRDefault="007316FF" w:rsidP="0022573A">
      <w:r>
        <w:rPr>
          <w:rFonts w:hint="eastAsia"/>
        </w:rPr>
        <w:t>【復習：使役受身形覚えている？？？】</w:t>
      </w:r>
    </w:p>
    <w:p w:rsidR="007316FF" w:rsidRDefault="00814513" w:rsidP="007316FF">
      <w:r>
        <w:rPr>
          <w:rFonts w:hint="eastAsia"/>
        </w:rPr>
        <w:t>①</w:t>
      </w:r>
      <w:r w:rsidR="007316FF">
        <w:rPr>
          <w:rFonts w:hint="eastAsia"/>
        </w:rPr>
        <w:t>先生：漢字をかきなさい</w:t>
      </w:r>
    </w:p>
    <w:p w:rsidR="007316FF" w:rsidRDefault="00814513" w:rsidP="00814513">
      <w:pPr>
        <w:ind w:firstLineChars="100" w:firstLine="210"/>
      </w:pPr>
      <w:r>
        <w:rPr>
          <w:rFonts w:hint="eastAsia"/>
        </w:rPr>
        <w:t>学生：</w:t>
      </w:r>
      <w:r w:rsidR="006A638D">
        <w:rPr>
          <w:rFonts w:hint="eastAsia"/>
        </w:rPr>
        <w:t>私</w:t>
      </w:r>
      <w:r w:rsidR="007316FF">
        <w:rPr>
          <w:rFonts w:hint="eastAsia"/>
        </w:rPr>
        <w:t>はやりたくないです・・・</w:t>
      </w:r>
      <w:r>
        <w:rPr>
          <w:rFonts w:hint="eastAsia"/>
        </w:rPr>
        <w:t>わ・か・り・ま・し・た</w:t>
      </w:r>
    </w:p>
    <w:p w:rsidR="007316FF" w:rsidRPr="00814513" w:rsidRDefault="00814513" w:rsidP="0022573A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</w:t>
      </w:r>
    </w:p>
    <w:p w:rsidR="00814513" w:rsidRPr="00814513" w:rsidRDefault="00814513" w:rsidP="0022573A">
      <w:r>
        <w:rPr>
          <w:rFonts w:hint="eastAsia"/>
        </w:rPr>
        <w:t>②父親：もっと勉強しろ！</w:t>
      </w:r>
    </w:p>
    <w:p w:rsidR="007316FF" w:rsidRDefault="00814513" w:rsidP="0022573A">
      <w:r>
        <w:rPr>
          <w:rFonts w:hint="eastAsia"/>
        </w:rPr>
        <w:t xml:space="preserve">　学生：私はやりたくない！でも・・・わ・か・り・ま・し・た</w:t>
      </w:r>
    </w:p>
    <w:p w:rsidR="00814513" w:rsidRPr="00814513" w:rsidRDefault="00814513" w:rsidP="0022573A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</w:t>
      </w:r>
    </w:p>
    <w:p w:rsidR="00814513" w:rsidRDefault="00814513" w:rsidP="0022573A">
      <w:r>
        <w:rPr>
          <w:rFonts w:hint="eastAsia"/>
        </w:rPr>
        <w:t xml:space="preserve">③店長：コップを１００個洗って！　</w:t>
      </w:r>
    </w:p>
    <w:p w:rsidR="00814513" w:rsidRDefault="00814513" w:rsidP="00814513">
      <w:r>
        <w:rPr>
          <w:rFonts w:hint="eastAsia"/>
        </w:rPr>
        <w:t>学生：私はやりたくない！でも・・・わ・か・り・ま・し・た</w:t>
      </w:r>
    </w:p>
    <w:p w:rsidR="00814513" w:rsidRPr="00814513" w:rsidRDefault="00814513" w:rsidP="0022573A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:rsidR="00DE56F8" w:rsidRDefault="00DE56F8" w:rsidP="0022573A"/>
    <w:p w:rsidR="00814513" w:rsidRDefault="00071DE1" w:rsidP="0022573A">
      <w:r>
        <w:rPr>
          <w:rFonts w:hint="eastAsia"/>
        </w:rPr>
        <w:t>【文型</w:t>
      </w:r>
      <w:r>
        <w:rPr>
          <w:rFonts w:hint="eastAsia"/>
        </w:rPr>
        <w:t>22</w:t>
      </w:r>
      <w:r>
        <w:rPr>
          <w:rFonts w:hint="eastAsia"/>
        </w:rPr>
        <w:t>：～ざるを得ない：使用】</w:t>
      </w:r>
    </w:p>
    <w:p w:rsidR="00B55D7B" w:rsidRPr="00B55D7B" w:rsidRDefault="00B55D7B" w:rsidP="0022573A">
      <w:pPr>
        <w:rPr>
          <w:u w:val="single"/>
        </w:rPr>
      </w:pPr>
      <w:r>
        <w:rPr>
          <w:rFonts w:hint="eastAsia"/>
        </w:rPr>
        <w:t>意味：</w:t>
      </w:r>
      <w:r>
        <w:rPr>
          <w:rFonts w:hint="eastAsia"/>
          <w:u w:val="single"/>
        </w:rPr>
        <w:t xml:space="preserve">　　　　　　　　　　　　　　　　　　　　　　　　　　　　　</w:t>
      </w:r>
    </w:p>
    <w:p w:rsidR="008B1D9C" w:rsidRDefault="00B55D7B" w:rsidP="008B1D9C">
      <w:r>
        <w:rPr>
          <w:rFonts w:hint="eastAsia"/>
        </w:rPr>
        <w:t>形：</w:t>
      </w:r>
      <w:r w:rsidR="008B1D9C">
        <w:rPr>
          <w:rFonts w:hint="eastAsia"/>
        </w:rPr>
        <w:t>Ｖ</w:t>
      </w:r>
      <w:r w:rsidR="008B1D9C" w:rsidRPr="00074BEC">
        <w:rPr>
          <w:rFonts w:hint="eastAsia"/>
          <w:strike/>
        </w:rPr>
        <w:t>ない</w:t>
      </w:r>
      <w:r w:rsidR="008B1D9C">
        <w:rPr>
          <w:rFonts w:hint="eastAsia"/>
        </w:rPr>
        <w:t>＋ざるを得ない</w:t>
      </w:r>
    </w:p>
    <w:p w:rsidR="00B55D7B" w:rsidRPr="008B1D9C" w:rsidRDefault="008B1D9C" w:rsidP="008B1D9C">
      <w:pPr>
        <w:rPr>
          <w:bdr w:val="single" w:sz="4" w:space="0" w:color="auto"/>
        </w:rPr>
      </w:pPr>
      <w:r>
        <w:rPr>
          <w:rFonts w:hint="eastAsia"/>
        </w:rPr>
        <w:t>※する→せざるを得ない</w:t>
      </w:r>
      <w:r w:rsidR="00B55D7B" w:rsidRPr="008B1D9C">
        <w:rPr>
          <w:rFonts w:hint="eastAsia"/>
        </w:rPr>
        <w:t xml:space="preserve">　　　　　　　　　　　　　　　　　　　　　　　　　　　　　　</w:t>
      </w:r>
    </w:p>
    <w:p w:rsidR="00B55D7B" w:rsidRPr="008B1D9C" w:rsidRDefault="00B55D7B" w:rsidP="00712945">
      <w:pPr>
        <w:rPr>
          <w:bdr w:val="single" w:sz="4" w:space="0" w:color="auto"/>
        </w:rPr>
      </w:pPr>
    </w:p>
    <w:p w:rsidR="004779BC" w:rsidRDefault="003D78AC" w:rsidP="00712945">
      <w:r>
        <w:rPr>
          <w:rFonts w:hint="eastAsia"/>
        </w:rPr>
        <w:t>社長：出張してください！</w:t>
      </w:r>
    </w:p>
    <w:p w:rsidR="003D78AC" w:rsidRDefault="003D78AC" w:rsidP="00712945">
      <w:pPr>
        <w:rPr>
          <w:bdr w:val="single" w:sz="4" w:space="0" w:color="auto"/>
        </w:rPr>
      </w:pPr>
      <w:r>
        <w:rPr>
          <w:rFonts w:hint="eastAsia"/>
        </w:rPr>
        <w:t>社員：</w:t>
      </w:r>
      <w:r w:rsidR="00CF6B34">
        <w:rPr>
          <w:rFonts w:hint="eastAsia"/>
        </w:rPr>
        <w:t>わたしは出張したく</w:t>
      </w:r>
      <w:r w:rsidRPr="003D78AC">
        <w:rPr>
          <w:rFonts w:hint="eastAsia"/>
        </w:rPr>
        <w:t>ないです・・・わ・か・り・ま・し・た</w:t>
      </w:r>
    </w:p>
    <w:p w:rsidR="003D78AC" w:rsidRDefault="003D78AC" w:rsidP="00712945">
      <w:r>
        <w:rPr>
          <w:rFonts w:hint="eastAsia"/>
        </w:rPr>
        <w:t>【日本人の使い方は～ざるをえない　の前の文がポイント！】</w:t>
      </w:r>
    </w:p>
    <w:p w:rsidR="003D78AC" w:rsidRDefault="00CF6B34" w:rsidP="003D78AC">
      <w:pPr>
        <w:ind w:firstLineChars="100" w:firstLine="210"/>
      </w:pPr>
      <w:r>
        <w:rPr>
          <w:rFonts w:hint="eastAsia"/>
        </w:rPr>
        <w:t>社長が言ったので、私は出張せ</w:t>
      </w:r>
      <w:r w:rsidR="003D78AC">
        <w:rPr>
          <w:rFonts w:hint="eastAsia"/>
        </w:rPr>
        <w:t>ざるを得ない。</w:t>
      </w:r>
    </w:p>
    <w:p w:rsidR="003D78AC" w:rsidRDefault="003D78AC" w:rsidP="003D78AC">
      <w:pPr>
        <w:ind w:firstLineChars="100" w:firstLine="210"/>
      </w:pPr>
      <w:r>
        <w:rPr>
          <w:rFonts w:hint="eastAsia"/>
        </w:rPr>
        <w:t>社長が言ったから、</w:t>
      </w:r>
      <w:r w:rsidR="00CF6B34">
        <w:rPr>
          <w:rFonts w:hint="eastAsia"/>
        </w:rPr>
        <w:t>私は出張せ</w:t>
      </w:r>
      <w:r w:rsidRPr="003D78AC">
        <w:rPr>
          <w:rFonts w:hint="eastAsia"/>
        </w:rPr>
        <w:t>ざるを得ない。</w:t>
      </w:r>
    </w:p>
    <w:p w:rsidR="003D78AC" w:rsidRDefault="003D78AC" w:rsidP="003D78AC">
      <w:pPr>
        <w:ind w:firstLineChars="100" w:firstLine="210"/>
      </w:pPr>
      <w:r>
        <w:rPr>
          <w:rFonts w:hint="eastAsia"/>
        </w:rPr>
        <w:t>社長に言われて、</w:t>
      </w:r>
      <w:r w:rsidR="00CF6B34">
        <w:rPr>
          <w:rFonts w:hint="eastAsia"/>
        </w:rPr>
        <w:t>私は出張せ</w:t>
      </w:r>
      <w:r w:rsidR="00CF6B34" w:rsidRPr="003D78AC">
        <w:rPr>
          <w:rFonts w:hint="eastAsia"/>
        </w:rPr>
        <w:t>ざるを得ない。</w:t>
      </w:r>
    </w:p>
    <w:p w:rsidR="003D78AC" w:rsidRPr="003D78AC" w:rsidRDefault="003D78AC" w:rsidP="003D78AC">
      <w:pPr>
        <w:ind w:firstLineChars="100" w:firstLine="210"/>
        <w:rPr>
          <w:bdr w:val="single" w:sz="4" w:space="0" w:color="auto"/>
        </w:rPr>
      </w:pPr>
      <w:r>
        <w:rPr>
          <w:rFonts w:hint="eastAsia"/>
        </w:rPr>
        <w:t>社長が言ったら、</w:t>
      </w:r>
      <w:r w:rsidR="00CF6B34">
        <w:rPr>
          <w:rFonts w:hint="eastAsia"/>
        </w:rPr>
        <w:t>私は出張せ</w:t>
      </w:r>
      <w:r w:rsidR="00CF6B34" w:rsidRPr="003D78AC">
        <w:rPr>
          <w:rFonts w:hint="eastAsia"/>
        </w:rPr>
        <w:t>ざるを得ない。</w:t>
      </w:r>
    </w:p>
    <w:p w:rsidR="003D78AC" w:rsidRDefault="00413958" w:rsidP="00712945">
      <w:r>
        <w:rPr>
          <w:rFonts w:hint="eastAsia"/>
        </w:rPr>
        <w:t>練習４：復習の①～③を書き直してみましょう！</w:t>
      </w:r>
    </w:p>
    <w:p w:rsidR="00413958" w:rsidRPr="00413958" w:rsidRDefault="00413958" w:rsidP="00712945">
      <w:pPr>
        <w:rPr>
          <w:u w:val="single"/>
        </w:rPr>
      </w:pPr>
      <w:r>
        <w:rPr>
          <w:rFonts w:hint="eastAsia"/>
        </w:rPr>
        <w:t>①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413958" w:rsidRPr="00413958" w:rsidRDefault="00413958" w:rsidP="00712945">
      <w:pPr>
        <w:rPr>
          <w:u w:val="single"/>
        </w:rPr>
      </w:pPr>
      <w:r>
        <w:rPr>
          <w:rFonts w:hint="eastAsia"/>
        </w:rPr>
        <w:t>②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413958" w:rsidRDefault="00413958" w:rsidP="00712945">
      <w:pPr>
        <w:rPr>
          <w:u w:val="single"/>
        </w:rPr>
      </w:pPr>
      <w:r>
        <w:rPr>
          <w:rFonts w:hint="eastAsia"/>
        </w:rPr>
        <w:t>③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:rsidR="00413958" w:rsidRDefault="00413958" w:rsidP="00712945">
      <w:pPr>
        <w:rPr>
          <w:u w:val="single"/>
        </w:rPr>
      </w:pPr>
    </w:p>
    <w:p w:rsidR="00BF09F6" w:rsidRDefault="00413958" w:rsidP="00712945">
      <w:r>
        <w:rPr>
          <w:rFonts w:hint="eastAsia"/>
        </w:rPr>
        <w:t>練習５：</w:t>
      </w:r>
      <w:r w:rsidR="00BF09F6">
        <w:rPr>
          <w:rFonts w:hint="eastAsia"/>
        </w:rPr>
        <w:t>会話</w:t>
      </w:r>
      <w:r>
        <w:rPr>
          <w:rFonts w:hint="eastAsia"/>
        </w:rPr>
        <w:t>例</w:t>
      </w:r>
    </w:p>
    <w:p w:rsidR="00413958" w:rsidRDefault="00413958" w:rsidP="00712945">
      <w:r>
        <w:rPr>
          <w:rFonts w:hint="eastAsia"/>
        </w:rPr>
        <w:t>A</w:t>
      </w:r>
      <w:r>
        <w:rPr>
          <w:rFonts w:hint="eastAsia"/>
        </w:rPr>
        <w:t>：どうしたの？困った顔しているじゃん・・・。</w:t>
      </w:r>
    </w:p>
    <w:p w:rsidR="00413958" w:rsidRDefault="00413958" w:rsidP="00712945">
      <w:r>
        <w:rPr>
          <w:rFonts w:hint="eastAsia"/>
        </w:rPr>
        <w:t>B</w:t>
      </w:r>
      <w:r>
        <w:rPr>
          <w:rFonts w:hint="eastAsia"/>
        </w:rPr>
        <w:t>：</w:t>
      </w:r>
      <w:r w:rsidRPr="006A638D">
        <w:rPr>
          <w:rFonts w:hint="eastAsia"/>
        </w:rPr>
        <w:t>うーーん　それが</w:t>
      </w:r>
      <w:r>
        <w:rPr>
          <w:rFonts w:hint="eastAsia"/>
        </w:rPr>
        <w:t>、</w:t>
      </w:r>
      <w:r w:rsidRPr="006A638D">
        <w:rPr>
          <w:rFonts w:hint="eastAsia"/>
          <w:bdr w:val="single" w:sz="4" w:space="0" w:color="auto"/>
        </w:rPr>
        <w:t>先生に言われて、朝まで勉強せ</w:t>
      </w:r>
      <w:r>
        <w:rPr>
          <w:rFonts w:hint="eastAsia"/>
        </w:rPr>
        <w:t>ざるをえないんだ。</w:t>
      </w:r>
    </w:p>
    <w:p w:rsidR="00413958" w:rsidRDefault="00413958" w:rsidP="00712945"/>
    <w:p w:rsidR="00413958" w:rsidRDefault="00413958" w:rsidP="00413958">
      <w:pPr>
        <w:ind w:firstLineChars="100" w:firstLine="210"/>
      </w:pPr>
      <w:r>
        <w:rPr>
          <w:rFonts w:hint="eastAsia"/>
        </w:rPr>
        <w:t>自分</w:t>
      </w:r>
      <w:r w:rsidR="00F80002">
        <w:rPr>
          <w:rFonts w:hint="eastAsia"/>
        </w:rPr>
        <w:t>に</w:t>
      </w:r>
      <w:r>
        <w:rPr>
          <w:rFonts w:hint="eastAsia"/>
        </w:rPr>
        <w:t>起きている問題をイメージしてください。そして、困っている感じで話をしてください。</w:t>
      </w:r>
    </w:p>
    <w:p w:rsidR="008E26E8" w:rsidRPr="00413958" w:rsidRDefault="008E26E8" w:rsidP="00413958">
      <w:pPr>
        <w:ind w:firstLineChars="100" w:firstLine="210"/>
        <w:rPr>
          <w:bdr w:val="single" w:sz="4" w:space="0" w:color="auto"/>
        </w:rPr>
      </w:pPr>
    </w:p>
    <w:p w:rsidR="004554C7" w:rsidRPr="004554C7" w:rsidRDefault="004554C7" w:rsidP="00712945">
      <w:pPr>
        <w:rPr>
          <w:bdr w:val="single" w:sz="4" w:space="0" w:color="auto"/>
        </w:rPr>
      </w:pPr>
      <w:r w:rsidRPr="004554C7">
        <w:rPr>
          <w:rFonts w:hint="eastAsia"/>
          <w:bdr w:val="single" w:sz="4" w:space="0" w:color="auto"/>
        </w:rPr>
        <w:t>自己ＰＲを作ろう！</w:t>
      </w:r>
    </w:p>
    <w:p w:rsidR="004554C7" w:rsidRPr="006A638D" w:rsidRDefault="00C575E0" w:rsidP="00712945">
      <w:r w:rsidRPr="006A638D">
        <w:rPr>
          <w:rFonts w:hint="eastAsia"/>
        </w:rPr>
        <w:t>今まで人に「させられて」一番嫌だったことは？</w:t>
      </w:r>
    </w:p>
    <w:p w:rsidR="00C575E0" w:rsidRPr="006A638D" w:rsidRDefault="00C575E0" w:rsidP="00712945">
      <w:r w:rsidRPr="006A638D">
        <w:rPr>
          <w:rFonts w:hint="eastAsia"/>
        </w:rPr>
        <w:t>例）</w:t>
      </w:r>
    </w:p>
    <w:p w:rsidR="008314AB" w:rsidRPr="006A638D" w:rsidRDefault="00C575E0" w:rsidP="00C575E0">
      <w:pPr>
        <w:ind w:left="420" w:hangingChars="200" w:hanging="420"/>
      </w:pPr>
      <w:r w:rsidRPr="006A638D">
        <w:fldChar w:fldCharType="begin"/>
      </w:r>
      <w:r w:rsidRPr="006A638D">
        <w:instrText xml:space="preserve"> </w:instrText>
      </w:r>
      <w:r w:rsidRPr="006A638D">
        <w:rPr>
          <w:rFonts w:hint="eastAsia"/>
        </w:rPr>
        <w:instrText>eq \o\ac(</w:instrText>
      </w:r>
      <w:r w:rsidRPr="006A638D">
        <w:rPr>
          <w:rFonts w:hint="eastAsia"/>
        </w:rPr>
        <w:instrText>○</w:instrText>
      </w:r>
      <w:r w:rsidRPr="006A638D">
        <w:rPr>
          <w:rFonts w:hint="eastAsia"/>
        </w:rPr>
        <w:instrText>,</w:instrText>
      </w:r>
      <w:r w:rsidRPr="006A638D">
        <w:rPr>
          <w:rFonts w:ascii="ＭＳ 明朝" w:hint="eastAsia"/>
          <w:position w:val="1"/>
          <w:sz w:val="14"/>
        </w:rPr>
        <w:instrText>－</w:instrText>
      </w:r>
      <w:r w:rsidRPr="006A638D">
        <w:rPr>
          <w:rFonts w:hint="eastAsia"/>
        </w:rPr>
        <w:instrText>)</w:instrText>
      </w:r>
      <w:r w:rsidRPr="006A638D">
        <w:fldChar w:fldCharType="end"/>
      </w:r>
      <w:r w:rsidR="008314AB" w:rsidRPr="006A638D">
        <w:rPr>
          <w:rFonts w:hint="eastAsia"/>
        </w:rPr>
        <w:t>先輩の</w:t>
      </w:r>
      <w:r w:rsidR="003979C0">
        <w:rPr>
          <w:rFonts w:hint="eastAsia"/>
        </w:rPr>
        <w:t>チョウ</w:t>
      </w:r>
      <w:r w:rsidRPr="006A638D">
        <w:rPr>
          <w:rFonts w:hint="eastAsia"/>
        </w:rPr>
        <w:t>さんにおれの宿題をしろと</w:t>
      </w:r>
      <w:r w:rsidRPr="006A638D">
        <w:rPr>
          <w:rFonts w:hint="eastAsia"/>
          <w:bdr w:val="single" w:sz="4" w:space="0" w:color="auto"/>
        </w:rPr>
        <w:t>いわれて</w:t>
      </w:r>
      <w:r w:rsidRPr="006A638D">
        <w:rPr>
          <w:rFonts w:hint="eastAsia"/>
        </w:rPr>
        <w:t>、</w:t>
      </w:r>
    </w:p>
    <w:p w:rsidR="008314AB" w:rsidRPr="006A638D" w:rsidRDefault="008314AB" w:rsidP="008314AB">
      <w:pPr>
        <w:ind w:left="420" w:hangingChars="200" w:hanging="420"/>
      </w:pPr>
      <w:r w:rsidRPr="006A638D">
        <w:rPr>
          <w:rFonts w:hint="eastAsia"/>
        </w:rPr>
        <w:t>毎日</w:t>
      </w:r>
      <w:r w:rsidR="003979C0">
        <w:rPr>
          <w:rFonts w:hint="eastAsia"/>
        </w:rPr>
        <w:t>チョウ</w:t>
      </w:r>
      <w:r w:rsidR="00C575E0" w:rsidRPr="006A638D">
        <w:rPr>
          <w:rFonts w:hint="eastAsia"/>
        </w:rPr>
        <w:t>さんの↓宿題をさせ</w:t>
      </w:r>
      <w:r w:rsidR="00C575E0" w:rsidRPr="006A638D">
        <w:rPr>
          <w:rFonts w:hint="eastAsia"/>
          <w:bdr w:val="single" w:sz="4" w:space="0" w:color="auto"/>
        </w:rPr>
        <w:t>られました</w:t>
      </w:r>
      <w:r w:rsidR="00C575E0" w:rsidRPr="006A638D">
        <w:rPr>
          <w:rFonts w:hint="eastAsia"/>
        </w:rPr>
        <w:t>。</w:t>
      </w:r>
    </w:p>
    <w:p w:rsidR="008314AB" w:rsidRPr="006A638D" w:rsidRDefault="00C575E0" w:rsidP="008314AB">
      <w:pPr>
        <w:ind w:left="420" w:hangingChars="200" w:hanging="420"/>
      </w:pPr>
      <w:r w:rsidRPr="006A638D">
        <w:rPr>
          <w:rFonts w:hint="eastAsia"/>
        </w:rPr>
        <w:t>先輩だったので、せ</w:t>
      </w:r>
      <w:r w:rsidRPr="006A638D">
        <w:rPr>
          <w:rFonts w:hint="eastAsia"/>
          <w:bdr w:val="single" w:sz="4" w:space="0" w:color="auto"/>
        </w:rPr>
        <w:t>ざるを得ませんでした。</w:t>
      </w:r>
    </w:p>
    <w:p w:rsidR="00C575E0" w:rsidRPr="006A638D" w:rsidRDefault="00C575E0" w:rsidP="008314AB">
      <w:pPr>
        <w:ind w:left="420" w:hangingChars="200" w:hanging="420"/>
      </w:pPr>
      <w:r w:rsidRPr="006A638D">
        <w:rPr>
          <w:bdr w:val="single" w:sz="4" w:space="0" w:color="auto"/>
        </w:rPr>
        <w:fldChar w:fldCharType="begin"/>
      </w:r>
      <w:r w:rsidRPr="006A638D">
        <w:rPr>
          <w:bdr w:val="single" w:sz="4" w:space="0" w:color="auto"/>
        </w:rPr>
        <w:instrText xml:space="preserve"> </w:instrText>
      </w:r>
      <w:r w:rsidRPr="006A638D">
        <w:rPr>
          <w:rFonts w:hint="eastAsia"/>
          <w:bdr w:val="single" w:sz="4" w:space="0" w:color="auto"/>
        </w:rPr>
        <w:instrText>eq \o\ac(</w:instrText>
      </w:r>
      <w:r w:rsidRPr="006A638D">
        <w:rPr>
          <w:rFonts w:hint="eastAsia"/>
          <w:bdr w:val="single" w:sz="4" w:space="0" w:color="auto"/>
        </w:rPr>
        <w:instrText>○</w:instrText>
      </w:r>
      <w:r w:rsidRPr="006A638D">
        <w:rPr>
          <w:rFonts w:hint="eastAsia"/>
          <w:bdr w:val="single" w:sz="4" w:space="0" w:color="auto"/>
        </w:rPr>
        <w:instrText>,</w:instrText>
      </w:r>
      <w:r w:rsidRPr="006A638D">
        <w:rPr>
          <w:rFonts w:ascii="ＭＳ 明朝" w:hint="eastAsia"/>
          <w:position w:val="1"/>
          <w:sz w:val="14"/>
          <w:bdr w:val="single" w:sz="4" w:space="0" w:color="auto"/>
        </w:rPr>
        <w:instrText>＋</w:instrText>
      </w:r>
      <w:r w:rsidRPr="006A638D">
        <w:rPr>
          <w:rFonts w:hint="eastAsia"/>
          <w:bdr w:val="single" w:sz="4" w:space="0" w:color="auto"/>
        </w:rPr>
        <w:instrText>)</w:instrText>
      </w:r>
      <w:r w:rsidRPr="006A638D">
        <w:rPr>
          <w:bdr w:val="single" w:sz="4" w:space="0" w:color="auto"/>
        </w:rPr>
        <w:fldChar w:fldCharType="end"/>
      </w:r>
      <w:r w:rsidRPr="006A638D">
        <w:rPr>
          <w:rFonts w:hint="eastAsia"/>
          <w:bdr w:val="single" w:sz="4" w:space="0" w:color="auto"/>
        </w:rPr>
        <w:t>しかし、</w:t>
      </w:r>
      <w:r w:rsidRPr="006A638D">
        <w:rPr>
          <w:rFonts w:hint="eastAsia"/>
        </w:rPr>
        <w:t>おかげで日本語が上達したので、それが今の</w:t>
      </w:r>
      <w:r w:rsidRPr="006A638D">
        <w:rPr>
          <w:rFonts w:hint="eastAsia"/>
          <w:bdr w:val="single" w:sz="4" w:space="0" w:color="auto"/>
        </w:rPr>
        <w:t>役に立っています。</w:t>
      </w:r>
    </w:p>
    <w:p w:rsidR="00C575E0" w:rsidRPr="006A638D" w:rsidRDefault="00C575E0" w:rsidP="00712945">
      <w:r w:rsidRPr="006A638D">
        <w:rPr>
          <w:rFonts w:hint="eastAsia"/>
        </w:rPr>
        <w:t>自分の経験を書こう！！</w:t>
      </w:r>
    </w:p>
    <w:p w:rsidR="00712945" w:rsidRDefault="008C1C6B" w:rsidP="00712945">
      <w:r>
        <w:rPr>
          <w:rFonts w:hint="eastAsia"/>
          <w:u w:val="single"/>
        </w:rPr>
        <w:t xml:space="preserve">　　　　　　　　　　　　　　　　　　　　　　　　　　　　</w:t>
      </w:r>
      <w:r w:rsidR="00C575E0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　　</w:t>
      </w:r>
    </w:p>
    <w:p w:rsidR="00712945" w:rsidRDefault="008C1C6B" w:rsidP="00712945"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712945" w:rsidRDefault="008C1C6B" w:rsidP="00712945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8C1C6B" w:rsidRDefault="008C1C6B" w:rsidP="00712945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:rsidR="004554C7" w:rsidRPr="008E26E8" w:rsidRDefault="008C1C6B" w:rsidP="00712945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sectPr w:rsidR="004554C7" w:rsidRPr="008E26E8" w:rsidSect="000E0826">
      <w:headerReference w:type="default" r:id="rId8"/>
      <w:footerReference w:type="default" r:id="rId9"/>
      <w:pgSz w:w="16838" w:h="11906" w:orient="landscape"/>
      <w:pgMar w:top="624" w:right="720" w:bottom="720" w:left="720" w:header="851" w:footer="62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1EC" w:rsidRDefault="006241EC" w:rsidP="0065411F">
      <w:r>
        <w:separator/>
      </w:r>
    </w:p>
  </w:endnote>
  <w:endnote w:type="continuationSeparator" w:id="0">
    <w:p w:rsidR="006241EC" w:rsidRDefault="006241EC" w:rsidP="0065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EndPr/>
    <w:sdtContent>
      <w:p w:rsidR="000E0826" w:rsidRPr="00A80474" w:rsidRDefault="00A80474" w:rsidP="00A80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1EC" w:rsidRDefault="006241EC" w:rsidP="0065411F">
      <w:r>
        <w:separator/>
      </w:r>
    </w:p>
  </w:footnote>
  <w:footnote w:type="continuationSeparator" w:id="0">
    <w:p w:rsidR="006241EC" w:rsidRDefault="006241EC" w:rsidP="0065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1EC" w:rsidRPr="000E0826" w:rsidRDefault="000E0826" w:rsidP="000E0826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88E"/>
    <w:multiLevelType w:val="hybridMultilevel"/>
    <w:tmpl w:val="8D8E05E8"/>
    <w:lvl w:ilvl="0" w:tplc="5FAE2A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B2356F"/>
    <w:multiLevelType w:val="hybridMultilevel"/>
    <w:tmpl w:val="52561504"/>
    <w:lvl w:ilvl="0" w:tplc="9C84F34E">
      <w:start w:val="1"/>
      <w:numFmt w:val="decimalFullWidth"/>
      <w:lvlText w:val="%1）"/>
      <w:lvlJc w:val="left"/>
      <w:pPr>
        <w:ind w:left="420" w:hanging="420"/>
      </w:pPr>
      <w:rPr>
        <w:rFonts w:hint="default"/>
        <w:lang w:val="en-US"/>
      </w:rPr>
    </w:lvl>
    <w:lvl w:ilvl="1" w:tplc="7C38DDD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5C3A35"/>
    <w:multiLevelType w:val="hybridMultilevel"/>
    <w:tmpl w:val="9042D7C2"/>
    <w:lvl w:ilvl="0" w:tplc="5658E0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D14"/>
    <w:multiLevelType w:val="hybridMultilevel"/>
    <w:tmpl w:val="90EC4204"/>
    <w:lvl w:ilvl="0" w:tplc="134458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62A1582"/>
    <w:multiLevelType w:val="hybridMultilevel"/>
    <w:tmpl w:val="C1C66E70"/>
    <w:lvl w:ilvl="0" w:tplc="F0884C5C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B96E5D"/>
    <w:multiLevelType w:val="hybridMultilevel"/>
    <w:tmpl w:val="754427CC"/>
    <w:lvl w:ilvl="0" w:tplc="84F8BC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D96EE6"/>
    <w:multiLevelType w:val="hybridMultilevel"/>
    <w:tmpl w:val="3730AC66"/>
    <w:lvl w:ilvl="0" w:tplc="FC3C391C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8C2B50"/>
    <w:multiLevelType w:val="hybridMultilevel"/>
    <w:tmpl w:val="E7925C62"/>
    <w:lvl w:ilvl="0" w:tplc="1CA2C2EA">
      <w:start w:val="1"/>
      <w:numFmt w:val="decimalFullWidth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9E8CC9C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9731F42"/>
    <w:multiLevelType w:val="hybridMultilevel"/>
    <w:tmpl w:val="0FC8C3DC"/>
    <w:lvl w:ilvl="0" w:tplc="4128F0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1867D05"/>
    <w:multiLevelType w:val="hybridMultilevel"/>
    <w:tmpl w:val="9C201C6E"/>
    <w:lvl w:ilvl="0" w:tplc="648011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42"/>
    <w:rsid w:val="000472AD"/>
    <w:rsid w:val="00071DE1"/>
    <w:rsid w:val="00074BEC"/>
    <w:rsid w:val="000B0774"/>
    <w:rsid w:val="000E0826"/>
    <w:rsid w:val="00125B02"/>
    <w:rsid w:val="00192E86"/>
    <w:rsid w:val="001F09C4"/>
    <w:rsid w:val="0022573A"/>
    <w:rsid w:val="002C5FBF"/>
    <w:rsid w:val="002D26EF"/>
    <w:rsid w:val="002F6FFE"/>
    <w:rsid w:val="00302255"/>
    <w:rsid w:val="00306EB9"/>
    <w:rsid w:val="0033292C"/>
    <w:rsid w:val="003979C0"/>
    <w:rsid w:val="003A6751"/>
    <w:rsid w:val="003D78AC"/>
    <w:rsid w:val="003E7CF7"/>
    <w:rsid w:val="003F6C34"/>
    <w:rsid w:val="00413958"/>
    <w:rsid w:val="004554C7"/>
    <w:rsid w:val="004779BC"/>
    <w:rsid w:val="004D7503"/>
    <w:rsid w:val="00555AC0"/>
    <w:rsid w:val="00583BCC"/>
    <w:rsid w:val="00586C61"/>
    <w:rsid w:val="005933C9"/>
    <w:rsid w:val="006241EC"/>
    <w:rsid w:val="0065411F"/>
    <w:rsid w:val="00662ABC"/>
    <w:rsid w:val="006A46B1"/>
    <w:rsid w:val="006A638D"/>
    <w:rsid w:val="006F362A"/>
    <w:rsid w:val="007060C7"/>
    <w:rsid w:val="00710A83"/>
    <w:rsid w:val="00712945"/>
    <w:rsid w:val="007316FF"/>
    <w:rsid w:val="007B3F88"/>
    <w:rsid w:val="007B657F"/>
    <w:rsid w:val="007B6F07"/>
    <w:rsid w:val="007E03DA"/>
    <w:rsid w:val="00814513"/>
    <w:rsid w:val="008314AB"/>
    <w:rsid w:val="00892685"/>
    <w:rsid w:val="008B1D9C"/>
    <w:rsid w:val="008C1C6B"/>
    <w:rsid w:val="008D73DE"/>
    <w:rsid w:val="008E26E8"/>
    <w:rsid w:val="00902531"/>
    <w:rsid w:val="00934635"/>
    <w:rsid w:val="00961AC3"/>
    <w:rsid w:val="00975A04"/>
    <w:rsid w:val="009E4544"/>
    <w:rsid w:val="009F7A16"/>
    <w:rsid w:val="00A33EF9"/>
    <w:rsid w:val="00A80474"/>
    <w:rsid w:val="00A83020"/>
    <w:rsid w:val="00AD293E"/>
    <w:rsid w:val="00B52352"/>
    <w:rsid w:val="00B55D7B"/>
    <w:rsid w:val="00B8065D"/>
    <w:rsid w:val="00BF09F6"/>
    <w:rsid w:val="00C575E0"/>
    <w:rsid w:val="00C73442"/>
    <w:rsid w:val="00CB4A45"/>
    <w:rsid w:val="00CC131C"/>
    <w:rsid w:val="00CD1EE5"/>
    <w:rsid w:val="00CE2824"/>
    <w:rsid w:val="00CE3C2A"/>
    <w:rsid w:val="00CF6B34"/>
    <w:rsid w:val="00D126E4"/>
    <w:rsid w:val="00D9576A"/>
    <w:rsid w:val="00DE56F8"/>
    <w:rsid w:val="00DF4D4B"/>
    <w:rsid w:val="00DF5123"/>
    <w:rsid w:val="00E156D0"/>
    <w:rsid w:val="00E400B1"/>
    <w:rsid w:val="00EB4B38"/>
    <w:rsid w:val="00EC0E11"/>
    <w:rsid w:val="00EE3963"/>
    <w:rsid w:val="00F12B71"/>
    <w:rsid w:val="00F31BC3"/>
    <w:rsid w:val="00F72612"/>
    <w:rsid w:val="00F75FD3"/>
    <w:rsid w:val="00F80002"/>
    <w:rsid w:val="00FA08D5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v:textbox inset="5.85pt,.7pt,5.85pt,.7pt"/>
    </o:shapedefaults>
    <o:shapelayout v:ext="edit">
      <o:idmap v:ext="edit" data="1"/>
    </o:shapelayout>
  </w:shapeDefaults>
  <w:decimalSymbol w:val="."/>
  <w:listSeparator w:val=","/>
  <w15:docId w15:val="{C3FD408A-C50E-4FA9-83E9-D8A293BC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11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411F"/>
  </w:style>
  <w:style w:type="paragraph" w:styleId="a5">
    <w:name w:val="footer"/>
    <w:basedOn w:val="a"/>
    <w:link w:val="a6"/>
    <w:uiPriority w:val="99"/>
    <w:unhideWhenUsed/>
    <w:rsid w:val="006541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411F"/>
  </w:style>
  <w:style w:type="paragraph" w:styleId="a7">
    <w:name w:val="List Paragraph"/>
    <w:basedOn w:val="a"/>
    <w:uiPriority w:val="34"/>
    <w:qFormat/>
    <w:rsid w:val="0065411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934635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34635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934635"/>
  </w:style>
  <w:style w:type="paragraph" w:styleId="ab">
    <w:name w:val="annotation subject"/>
    <w:basedOn w:val="a9"/>
    <w:next w:val="a9"/>
    <w:link w:val="ac"/>
    <w:uiPriority w:val="99"/>
    <w:semiHidden/>
    <w:unhideWhenUsed/>
    <w:rsid w:val="00934635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93463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346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9346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Revision"/>
    <w:hidden/>
    <w:uiPriority w:val="99"/>
    <w:semiHidden/>
    <w:rsid w:val="00F1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F8C73D-7745-4E4B-B696-B1CB75B00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165295-F10E-40E9-BE1D-152347F1A877}"/>
</file>

<file path=customXml/itemProps3.xml><?xml version="1.0" encoding="utf-8"?>
<ds:datastoreItem xmlns:ds="http://schemas.openxmlformats.org/officeDocument/2006/customXml" ds:itemID="{D13301B6-29C1-4253-B66E-9035CD7C91F2}"/>
</file>

<file path=customXml/itemProps4.xml><?xml version="1.0" encoding="utf-8"?>
<ds:datastoreItem xmlns:ds="http://schemas.openxmlformats.org/officeDocument/2006/customXml" ds:itemID="{28C5A5EF-4390-425F-B409-A478A3A08C54}"/>
</file>

<file path=docProps/app.xml><?xml version="1.0" encoding="utf-8"?>
<Properties xmlns="http://schemas.openxmlformats.org/officeDocument/2006/extended-properties" xmlns:vt="http://schemas.openxmlformats.org/officeDocument/2006/docPropsVTypes">
  <Template>6546EF96</Template>
  <TotalTime>15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15</cp:revision>
  <cp:lastPrinted>2020-04-28T06:01:00Z</cp:lastPrinted>
  <dcterms:created xsi:type="dcterms:W3CDTF">2018-07-03T11:39:00Z</dcterms:created>
  <dcterms:modified xsi:type="dcterms:W3CDTF">2021-09-21T02:42:00Z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