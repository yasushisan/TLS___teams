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6F" w:rsidRPr="00764AC2" w:rsidRDefault="00B5386F" w:rsidP="00764AC2">
      <w:pPr>
        <w:rPr>
          <w:b/>
          <w:sz w:val="24"/>
          <w:szCs w:val="24"/>
        </w:rPr>
      </w:pPr>
      <w:r w:rsidRPr="00764AC2">
        <w:rPr>
          <w:rFonts w:hint="eastAsia"/>
          <w:b/>
          <w:sz w:val="24"/>
          <w:szCs w:val="24"/>
        </w:rPr>
        <w:t>文型</w:t>
      </w:r>
      <w:r w:rsidR="003A479A" w:rsidRPr="003A479A">
        <w:rPr>
          <w:rFonts w:hint="eastAsia"/>
          <w:b/>
          <w:sz w:val="24"/>
          <w:szCs w:val="24"/>
        </w:rPr>
        <w:t>プリント</w:t>
      </w:r>
      <w:r w:rsidRPr="00764AC2">
        <w:rPr>
          <w:rFonts w:hint="eastAsia"/>
          <w:b/>
          <w:sz w:val="24"/>
          <w:szCs w:val="24"/>
        </w:rPr>
        <w:t>15</w:t>
      </w:r>
      <w:r w:rsidRPr="00764AC2">
        <w:rPr>
          <w:rFonts w:hint="eastAsia"/>
          <w:b/>
          <w:sz w:val="24"/>
          <w:szCs w:val="24"/>
        </w:rPr>
        <w:t>：</w:t>
      </w:r>
      <w:r w:rsidR="004A0DEC">
        <w:rPr>
          <w:rFonts w:hint="eastAsia"/>
          <w:b/>
          <w:sz w:val="24"/>
          <w:szCs w:val="24"/>
        </w:rPr>
        <w:t xml:space="preserve">　</w:t>
      </w:r>
      <w:r w:rsidR="00512985" w:rsidRPr="00764AC2">
        <w:rPr>
          <w:rFonts w:hint="eastAsia"/>
          <w:b/>
          <w:sz w:val="24"/>
          <w:szCs w:val="24"/>
        </w:rPr>
        <w:t>情報を伝える！！</w:t>
      </w:r>
    </w:p>
    <w:p w:rsidR="007F32CD" w:rsidRPr="00D4001C" w:rsidRDefault="007F32CD" w:rsidP="007F32CD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　　</w:t>
      </w:r>
    </w:p>
    <w:p w:rsidR="005768DD" w:rsidRDefault="00B5386F" w:rsidP="005768DD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【文型</w:t>
      </w:r>
      <w:r>
        <w:rPr>
          <w:rFonts w:hint="eastAsia"/>
          <w:color w:val="000000" w:themeColor="text1"/>
        </w:rPr>
        <w:t>41</w:t>
      </w:r>
      <w:r>
        <w:rPr>
          <w:rFonts w:hint="eastAsia"/>
          <w:color w:val="000000" w:themeColor="text1"/>
        </w:rPr>
        <w:t>：Ｎとして：使用】</w:t>
      </w:r>
    </w:p>
    <w:p w:rsidR="00A9569F" w:rsidRDefault="00A9569F" w:rsidP="005768DD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例文：</w:t>
      </w:r>
      <w:r w:rsidRPr="00A9569F">
        <w:rPr>
          <w:rFonts w:hint="eastAsia"/>
          <w:color w:val="000000" w:themeColor="text1"/>
        </w:rPr>
        <w:t>わたしは前に１度観光客として日本に来たことがある。</w:t>
      </w:r>
    </w:p>
    <w:p w:rsidR="005768DD" w:rsidRPr="005768DD" w:rsidRDefault="005768DD" w:rsidP="007F32CD">
      <w:pPr>
        <w:spacing w:line="160" w:lineRule="exact"/>
        <w:rPr>
          <w:b/>
          <w:sz w:val="22"/>
          <w:bdr w:val="single" w:sz="4" w:space="0" w:color="auto"/>
        </w:rPr>
      </w:pPr>
    </w:p>
    <w:p w:rsidR="005768DD" w:rsidRDefault="005768DD" w:rsidP="007F32CD">
      <w:r>
        <w:rPr>
          <w:rFonts w:hint="eastAsia"/>
        </w:rPr>
        <w:t>練習</w:t>
      </w:r>
      <w:r>
        <w:rPr>
          <w:rFonts w:hint="eastAsia"/>
        </w:rPr>
        <w:t>1:</w:t>
      </w:r>
      <w:r>
        <w:rPr>
          <w:rFonts w:hint="eastAsia"/>
        </w:rPr>
        <w:t>ＡとＢを読んでください。Ｂはだめな文です。どうしてですか？</w:t>
      </w:r>
    </w:p>
    <w:p w:rsidR="007F32CD" w:rsidRDefault="005768DD" w:rsidP="007F32CD">
      <w:r>
        <w:rPr>
          <w:rFonts w:hint="eastAsia"/>
        </w:rPr>
        <w:t>Ａ：</w:t>
      </w:r>
      <w:r w:rsidR="007F32CD">
        <w:rPr>
          <w:rFonts w:hint="eastAsia"/>
        </w:rPr>
        <w:t>日本では、公園がデートの場所として利用されている。</w:t>
      </w:r>
    </w:p>
    <w:p w:rsidR="007F32CD" w:rsidRDefault="005768DD" w:rsidP="007F32CD">
      <w:r>
        <w:rPr>
          <w:rFonts w:hint="eastAsia"/>
        </w:rPr>
        <w:t>Ｂ：</w:t>
      </w:r>
      <w:r w:rsidR="007F32CD">
        <w:rPr>
          <w:rFonts w:hint="eastAsia"/>
        </w:rPr>
        <w:t>デパートが買い物の場所として利用されている。</w:t>
      </w:r>
    </w:p>
    <w:p w:rsidR="003359DD" w:rsidRDefault="003359DD" w:rsidP="003359DD">
      <w:pPr>
        <w:spacing w:line="160" w:lineRule="exact"/>
      </w:pPr>
    </w:p>
    <w:p w:rsidR="007F32CD" w:rsidRPr="005768DD" w:rsidRDefault="005768DD" w:rsidP="007F32CD">
      <w:pPr>
        <w:rPr>
          <w:u w:val="single"/>
        </w:rPr>
      </w:pPr>
      <w:r>
        <w:rPr>
          <w:rFonts w:hint="eastAsia"/>
        </w:rPr>
        <w:t>理由→</w:t>
      </w:r>
      <w:r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3359DD" w:rsidRDefault="003359DD" w:rsidP="007F32CD">
      <w:pPr>
        <w:rPr>
          <w:color w:val="0070C0"/>
        </w:rPr>
      </w:pPr>
    </w:p>
    <w:p w:rsidR="007F32CD" w:rsidRDefault="00B35DC8" w:rsidP="007F32CD">
      <w:r>
        <w:rPr>
          <w:rFonts w:hint="eastAsia"/>
        </w:rPr>
        <w:t>練習２</w:t>
      </w:r>
    </w:p>
    <w:p w:rsidR="007F32CD" w:rsidRDefault="007F32CD" w:rsidP="007F32CD">
      <w:r>
        <w:rPr>
          <w:rFonts w:hint="eastAsia"/>
        </w:rPr>
        <w:t>①私の国では</w:t>
      </w:r>
      <w:r w:rsidRPr="00787A27">
        <w:rPr>
          <w:rFonts w:hint="eastAsia"/>
          <w:u w:val="single"/>
        </w:rPr>
        <w:t xml:space="preserve">　　　　</w:t>
      </w:r>
      <w:r w:rsidR="003359D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がデートの場所として利用されている。</w:t>
      </w:r>
    </w:p>
    <w:p w:rsidR="007F32CD" w:rsidRDefault="007F32CD" w:rsidP="007F32CD">
      <w:r>
        <w:rPr>
          <w:rFonts w:hint="eastAsia"/>
        </w:rPr>
        <w:t>②ペットボトル</w:t>
      </w:r>
      <w:r w:rsidR="003359DD">
        <w:rPr>
          <w:rFonts w:hint="eastAsia"/>
        </w:rPr>
        <w:t>を</w:t>
      </w:r>
      <w:r>
        <w:rPr>
          <w:rFonts w:hint="eastAsia"/>
        </w:rPr>
        <w:t>、容器ではなく</w:t>
      </w:r>
      <w:r w:rsidRPr="00787A27">
        <w:rPr>
          <w:rFonts w:hint="eastAsia"/>
          <w:u w:val="single"/>
        </w:rPr>
        <w:t xml:space="preserve">　　　　</w:t>
      </w:r>
      <w:r>
        <w:rPr>
          <w:rFonts w:hint="eastAsia"/>
          <w:u w:val="single"/>
        </w:rPr>
        <w:t xml:space="preserve">　</w:t>
      </w:r>
      <w:r w:rsidR="003359DD">
        <w:rPr>
          <w:rFonts w:hint="eastAsia"/>
          <w:u w:val="single"/>
        </w:rPr>
        <w:t xml:space="preserve">　</w:t>
      </w:r>
      <w:r w:rsidRPr="00787A27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として</w:t>
      </w:r>
      <w:r w:rsidR="003359DD">
        <w:rPr>
          <w:rFonts w:hint="eastAsia"/>
        </w:rPr>
        <w:t>利用する</w:t>
      </w:r>
      <w:r>
        <w:rPr>
          <w:rFonts w:hint="eastAsia"/>
        </w:rPr>
        <w:t>。</w:t>
      </w:r>
    </w:p>
    <w:p w:rsidR="007F32CD" w:rsidRDefault="007F32CD" w:rsidP="007F32CD">
      <w:r>
        <w:rPr>
          <w:rFonts w:hint="eastAsia"/>
        </w:rPr>
        <w:t>③教室</w:t>
      </w:r>
      <w:r w:rsidR="003359DD">
        <w:rPr>
          <w:rFonts w:hint="eastAsia"/>
        </w:rPr>
        <w:t>を</w:t>
      </w:r>
      <w:r w:rsidRPr="00787A27">
        <w:rPr>
          <w:rFonts w:hint="eastAsia"/>
          <w:u w:val="single"/>
        </w:rPr>
        <w:t xml:space="preserve">　　　　　</w:t>
      </w:r>
      <w:r>
        <w:rPr>
          <w:rFonts w:hint="eastAsia"/>
          <w:u w:val="single"/>
        </w:rPr>
        <w:t xml:space="preserve">　</w:t>
      </w:r>
      <w:r w:rsidR="003359D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として使用</w:t>
      </w:r>
      <w:r w:rsidR="003359DD">
        <w:rPr>
          <w:rFonts w:hint="eastAsia"/>
        </w:rPr>
        <w:t>する</w:t>
      </w:r>
      <w:r>
        <w:rPr>
          <w:rFonts w:hint="eastAsia"/>
        </w:rPr>
        <w:t xml:space="preserve">。　　</w:t>
      </w:r>
    </w:p>
    <w:p w:rsidR="003359DD" w:rsidRDefault="003359DD" w:rsidP="007F32CD">
      <w:pPr>
        <w:rPr>
          <w:color w:val="0070C0"/>
        </w:rPr>
      </w:pPr>
    </w:p>
    <w:p w:rsidR="007F32CD" w:rsidRDefault="00B35DC8" w:rsidP="007F32CD">
      <w:r>
        <w:rPr>
          <w:rFonts w:hint="eastAsia"/>
        </w:rPr>
        <w:t>Ｃ：</w:t>
      </w:r>
      <w:r w:rsidR="007F32CD">
        <w:rPr>
          <w:rFonts w:hint="eastAsia"/>
        </w:rPr>
        <w:t xml:space="preserve">彼は海外では映画監督として有名だ。　</w:t>
      </w:r>
    </w:p>
    <w:p w:rsidR="007F32CD" w:rsidRDefault="00B35DC8" w:rsidP="007F32CD">
      <w:r>
        <w:rPr>
          <w:rFonts w:hint="eastAsia"/>
        </w:rPr>
        <w:t>Ｄ：</w:t>
      </w:r>
      <w:r w:rsidR="007F32CD">
        <w:rPr>
          <w:rFonts w:hint="eastAsia"/>
        </w:rPr>
        <w:t>渋谷の交差点は、観光地として外国人に人気がある。</w:t>
      </w:r>
    </w:p>
    <w:p w:rsidR="007F32CD" w:rsidRDefault="007F32CD" w:rsidP="007F32CD">
      <w:r>
        <w:rPr>
          <w:rFonts w:hint="eastAsia"/>
        </w:rPr>
        <w:t>⇒整理しよう！</w:t>
      </w:r>
    </w:p>
    <w:p w:rsidR="00A925F6" w:rsidRPr="00A925F6" w:rsidRDefault="007F32CD" w:rsidP="00A925F6">
      <w:r>
        <w:rPr>
          <w:rFonts w:hint="eastAsia"/>
        </w:rPr>
        <w:t>接続：</w:t>
      </w:r>
      <w:r w:rsidRPr="00A925F6">
        <w:rPr>
          <w:rFonts w:hint="eastAsia"/>
        </w:rPr>
        <w:t xml:space="preserve">　</w:t>
      </w:r>
      <w:r w:rsidR="00A925F6" w:rsidRPr="00A925F6">
        <w:rPr>
          <w:rFonts w:hint="eastAsia"/>
        </w:rPr>
        <w:t>Ｎ＋として</w:t>
      </w:r>
    </w:p>
    <w:p w:rsidR="007F32CD" w:rsidRPr="00A925F6" w:rsidRDefault="00A925F6" w:rsidP="00A925F6">
      <w:pPr>
        <w:rPr>
          <w:u w:val="single"/>
        </w:rPr>
      </w:pPr>
      <w:r w:rsidRPr="00A925F6">
        <w:rPr>
          <w:rFonts w:hint="eastAsia"/>
        </w:rPr>
        <w:t>※Ｎ＝使い方、立場、役割</w:t>
      </w:r>
      <w:r w:rsidR="003359DD" w:rsidRPr="00A925F6">
        <w:rPr>
          <w:rFonts w:hint="eastAsia"/>
          <w:color w:val="000000" w:themeColor="text1"/>
        </w:rPr>
        <w:t xml:space="preserve">　　　　　　　</w:t>
      </w:r>
      <w:r w:rsidR="007F32CD" w:rsidRPr="00A925F6">
        <w:rPr>
          <w:rFonts w:hint="eastAsia"/>
          <w:color w:val="000000" w:themeColor="text1"/>
        </w:rPr>
        <w:t xml:space="preserve">　</w:t>
      </w:r>
      <w:r w:rsidR="00B35DC8" w:rsidRPr="00A925F6">
        <w:rPr>
          <w:rFonts w:hint="eastAsia"/>
          <w:color w:val="000000" w:themeColor="text1"/>
        </w:rPr>
        <w:t xml:space="preserve">　　　　　　　　　　　　　　　</w:t>
      </w:r>
      <w:r w:rsidR="00B35DC8">
        <w:rPr>
          <w:rFonts w:hint="eastAsia"/>
          <w:color w:val="000000" w:themeColor="text1"/>
          <w:u w:val="single"/>
        </w:rPr>
        <w:t xml:space="preserve">　　　　　　</w:t>
      </w:r>
      <w:r w:rsidR="003359DD">
        <w:rPr>
          <w:rFonts w:hint="eastAsia"/>
          <w:color w:val="000000" w:themeColor="text1"/>
          <w:u w:val="single"/>
        </w:rPr>
        <w:t xml:space="preserve">　　</w:t>
      </w:r>
    </w:p>
    <w:p w:rsidR="00A9569F" w:rsidRDefault="007F32CD" w:rsidP="007F32CD">
      <w:pPr>
        <w:rPr>
          <w:color w:val="000000" w:themeColor="text1"/>
          <w:u w:val="single"/>
        </w:rPr>
      </w:pPr>
      <w:r w:rsidRPr="003359DD">
        <w:rPr>
          <w:rFonts w:hint="eastAsia"/>
          <w:color w:val="000000" w:themeColor="text1"/>
        </w:rPr>
        <w:t>意味：</w:t>
      </w:r>
      <w:r w:rsidRPr="003359DD">
        <w:rPr>
          <w:rFonts w:hint="eastAsia"/>
          <w:color w:val="000000" w:themeColor="text1"/>
          <w:u w:val="single"/>
        </w:rPr>
        <w:t xml:space="preserve">　　</w:t>
      </w:r>
      <w:r w:rsidR="003359DD" w:rsidRPr="003359DD">
        <w:rPr>
          <w:rFonts w:hint="eastAsia"/>
          <w:color w:val="000000" w:themeColor="text1"/>
          <w:u w:val="single"/>
        </w:rPr>
        <w:t xml:space="preserve">　　　　　　　</w:t>
      </w:r>
      <w:r w:rsidR="003359DD">
        <w:rPr>
          <w:rFonts w:hint="eastAsia"/>
          <w:color w:val="000000" w:themeColor="text1"/>
          <w:u w:val="single"/>
        </w:rPr>
        <w:t xml:space="preserve">　</w:t>
      </w:r>
      <w:r w:rsidR="00B35DC8">
        <w:rPr>
          <w:rFonts w:hint="eastAsia"/>
          <w:color w:val="000000" w:themeColor="text1"/>
          <w:u w:val="single"/>
        </w:rPr>
        <w:t xml:space="preserve">　　　　　　　　　　　　　　　　　　　　　　</w:t>
      </w:r>
      <w:r w:rsidR="003359DD">
        <w:rPr>
          <w:rFonts w:hint="eastAsia"/>
          <w:color w:val="000000" w:themeColor="text1"/>
          <w:u w:val="single"/>
        </w:rPr>
        <w:t xml:space="preserve">　</w:t>
      </w:r>
    </w:p>
    <w:p w:rsidR="000345EA" w:rsidRPr="00BA26BC" w:rsidRDefault="000345EA" w:rsidP="007F32CD">
      <w:pPr>
        <w:rPr>
          <w:color w:val="000000" w:themeColor="text1"/>
        </w:rPr>
      </w:pPr>
    </w:p>
    <w:p w:rsidR="007F32CD" w:rsidRDefault="00285E25" w:rsidP="007F32CD">
      <w:r>
        <w:rPr>
          <w:rFonts w:hint="eastAsia"/>
        </w:rPr>
        <w:t>練習３：</w:t>
      </w:r>
      <w:r w:rsidR="007F32CD">
        <w:rPr>
          <w:rFonts w:hint="eastAsia"/>
        </w:rPr>
        <w:t>教えて！</w:t>
      </w:r>
    </w:p>
    <w:p w:rsidR="007F32CD" w:rsidRDefault="007F32CD" w:rsidP="003359DD">
      <w:r>
        <w:rPr>
          <w:rFonts w:hint="eastAsia"/>
        </w:rPr>
        <w:t>私の国では</w:t>
      </w:r>
      <w:r w:rsidRPr="00336B2C"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　</w:t>
      </w:r>
      <w:r w:rsidRPr="00336B2C">
        <w:rPr>
          <w:rFonts w:hint="eastAsia"/>
          <w:u w:val="single"/>
        </w:rPr>
        <w:t xml:space="preserve">　</w:t>
      </w:r>
      <w:r w:rsidR="003359DD">
        <w:rPr>
          <w:rFonts w:hint="eastAsia"/>
          <w:u w:val="single"/>
        </w:rPr>
        <w:t xml:space="preserve">　　</w:t>
      </w:r>
      <w:r w:rsidRPr="00336B2C">
        <w:rPr>
          <w:rFonts w:hint="eastAsia"/>
          <w:u w:val="single"/>
        </w:rPr>
        <w:t xml:space="preserve">　</w:t>
      </w:r>
      <w:r>
        <w:rPr>
          <w:rFonts w:hint="eastAsia"/>
        </w:rPr>
        <w:t>がパワースポットとして知られている。</w:t>
      </w:r>
    </w:p>
    <w:p w:rsidR="00BA26BC" w:rsidRDefault="00BA26BC" w:rsidP="003359DD"/>
    <w:p w:rsidR="00D4001C" w:rsidRDefault="00D4001C" w:rsidP="003359DD"/>
    <w:p w:rsidR="00D4001C" w:rsidRDefault="00D4001C" w:rsidP="003359DD"/>
    <w:p w:rsidR="00D4001C" w:rsidRPr="003359DD" w:rsidRDefault="00D4001C" w:rsidP="003359DD"/>
    <w:p w:rsidR="003E4A76" w:rsidRDefault="003E4A76" w:rsidP="007F32CD">
      <w:pPr>
        <w:rPr>
          <w:b/>
        </w:rPr>
      </w:pPr>
      <w:r>
        <w:rPr>
          <w:rFonts w:hint="eastAsia"/>
          <w:b/>
        </w:rPr>
        <w:t>【文型</w:t>
      </w:r>
      <w:r>
        <w:rPr>
          <w:rFonts w:hint="eastAsia"/>
          <w:b/>
        </w:rPr>
        <w:t>42</w:t>
      </w:r>
      <w:r>
        <w:rPr>
          <w:rFonts w:hint="eastAsia"/>
          <w:b/>
        </w:rPr>
        <w:t>：Ｎに関してＶ</w:t>
      </w:r>
      <w:r>
        <w:rPr>
          <w:rFonts w:hint="eastAsia"/>
          <w:b/>
        </w:rPr>
        <w:t>/</w:t>
      </w:r>
      <w:r>
        <w:rPr>
          <w:rFonts w:hint="eastAsia"/>
          <w:b/>
        </w:rPr>
        <w:t>Ｎに関するＮ：超使用】</w:t>
      </w:r>
    </w:p>
    <w:p w:rsidR="00A9569F" w:rsidRPr="00A9569F" w:rsidRDefault="00A9569F" w:rsidP="007F32CD">
      <w:r>
        <w:rPr>
          <w:rFonts w:hint="eastAsia"/>
        </w:rPr>
        <w:t>例文：</w:t>
      </w:r>
      <w:r w:rsidRPr="00A9569F">
        <w:rPr>
          <w:rFonts w:hint="eastAsia"/>
        </w:rPr>
        <w:t>この問題に関してもう少し考える必要がある。</w:t>
      </w:r>
    </w:p>
    <w:p w:rsidR="007F32CD" w:rsidRPr="003359DD" w:rsidRDefault="007F32CD" w:rsidP="007F32CD">
      <w:pPr>
        <w:rPr>
          <w:u w:val="single"/>
        </w:rPr>
      </w:pPr>
      <w:r>
        <w:rPr>
          <w:rFonts w:hint="eastAsia"/>
        </w:rPr>
        <w:t>接続：</w:t>
      </w:r>
      <w:r w:rsidR="00A925F6" w:rsidRPr="00A925F6">
        <w:rPr>
          <w:rFonts w:hint="eastAsia"/>
        </w:rPr>
        <w:t>Ｎ＋に関して</w:t>
      </w:r>
      <w:r w:rsidR="006A5A8B" w:rsidRPr="006A5A8B">
        <w:rPr>
          <w:rFonts w:hint="eastAsia"/>
        </w:rPr>
        <w:t>/</w:t>
      </w:r>
      <w:r w:rsidR="006A5A8B" w:rsidRPr="006A5A8B">
        <w:rPr>
          <w:rFonts w:hint="eastAsia"/>
        </w:rPr>
        <w:t>Ｎに関するＮ</w:t>
      </w:r>
      <w:r w:rsidR="003359DD" w:rsidRPr="00A925F6">
        <w:rPr>
          <w:rFonts w:hint="eastAsia"/>
        </w:rPr>
        <w:t xml:space="preserve">　</w:t>
      </w:r>
      <w:r w:rsidR="003E4A76" w:rsidRPr="00A925F6">
        <w:rPr>
          <w:rFonts w:hint="eastAsia"/>
        </w:rPr>
        <w:t xml:space="preserve">　　　　　　　　　　　　　　　</w:t>
      </w:r>
      <w:r w:rsidR="003359DD" w:rsidRPr="00A925F6">
        <w:rPr>
          <w:rFonts w:hint="eastAsia"/>
        </w:rPr>
        <w:t xml:space="preserve">　　　　　　　　</w:t>
      </w:r>
      <w:r w:rsidR="003359DD">
        <w:rPr>
          <w:rFonts w:hint="eastAsia"/>
          <w:u w:val="single"/>
        </w:rPr>
        <w:t xml:space="preserve">　　　　　</w:t>
      </w:r>
    </w:p>
    <w:p w:rsidR="007F32CD" w:rsidRDefault="007F32CD" w:rsidP="00DE0185">
      <w:r>
        <w:rPr>
          <w:rFonts w:hint="eastAsia"/>
        </w:rPr>
        <w:t>意味：</w:t>
      </w:r>
      <w:r w:rsidR="003359DD">
        <w:rPr>
          <w:rFonts w:hint="eastAsia"/>
          <w:u w:val="single"/>
        </w:rPr>
        <w:t xml:space="preserve">　　　　　</w:t>
      </w:r>
      <w:r w:rsidR="003E4A76">
        <w:rPr>
          <w:rFonts w:hint="eastAsia"/>
          <w:u w:val="single"/>
        </w:rPr>
        <w:t xml:space="preserve">　　　　</w:t>
      </w:r>
      <w:r w:rsidR="00BA26BC">
        <w:rPr>
          <w:rFonts w:hint="eastAsia"/>
          <w:u w:val="single"/>
        </w:rPr>
        <w:t xml:space="preserve">　　　　　　　　　　　　　　　　　　　　</w:t>
      </w:r>
    </w:p>
    <w:p w:rsidR="007F32CD" w:rsidRDefault="007F32CD" w:rsidP="007F32CD"/>
    <w:p w:rsidR="007F32CD" w:rsidRDefault="003359DD" w:rsidP="007F3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≪</w:t>
      </w:r>
      <w:r w:rsidR="00442EDB">
        <w:rPr>
          <w:rFonts w:hint="eastAsia"/>
        </w:rPr>
        <w:t>ニュース</w:t>
      </w:r>
      <w:r w:rsidR="00442EDB">
        <w:rPr>
          <w:rFonts w:hint="eastAsia"/>
        </w:rPr>
        <w:t>1</w:t>
      </w:r>
      <w:r>
        <w:rPr>
          <w:rFonts w:hint="eastAsia"/>
        </w:rPr>
        <w:t>≫</w:t>
      </w:r>
      <w:r w:rsidR="007F32CD">
        <w:rPr>
          <w:rFonts w:hint="eastAsia"/>
        </w:rPr>
        <w:t xml:space="preserve">　</w:t>
      </w:r>
      <w:r w:rsidR="007F32CD">
        <w:rPr>
          <w:rFonts w:hint="eastAsia"/>
          <w:u w:val="single"/>
        </w:rPr>
        <w:t xml:space="preserve">　　　　　　　　</w:t>
      </w:r>
      <w:r w:rsidR="003141F9">
        <w:rPr>
          <w:rFonts w:hint="eastAsia"/>
          <w:u w:val="single"/>
        </w:rPr>
        <w:t xml:space="preserve">　　　</w:t>
      </w:r>
      <w:r w:rsidR="007F32CD">
        <w:rPr>
          <w:rFonts w:hint="eastAsia"/>
          <w:u w:val="single"/>
        </w:rPr>
        <w:t>に関するニュース</w:t>
      </w:r>
    </w:p>
    <w:p w:rsidR="007F32CD" w:rsidRDefault="007F32CD" w:rsidP="007F3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近年、薬物の使用が急速に増えている。</w:t>
      </w:r>
    </w:p>
    <w:p w:rsidR="007F32CD" w:rsidRDefault="007F32CD" w:rsidP="007F3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病気になったときの薬として用いられることがほとんどだが、なんと富裕層や女性の間では「ダイエット」として使用する人が増えているという。</w:t>
      </w:r>
    </w:p>
    <w:p w:rsidR="007F32CD" w:rsidRDefault="007F32CD" w:rsidP="007F32CD"/>
    <w:p w:rsidR="007F32CD" w:rsidRDefault="003359DD" w:rsidP="007F3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≪</w:t>
      </w:r>
      <w:r w:rsidR="00442EDB">
        <w:rPr>
          <w:rFonts w:hint="eastAsia"/>
        </w:rPr>
        <w:t>ニュース</w:t>
      </w:r>
      <w:r w:rsidR="00442EDB">
        <w:rPr>
          <w:rFonts w:hint="eastAsia"/>
        </w:rPr>
        <w:t>2</w:t>
      </w:r>
      <w:r>
        <w:rPr>
          <w:rFonts w:hint="eastAsia"/>
        </w:rPr>
        <w:t>≫</w:t>
      </w:r>
      <w:r w:rsidR="007F32CD">
        <w:rPr>
          <w:rFonts w:hint="eastAsia"/>
        </w:rPr>
        <w:t xml:space="preserve">　</w:t>
      </w:r>
      <w:r w:rsidR="007F32CD">
        <w:rPr>
          <w:rFonts w:hint="eastAsia"/>
          <w:u w:val="single"/>
        </w:rPr>
        <w:t xml:space="preserve">　　　　　　　　</w:t>
      </w:r>
      <w:r w:rsidR="003141F9">
        <w:rPr>
          <w:rFonts w:hint="eastAsia"/>
          <w:u w:val="single"/>
        </w:rPr>
        <w:t xml:space="preserve">　　　</w:t>
      </w:r>
      <w:r w:rsidR="007F32CD">
        <w:rPr>
          <w:rFonts w:hint="eastAsia"/>
          <w:u w:val="single"/>
        </w:rPr>
        <w:t>に関するニュース</w:t>
      </w:r>
    </w:p>
    <w:p w:rsidR="007F32CD" w:rsidRDefault="007F32CD" w:rsidP="007F3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</w:t>
      </w:r>
      <w:r>
        <w:rPr>
          <w:rFonts w:hint="eastAsia"/>
        </w:rPr>
        <w:t>月８月は夏休み。そんな夏休みに塾に通う小学生は少なくない。</w:t>
      </w:r>
    </w:p>
    <w:p w:rsidR="007F32CD" w:rsidRDefault="007F32CD" w:rsidP="007F3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そこで今利用されているサービスがある。それは読書感想文や自由研究などの宿題を有料でやってくれるサービスだ。こういった代行が今では多くの親によって利用されている。</w:t>
      </w:r>
    </w:p>
    <w:p w:rsidR="007F32CD" w:rsidRDefault="007F32CD" w:rsidP="007F32CD"/>
    <w:p w:rsidR="003359DD" w:rsidRDefault="003359DD" w:rsidP="007F32CD"/>
    <w:p w:rsidR="007F32CD" w:rsidRDefault="007F32CD" w:rsidP="007F32CD">
      <w:r>
        <w:rPr>
          <w:rFonts w:hint="eastAsia"/>
        </w:rPr>
        <w:t>＜会話＞　それぞれ自分の意見を言おう！</w:t>
      </w:r>
      <w:r>
        <w:t xml:space="preserve"> </w:t>
      </w:r>
    </w:p>
    <w:p w:rsidR="007F32CD" w:rsidRDefault="003E4A76" w:rsidP="007F32CD">
      <w:r>
        <w:rPr>
          <w:rFonts w:hint="eastAsia"/>
        </w:rPr>
        <w:t>私が読んだニュースは</w:t>
      </w:r>
      <w:r w:rsidR="007F32CD" w:rsidRPr="00007522">
        <w:rPr>
          <w:rFonts w:hint="eastAsia"/>
          <w:u w:val="single"/>
        </w:rPr>
        <w:t xml:space="preserve">　</w:t>
      </w:r>
      <w:r w:rsidR="00442EDB">
        <w:rPr>
          <w:rFonts w:hint="eastAsia"/>
          <w:u w:val="single"/>
        </w:rPr>
        <w:t xml:space="preserve">　　　　　　　</w:t>
      </w:r>
      <w:r w:rsidR="007F32CD">
        <w:rPr>
          <w:rFonts w:hint="eastAsia"/>
          <w:u w:val="single"/>
        </w:rPr>
        <w:t xml:space="preserve">　</w:t>
      </w:r>
      <w:r>
        <w:rPr>
          <w:rFonts w:hint="eastAsia"/>
        </w:rPr>
        <w:t>に関するニュースでした。</w:t>
      </w:r>
    </w:p>
    <w:p w:rsidR="003E4A76" w:rsidRDefault="003E4A76" w:rsidP="007F32CD">
      <w:r>
        <w:rPr>
          <w:rFonts w:hint="eastAsia"/>
        </w:rPr>
        <w:t>そのニュースによると、</w:t>
      </w:r>
      <w:r>
        <w:rPr>
          <w:rFonts w:hint="eastAsia"/>
          <w:u w:val="single"/>
        </w:rPr>
        <w:t xml:space="preserve">　　　　　　　　　　　　　　　　　　　　</w:t>
      </w:r>
      <w:r>
        <w:rPr>
          <w:rFonts w:hint="eastAsia"/>
        </w:rPr>
        <w:t>そうです。</w:t>
      </w:r>
    </w:p>
    <w:p w:rsidR="007F32CD" w:rsidRPr="00512985" w:rsidRDefault="007F32CD" w:rsidP="007F32CD"/>
    <w:p w:rsidR="007F32CD" w:rsidRDefault="007F32CD" w:rsidP="007F32CD"/>
    <w:p w:rsidR="00A9569F" w:rsidRDefault="00A9569F" w:rsidP="007F32CD"/>
    <w:p w:rsidR="00A9569F" w:rsidRDefault="00A9569F" w:rsidP="007F32CD"/>
    <w:p w:rsidR="00BA26BC" w:rsidRDefault="00BA26BC" w:rsidP="007F32CD"/>
    <w:p w:rsidR="00B01150" w:rsidRDefault="00B01150" w:rsidP="007F32CD">
      <w:pPr>
        <w:rPr>
          <w:rFonts w:hint="eastAsia"/>
        </w:rPr>
      </w:pPr>
    </w:p>
    <w:p w:rsidR="00D4001C" w:rsidRDefault="00D4001C" w:rsidP="007F32CD"/>
    <w:p w:rsidR="00764AC2" w:rsidRDefault="00764AC2" w:rsidP="00512985">
      <w:pPr>
        <w:rPr>
          <w:b/>
        </w:rPr>
      </w:pPr>
    </w:p>
    <w:p w:rsidR="00512985" w:rsidRDefault="00512985" w:rsidP="00512985">
      <w:pPr>
        <w:rPr>
          <w:b/>
        </w:rPr>
      </w:pPr>
      <w:r>
        <w:rPr>
          <w:rFonts w:hint="eastAsia"/>
          <w:b/>
        </w:rPr>
        <w:lastRenderedPageBreak/>
        <w:t>【文型</w:t>
      </w:r>
      <w:r>
        <w:rPr>
          <w:rFonts w:hint="eastAsia"/>
          <w:b/>
        </w:rPr>
        <w:t>43</w:t>
      </w:r>
      <w:r>
        <w:rPr>
          <w:rFonts w:hint="eastAsia"/>
          <w:b/>
        </w:rPr>
        <w:t>：ＡことからＢ：使用】</w:t>
      </w:r>
    </w:p>
    <w:p w:rsidR="00A9569F" w:rsidRPr="00A9569F" w:rsidRDefault="00A9569F" w:rsidP="00512985">
      <w:r>
        <w:rPr>
          <w:rFonts w:hint="eastAsia"/>
        </w:rPr>
        <w:t>例文：</w:t>
      </w:r>
      <w:r w:rsidRPr="00A9569F">
        <w:rPr>
          <w:rFonts w:hint="eastAsia"/>
        </w:rPr>
        <w:t>彼女はアラビア語ができるということから、オリンピックの通訳に推薦された。</w:t>
      </w:r>
    </w:p>
    <w:p w:rsidR="00A925F6" w:rsidRDefault="00512985" w:rsidP="00A925F6">
      <w:r>
        <w:rPr>
          <w:rFonts w:hint="eastAsia"/>
        </w:rPr>
        <w:t>接続：</w:t>
      </w:r>
      <w:r w:rsidR="00A925F6">
        <w:rPr>
          <w:rFonts w:hint="eastAsia"/>
        </w:rPr>
        <w:t>Ｖ・イＡ・ナＡ・Ｎ普通＋ことから</w:t>
      </w:r>
    </w:p>
    <w:p w:rsidR="00512985" w:rsidRPr="003359DD" w:rsidRDefault="00A925F6" w:rsidP="00A925F6">
      <w:pPr>
        <w:rPr>
          <w:u w:val="single"/>
        </w:rPr>
      </w:pPr>
      <w:r>
        <w:rPr>
          <w:rFonts w:hint="eastAsia"/>
        </w:rPr>
        <w:t>※なＡ・Ｎは「である」</w:t>
      </w:r>
      <w:r w:rsidR="00F83777">
        <w:rPr>
          <w:rFonts w:hint="eastAsia"/>
        </w:rPr>
        <w:t>も可</w:t>
      </w:r>
      <w:r w:rsidR="00512985" w:rsidRPr="00A925F6">
        <w:rPr>
          <w:rFonts w:hint="eastAsia"/>
        </w:rPr>
        <w:t xml:space="preserve">　　　　　　　　　　　　　　　　　　　　　　　　</w:t>
      </w:r>
      <w:r w:rsidR="00512985">
        <w:rPr>
          <w:rFonts w:hint="eastAsia"/>
          <w:u w:val="single"/>
        </w:rPr>
        <w:t xml:space="preserve">　　　　　　　</w:t>
      </w:r>
    </w:p>
    <w:p w:rsidR="00512985" w:rsidRPr="003359DD" w:rsidRDefault="00512985" w:rsidP="00512985">
      <w:pPr>
        <w:rPr>
          <w:u w:val="single"/>
        </w:rPr>
      </w:pPr>
      <w:r>
        <w:rPr>
          <w:rFonts w:hint="eastAsia"/>
        </w:rPr>
        <w:t>意味①：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</w:p>
    <w:p w:rsidR="00917829" w:rsidRDefault="00917829" w:rsidP="007F32CD">
      <w:pPr>
        <w:ind w:left="420" w:hangingChars="200" w:hanging="420"/>
      </w:pPr>
    </w:p>
    <w:p w:rsidR="00EB1677" w:rsidRDefault="00EB1677" w:rsidP="007F32CD">
      <w:pPr>
        <w:ind w:left="420" w:hangingChars="200" w:hanging="420"/>
      </w:pPr>
    </w:p>
    <w:p w:rsidR="00512985" w:rsidRDefault="00006A1A" w:rsidP="007F32CD">
      <w:pPr>
        <w:ind w:left="420" w:hangingChars="200" w:hanging="420"/>
      </w:pPr>
      <w:r>
        <w:rPr>
          <w:rFonts w:hint="eastAsia"/>
        </w:rPr>
        <w:t>練習</w:t>
      </w:r>
      <w:r w:rsidR="002D4FB6">
        <w:rPr>
          <w:rFonts w:hint="eastAsia"/>
        </w:rPr>
        <w:t>４</w:t>
      </w:r>
      <w:r w:rsidR="00285E25">
        <w:rPr>
          <w:rFonts w:hint="eastAsia"/>
        </w:rPr>
        <w:t>：接続の形はどっち？？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>①地面が（ぬれています／ぬれている）ことから、雨が降ったということが</w:t>
      </w:r>
    </w:p>
    <w:p w:rsidR="007F32CD" w:rsidRPr="00BA250A" w:rsidRDefault="007F32CD" w:rsidP="007F32CD">
      <w:pPr>
        <w:ind w:leftChars="100" w:left="420" w:hangingChars="100" w:hanging="210"/>
        <w:rPr>
          <w:color w:val="FF0000"/>
        </w:rPr>
      </w:pPr>
      <w:r>
        <w:rPr>
          <w:rFonts w:hint="eastAsia"/>
        </w:rPr>
        <w:t>わかる。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>②道路で売っている</w:t>
      </w:r>
      <w:r>
        <w:rPr>
          <w:rFonts w:hint="eastAsia"/>
        </w:rPr>
        <w:t>iPhone</w:t>
      </w:r>
      <w:r w:rsidR="00B01150">
        <w:rPr>
          <w:rFonts w:hint="eastAsia"/>
        </w:rPr>
        <w:t>12</w:t>
      </w:r>
      <w:r>
        <w:rPr>
          <w:rFonts w:hint="eastAsia"/>
        </w:rPr>
        <w:t>が</w:t>
      </w:r>
      <w:r>
        <w:rPr>
          <w:rFonts w:hint="eastAsia"/>
        </w:rPr>
        <w:t>300</w:t>
      </w:r>
      <w:r>
        <w:rPr>
          <w:rFonts w:hint="eastAsia"/>
        </w:rPr>
        <w:t>円と（安かった／安いでした）ことから、</w:t>
      </w:r>
    </w:p>
    <w:p w:rsidR="007F32CD" w:rsidRPr="00BA250A" w:rsidRDefault="003359DD" w:rsidP="007F32CD">
      <w:pPr>
        <w:ind w:leftChars="100" w:left="420" w:hangingChars="100" w:hanging="210"/>
        <w:rPr>
          <w:color w:val="FF0000"/>
        </w:rPr>
      </w:pPr>
      <w:r>
        <w:rPr>
          <w:rFonts w:hint="eastAsia"/>
        </w:rPr>
        <w:t>本物ではないと考えられる。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>③『ワンピース』は世界でも（有名だ／有名な）ことから、おもしろいマンガ</w:t>
      </w:r>
    </w:p>
    <w:p w:rsidR="007F32CD" w:rsidRDefault="003359DD" w:rsidP="007F32CD">
      <w:pPr>
        <w:ind w:leftChars="100" w:left="420" w:hangingChars="100" w:hanging="210"/>
      </w:pPr>
      <w:r>
        <w:rPr>
          <w:rFonts w:hint="eastAsia"/>
        </w:rPr>
        <w:t>だとわかる。</w:t>
      </w:r>
    </w:p>
    <w:p w:rsidR="007F32CD" w:rsidRPr="00BA250A" w:rsidRDefault="007F32CD" w:rsidP="007F32CD">
      <w:pPr>
        <w:ind w:left="420" w:hangingChars="200" w:hanging="420"/>
        <w:rPr>
          <w:color w:val="FF0000"/>
        </w:rPr>
      </w:pPr>
      <w:r>
        <w:rPr>
          <w:rFonts w:hint="eastAsia"/>
        </w:rPr>
        <w:t>④これは大きな（問題／問題である）ことから、国が動いた。</w:t>
      </w:r>
    </w:p>
    <w:p w:rsidR="007F32CD" w:rsidRDefault="007F32CD" w:rsidP="007F32CD">
      <w:pPr>
        <w:ind w:left="420" w:hangingChars="200" w:hanging="420"/>
      </w:pPr>
    </w:p>
    <w:p w:rsidR="00285E25" w:rsidRDefault="00006A1A" w:rsidP="007F32CD">
      <w:pPr>
        <w:ind w:left="420" w:hangingChars="200" w:hanging="420"/>
      </w:pPr>
      <w:r>
        <w:rPr>
          <w:rFonts w:hint="eastAsia"/>
        </w:rPr>
        <w:t>練習</w:t>
      </w:r>
      <w:r w:rsidR="002D4FB6">
        <w:rPr>
          <w:rFonts w:hint="eastAsia"/>
        </w:rPr>
        <w:t>５</w:t>
      </w:r>
      <w:r w:rsidR="00285E25">
        <w:rPr>
          <w:rFonts w:hint="eastAsia"/>
        </w:rPr>
        <w:t>：どうして？その</w:t>
      </w:r>
      <w:r w:rsidR="00285E25" w:rsidRPr="00285E25">
        <w:t>iPhone</w:t>
      </w:r>
      <w:r w:rsidR="00B01150">
        <w:rPr>
          <w:rFonts w:hint="eastAsia"/>
        </w:rPr>
        <w:t>12</w:t>
      </w:r>
      <w:r w:rsidR="00285E25">
        <w:rPr>
          <w:rFonts w:hint="eastAsia"/>
        </w:rPr>
        <w:t>は本物じゃないとわかった？？？</w:t>
      </w:r>
    </w:p>
    <w:p w:rsidR="00285E25" w:rsidRDefault="00285E25" w:rsidP="007F32CD">
      <w:pPr>
        <w:ind w:left="420" w:hangingChars="200" w:hanging="420"/>
      </w:pPr>
      <w:r>
        <w:rPr>
          <w:rFonts w:hint="eastAsia"/>
        </w:rPr>
        <w:t>例：</w:t>
      </w:r>
      <w:r w:rsidRPr="00285E25">
        <w:rPr>
          <w:rFonts w:hint="eastAsia"/>
          <w:bdr w:val="single" w:sz="4" w:space="0" w:color="auto"/>
        </w:rPr>
        <w:t>重さが１キロもある</w:t>
      </w:r>
      <w:r>
        <w:rPr>
          <w:rFonts w:hint="eastAsia"/>
        </w:rPr>
        <w:t>ことから、本物じゃないとわかりました！</w:t>
      </w:r>
    </w:p>
    <w:p w:rsidR="00285E25" w:rsidRDefault="00285E25" w:rsidP="00285E25"/>
    <w:p w:rsidR="007F32CD" w:rsidRPr="003359DD" w:rsidRDefault="007F32CD" w:rsidP="007F32CD">
      <w:pPr>
        <w:ind w:left="420" w:hangingChars="200" w:hanging="420"/>
        <w:rPr>
          <w:color w:val="FF0000"/>
          <w:u w:val="single"/>
        </w:rPr>
      </w:pPr>
      <w:r>
        <w:rPr>
          <w:rFonts w:hint="eastAsia"/>
        </w:rPr>
        <w:t>意味②：</w:t>
      </w:r>
      <w:r w:rsidR="003359DD" w:rsidRPr="003359DD">
        <w:rPr>
          <w:rFonts w:hint="eastAsia"/>
          <w:color w:val="000000" w:themeColor="text1"/>
          <w:u w:val="single"/>
        </w:rPr>
        <w:t xml:space="preserve">                                 </w:t>
      </w:r>
      <w:bookmarkStart w:id="0" w:name="_GoBack"/>
      <w:bookmarkEnd w:id="0"/>
      <w:r w:rsidR="003359DD" w:rsidRPr="003359DD">
        <w:rPr>
          <w:rFonts w:hint="eastAsia"/>
          <w:color w:val="000000" w:themeColor="text1"/>
          <w:u w:val="single"/>
        </w:rPr>
        <w:t xml:space="preserve">                 </w:t>
      </w:r>
    </w:p>
    <w:p w:rsidR="007F32CD" w:rsidRDefault="007F32CD" w:rsidP="007F32CD">
      <w:pPr>
        <w:ind w:left="420" w:hangingChars="200" w:hanging="420"/>
        <w:rPr>
          <w:color w:val="000000" w:themeColor="text1"/>
        </w:rPr>
      </w:pPr>
      <w:r w:rsidRPr="00711A05">
        <w:rPr>
          <w:rFonts w:hint="eastAsia"/>
          <w:color w:val="000000" w:themeColor="text1"/>
        </w:rPr>
        <w:t>例文：</w:t>
      </w:r>
      <w:r>
        <w:rPr>
          <w:rFonts w:hint="eastAsia"/>
          <w:color w:val="000000" w:themeColor="text1"/>
        </w:rPr>
        <w:t>江戸は京都の東にあったことから、「東京」と名付けられた。</w:t>
      </w:r>
    </w:p>
    <w:p w:rsidR="007F32CD" w:rsidRDefault="007F32CD" w:rsidP="007F32CD">
      <w:pPr>
        <w:ind w:left="420" w:hangingChars="200" w:hanging="420"/>
      </w:pPr>
    </w:p>
    <w:p w:rsidR="00A9569F" w:rsidRDefault="00A9569F" w:rsidP="007F32CD">
      <w:pPr>
        <w:ind w:left="420" w:hangingChars="200" w:hanging="420"/>
      </w:pPr>
    </w:p>
    <w:p w:rsidR="00A9569F" w:rsidRDefault="00A9569F" w:rsidP="007F32CD">
      <w:pPr>
        <w:ind w:left="420" w:hangingChars="200" w:hanging="420"/>
      </w:pPr>
    </w:p>
    <w:p w:rsidR="00A9569F" w:rsidRDefault="00A9569F" w:rsidP="007F32CD">
      <w:pPr>
        <w:ind w:left="420" w:hangingChars="200" w:hanging="420"/>
      </w:pPr>
    </w:p>
    <w:p w:rsidR="00A9569F" w:rsidRDefault="00A9569F" w:rsidP="007F32CD">
      <w:pPr>
        <w:ind w:left="420" w:hangingChars="200" w:hanging="420"/>
      </w:pPr>
    </w:p>
    <w:p w:rsidR="00A9569F" w:rsidRDefault="00A9569F" w:rsidP="007F32CD">
      <w:pPr>
        <w:ind w:left="420" w:hangingChars="200" w:hanging="420"/>
      </w:pPr>
    </w:p>
    <w:p w:rsidR="007F32CD" w:rsidRDefault="00006A1A" w:rsidP="007F32CD">
      <w:pPr>
        <w:ind w:left="420" w:hangingChars="200" w:hanging="420"/>
      </w:pPr>
      <w:r>
        <w:rPr>
          <w:rFonts w:hint="eastAsia"/>
        </w:rPr>
        <w:t>練習</w:t>
      </w:r>
      <w:r w:rsidR="002D4FB6">
        <w:rPr>
          <w:rFonts w:hint="eastAsia"/>
        </w:rPr>
        <w:t>６</w:t>
      </w:r>
      <w:r>
        <w:rPr>
          <w:rFonts w:hint="eastAsia"/>
        </w:rPr>
        <w:t>：</w:t>
      </w:r>
      <w:r w:rsidR="007F32CD">
        <w:rPr>
          <w:rFonts w:hint="eastAsia"/>
        </w:rPr>
        <w:t>おもしろい名前をみんなで考えよう！！！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>例）このビールは強くてすぐに記憶をなく</w:t>
      </w:r>
      <w:r w:rsidR="003141F9">
        <w:rPr>
          <w:rFonts w:hint="eastAsia"/>
        </w:rPr>
        <w:t>す</w:t>
      </w:r>
      <w:r>
        <w:rPr>
          <w:rFonts w:hint="eastAsia"/>
        </w:rPr>
        <w:t>ことから、「忘れビール」と</w:t>
      </w:r>
    </w:p>
    <w:p w:rsidR="007F32CD" w:rsidRDefault="007F32CD" w:rsidP="007F32CD">
      <w:pPr>
        <w:ind w:leftChars="200" w:left="420"/>
      </w:pPr>
      <w:r>
        <w:rPr>
          <w:rFonts w:hint="eastAsia"/>
        </w:rPr>
        <w:t>言われている。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>１）このカレーは辛くてみんなが泣きながら食べることから、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 xml:space="preserve">　　</w:t>
      </w:r>
      <w:r w:rsidRPr="00E05ED9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　　　　　　</w:t>
      </w:r>
      <w:r w:rsidRPr="00E05ED9">
        <w:rPr>
          <w:rFonts w:hint="eastAsia"/>
          <w:u w:val="single"/>
        </w:rPr>
        <w:t xml:space="preserve">　　　</w:t>
      </w:r>
      <w:r>
        <w:rPr>
          <w:rFonts w:hint="eastAsia"/>
        </w:rPr>
        <w:t>という名前がつけられた。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>２）あの建物は、夜中に赤ちゃんの泣き声が聞こえることから、</w:t>
      </w:r>
    </w:p>
    <w:p w:rsidR="007F32CD" w:rsidRDefault="007F32CD" w:rsidP="007F32CD">
      <w:pPr>
        <w:ind w:left="420" w:hangingChars="200" w:hanging="420"/>
      </w:pPr>
      <w:r>
        <w:rPr>
          <w:rFonts w:hint="eastAsia"/>
        </w:rPr>
        <w:t xml:space="preserve">　　</w:t>
      </w:r>
      <w:r w:rsidRPr="00E05ED9">
        <w:rPr>
          <w:rFonts w:hint="eastAsia"/>
          <w:u w:val="single"/>
        </w:rPr>
        <w:t xml:space="preserve">　　　　</w:t>
      </w:r>
      <w:r>
        <w:rPr>
          <w:rFonts w:hint="eastAsia"/>
          <w:u w:val="single"/>
        </w:rPr>
        <w:t xml:space="preserve">　　　　　　　　　　　　</w:t>
      </w:r>
      <w:r w:rsidRPr="00E05ED9">
        <w:rPr>
          <w:rFonts w:hint="eastAsia"/>
          <w:u w:val="single"/>
        </w:rPr>
        <w:t xml:space="preserve">　　</w:t>
      </w:r>
      <w:r>
        <w:rPr>
          <w:rFonts w:hint="eastAsia"/>
        </w:rPr>
        <w:t>と言われている。</w:t>
      </w:r>
    </w:p>
    <w:p w:rsidR="007F32CD" w:rsidRDefault="007F32CD" w:rsidP="007F32CD">
      <w:pPr>
        <w:ind w:left="420" w:hangingChars="200" w:hanging="420"/>
        <w:rPr>
          <w:u w:val="single"/>
        </w:rPr>
      </w:pPr>
      <w:r>
        <w:rPr>
          <w:rFonts w:hint="eastAsia"/>
        </w:rPr>
        <w:t>３）</w:t>
      </w:r>
      <w:r>
        <w:rPr>
          <w:rFonts w:hint="eastAsia"/>
          <w:u w:val="single"/>
        </w:rPr>
        <w:t xml:space="preserve">　　　　　　　　　　　　　　　　　　　　　　　</w:t>
      </w:r>
      <w:r w:rsidRPr="003C1C83">
        <w:rPr>
          <w:rFonts w:hint="eastAsia"/>
        </w:rPr>
        <w:t>ことから</w:t>
      </w:r>
      <w:r>
        <w:rPr>
          <w:rFonts w:hint="eastAsia"/>
        </w:rPr>
        <w:t>、</w:t>
      </w:r>
    </w:p>
    <w:p w:rsidR="007F32CD" w:rsidRPr="003C1C83" w:rsidRDefault="007F32CD" w:rsidP="007F32CD">
      <w:pPr>
        <w:ind w:left="420" w:hangingChars="200" w:hanging="420"/>
      </w:pPr>
      <w:r w:rsidRPr="00E05ED9">
        <w:rPr>
          <w:rFonts w:hint="eastAsia"/>
        </w:rPr>
        <w:t xml:space="preserve">　　</w:t>
      </w:r>
      <w:r>
        <w:rPr>
          <w:rFonts w:hint="eastAsia"/>
          <w:u w:val="single"/>
        </w:rPr>
        <w:t xml:space="preserve">　　　　　　　　　　　　　　　　　　　　　　　　　　</w:t>
      </w:r>
      <w:r w:rsidRPr="003C1C83">
        <w:rPr>
          <w:rFonts w:hint="eastAsia"/>
        </w:rPr>
        <w:t>。</w:t>
      </w:r>
    </w:p>
    <w:sectPr w:rsidR="007F32CD" w:rsidRPr="003C1C83" w:rsidSect="00764A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624" w:right="720" w:bottom="720" w:left="720" w:header="737" w:footer="284" w:gutter="0"/>
      <w:cols w:num="2" w:space="6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4B" w:rsidRDefault="00A05F4B" w:rsidP="007F1F80">
      <w:r>
        <w:separator/>
      </w:r>
    </w:p>
  </w:endnote>
  <w:endnote w:type="continuationSeparator" w:id="0">
    <w:p w:rsidR="00A05F4B" w:rsidRDefault="00A05F4B" w:rsidP="007F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206" w:rsidRDefault="006342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EndPr/>
    <w:sdtContent>
      <w:p w:rsidR="00A05F4B" w:rsidRPr="00634206" w:rsidRDefault="00634206" w:rsidP="006342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 w:rsidRPr="003B55AD">
          <w:rPr>
            <w:rFonts w:hint="eastAsia"/>
          </w:rPr>
          <w:t>1</w:t>
        </w:r>
        <w:r>
          <w:rPr>
            <w:rFonts w:hint="eastAsia"/>
          </w:rPr>
          <w:t>5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206" w:rsidRDefault="006342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4B" w:rsidRDefault="00A05F4B" w:rsidP="007F1F80">
      <w:r>
        <w:separator/>
      </w:r>
    </w:p>
  </w:footnote>
  <w:footnote w:type="continuationSeparator" w:id="0">
    <w:p w:rsidR="00A05F4B" w:rsidRDefault="00A05F4B" w:rsidP="007F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206" w:rsidRDefault="006342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052" w:rsidRPr="00764AC2" w:rsidRDefault="00764AC2" w:rsidP="00764AC2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206" w:rsidRDefault="006342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80"/>
    <w:rsid w:val="000066A7"/>
    <w:rsid w:val="00006A1A"/>
    <w:rsid w:val="00007522"/>
    <w:rsid w:val="00034032"/>
    <w:rsid w:val="000345EA"/>
    <w:rsid w:val="00086EA1"/>
    <w:rsid w:val="001259EB"/>
    <w:rsid w:val="0016025E"/>
    <w:rsid w:val="001D182E"/>
    <w:rsid w:val="001F27B8"/>
    <w:rsid w:val="00204D90"/>
    <w:rsid w:val="00263E07"/>
    <w:rsid w:val="00285E25"/>
    <w:rsid w:val="00286193"/>
    <w:rsid w:val="002B331A"/>
    <w:rsid w:val="002D4FB6"/>
    <w:rsid w:val="002F288B"/>
    <w:rsid w:val="003141F9"/>
    <w:rsid w:val="003359DD"/>
    <w:rsid w:val="00336B2C"/>
    <w:rsid w:val="00351650"/>
    <w:rsid w:val="0035616A"/>
    <w:rsid w:val="003A479A"/>
    <w:rsid w:val="003C1C83"/>
    <w:rsid w:val="003E4A76"/>
    <w:rsid w:val="00406BC3"/>
    <w:rsid w:val="00435631"/>
    <w:rsid w:val="00442EDB"/>
    <w:rsid w:val="004A0DEC"/>
    <w:rsid w:val="004A5A90"/>
    <w:rsid w:val="004D27B5"/>
    <w:rsid w:val="00512985"/>
    <w:rsid w:val="00533875"/>
    <w:rsid w:val="00550689"/>
    <w:rsid w:val="005768DD"/>
    <w:rsid w:val="005954B3"/>
    <w:rsid w:val="005C302A"/>
    <w:rsid w:val="005F75A7"/>
    <w:rsid w:val="00634206"/>
    <w:rsid w:val="006818C9"/>
    <w:rsid w:val="006A5A8B"/>
    <w:rsid w:val="006B0D6E"/>
    <w:rsid w:val="006B5EB1"/>
    <w:rsid w:val="006E3AAF"/>
    <w:rsid w:val="00711A05"/>
    <w:rsid w:val="00740D9B"/>
    <w:rsid w:val="007556C0"/>
    <w:rsid w:val="00764AC2"/>
    <w:rsid w:val="00765219"/>
    <w:rsid w:val="00766052"/>
    <w:rsid w:val="00787A27"/>
    <w:rsid w:val="007E03DA"/>
    <w:rsid w:val="007F1F80"/>
    <w:rsid w:val="007F32CD"/>
    <w:rsid w:val="0082488D"/>
    <w:rsid w:val="00855081"/>
    <w:rsid w:val="00875519"/>
    <w:rsid w:val="0091530F"/>
    <w:rsid w:val="00917829"/>
    <w:rsid w:val="00953CFA"/>
    <w:rsid w:val="0095603B"/>
    <w:rsid w:val="00A04BF6"/>
    <w:rsid w:val="00A05F4B"/>
    <w:rsid w:val="00A322DB"/>
    <w:rsid w:val="00A35608"/>
    <w:rsid w:val="00A925F6"/>
    <w:rsid w:val="00A9569F"/>
    <w:rsid w:val="00B01150"/>
    <w:rsid w:val="00B3404D"/>
    <w:rsid w:val="00B35DC8"/>
    <w:rsid w:val="00B5386F"/>
    <w:rsid w:val="00B853C4"/>
    <w:rsid w:val="00BA250A"/>
    <w:rsid w:val="00BA26BC"/>
    <w:rsid w:val="00CF5F0C"/>
    <w:rsid w:val="00D310B5"/>
    <w:rsid w:val="00D4001C"/>
    <w:rsid w:val="00D54433"/>
    <w:rsid w:val="00D94D94"/>
    <w:rsid w:val="00DE0185"/>
    <w:rsid w:val="00E05ED9"/>
    <w:rsid w:val="00EB1677"/>
    <w:rsid w:val="00F0244A"/>
    <w:rsid w:val="00F8006F"/>
    <w:rsid w:val="00F83777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  <w14:docId w14:val="622A2874"/>
  <w15:docId w15:val="{71990998-B84A-435C-B52B-B8C27F9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F8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1F80"/>
  </w:style>
  <w:style w:type="paragraph" w:styleId="a5">
    <w:name w:val="footer"/>
    <w:basedOn w:val="a"/>
    <w:link w:val="a6"/>
    <w:uiPriority w:val="99"/>
    <w:unhideWhenUsed/>
    <w:rsid w:val="007F1F8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1F80"/>
  </w:style>
  <w:style w:type="paragraph" w:styleId="a7">
    <w:name w:val="Balloon Text"/>
    <w:basedOn w:val="a"/>
    <w:link w:val="a8"/>
    <w:uiPriority w:val="99"/>
    <w:semiHidden/>
    <w:unhideWhenUsed/>
    <w:rsid w:val="006E3A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E3AA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5386F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5768D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5768DD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5768DD"/>
  </w:style>
  <w:style w:type="paragraph" w:styleId="ad">
    <w:name w:val="annotation subject"/>
    <w:basedOn w:val="ab"/>
    <w:next w:val="ab"/>
    <w:link w:val="ae"/>
    <w:uiPriority w:val="99"/>
    <w:semiHidden/>
    <w:unhideWhenUsed/>
    <w:rsid w:val="005768DD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576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FD8EB-68C0-4B64-BB5C-67FAB80BE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97D9A5-5C41-49BC-8F5D-57FEB5A285CE}"/>
</file>

<file path=customXml/itemProps3.xml><?xml version="1.0" encoding="utf-8"?>
<ds:datastoreItem xmlns:ds="http://schemas.openxmlformats.org/officeDocument/2006/customXml" ds:itemID="{8BF85CBB-2A62-4179-9CFE-6A760FB9F028}"/>
</file>

<file path=customXml/itemProps4.xml><?xml version="1.0" encoding="utf-8"?>
<ds:datastoreItem xmlns:ds="http://schemas.openxmlformats.org/officeDocument/2006/customXml" ds:itemID="{18EF5C0F-137E-4B8A-B2EC-461BADEC8D5F}"/>
</file>

<file path=docProps/app.xml><?xml version="1.0" encoding="utf-8"?>
<Properties xmlns="http://schemas.openxmlformats.org/officeDocument/2006/extended-properties" xmlns:vt="http://schemas.openxmlformats.org/officeDocument/2006/docPropsVTypes">
  <Template>2124B5AA</Template>
  <TotalTime>14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7</cp:revision>
  <cp:lastPrinted>2021-09-22T04:13:00Z</cp:lastPrinted>
  <dcterms:created xsi:type="dcterms:W3CDTF">2021-04-02T05:10:00Z</dcterms:created>
  <dcterms:modified xsi:type="dcterms:W3CDTF">2021-12-06T01:03:00Z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