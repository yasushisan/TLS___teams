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E3" w:rsidRPr="001154F3" w:rsidRDefault="009D0DE3" w:rsidP="00EC0E5C">
      <w:pPr>
        <w:rPr>
          <w:rFonts w:asciiTheme="minorEastAsia" w:hAnsiTheme="minorEastAsia"/>
          <w:b/>
          <w:sz w:val="24"/>
          <w:szCs w:val="24"/>
        </w:rPr>
      </w:pPr>
      <w:r w:rsidRPr="001154F3">
        <w:rPr>
          <w:rFonts w:asciiTheme="minorEastAsia" w:hAnsiTheme="minorEastAsia" w:hint="eastAsia"/>
          <w:b/>
          <w:sz w:val="24"/>
          <w:szCs w:val="24"/>
        </w:rPr>
        <w:t>文型</w:t>
      </w:r>
      <w:r w:rsidR="009E11D6" w:rsidRPr="009E11D6">
        <w:rPr>
          <w:rFonts w:asciiTheme="minorEastAsia" w:hAnsiTheme="minorEastAsia" w:hint="eastAsia"/>
          <w:b/>
          <w:sz w:val="24"/>
          <w:szCs w:val="24"/>
        </w:rPr>
        <w:t>プリント</w:t>
      </w:r>
      <w:r w:rsidRPr="001154F3">
        <w:rPr>
          <w:rFonts w:asciiTheme="minorEastAsia" w:hAnsiTheme="minorEastAsia" w:hint="eastAsia"/>
          <w:b/>
          <w:sz w:val="24"/>
          <w:szCs w:val="24"/>
        </w:rPr>
        <w:t>19：</w:t>
      </w:r>
      <w:r w:rsidR="00D03D34">
        <w:rPr>
          <w:rFonts w:asciiTheme="minorEastAsia" w:hAnsiTheme="minorEastAsia" w:hint="eastAsia"/>
          <w:b/>
          <w:sz w:val="24"/>
          <w:szCs w:val="24"/>
        </w:rPr>
        <w:t xml:space="preserve">　</w:t>
      </w:r>
      <w:r w:rsidRPr="001154F3">
        <w:rPr>
          <w:rFonts w:asciiTheme="minorEastAsia" w:hAnsiTheme="minorEastAsia" w:hint="eastAsia"/>
          <w:b/>
          <w:sz w:val="24"/>
          <w:szCs w:val="24"/>
        </w:rPr>
        <w:t>ものシリーズ</w:t>
      </w:r>
    </w:p>
    <w:p w:rsidR="009D0DE3" w:rsidRPr="009472B4" w:rsidRDefault="009D0DE3" w:rsidP="009D0DE3">
      <w:pPr>
        <w:rPr>
          <w:rFonts w:asciiTheme="minorEastAsia" w:hAnsiTheme="minorEastAsia"/>
          <w:bdr w:val="single" w:sz="4" w:space="0" w:color="auto"/>
        </w:rPr>
      </w:pPr>
      <w:r w:rsidRPr="009472B4">
        <w:rPr>
          <w:rFonts w:asciiTheme="minorEastAsia" w:hAnsiTheme="minorEastAsia" w:hint="eastAsia"/>
          <w:bdr w:val="single" w:sz="4" w:space="0" w:color="auto"/>
        </w:rPr>
        <w:t>日本の常識チェック！○　ｏｒ　×</w:t>
      </w:r>
    </w:p>
    <w:p w:rsidR="009D0DE3" w:rsidRPr="009472B4" w:rsidRDefault="009D0DE3" w:rsidP="009D0DE3">
      <w:pPr>
        <w:rPr>
          <w:rFonts w:asciiTheme="minorEastAsia" w:hAnsiTheme="minorEastAsia" w:hint="eastAsia"/>
        </w:rPr>
      </w:pPr>
      <w:r w:rsidRPr="009472B4">
        <w:rPr>
          <w:rFonts w:asciiTheme="minorEastAsia" w:hAnsiTheme="minorEastAsia" w:hint="eastAsia"/>
        </w:rPr>
        <w:t>①電車でご飯を食べていい（　）</w:t>
      </w:r>
    </w:p>
    <w:p w:rsidR="009D0DE3" w:rsidRPr="009472B4" w:rsidRDefault="00C12D49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D0DE3" w:rsidRPr="009472B4">
        <w:rPr>
          <w:rFonts w:asciiTheme="minorEastAsia" w:hAnsiTheme="minorEastAsia" w:hint="eastAsia"/>
        </w:rPr>
        <w:t>友達の子供の頭をなでてもいい（　　）</w:t>
      </w:r>
    </w:p>
    <w:p w:rsidR="009D0DE3" w:rsidRPr="009472B4" w:rsidRDefault="00C12D49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9D0DE3" w:rsidRPr="009472B4">
        <w:rPr>
          <w:rFonts w:asciiTheme="minorEastAsia" w:hAnsiTheme="minorEastAsia" w:hint="eastAsia"/>
        </w:rPr>
        <w:t>友達に５００円借りるのは額が少ないからＯＫ（　　　）</w:t>
      </w:r>
    </w:p>
    <w:p w:rsidR="009D0DE3" w:rsidRPr="009472B4" w:rsidRDefault="00C12D49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9D0DE3" w:rsidRPr="009472B4">
        <w:rPr>
          <w:rFonts w:asciiTheme="minorEastAsia" w:hAnsiTheme="minorEastAsia" w:hint="eastAsia"/>
        </w:rPr>
        <w:t>電車で携帯を使ってもいい　（　　　）</w:t>
      </w:r>
    </w:p>
    <w:p w:rsidR="009D0DE3" w:rsidRPr="009472B4" w:rsidRDefault="00C12D49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9D0DE3" w:rsidRPr="009472B4">
        <w:rPr>
          <w:rFonts w:asciiTheme="minorEastAsia" w:hAnsiTheme="minorEastAsia" w:hint="eastAsia"/>
        </w:rPr>
        <w:t>先生にお給料を聞いてもいい（　　　）</w:t>
      </w:r>
    </w:p>
    <w:p w:rsidR="009D0DE3" w:rsidRPr="00917EDC" w:rsidRDefault="00C12D49" w:rsidP="00EC0E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9D0DE3" w:rsidRPr="009472B4">
        <w:rPr>
          <w:rFonts w:asciiTheme="minorEastAsia" w:hAnsiTheme="minorEastAsia" w:hint="eastAsia"/>
        </w:rPr>
        <w:t>日本人はお酒が大好きだから嫌がっている人にも飲ませていい（　　）</w:t>
      </w:r>
    </w:p>
    <w:p w:rsidR="00C12D49" w:rsidRDefault="00C12D49" w:rsidP="00EC0E5C">
      <w:pPr>
        <w:rPr>
          <w:rFonts w:asciiTheme="minorEastAsia" w:hAnsiTheme="minorEastAsia"/>
          <w:bdr w:val="single" w:sz="4" w:space="0" w:color="auto"/>
        </w:rPr>
      </w:pPr>
    </w:p>
    <w:p w:rsidR="009D0DE3" w:rsidRDefault="009D0DE3" w:rsidP="00EC0E5C">
      <w:pPr>
        <w:rPr>
          <w:rFonts w:asciiTheme="minorEastAsia" w:hAnsiTheme="minorEastAsia"/>
          <w:bdr w:val="single" w:sz="4" w:space="0" w:color="auto"/>
        </w:rPr>
      </w:pPr>
      <w:r>
        <w:rPr>
          <w:rFonts w:asciiTheme="minorEastAsia" w:hAnsiTheme="minorEastAsia" w:hint="eastAsia"/>
          <w:bdr w:val="single" w:sz="4" w:space="0" w:color="auto"/>
        </w:rPr>
        <w:t>禁止のアドバイス</w:t>
      </w:r>
    </w:p>
    <w:p w:rsidR="009D0DE3" w:rsidRDefault="009D0DE3" w:rsidP="00EC0E5C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弱いアドバイス：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</w:t>
      </w:r>
    </w:p>
    <w:p w:rsidR="009D0DE3" w:rsidRDefault="009D0DE3" w:rsidP="00EC0E5C">
      <w:pPr>
        <w:rPr>
          <w:rFonts w:asciiTheme="minorEastAsia" w:hAnsiTheme="minorEastAsia"/>
          <w:u w:val="single"/>
        </w:rPr>
      </w:pPr>
      <w:r w:rsidRPr="009D0DE3">
        <w:rPr>
          <w:rFonts w:asciiTheme="minorEastAsia" w:hAnsiTheme="minorEastAsia" w:hint="eastAsia"/>
        </w:rPr>
        <w:t>強めのアドバイス：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</w:t>
      </w:r>
    </w:p>
    <w:p w:rsidR="00917EDC" w:rsidRPr="00917EDC" w:rsidRDefault="009D0DE3" w:rsidP="00B652FA">
      <w:pPr>
        <w:rPr>
          <w:rFonts w:asciiTheme="minorEastAsia" w:hAnsiTheme="minorEastAsia"/>
          <w:bdr w:val="single" w:sz="4" w:space="0" w:color="auto"/>
        </w:rPr>
      </w:pPr>
      <w:r w:rsidRPr="009D0DE3">
        <w:rPr>
          <w:rFonts w:asciiTheme="minorEastAsia" w:hAnsiTheme="minorEastAsia" w:hint="eastAsia"/>
        </w:rPr>
        <w:t>強いアドバイス</w:t>
      </w:r>
      <w:r>
        <w:rPr>
          <w:rFonts w:asciiTheme="minorEastAsia" w:hAnsiTheme="minorEastAsia" w:hint="eastAsia"/>
          <w:u w:val="single"/>
        </w:rPr>
        <w:t xml:space="preserve">：　　　　　　　　　　　　　　　　　　　　　　　　　　　　　　　　　　　　　　　　</w:t>
      </w:r>
      <w:r>
        <w:rPr>
          <w:rFonts w:asciiTheme="minorEastAsia" w:hAnsiTheme="minorEastAsia" w:hint="eastAsia"/>
        </w:rPr>
        <w:t xml:space="preserve">　　　　　　　　　　　　　　　　　</w:t>
      </w:r>
      <w:r w:rsidRPr="009D0DE3">
        <w:rPr>
          <w:rFonts w:asciiTheme="minorEastAsia" w:hAnsiTheme="minorEastAsia" w:hint="eastAsia"/>
        </w:rPr>
        <w:t xml:space="preserve">　　　　　　　　　　　　　　　　　　　　　　　　　　　　　　　　　　　　　　　　　　　　　　　　　　　　</w:t>
      </w:r>
    </w:p>
    <w:p w:rsidR="00C12D49" w:rsidRDefault="00C12D49" w:rsidP="00B652FA">
      <w:pPr>
        <w:rPr>
          <w:rFonts w:ascii="ＭＳ 明朝" w:hAnsi="ＭＳ 明朝" w:cs="Times New Roman"/>
        </w:rPr>
      </w:pPr>
    </w:p>
    <w:p w:rsidR="00B652FA" w:rsidRDefault="00B652FA" w:rsidP="00B652FA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453AA9">
        <w:rPr>
          <w:rFonts w:ascii="ＭＳ 明朝" w:hAnsi="ＭＳ 明朝" w:cs="Times New Roman" w:hint="eastAsia"/>
        </w:rPr>
        <w:t>52</w:t>
      </w:r>
      <w:r>
        <w:rPr>
          <w:rFonts w:ascii="ＭＳ 明朝" w:hAnsi="ＭＳ 明朝" w:cs="Times New Roman" w:hint="eastAsia"/>
        </w:rPr>
        <w:t>：</w:t>
      </w:r>
      <w:r>
        <w:rPr>
          <w:rFonts w:ascii="ＭＳ 明朝" w:hAnsi="ＭＳ 明朝" w:cs="Times New Roman"/>
        </w:rPr>
        <w:t>A</w:t>
      </w:r>
      <w:r>
        <w:rPr>
          <w:rFonts w:ascii="ＭＳ 明朝" w:hAnsi="ＭＳ 明朝" w:cs="Times New Roman" w:hint="eastAsia"/>
        </w:rPr>
        <w:t>ものではない：理解】</w:t>
      </w:r>
    </w:p>
    <w:p w:rsidR="008032A6" w:rsidRDefault="008032A6" w:rsidP="00B652FA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例文：</w:t>
      </w:r>
      <w:r w:rsidRPr="008032A6">
        <w:rPr>
          <w:rFonts w:ascii="ＭＳ 明朝" w:hAnsi="ＭＳ 明朝" w:cs="Times New Roman" w:hint="eastAsia"/>
        </w:rPr>
        <w:t>無駄遣いをするものではない。お金は大切にしなさい。</w:t>
      </w:r>
    </w:p>
    <w:p w:rsidR="00B652FA" w:rsidRPr="00763BBB" w:rsidRDefault="00B652FA" w:rsidP="00B652FA">
      <w:pPr>
        <w:spacing w:line="276" w:lineRule="auto"/>
        <w:rPr>
          <w:rFonts w:ascii="ＭＳ 明朝" w:hAnsi="ＭＳ 明朝" w:cs="Times New Roman"/>
          <w:color w:val="000000" w:themeColor="text1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4F3674" w:rsidRPr="004F3674">
        <w:rPr>
          <w:rFonts w:ascii="ＭＳ 明朝" w:hAnsi="ＭＳ 明朝" w:cs="Times New Roman" w:hint="eastAsia"/>
        </w:rPr>
        <w:t>Ｖ辞書＋ものではない</w:t>
      </w:r>
    </w:p>
    <w:p w:rsidR="00B652FA" w:rsidRPr="00917EDC" w:rsidRDefault="00B652FA" w:rsidP="00917EDC">
      <w:pPr>
        <w:spacing w:line="276" w:lineRule="auto"/>
        <w:rPr>
          <w:rFonts w:ascii="ＭＳ 明朝" w:hAnsi="ＭＳ 明朝" w:cs="Times New Roman"/>
          <w:color w:val="000000" w:themeColor="text1"/>
          <w:u w:val="single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</w:p>
    <w:p w:rsidR="00C12D49" w:rsidRDefault="00C12D49" w:rsidP="00EC0E5C">
      <w:pPr>
        <w:rPr>
          <w:rFonts w:asciiTheme="minorEastAsia" w:hAnsiTheme="minorEastAsia"/>
        </w:rPr>
      </w:pPr>
    </w:p>
    <w:p w:rsidR="00EC0E5C" w:rsidRPr="009472B4" w:rsidRDefault="00B652FA" w:rsidP="00EC0E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練習１：</w:t>
      </w:r>
      <w:r w:rsidR="00EC0E5C" w:rsidRPr="009472B4">
        <w:rPr>
          <w:rFonts w:asciiTheme="minorEastAsia" w:hAnsiTheme="minorEastAsia" w:hint="eastAsia"/>
        </w:rPr>
        <w:t>①～</w:t>
      </w:r>
      <w:r w:rsidR="00C12D49">
        <w:rPr>
          <w:rFonts w:asciiTheme="minorEastAsia" w:hAnsiTheme="minorEastAsia" w:hint="eastAsia"/>
        </w:rPr>
        <w:t>⑥</w:t>
      </w:r>
      <w:r w:rsidR="00EC0E5C" w:rsidRPr="009472B4">
        <w:rPr>
          <w:rFonts w:asciiTheme="minorEastAsia" w:hAnsiTheme="minorEastAsia" w:hint="eastAsia"/>
        </w:rPr>
        <w:t xml:space="preserve">をチェンジ！　</w:t>
      </w:r>
    </w:p>
    <w:p w:rsidR="00EC0E5C" w:rsidRPr="009472B4" w:rsidRDefault="00B652FA" w:rsidP="00EC0E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練習２</w:t>
      </w:r>
      <w:r w:rsidR="00C12D49">
        <w:rPr>
          <w:rFonts w:asciiTheme="minorEastAsia" w:hAnsiTheme="minorEastAsia" w:hint="eastAsia"/>
        </w:rPr>
        <w:t>：</w:t>
      </w:r>
      <w:r w:rsidR="00EC0E5C" w:rsidRPr="009472B4">
        <w:rPr>
          <w:rFonts w:asciiTheme="minorEastAsia" w:hAnsiTheme="minorEastAsia" w:hint="eastAsia"/>
        </w:rPr>
        <w:t>あるお年寄りの言葉・・・</w:t>
      </w:r>
    </w:p>
    <w:p w:rsidR="00EC0E5C" w:rsidRPr="009472B4" w:rsidRDefault="00EC0E5C" w:rsidP="00EC0E5C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>「最近の若い人はまともじゃない！私たちの若いときはもっとましだった・・・」</w:t>
      </w:r>
    </w:p>
    <w:p w:rsidR="00EC0E5C" w:rsidRPr="009472B4" w:rsidRDefault="00EC0E5C" w:rsidP="00EC0E5C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>お年寄りが今の若い人に怒っていることを「ものではない」を使って３つ。</w:t>
      </w:r>
    </w:p>
    <w:p w:rsidR="00EC0E5C" w:rsidRPr="009472B4" w:rsidRDefault="00EC0E5C" w:rsidP="00EC0E5C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  <w:u w:val="single"/>
        </w:rPr>
        <w:t xml:space="preserve">①　　　　　　　　　　　　　　　　　　　　　　　　　　　　　　　　　　</w:t>
      </w:r>
    </w:p>
    <w:p w:rsidR="00EC0E5C" w:rsidRPr="009472B4" w:rsidRDefault="00EC0E5C" w:rsidP="00EC0E5C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  <w:u w:val="single"/>
        </w:rPr>
        <w:t xml:space="preserve">②　　　　　　　　　　　　　　　　　　　　　　　　　　　　　　　　　　　　　　　　　　　　　　　　　　　　　　</w:t>
      </w:r>
    </w:p>
    <w:p w:rsidR="00EC0E5C" w:rsidRPr="009472B4" w:rsidRDefault="00EC0E5C" w:rsidP="00EC0E5C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  <w:u w:val="single"/>
        </w:rPr>
        <w:t xml:space="preserve">③　　　　　　　　　　　　　　　　　　　　　　　　　　　　　　　　　　　</w:t>
      </w:r>
    </w:p>
    <w:p w:rsidR="00EC0E5C" w:rsidRDefault="00EC0E5C" w:rsidP="00EC0E5C">
      <w:pPr>
        <w:rPr>
          <w:rFonts w:asciiTheme="minorEastAsia" w:hAnsiTheme="minorEastAsia"/>
          <w:u w:val="single"/>
        </w:rPr>
      </w:pPr>
    </w:p>
    <w:p w:rsidR="003C5008" w:rsidRDefault="003C5008" w:rsidP="003C5008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041F49">
        <w:rPr>
          <w:rFonts w:ascii="ＭＳ 明朝" w:hAnsi="ＭＳ 明朝" w:cs="Times New Roman" w:hint="eastAsia"/>
        </w:rPr>
        <w:t>5</w:t>
      </w:r>
      <w:r w:rsidR="00453AA9">
        <w:rPr>
          <w:rFonts w:ascii="ＭＳ 明朝" w:hAnsi="ＭＳ 明朝" w:cs="Times New Roman" w:hint="eastAsia"/>
        </w:rPr>
        <w:t>3</w:t>
      </w:r>
      <w:r>
        <w:rPr>
          <w:rFonts w:ascii="ＭＳ 明朝" w:hAnsi="ＭＳ 明朝" w:cs="Times New Roman" w:hint="eastAsia"/>
        </w:rPr>
        <w:t>：</w:t>
      </w:r>
      <w:r>
        <w:rPr>
          <w:rFonts w:ascii="ＭＳ 明朝" w:hAnsi="ＭＳ 明朝" w:cs="Times New Roman"/>
        </w:rPr>
        <w:t>A</w:t>
      </w:r>
      <w:r>
        <w:rPr>
          <w:rFonts w:ascii="ＭＳ 明朝" w:hAnsi="ＭＳ 明朝" w:cs="Times New Roman" w:hint="eastAsia"/>
        </w:rPr>
        <w:t>ものだ：理解】</w:t>
      </w:r>
    </w:p>
    <w:p w:rsidR="00F17722" w:rsidRDefault="00F17722" w:rsidP="003C5008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例文：①</w:t>
      </w:r>
      <w:r w:rsidRPr="00F17722">
        <w:rPr>
          <w:rFonts w:ascii="ＭＳ 明朝" w:hAnsi="ＭＳ 明朝" w:cs="Times New Roman" w:hint="eastAsia"/>
        </w:rPr>
        <w:t>女性には年齢を聞かないものだ</w:t>
      </w:r>
    </w:p>
    <w:p w:rsidR="00F17722" w:rsidRDefault="00F17722" w:rsidP="00C75FEC">
      <w:pPr>
        <w:ind w:firstLineChars="350" w:firstLine="735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②</w:t>
      </w:r>
      <w:r w:rsidRPr="00F17722">
        <w:rPr>
          <w:rFonts w:ascii="ＭＳ 明朝" w:hAnsi="ＭＳ 明朝" w:cs="Times New Roman" w:hint="eastAsia"/>
        </w:rPr>
        <w:t>日本では人と話すときは帽子を脱ぐものだ</w:t>
      </w:r>
    </w:p>
    <w:p w:rsidR="00C75FEC" w:rsidRPr="00C75FEC" w:rsidRDefault="00C75FEC" w:rsidP="00C75FEC">
      <w:pPr>
        <w:ind w:firstLineChars="200" w:firstLine="420"/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★</w:t>
      </w:r>
      <w:r w:rsidRPr="009472B4">
        <w:rPr>
          <w:rFonts w:asciiTheme="minorEastAsia" w:hAnsiTheme="minorEastAsia" w:hint="eastAsia"/>
        </w:rPr>
        <w:t>→日本では人と話すときは帽子を</w:t>
      </w:r>
      <w:r w:rsidRPr="009472B4">
        <w:rPr>
          <w:rFonts w:asciiTheme="minorEastAsia" w:hAnsiTheme="minorEastAsia" w:hint="eastAsia"/>
          <w:u w:val="single"/>
        </w:rPr>
        <w:t xml:space="preserve">　　</w:t>
      </w:r>
      <w:r>
        <w:rPr>
          <w:rFonts w:asciiTheme="minorEastAsia" w:hAnsiTheme="minorEastAsia" w:hint="eastAsia"/>
          <w:u w:val="single"/>
        </w:rPr>
        <w:t xml:space="preserve">             </w:t>
      </w:r>
      <w:r w:rsidRPr="009472B4">
        <w:rPr>
          <w:rFonts w:asciiTheme="minorEastAsia" w:hAnsiTheme="minorEastAsia" w:hint="eastAsia"/>
          <w:u w:val="single"/>
        </w:rPr>
        <w:t xml:space="preserve">　</w:t>
      </w:r>
      <w:r w:rsidRPr="009472B4">
        <w:rPr>
          <w:rFonts w:asciiTheme="minorEastAsia" w:hAnsiTheme="minorEastAsia" w:hint="eastAsia"/>
        </w:rPr>
        <w:t>ものではない</w:t>
      </w:r>
    </w:p>
    <w:p w:rsidR="003C5008" w:rsidRPr="00763BBB" w:rsidRDefault="003C5008" w:rsidP="003C5008">
      <w:pPr>
        <w:spacing w:line="276" w:lineRule="auto"/>
        <w:rPr>
          <w:rFonts w:ascii="ＭＳ 明朝" w:hAnsi="ＭＳ 明朝" w:cs="Times New Roman"/>
          <w:color w:val="000000" w:themeColor="text1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4F3674" w:rsidRPr="004F3674">
        <w:rPr>
          <w:rFonts w:ascii="ＭＳ 明朝" w:hAnsi="ＭＳ 明朝" w:cs="Times New Roman" w:hint="eastAsia"/>
        </w:rPr>
        <w:t>Ｖ辞書・Ｖない＋ものだ</w:t>
      </w:r>
      <w:r w:rsidRPr="004F3674">
        <w:rPr>
          <w:rFonts w:ascii="ＭＳ 明朝" w:hAnsi="ＭＳ 明朝" w:cs="Times New Roman" w:hint="eastAsia"/>
          <w:color w:val="000000" w:themeColor="text1"/>
        </w:rPr>
        <w:t xml:space="preserve">　　　　　　　　　　　　　　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:rsidR="00EC0E5C" w:rsidRPr="00C75FEC" w:rsidRDefault="003C5008" w:rsidP="00C75FEC">
      <w:pPr>
        <w:spacing w:line="276" w:lineRule="auto"/>
        <w:rPr>
          <w:rFonts w:ascii="ＭＳ 明朝" w:hAnsi="ＭＳ 明朝" w:cs="Times New Roman"/>
          <w:color w:val="000000" w:themeColor="text1"/>
          <w:u w:val="single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</w:t>
      </w:r>
      <w:r>
        <w:rPr>
          <w:rFonts w:ascii="ＭＳ 明朝" w:hAnsi="ＭＳ 明朝" w:cs="Times New Roman" w:hint="eastAsia"/>
          <w:color w:val="000000" w:themeColor="text1"/>
        </w:rPr>
        <w:t>①</w:t>
      </w:r>
      <w:r w:rsidRPr="00763BBB">
        <w:rPr>
          <w:rFonts w:ascii="ＭＳ 明朝" w:hAnsi="ＭＳ 明朝" w:cs="Times New Roman" w:hint="eastAsia"/>
          <w:color w:val="000000" w:themeColor="text1"/>
        </w:rPr>
        <w:t>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</w:p>
    <w:p w:rsidR="00C12D49" w:rsidRDefault="00C12D49" w:rsidP="00EC0E5C">
      <w:pPr>
        <w:rPr>
          <w:rFonts w:asciiTheme="minorEastAsia" w:hAnsiTheme="minorEastAsia"/>
        </w:rPr>
      </w:pPr>
    </w:p>
    <w:p w:rsidR="003C5008" w:rsidRDefault="003C5008" w:rsidP="00EC0E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練習３：</w:t>
      </w:r>
    </w:p>
    <w:p w:rsidR="00EC0E5C" w:rsidRPr="009472B4" w:rsidRDefault="00C75FEC" w:rsidP="00EC0E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１）過去の恋愛</w:t>
      </w:r>
      <w:r w:rsidR="00EC0E5C" w:rsidRPr="009472B4">
        <w:rPr>
          <w:rFonts w:asciiTheme="minorEastAsia" w:hAnsiTheme="minorEastAsia" w:hint="eastAsia"/>
        </w:rPr>
        <w:t xml:space="preserve">は覚えておくものではない。　　</w:t>
      </w:r>
    </w:p>
    <w:p w:rsidR="00EC0E5C" w:rsidRPr="009472B4" w:rsidRDefault="00C75FEC" w:rsidP="00EC0E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　過去の恋愛</w:t>
      </w:r>
      <w:r w:rsidR="00EC0E5C" w:rsidRPr="009472B4">
        <w:rPr>
          <w:rFonts w:asciiTheme="minorEastAsia" w:hAnsiTheme="minorEastAsia" w:hint="eastAsia"/>
        </w:rPr>
        <w:t>は</w:t>
      </w:r>
      <w:r w:rsidR="00EC0E5C" w:rsidRPr="009472B4">
        <w:rPr>
          <w:rFonts w:asciiTheme="minorEastAsia" w:hAnsiTheme="minorEastAsia" w:hint="eastAsia"/>
          <w:u w:val="single"/>
        </w:rPr>
        <w:t xml:space="preserve">　</w:t>
      </w:r>
      <w:r w:rsidR="00BE6D0C" w:rsidRPr="009472B4">
        <w:rPr>
          <w:rFonts w:asciiTheme="minorEastAsia" w:hAnsiTheme="minorEastAsia" w:hint="eastAsia"/>
          <w:u w:val="single"/>
        </w:rPr>
        <w:t xml:space="preserve">　　　　　</w:t>
      </w:r>
      <w:r w:rsidR="00EC0E5C" w:rsidRPr="009472B4">
        <w:rPr>
          <w:rFonts w:asciiTheme="minorEastAsia" w:hAnsiTheme="minorEastAsia" w:hint="eastAsia"/>
          <w:u w:val="single"/>
        </w:rPr>
        <w:t xml:space="preserve">　</w:t>
      </w:r>
      <w:r w:rsidR="00EC0E5C" w:rsidRPr="009472B4">
        <w:rPr>
          <w:rFonts w:asciiTheme="minorEastAsia" w:hAnsiTheme="minorEastAsia" w:hint="eastAsia"/>
        </w:rPr>
        <w:t>ものだ。</w:t>
      </w:r>
    </w:p>
    <w:p w:rsidR="00EC0E5C" w:rsidRPr="009472B4" w:rsidRDefault="00EC0E5C" w:rsidP="00EC0E5C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２）朝は寝るものではない。　</w:t>
      </w:r>
    </w:p>
    <w:p w:rsidR="00EC0E5C" w:rsidRPr="009472B4" w:rsidRDefault="00EC0E5C" w:rsidP="00EC0E5C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　　　　朝は</w:t>
      </w:r>
      <w:r w:rsidRPr="009472B4">
        <w:rPr>
          <w:rFonts w:asciiTheme="minorEastAsia" w:hAnsiTheme="minorEastAsia" w:hint="eastAsia"/>
          <w:u w:val="single"/>
        </w:rPr>
        <w:t xml:space="preserve">　</w:t>
      </w:r>
      <w:r w:rsidR="00BE6D0C" w:rsidRPr="009472B4">
        <w:rPr>
          <w:rFonts w:asciiTheme="minorEastAsia" w:hAnsiTheme="minorEastAsia" w:hint="eastAsia"/>
          <w:u w:val="single"/>
        </w:rPr>
        <w:t xml:space="preserve">　　　　　　　　　　　</w:t>
      </w:r>
      <w:r w:rsidRPr="009472B4">
        <w:rPr>
          <w:rFonts w:asciiTheme="minorEastAsia" w:hAnsiTheme="minorEastAsia" w:hint="eastAsia"/>
          <w:u w:val="single"/>
        </w:rPr>
        <w:t xml:space="preserve">　</w:t>
      </w:r>
      <w:r w:rsidRPr="009472B4">
        <w:rPr>
          <w:rFonts w:asciiTheme="minorEastAsia" w:hAnsiTheme="minorEastAsia" w:hint="eastAsia"/>
        </w:rPr>
        <w:t>ものだ。</w:t>
      </w:r>
    </w:p>
    <w:p w:rsidR="00EC0E5C" w:rsidRPr="009472B4" w:rsidRDefault="00EC0E5C" w:rsidP="00EC0E5C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>３）お金は貯めるものではない。</w:t>
      </w:r>
    </w:p>
    <w:p w:rsidR="00EC0E5C" w:rsidRDefault="00EC0E5C" w:rsidP="00EC0E5C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　　　お金は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</w:t>
      </w:r>
      <w:r w:rsidR="00BE6D0C" w:rsidRPr="009472B4">
        <w:rPr>
          <w:rFonts w:asciiTheme="minorEastAsia" w:hAnsiTheme="minorEastAsia" w:hint="eastAsia"/>
          <w:u w:val="single"/>
        </w:rPr>
        <w:t xml:space="preserve">　　　</w:t>
      </w:r>
      <w:r w:rsidRPr="009472B4">
        <w:rPr>
          <w:rFonts w:asciiTheme="minorEastAsia" w:hAnsiTheme="minorEastAsia" w:hint="eastAsia"/>
        </w:rPr>
        <w:t>ものだ。</w:t>
      </w:r>
    </w:p>
    <w:p w:rsidR="00B83162" w:rsidRPr="009472B4" w:rsidRDefault="00B83162" w:rsidP="00EC0E5C">
      <w:pPr>
        <w:rPr>
          <w:rFonts w:asciiTheme="minorEastAsia" w:hAnsiTheme="minorEastAsia"/>
          <w:u w:val="single"/>
        </w:rPr>
      </w:pPr>
    </w:p>
    <w:p w:rsidR="003C5008" w:rsidRDefault="003C500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語彙チェック：反対の意味の言葉</w:t>
      </w:r>
    </w:p>
    <w:p w:rsidR="003C5008" w:rsidRPr="009472B4" w:rsidRDefault="003C5008" w:rsidP="003C5008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１．開ける　⇔　</w:t>
      </w:r>
      <w:r w:rsidRPr="00AC6D20">
        <w:rPr>
          <w:rFonts w:asciiTheme="minorEastAsia" w:hAnsiTheme="minorEastAsia" w:hint="eastAsia"/>
          <w:u w:val="single"/>
        </w:rPr>
        <w:t xml:space="preserve">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Pr="00AC6D20">
        <w:rPr>
          <w:rFonts w:asciiTheme="minorEastAsia" w:hAnsiTheme="minorEastAsia" w:hint="eastAsia"/>
          <w:u w:val="single"/>
        </w:rPr>
        <w:t xml:space="preserve">　　　　</w:t>
      </w:r>
      <w:r w:rsidRPr="009472B4">
        <w:rPr>
          <w:rFonts w:asciiTheme="minorEastAsia" w:hAnsiTheme="minorEastAsia" w:hint="eastAsia"/>
        </w:rPr>
        <w:t xml:space="preserve">　　７．動く　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</w:t>
      </w:r>
      <w:r w:rsidRPr="009472B4">
        <w:rPr>
          <w:rFonts w:asciiTheme="minorEastAsia" w:hAnsiTheme="minorEastAsia" w:hint="eastAsia"/>
        </w:rPr>
        <w:t xml:space="preserve"> </w:t>
      </w:r>
      <w:r w:rsidR="00AC6D20">
        <w:rPr>
          <w:rFonts w:asciiTheme="minorEastAsia" w:hAnsiTheme="minorEastAsia"/>
        </w:rPr>
        <w:t xml:space="preserve">  </w:t>
      </w:r>
    </w:p>
    <w:p w:rsidR="003C5008" w:rsidRPr="009472B4" w:rsidRDefault="003C5008" w:rsidP="003C5008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２．座る　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　　</w:t>
      </w:r>
      <w:r w:rsidRPr="009472B4">
        <w:rPr>
          <w:rFonts w:asciiTheme="minorEastAsia" w:hAnsiTheme="minorEastAsia" w:hint="eastAsia"/>
        </w:rPr>
        <w:t xml:space="preserve">　</w:t>
      </w:r>
      <w:r w:rsidR="00AC6D20">
        <w:rPr>
          <w:rFonts w:asciiTheme="minorEastAsia" w:hAnsiTheme="minorEastAsia" w:hint="eastAsia"/>
        </w:rPr>
        <w:t xml:space="preserve">  </w:t>
      </w:r>
      <w:r w:rsidRPr="009472B4">
        <w:rPr>
          <w:rFonts w:asciiTheme="minorEastAsia" w:hAnsiTheme="minorEastAsia" w:hint="eastAsia"/>
        </w:rPr>
        <w:t xml:space="preserve">８．あげる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</w:p>
    <w:p w:rsidR="003C5008" w:rsidRPr="009472B4" w:rsidRDefault="003C5008" w:rsidP="003C5008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３．貯める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　</w:t>
      </w:r>
      <w:r w:rsidRPr="009472B4">
        <w:rPr>
          <w:rFonts w:asciiTheme="minorEastAsia" w:hAnsiTheme="minorEastAsia" w:hint="eastAsia"/>
        </w:rPr>
        <w:t xml:space="preserve">　　９．消す　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</w:p>
    <w:p w:rsidR="003C5008" w:rsidRPr="009472B4" w:rsidRDefault="003C5008" w:rsidP="003C5008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４．忘れる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</w:t>
      </w:r>
      <w:r w:rsidRPr="009472B4">
        <w:rPr>
          <w:rFonts w:asciiTheme="minorEastAsia" w:hAnsiTheme="minorEastAsia" w:hint="eastAsia"/>
        </w:rPr>
        <w:t xml:space="preserve">　　</w:t>
      </w:r>
      <w:r w:rsidR="00C12D49">
        <w:rPr>
          <w:rFonts w:asciiTheme="minorEastAsia" w:hAnsiTheme="minorEastAsia" w:hint="eastAsia"/>
        </w:rPr>
        <w:t>10</w:t>
      </w:r>
      <w:r w:rsidRPr="009472B4">
        <w:rPr>
          <w:rFonts w:asciiTheme="minorEastAsia" w:hAnsiTheme="minorEastAsia" w:hint="eastAsia"/>
        </w:rPr>
        <w:t xml:space="preserve">．始める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</w:p>
    <w:p w:rsidR="003C5008" w:rsidRPr="009472B4" w:rsidRDefault="003C5008" w:rsidP="003C5008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５．寝る　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</w:t>
      </w:r>
      <w:r w:rsidRPr="009472B4">
        <w:rPr>
          <w:rFonts w:asciiTheme="minorEastAsia" w:hAnsiTheme="minorEastAsia" w:hint="eastAsia"/>
        </w:rPr>
        <w:t xml:space="preserve">　　11.　押す　 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</w:t>
      </w:r>
    </w:p>
    <w:p w:rsidR="003C5008" w:rsidRDefault="003C5008" w:rsidP="009D0DE3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６．上る　　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　</w:t>
      </w:r>
      <w:r w:rsidR="00AC6D20">
        <w:rPr>
          <w:rFonts w:asciiTheme="minorEastAsia" w:hAnsiTheme="minorEastAsia" w:hint="eastAsia"/>
          <w:u w:val="single"/>
        </w:rPr>
        <w:t xml:space="preserve">  </w:t>
      </w:r>
      <w:r w:rsidR="00AC6D20" w:rsidRPr="00AC6D20">
        <w:rPr>
          <w:rFonts w:asciiTheme="minorEastAsia" w:hAnsiTheme="minorEastAsia" w:hint="eastAsia"/>
          <w:u w:val="single"/>
        </w:rPr>
        <w:t xml:space="preserve">　</w:t>
      </w:r>
      <w:r w:rsidRPr="009472B4">
        <w:rPr>
          <w:rFonts w:asciiTheme="minorEastAsia" w:hAnsiTheme="minorEastAsia" w:hint="eastAsia"/>
        </w:rPr>
        <w:t xml:space="preserve">　　12. 貸す　  ⇔　</w:t>
      </w:r>
      <w:r w:rsidR="00AC6D20" w:rsidRPr="00AC6D20">
        <w:rPr>
          <w:rFonts w:asciiTheme="minorEastAsia" w:hAnsiTheme="minorEastAsia" w:hint="eastAsia"/>
          <w:u w:val="single"/>
        </w:rPr>
        <w:t xml:space="preserve">　　　</w:t>
      </w:r>
      <w:r w:rsidR="00AC6D20">
        <w:rPr>
          <w:rFonts w:asciiTheme="minorEastAsia" w:hAnsiTheme="minorEastAsia" w:hint="eastAsia"/>
          <w:u w:val="single"/>
        </w:rPr>
        <w:t xml:space="preserve"> </w:t>
      </w:r>
      <w:r w:rsidR="00AC6D20">
        <w:rPr>
          <w:rFonts w:asciiTheme="minorEastAsia" w:hAnsiTheme="minorEastAsia"/>
          <w:u w:val="single"/>
        </w:rPr>
        <w:t xml:space="preserve"> </w:t>
      </w:r>
      <w:r w:rsidR="00AC6D20" w:rsidRPr="00AC6D20">
        <w:rPr>
          <w:rFonts w:asciiTheme="minorEastAsia" w:hAnsiTheme="minorEastAsia" w:hint="eastAsia"/>
          <w:u w:val="single"/>
        </w:rPr>
        <w:t xml:space="preserve">　　</w:t>
      </w:r>
    </w:p>
    <w:p w:rsidR="00C12D49" w:rsidRDefault="00C12D4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3C5008" w:rsidRPr="009472B4" w:rsidRDefault="003C5008" w:rsidP="003C50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練習４：</w:t>
      </w:r>
      <w:r w:rsidRPr="009472B4">
        <w:rPr>
          <w:rFonts w:asciiTheme="minorEastAsia" w:hAnsiTheme="minorEastAsia" w:hint="eastAsia"/>
        </w:rPr>
        <w:t>リストを使って文章を作ろう！</w:t>
      </w:r>
    </w:p>
    <w:p w:rsidR="003C5008" w:rsidRPr="009472B4" w:rsidRDefault="003C5008" w:rsidP="003C5008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</w:rPr>
        <w:t>１．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　　　　　　　　　　ものではない。</w:t>
      </w:r>
    </w:p>
    <w:p w:rsidR="003C5008" w:rsidRPr="009472B4" w:rsidRDefault="003C5008" w:rsidP="003C5008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</w:rPr>
        <w:t xml:space="preserve">　　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　　　　　　　　　　　　　ものだ。</w:t>
      </w:r>
    </w:p>
    <w:p w:rsidR="003C5008" w:rsidRPr="009472B4" w:rsidRDefault="003C5008" w:rsidP="003C5008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</w:rPr>
        <w:t>２．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　　　　　　　　　　ものではない。</w:t>
      </w:r>
    </w:p>
    <w:p w:rsidR="00917EDC" w:rsidRPr="00917EDC" w:rsidRDefault="003C5008" w:rsidP="009D0DE3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</w:rPr>
        <w:t xml:space="preserve">　　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　　　　　　　　　　　　　ものだ。</w:t>
      </w:r>
    </w:p>
    <w:p w:rsidR="00C12D49" w:rsidRDefault="00C12D49" w:rsidP="009D0DE3">
      <w:pPr>
        <w:rPr>
          <w:rFonts w:asciiTheme="minorEastAsia" w:hAnsiTheme="minorEastAsia"/>
        </w:rPr>
      </w:pPr>
    </w:p>
    <w:p w:rsidR="00E23398" w:rsidRDefault="00E2339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【ときどきでる　他の意味・・】</w:t>
      </w:r>
    </w:p>
    <w:p w:rsidR="003C5008" w:rsidRPr="004259E2" w:rsidRDefault="003C5008" w:rsidP="003C5008">
      <w:pPr>
        <w:spacing w:line="276" w:lineRule="auto"/>
        <w:rPr>
          <w:rFonts w:ascii="ＭＳ 明朝" w:hAnsi="ＭＳ 明朝" w:cs="Times New Roman"/>
          <w:color w:val="000000" w:themeColor="text1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4259E2" w:rsidRPr="004F3674">
        <w:rPr>
          <w:rFonts w:ascii="ＭＳ 明朝" w:hAnsi="ＭＳ 明朝" w:cs="Times New Roman" w:hint="eastAsia"/>
        </w:rPr>
        <w:t>Ｖ</w:t>
      </w:r>
      <w:r w:rsidR="004259E2">
        <w:rPr>
          <w:rFonts w:ascii="ＭＳ 明朝" w:hAnsi="ＭＳ 明朝" w:cs="Times New Roman" w:hint="eastAsia"/>
          <w:color w:val="000000" w:themeColor="text1"/>
        </w:rPr>
        <w:t>た＋ものだ</w:t>
      </w:r>
    </w:p>
    <w:p w:rsidR="003C5008" w:rsidRDefault="003C5008" w:rsidP="003C5008">
      <w:pPr>
        <w:spacing w:line="276" w:lineRule="auto"/>
        <w:rPr>
          <w:rFonts w:ascii="ＭＳ 明朝" w:hAnsi="ＭＳ 明朝" w:cs="Times New Roman"/>
          <w:color w:val="000000" w:themeColor="text1"/>
          <w:u w:val="single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</w:t>
      </w:r>
      <w:r>
        <w:rPr>
          <w:rFonts w:ascii="ＭＳ 明朝" w:hAnsi="ＭＳ 明朝" w:cs="Times New Roman" w:hint="eastAsia"/>
          <w:color w:val="000000" w:themeColor="text1"/>
        </w:rPr>
        <w:t>②</w:t>
      </w:r>
      <w:r w:rsidRPr="00763BBB">
        <w:rPr>
          <w:rFonts w:ascii="ＭＳ 明朝" w:hAnsi="ＭＳ 明朝" w:cs="Times New Roman" w:hint="eastAsia"/>
          <w:color w:val="000000" w:themeColor="text1"/>
        </w:rPr>
        <w:t>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</w:p>
    <w:p w:rsidR="003C5008" w:rsidRDefault="003C500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例：子供の頃は、よく川で泳いだものだ。</w:t>
      </w:r>
    </w:p>
    <w:p w:rsidR="00E23398" w:rsidRDefault="00E23398" w:rsidP="009D0DE3">
      <w:pPr>
        <w:rPr>
          <w:rFonts w:asciiTheme="minorEastAsia" w:hAnsiTheme="minorEastAsia"/>
        </w:rPr>
      </w:pPr>
    </w:p>
    <w:p w:rsidR="003C5008" w:rsidRDefault="00E2339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練習５</w:t>
      </w:r>
      <w:r w:rsidR="003C5008">
        <w:rPr>
          <w:rFonts w:asciiTheme="minorEastAsia" w:hAnsiTheme="minorEastAsia" w:hint="eastAsia"/>
        </w:rPr>
        <w:t>：</w:t>
      </w:r>
      <w:r w:rsidR="001A11FD">
        <w:rPr>
          <w:rFonts w:asciiTheme="minorEastAsia" w:hAnsiTheme="minorEastAsia" w:hint="eastAsia"/>
        </w:rPr>
        <w:t>会話例</w:t>
      </w:r>
    </w:p>
    <w:p w:rsidR="003C5008" w:rsidRDefault="003C5008" w:rsidP="009D0DE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：子供の時、よくどんなことをしましたか？</w:t>
      </w:r>
    </w:p>
    <w:p w:rsidR="00E23398" w:rsidRDefault="003C500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B：</w:t>
      </w:r>
      <w:r w:rsidRPr="00E23398">
        <w:rPr>
          <w:rFonts w:asciiTheme="minorEastAsia" w:hAnsiTheme="minorEastAsia" w:hint="eastAsia"/>
          <w:bdr w:val="single" w:sz="4" w:space="0" w:color="auto"/>
        </w:rPr>
        <w:t>よく川で泳いだ</w:t>
      </w:r>
      <w:r>
        <w:rPr>
          <w:rFonts w:asciiTheme="minorEastAsia" w:hAnsiTheme="minorEastAsia" w:hint="eastAsia"/>
        </w:rPr>
        <w:t>ものです。</w:t>
      </w:r>
      <w:r w:rsidR="00E23398">
        <w:rPr>
          <w:rFonts w:asciiTheme="minorEastAsia" w:hAnsiTheme="minorEastAsia"/>
        </w:rPr>
        <w:t>A</w:t>
      </w:r>
      <w:r w:rsidR="00E23398">
        <w:rPr>
          <w:rFonts w:asciiTheme="minorEastAsia" w:hAnsiTheme="minorEastAsia" w:hint="eastAsia"/>
        </w:rPr>
        <w:t>さんは？</w:t>
      </w:r>
    </w:p>
    <w:p w:rsidR="00E23398" w:rsidRDefault="00E23398" w:rsidP="009D0DE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 w:rsidR="00B0761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私はよくスーパーマリオをしていたものです。</w:t>
      </w:r>
    </w:p>
    <w:p w:rsidR="00C12D49" w:rsidRDefault="00C12D49" w:rsidP="00E23398">
      <w:pPr>
        <w:spacing w:line="276" w:lineRule="auto"/>
        <w:rPr>
          <w:rFonts w:ascii="ＭＳ 明朝" w:hAnsi="ＭＳ 明朝" w:cs="Times New Roman"/>
        </w:rPr>
      </w:pPr>
    </w:p>
    <w:p w:rsidR="00E23398" w:rsidRPr="00763BBB" w:rsidRDefault="00E23398" w:rsidP="00E23398">
      <w:pPr>
        <w:spacing w:line="276" w:lineRule="auto"/>
        <w:rPr>
          <w:rFonts w:ascii="ＭＳ 明朝" w:hAnsi="ＭＳ 明朝" w:cs="Times New Roman"/>
          <w:color w:val="000000" w:themeColor="text1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bookmarkStart w:id="0" w:name="_GoBack"/>
      <w:r w:rsidR="007E5337">
        <w:rPr>
          <w:rFonts w:ascii="ＭＳ 明朝" w:hAnsi="ＭＳ 明朝" w:cs="Times New Roman" w:hint="eastAsia"/>
          <w:color w:val="000000" w:themeColor="text1"/>
        </w:rPr>
        <w:t>ナ</w:t>
      </w:r>
      <w:proofErr w:type="spellStart"/>
      <w:r w:rsidR="00826A78">
        <w:rPr>
          <w:rFonts w:cs="Times New Roman" w:hint="eastAsia"/>
          <w:color w:val="000000" w:themeColor="text1"/>
        </w:rPr>
        <w:t>A</w:t>
      </w:r>
      <w:proofErr w:type="spellEnd"/>
      <w:r w:rsidR="0061182E" w:rsidRPr="00C146DB">
        <w:rPr>
          <w:rFonts w:ascii="ＭＳ 明朝" w:hAnsi="ＭＳ 明朝" w:cs="Times New Roman" w:hint="eastAsia"/>
          <w:color w:val="000000" w:themeColor="text1"/>
        </w:rPr>
        <w:t>な</w:t>
      </w:r>
      <w:bookmarkEnd w:id="0"/>
      <w:r w:rsidR="0061182E">
        <w:rPr>
          <w:rFonts w:ascii="ＭＳ 明朝" w:hAnsi="ＭＳ 明朝" w:cs="Times New Roman" w:hint="eastAsia"/>
          <w:color w:val="000000" w:themeColor="text1"/>
        </w:rPr>
        <w:t>・</w:t>
      </w:r>
      <w:r w:rsidR="0061182E" w:rsidRPr="00C146DB">
        <w:rPr>
          <w:rFonts w:ascii="ＭＳ 明朝" w:hAnsi="ＭＳ 明朝" w:cs="Times New Roman" w:hint="eastAsia"/>
          <w:color w:val="000000" w:themeColor="text1"/>
        </w:rPr>
        <w:t>普通形+</w:t>
      </w:r>
      <w:r w:rsidR="00B07616">
        <w:rPr>
          <w:rFonts w:ascii="ＭＳ 明朝" w:hAnsi="ＭＳ 明朝" w:cs="Times New Roman" w:hint="eastAsia"/>
          <w:color w:val="000000" w:themeColor="text1"/>
        </w:rPr>
        <w:t>ものだ（</w:t>
      </w:r>
      <w:r w:rsidR="0061182E">
        <w:rPr>
          <w:rFonts w:ascii="ＭＳ 明朝" w:hAnsi="ＭＳ 明朝" w:cs="Times New Roman" w:hint="eastAsia"/>
          <w:color w:val="000000" w:themeColor="text1"/>
        </w:rPr>
        <w:t>ひまなものだ／たのしいものだ</w:t>
      </w:r>
      <w:r w:rsidR="00B07616">
        <w:rPr>
          <w:rFonts w:ascii="ＭＳ 明朝" w:hAnsi="ＭＳ 明朝" w:cs="Times New Roman" w:hint="eastAsia"/>
          <w:color w:val="000000" w:themeColor="text1"/>
        </w:rPr>
        <w:t>）</w:t>
      </w:r>
    </w:p>
    <w:p w:rsidR="003C5008" w:rsidRDefault="00E23398" w:rsidP="00E23398">
      <w:pPr>
        <w:rPr>
          <w:rFonts w:asciiTheme="minorEastAsia" w:hAnsiTheme="minorEastAsia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</w:t>
      </w:r>
      <w:r>
        <w:rPr>
          <w:rFonts w:ascii="ＭＳ 明朝" w:hAnsi="ＭＳ 明朝" w:cs="Times New Roman" w:hint="eastAsia"/>
          <w:color w:val="000000" w:themeColor="text1"/>
        </w:rPr>
        <w:t>③</w:t>
      </w:r>
      <w:r w:rsidRPr="00763BBB">
        <w:rPr>
          <w:rFonts w:ascii="ＭＳ 明朝" w:hAnsi="ＭＳ 明朝" w:cs="Times New Roman" w:hint="eastAsia"/>
          <w:color w:val="000000" w:themeColor="text1"/>
        </w:rPr>
        <w:t>：</w:t>
      </w:r>
      <w:r w:rsidR="0061182E"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 w:rsidR="0061182E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</w:p>
    <w:p w:rsidR="00E23398" w:rsidRDefault="00E23398" w:rsidP="00E233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例：たくさんの国の友達と一緒に勉強するの</w:t>
      </w:r>
      <w:r w:rsidR="00057756">
        <w:rPr>
          <w:rFonts w:asciiTheme="minorEastAsia" w:hAnsiTheme="minorEastAsia" w:hint="eastAsia"/>
        </w:rPr>
        <w:t>は</w:t>
      </w:r>
      <w:r>
        <w:rPr>
          <w:rFonts w:asciiTheme="minorEastAsia" w:hAnsiTheme="minorEastAsia" w:hint="eastAsia"/>
        </w:rPr>
        <w:t>楽しいものだ。</w:t>
      </w:r>
    </w:p>
    <w:p w:rsidR="00E23398" w:rsidRPr="003D2A1B" w:rsidRDefault="00E23398" w:rsidP="00E233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母とは強いものだ。</w:t>
      </w:r>
    </w:p>
    <w:p w:rsidR="003C5008" w:rsidRDefault="003C5008" w:rsidP="009D0DE3">
      <w:pPr>
        <w:rPr>
          <w:rFonts w:asciiTheme="minorEastAsia" w:hAnsiTheme="minorEastAsia"/>
        </w:rPr>
      </w:pPr>
    </w:p>
    <w:p w:rsidR="003C5008" w:rsidRDefault="00E2339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練習６：入る言葉は何ですか？</w:t>
      </w:r>
    </w:p>
    <w:p w:rsidR="00E23398" w:rsidRDefault="00E23398" w:rsidP="009D0DE3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①　仲のいい友達と一緒に食べる夕食は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</w:t>
      </w:r>
    </w:p>
    <w:p w:rsidR="00E23398" w:rsidRDefault="00E23398" w:rsidP="009D0DE3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②　大好きな人とみる夜の東京の町は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</w:t>
      </w:r>
    </w:p>
    <w:p w:rsidR="00C36B6F" w:rsidRDefault="00E23398" w:rsidP="009D0DE3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③　本当にどうにもならないことなんて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</w:t>
      </w:r>
    </w:p>
    <w:p w:rsidR="00C36B6F" w:rsidRDefault="00C36B6F" w:rsidP="009D0DE3">
      <w:pPr>
        <w:rPr>
          <w:rFonts w:asciiTheme="minorEastAsia" w:hAnsiTheme="minorEastAsia"/>
          <w:u w:val="single"/>
        </w:rPr>
      </w:pPr>
    </w:p>
    <w:p w:rsidR="009D0DE3" w:rsidRPr="009472B4" w:rsidRDefault="00E23398" w:rsidP="009D0D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【日本人っぽい会話練習：　ということは・・・→理解を見せる】</w:t>
      </w:r>
    </w:p>
    <w:p w:rsidR="009D0DE3" w:rsidRPr="009472B4" w:rsidRDefault="009D0DE3" w:rsidP="009D0DE3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>例）Ａ</w:t>
      </w:r>
      <w:r w:rsidR="00B07616">
        <w:rPr>
          <w:rFonts w:asciiTheme="minorEastAsia" w:hAnsiTheme="minorEastAsia" w:hint="eastAsia"/>
        </w:rPr>
        <w:t>：</w:t>
      </w:r>
      <w:r w:rsidRPr="009472B4">
        <w:rPr>
          <w:rFonts w:asciiTheme="minorEastAsia" w:hAnsiTheme="minorEastAsia" w:hint="eastAsia"/>
        </w:rPr>
        <w:t>漢字、０点だった・・・</w:t>
      </w:r>
    </w:p>
    <w:p w:rsidR="009D0DE3" w:rsidRPr="009472B4" w:rsidRDefault="009D0DE3" w:rsidP="009D0DE3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　　Ｂ</w:t>
      </w:r>
      <w:r w:rsidR="00B07616">
        <w:rPr>
          <w:rFonts w:asciiTheme="minorEastAsia" w:hAnsiTheme="minorEastAsia" w:hint="eastAsia"/>
        </w:rPr>
        <w:t>：</w:t>
      </w:r>
      <w:r w:rsidRPr="009472B4">
        <w:rPr>
          <w:rFonts w:asciiTheme="minorEastAsia" w:hAnsiTheme="minorEastAsia" w:hint="eastAsia"/>
        </w:rPr>
        <w:t>ということは昨日勉強しなかったね</w:t>
      </w:r>
    </w:p>
    <w:p w:rsidR="009D0DE3" w:rsidRPr="009472B4" w:rsidRDefault="009D0DE3" w:rsidP="009D0DE3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>→意味：Ａから判断したら、Ｂですね。</w:t>
      </w:r>
    </w:p>
    <w:p w:rsidR="009D0DE3" w:rsidRPr="009472B4" w:rsidRDefault="009D0DE3" w:rsidP="009D0DE3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>１．Ａ：まだ日本ではお酒が飲めないんだ。</w:t>
      </w:r>
    </w:p>
    <w:p w:rsidR="009D0DE3" w:rsidRPr="009472B4" w:rsidRDefault="009D0DE3" w:rsidP="009D0DE3">
      <w:pPr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　　Ｂ：ということは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　　　　　　　　　　　</w:t>
      </w:r>
      <w:r w:rsidRPr="009472B4">
        <w:rPr>
          <w:rFonts w:asciiTheme="minorEastAsia" w:hAnsiTheme="minorEastAsia" w:hint="eastAsia"/>
        </w:rPr>
        <w:t xml:space="preserve">　　　　　　　　　　　　　　</w:t>
      </w:r>
    </w:p>
    <w:p w:rsidR="00D03D34" w:rsidRDefault="00D03D34" w:rsidP="009D0DE3">
      <w:pPr>
        <w:rPr>
          <w:rFonts w:asciiTheme="minorEastAsia" w:hAnsiTheme="minorEastAsia"/>
        </w:rPr>
      </w:pPr>
    </w:p>
    <w:p w:rsidR="009D0DE3" w:rsidRPr="009472B4" w:rsidRDefault="009D0DE3" w:rsidP="009D0DE3">
      <w:pPr>
        <w:rPr>
          <w:rFonts w:asciiTheme="minorEastAsia" w:hAnsiTheme="minorEastAsia"/>
          <w:u w:val="single"/>
        </w:rPr>
      </w:pPr>
      <w:r w:rsidRPr="009472B4">
        <w:rPr>
          <w:rFonts w:asciiTheme="minorEastAsia" w:hAnsiTheme="minorEastAsia" w:hint="eastAsia"/>
        </w:rPr>
        <w:t xml:space="preserve">２.Ａ：　</w:t>
      </w:r>
      <w:r w:rsidRPr="009472B4">
        <w:rPr>
          <w:rFonts w:asciiTheme="minorEastAsia" w:hAnsiTheme="minorEastAsia" w:hint="eastAsia"/>
          <w:u w:val="single"/>
        </w:rPr>
        <w:t xml:space="preserve">　　　　　　　　　　　　　　　　　　　　　　</w:t>
      </w:r>
    </w:p>
    <w:p w:rsidR="009D0DE3" w:rsidRPr="009472B4" w:rsidRDefault="009D0DE3" w:rsidP="009D0DE3">
      <w:pPr>
        <w:ind w:firstLineChars="100" w:firstLine="210"/>
        <w:rPr>
          <w:rFonts w:asciiTheme="minorEastAsia" w:hAnsiTheme="minorEastAsia"/>
        </w:rPr>
      </w:pPr>
      <w:r w:rsidRPr="009472B4">
        <w:rPr>
          <w:rFonts w:asciiTheme="minorEastAsia" w:hAnsiTheme="minorEastAsia" w:hint="eastAsia"/>
        </w:rPr>
        <w:t xml:space="preserve"> Ｂ：ということは、進学先に合格したんだね！おめでとう！</w:t>
      </w:r>
    </w:p>
    <w:p w:rsidR="00291E12" w:rsidRDefault="00291E12" w:rsidP="00724475">
      <w:pPr>
        <w:rPr>
          <w:rFonts w:asciiTheme="minorEastAsia" w:hAnsiTheme="minorEastAsia"/>
        </w:rPr>
      </w:pPr>
    </w:p>
    <w:p w:rsidR="00E23398" w:rsidRDefault="00E23398" w:rsidP="007244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【読解】</w:t>
      </w:r>
    </w:p>
    <w:p w:rsidR="00E23398" w:rsidRDefault="00973768" w:rsidP="00724475">
      <w:pPr>
        <w:rPr>
          <w:rFonts w:ascii="Arial" w:hAnsi="Arial" w:cs="Arial"/>
          <w:color w:val="1A1A1A"/>
          <w:kern w:val="0"/>
          <w:sz w:val="24"/>
          <w:szCs w:val="24"/>
        </w:rPr>
      </w:pPr>
      <w:r>
        <w:rPr>
          <w:rFonts w:ascii="Arial" w:hAnsi="Arial" w:cs="Arial" w:hint="eastAsia"/>
          <w:color w:val="1A1A1A"/>
          <w:kern w:val="0"/>
          <w:sz w:val="24"/>
          <w:szCs w:val="24"/>
        </w:rPr>
        <w:t xml:space="preserve">　シフトバンク</w:t>
      </w:r>
      <w:r w:rsidR="00E23398">
        <w:rPr>
          <w:rFonts w:ascii="Arial" w:hAnsi="Arial" w:cs="Arial"/>
          <w:color w:val="1A1A1A"/>
          <w:kern w:val="0"/>
          <w:sz w:val="24"/>
          <w:szCs w:val="24"/>
        </w:rPr>
        <w:t>ではただいまお友達紹介キャンペーンを行っています。もしご紹介くださったお友達が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ケータイをご購入</w:t>
      </w:r>
      <w:r w:rsidR="00E23398">
        <w:rPr>
          <w:rFonts w:ascii="Arial" w:hAnsi="Arial" w:cs="Arial"/>
          <w:color w:val="1A1A1A"/>
          <w:kern w:val="0"/>
          <w:sz w:val="24"/>
          <w:szCs w:val="24"/>
        </w:rPr>
        <w:t>なさいましたら、入会者１人につき１万円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のクーポン券かお母さんネコの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T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シャツ</w:t>
      </w:r>
      <w:r>
        <w:rPr>
          <w:rFonts w:ascii="Arial" w:hAnsi="Arial" w:cs="Arial"/>
          <w:color w:val="1A1A1A"/>
          <w:kern w:val="0"/>
          <w:sz w:val="24"/>
          <w:szCs w:val="24"/>
        </w:rPr>
        <w:t>をプレゼントいたします。また</w:t>
      </w:r>
      <w:r w:rsidR="00057756">
        <w:rPr>
          <w:rFonts w:ascii="Arial" w:hAnsi="Arial" w:cs="Arial" w:hint="eastAsia"/>
          <w:color w:val="1A1A1A"/>
          <w:kern w:val="0"/>
          <w:sz w:val="24"/>
          <w:szCs w:val="24"/>
        </w:rPr>
        <w:t>、</w:t>
      </w:r>
      <w:r>
        <w:rPr>
          <w:rFonts w:ascii="Arial" w:hAnsi="Arial" w:cs="Arial"/>
          <w:color w:val="1A1A1A"/>
          <w:kern w:val="0"/>
          <w:sz w:val="24"/>
          <w:szCs w:val="24"/>
        </w:rPr>
        <w:t>入会されたお友達には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ケータイの代金を</w:t>
      </w:r>
      <w:r>
        <w:rPr>
          <w:rFonts w:ascii="Arial" w:hAnsi="Arial" w:cs="Arial"/>
          <w:color w:val="1A1A1A"/>
          <w:kern w:val="0"/>
          <w:sz w:val="24"/>
          <w:szCs w:val="24"/>
        </w:rPr>
        <w:t>半額料金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に</w:t>
      </w:r>
      <w:r w:rsidR="00E23398">
        <w:rPr>
          <w:rFonts w:ascii="Arial" w:hAnsi="Arial" w:cs="Arial"/>
          <w:color w:val="1A1A1A"/>
          <w:kern w:val="0"/>
          <w:sz w:val="24"/>
          <w:szCs w:val="24"/>
        </w:rPr>
        <w:t>させていた</w:t>
      </w:r>
      <w:r>
        <w:rPr>
          <w:rFonts w:ascii="Arial" w:hAnsi="Arial" w:cs="Arial"/>
          <w:color w:val="1A1A1A"/>
          <w:kern w:val="0"/>
          <w:sz w:val="24"/>
          <w:szCs w:val="24"/>
        </w:rPr>
        <w:t>だきます。是非この機会にお友達をご紹介ください。詳しいことは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ショップ窓口</w:t>
      </w:r>
      <w:r w:rsidR="00E23398">
        <w:rPr>
          <w:rFonts w:ascii="Arial" w:hAnsi="Arial" w:cs="Arial"/>
          <w:color w:val="1A1A1A"/>
          <w:kern w:val="0"/>
          <w:sz w:val="24"/>
          <w:szCs w:val="24"/>
        </w:rPr>
        <w:t>にパンフレットが置いてあります</w:t>
      </w:r>
      <w:r>
        <w:rPr>
          <w:rFonts w:ascii="Arial" w:hAnsi="Arial" w:cs="Arial"/>
          <w:color w:val="1A1A1A"/>
          <w:kern w:val="0"/>
          <w:sz w:val="24"/>
          <w:szCs w:val="24"/>
        </w:rPr>
        <w:t>ので</w:t>
      </w:r>
      <w:r w:rsidR="00057756">
        <w:rPr>
          <w:rFonts w:ascii="Arial" w:hAnsi="Arial" w:cs="Arial" w:hint="eastAsia"/>
          <w:color w:val="1A1A1A"/>
          <w:kern w:val="0"/>
          <w:sz w:val="24"/>
          <w:szCs w:val="24"/>
        </w:rPr>
        <w:t>、</w:t>
      </w:r>
      <w:r>
        <w:rPr>
          <w:rFonts w:ascii="Arial" w:hAnsi="Arial" w:cs="Arial"/>
          <w:color w:val="1A1A1A"/>
          <w:kern w:val="0"/>
          <w:sz w:val="24"/>
          <w:szCs w:val="24"/>
        </w:rPr>
        <w:t>ご覧ください。またおわかりにならないことがございましたら</w:t>
      </w:r>
      <w:r w:rsidR="00057756">
        <w:rPr>
          <w:rFonts w:ascii="Arial" w:hAnsi="Arial" w:cs="Arial" w:hint="eastAsia"/>
          <w:color w:val="1A1A1A"/>
          <w:kern w:val="0"/>
          <w:sz w:val="24"/>
          <w:szCs w:val="24"/>
        </w:rPr>
        <w:t>、</w:t>
      </w:r>
      <w:r>
        <w:rPr>
          <w:rFonts w:ascii="Arial" w:hAnsi="Arial" w:cs="Arial" w:hint="eastAsia"/>
          <w:color w:val="1A1A1A"/>
          <w:kern w:val="0"/>
          <w:sz w:val="24"/>
          <w:szCs w:val="24"/>
        </w:rPr>
        <w:t>店員</w:t>
      </w:r>
      <w:r w:rsidR="00E23398">
        <w:rPr>
          <w:rFonts w:ascii="Arial" w:hAnsi="Arial" w:cs="Arial"/>
          <w:color w:val="1A1A1A"/>
          <w:kern w:val="0"/>
          <w:sz w:val="24"/>
          <w:szCs w:val="24"/>
        </w:rPr>
        <w:t>に質問してくださるようにお願い致します。</w:t>
      </w:r>
    </w:p>
    <w:p w:rsidR="00973768" w:rsidRDefault="00973768" w:rsidP="00973768">
      <w:pPr>
        <w:rPr>
          <w:rFonts w:asciiTheme="minorEastAsia" w:hAnsiTheme="minorEastAsia"/>
        </w:rPr>
      </w:pPr>
    </w:p>
    <w:p w:rsidR="00973768" w:rsidRPr="00973768" w:rsidRDefault="00973768" w:rsidP="009737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問１　シフトバンク</w:t>
      </w:r>
      <w:r w:rsidRPr="00973768">
        <w:rPr>
          <w:rFonts w:asciiTheme="minorEastAsia" w:hAnsiTheme="minorEastAsia" w:hint="eastAsia"/>
        </w:rPr>
        <w:t>ではどんなキャンペーンをしているか。</w:t>
      </w:r>
    </w:p>
    <w:p w:rsidR="00973768" w:rsidRPr="00973768" w:rsidRDefault="00973768" w:rsidP="009737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１　紹介した友達が購入</w:t>
      </w:r>
      <w:r w:rsidRPr="00973768">
        <w:rPr>
          <w:rFonts w:asciiTheme="minorEastAsia" w:hAnsiTheme="minorEastAsia" w:hint="eastAsia"/>
        </w:rPr>
        <w:t>すると１万円</w:t>
      </w:r>
      <w:r w:rsidR="000B34D4">
        <w:rPr>
          <w:rFonts w:asciiTheme="minorEastAsia" w:hAnsiTheme="minorEastAsia" w:hint="eastAsia"/>
        </w:rPr>
        <w:t>のクーポンか</w:t>
      </w:r>
      <w:r>
        <w:rPr>
          <w:rFonts w:asciiTheme="minorEastAsia" w:hAnsiTheme="minorEastAsia" w:hint="eastAsia"/>
        </w:rPr>
        <w:t>プレゼント</w:t>
      </w:r>
      <w:r w:rsidRPr="00973768">
        <w:rPr>
          <w:rFonts w:asciiTheme="minorEastAsia" w:hAnsiTheme="minorEastAsia" w:hint="eastAsia"/>
        </w:rPr>
        <w:t>がもらえる。</w:t>
      </w:r>
    </w:p>
    <w:p w:rsidR="00973768" w:rsidRPr="00973768" w:rsidRDefault="00973768" w:rsidP="009737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　友達を２人紹介すると２万円かプレゼント</w:t>
      </w:r>
      <w:r w:rsidRPr="00973768">
        <w:rPr>
          <w:rFonts w:asciiTheme="minorEastAsia" w:hAnsiTheme="minorEastAsia" w:hint="eastAsia"/>
        </w:rPr>
        <w:t>が２つもらえる。</w:t>
      </w:r>
    </w:p>
    <w:p w:rsidR="00973768" w:rsidRPr="00973768" w:rsidRDefault="00973768" w:rsidP="009737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３　紹介した友達が１人購入すると１万円かプレゼント</w:t>
      </w:r>
      <w:r w:rsidRPr="00973768">
        <w:rPr>
          <w:rFonts w:asciiTheme="minorEastAsia" w:hAnsiTheme="minorEastAsia" w:hint="eastAsia"/>
        </w:rPr>
        <w:t>がもらえる。</w:t>
      </w:r>
    </w:p>
    <w:p w:rsidR="00973768" w:rsidRDefault="00973768" w:rsidP="009737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４　友達が２人購入すると２万円かプレゼント</w:t>
      </w:r>
      <w:r w:rsidRPr="00973768">
        <w:rPr>
          <w:rFonts w:asciiTheme="minorEastAsia" w:hAnsiTheme="minorEastAsia" w:hint="eastAsia"/>
        </w:rPr>
        <w:t>が２つもらえる</w:t>
      </w:r>
    </w:p>
    <w:sectPr w:rsidR="00973768" w:rsidSect="001154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337" w:rsidRDefault="007E5337" w:rsidP="007F7FBD">
      <w:r>
        <w:separator/>
      </w:r>
    </w:p>
  </w:endnote>
  <w:endnote w:type="continuationSeparator" w:id="0">
    <w:p w:rsidR="007E5337" w:rsidRDefault="007E5337" w:rsidP="007F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ＭＳ ゴシック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337" w:rsidRDefault="007E53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:rsidR="007E5337" w:rsidRPr="0015663E" w:rsidRDefault="007E5337" w:rsidP="001566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 w:rsidRPr="003B55AD">
          <w:rPr>
            <w:rFonts w:hint="eastAsia"/>
          </w:rPr>
          <w:t>1</w:t>
        </w:r>
        <w:r>
          <w:rPr>
            <w:rFonts w:hint="eastAsia"/>
          </w:rPr>
          <w:t>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337" w:rsidRDefault="007E53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337" w:rsidRDefault="007E5337" w:rsidP="007F7FBD">
      <w:r>
        <w:separator/>
      </w:r>
    </w:p>
  </w:footnote>
  <w:footnote w:type="continuationSeparator" w:id="0">
    <w:p w:rsidR="007E5337" w:rsidRDefault="007E5337" w:rsidP="007F7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337" w:rsidRDefault="007E53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337" w:rsidRPr="001154F3" w:rsidRDefault="007E5337" w:rsidP="001154F3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337" w:rsidRDefault="007E53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85681"/>
    <w:multiLevelType w:val="hybridMultilevel"/>
    <w:tmpl w:val="501249CA"/>
    <w:lvl w:ilvl="0" w:tplc="D2F249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FBD"/>
    <w:rsid w:val="000279AD"/>
    <w:rsid w:val="00041F49"/>
    <w:rsid w:val="000442B2"/>
    <w:rsid w:val="00057756"/>
    <w:rsid w:val="000B34D4"/>
    <w:rsid w:val="001154F3"/>
    <w:rsid w:val="00125F90"/>
    <w:rsid w:val="0015663E"/>
    <w:rsid w:val="0017133F"/>
    <w:rsid w:val="001A11FD"/>
    <w:rsid w:val="002135EE"/>
    <w:rsid w:val="00286C97"/>
    <w:rsid w:val="00291E12"/>
    <w:rsid w:val="002A704E"/>
    <w:rsid w:val="002B4D69"/>
    <w:rsid w:val="00301CAF"/>
    <w:rsid w:val="003153F6"/>
    <w:rsid w:val="00343C4F"/>
    <w:rsid w:val="003C5008"/>
    <w:rsid w:val="003D2A1B"/>
    <w:rsid w:val="003E580E"/>
    <w:rsid w:val="00411B22"/>
    <w:rsid w:val="004259E2"/>
    <w:rsid w:val="00453AA9"/>
    <w:rsid w:val="00456E0C"/>
    <w:rsid w:val="004731A1"/>
    <w:rsid w:val="00484DD9"/>
    <w:rsid w:val="004A436C"/>
    <w:rsid w:val="004F3674"/>
    <w:rsid w:val="00593AFF"/>
    <w:rsid w:val="005F2023"/>
    <w:rsid w:val="005F581E"/>
    <w:rsid w:val="005F6C60"/>
    <w:rsid w:val="0061182E"/>
    <w:rsid w:val="006207EA"/>
    <w:rsid w:val="0072153F"/>
    <w:rsid w:val="00724475"/>
    <w:rsid w:val="00730703"/>
    <w:rsid w:val="007E03DA"/>
    <w:rsid w:val="007E5337"/>
    <w:rsid w:val="007F7FBD"/>
    <w:rsid w:val="008032A6"/>
    <w:rsid w:val="00826A78"/>
    <w:rsid w:val="00856965"/>
    <w:rsid w:val="008805A2"/>
    <w:rsid w:val="008A5FDA"/>
    <w:rsid w:val="008C6EA4"/>
    <w:rsid w:val="008F6637"/>
    <w:rsid w:val="0091758C"/>
    <w:rsid w:val="00917EDC"/>
    <w:rsid w:val="009472B4"/>
    <w:rsid w:val="00973768"/>
    <w:rsid w:val="009D0DE3"/>
    <w:rsid w:val="009E11D6"/>
    <w:rsid w:val="009F65A1"/>
    <w:rsid w:val="00A04BAA"/>
    <w:rsid w:val="00A84FA7"/>
    <w:rsid w:val="00AC6D20"/>
    <w:rsid w:val="00AE11B8"/>
    <w:rsid w:val="00B07616"/>
    <w:rsid w:val="00B652FA"/>
    <w:rsid w:val="00B83162"/>
    <w:rsid w:val="00BE6D0C"/>
    <w:rsid w:val="00C12D49"/>
    <w:rsid w:val="00C146DB"/>
    <w:rsid w:val="00C2732A"/>
    <w:rsid w:val="00C36B6F"/>
    <w:rsid w:val="00C73546"/>
    <w:rsid w:val="00C75FEC"/>
    <w:rsid w:val="00CC6185"/>
    <w:rsid w:val="00CE3BBC"/>
    <w:rsid w:val="00D03D34"/>
    <w:rsid w:val="00E23398"/>
    <w:rsid w:val="00E2368C"/>
    <w:rsid w:val="00E5047C"/>
    <w:rsid w:val="00E612EB"/>
    <w:rsid w:val="00EB7F90"/>
    <w:rsid w:val="00EC0E5C"/>
    <w:rsid w:val="00F16258"/>
    <w:rsid w:val="00F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0A9D8CA3"/>
  <w15:docId w15:val="{86A2F9F0-A4DB-4C9E-8727-875E4157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F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7FBD"/>
  </w:style>
  <w:style w:type="paragraph" w:styleId="a5">
    <w:name w:val="footer"/>
    <w:basedOn w:val="a"/>
    <w:link w:val="a6"/>
    <w:uiPriority w:val="99"/>
    <w:unhideWhenUsed/>
    <w:rsid w:val="007F7F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7FBD"/>
  </w:style>
  <w:style w:type="paragraph" w:styleId="a7">
    <w:name w:val="List Paragraph"/>
    <w:basedOn w:val="a"/>
    <w:uiPriority w:val="34"/>
    <w:qFormat/>
    <w:rsid w:val="00C2732A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9D0DE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D0DE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9D0D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9D0DE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9D0DE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D0DE3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9D0DE3"/>
    <w:rPr>
      <w:rFonts w:ascii="ヒラギノ角ゴ ProN W3" w:eastAsia="ヒラギノ角ゴ ProN W3"/>
      <w:sz w:val="18"/>
      <w:szCs w:val="18"/>
    </w:rPr>
  </w:style>
  <w:style w:type="paragraph" w:styleId="af">
    <w:name w:val="Revision"/>
    <w:hidden/>
    <w:uiPriority w:val="99"/>
    <w:semiHidden/>
    <w:rsid w:val="003C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8F84A-7251-4F23-9D64-9B22AC27EA75}"/>
</file>

<file path=customXml/itemProps2.xml><?xml version="1.0" encoding="utf-8"?>
<ds:datastoreItem xmlns:ds="http://schemas.openxmlformats.org/officeDocument/2006/customXml" ds:itemID="{06953B1D-3A23-4BEB-91C2-00A051D0837B}"/>
</file>

<file path=customXml/itemProps3.xml><?xml version="1.0" encoding="utf-8"?>
<ds:datastoreItem xmlns:ds="http://schemas.openxmlformats.org/officeDocument/2006/customXml" ds:itemID="{43855677-3F0C-442F-B43D-94AF601BE5A9}"/>
</file>

<file path=docProps/app.xml><?xml version="1.0" encoding="utf-8"?>
<Properties xmlns="http://schemas.openxmlformats.org/officeDocument/2006/extended-properties" xmlns:vt="http://schemas.openxmlformats.org/officeDocument/2006/docPropsVTypes">
  <Template>5F888333</Template>
  <TotalTime>54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34</cp:revision>
  <cp:lastPrinted>2021-09-24T00:47:00Z</cp:lastPrinted>
  <dcterms:created xsi:type="dcterms:W3CDTF">2015-11-14T12:28:00Z</dcterms:created>
  <dcterms:modified xsi:type="dcterms:W3CDTF">2021-09-24T00:52:00Z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