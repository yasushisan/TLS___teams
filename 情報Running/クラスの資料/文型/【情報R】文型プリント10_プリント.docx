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D968" w14:textId="0D0D5F6E" w:rsidR="00EE0F32" w:rsidRDefault="003C4506" w:rsidP="00CF4EBD">
      <w:pPr>
        <w:jc w:val="left"/>
        <w:rPr>
          <w:b/>
          <w:sz w:val="24"/>
          <w:szCs w:val="24"/>
        </w:rPr>
      </w:pPr>
      <w:r w:rsidRPr="005F71FB">
        <w:rPr>
          <w:rFonts w:hint="eastAsia"/>
          <w:b/>
          <w:sz w:val="24"/>
          <w:szCs w:val="24"/>
        </w:rPr>
        <w:t>文型</w:t>
      </w:r>
      <w:r w:rsidR="001869DD" w:rsidRPr="001869DD">
        <w:rPr>
          <w:rFonts w:hint="eastAsia"/>
          <w:b/>
          <w:sz w:val="24"/>
          <w:szCs w:val="24"/>
        </w:rPr>
        <w:t>プリント</w:t>
      </w:r>
      <w:r w:rsidRPr="005F71FB">
        <w:rPr>
          <w:rFonts w:hint="eastAsia"/>
          <w:b/>
          <w:sz w:val="24"/>
          <w:szCs w:val="24"/>
        </w:rPr>
        <w:t>10</w:t>
      </w:r>
      <w:r w:rsidRPr="005F71FB">
        <w:rPr>
          <w:rFonts w:hint="eastAsia"/>
          <w:b/>
          <w:sz w:val="24"/>
          <w:szCs w:val="24"/>
        </w:rPr>
        <w:t>：</w:t>
      </w:r>
    </w:p>
    <w:p w14:paraId="1B10728F" w14:textId="5D980183" w:rsidR="00CF4EBD" w:rsidRPr="005F71FB" w:rsidRDefault="00CF4EBD" w:rsidP="00CF4EBD">
      <w:pPr>
        <w:jc w:val="left"/>
        <w:rPr>
          <w:b/>
          <w:sz w:val="24"/>
          <w:szCs w:val="24"/>
        </w:rPr>
      </w:pPr>
      <w:r w:rsidRPr="005F71FB">
        <w:rPr>
          <w:rFonts w:hint="eastAsia"/>
          <w:b/>
          <w:sz w:val="24"/>
          <w:szCs w:val="24"/>
        </w:rPr>
        <w:t xml:space="preserve">≪語彙を増やそう！≫　　</w:t>
      </w:r>
    </w:p>
    <w:p w14:paraId="7C0EE8A7" w14:textId="3C6723F4" w:rsidR="00CF4EBD" w:rsidRPr="00EE0F32" w:rsidRDefault="00CF4EBD" w:rsidP="00CF4EBD">
      <w:pPr>
        <w:rPr>
          <w:b/>
        </w:rPr>
      </w:pPr>
      <w:r w:rsidRPr="00EA7259">
        <w:rPr>
          <w:rFonts w:hint="eastAsia"/>
          <w:b/>
        </w:rPr>
        <w:t>どんな節約をしていますか？</w:t>
      </w:r>
    </w:p>
    <w:p w14:paraId="6300376A" w14:textId="77777777" w:rsidR="00CF4EBD" w:rsidRDefault="00CF4EBD" w:rsidP="00CF4EBD">
      <w:pPr>
        <w:ind w:firstLineChars="100" w:firstLine="210"/>
      </w:pPr>
      <w:r w:rsidRPr="0046002F">
        <w:rPr>
          <w:rFonts w:hint="eastAsia"/>
        </w:rPr>
        <w:t>わたしは日本に来てから</w:t>
      </w:r>
      <w:r>
        <w:rPr>
          <w:rFonts w:hint="eastAsia"/>
        </w:rPr>
        <w:t>ずっと</w:t>
      </w:r>
      <w:r w:rsidRPr="00EA7259">
        <w:rPr>
          <w:rFonts w:hint="eastAsia"/>
        </w:rPr>
        <w:t>①</w:t>
      </w:r>
      <w:r w:rsidRPr="0046002F">
        <w:rPr>
          <w:rFonts w:hint="eastAsia"/>
          <w:bdr w:val="single" w:sz="4" w:space="0" w:color="auto"/>
        </w:rPr>
        <w:t>節約</w:t>
      </w:r>
      <w:r w:rsidRPr="0046002F">
        <w:rPr>
          <w:rFonts w:hint="eastAsia"/>
        </w:rPr>
        <w:t>しています。まず、</w:t>
      </w:r>
      <w:r w:rsidRPr="00EA7259">
        <w:rPr>
          <w:rFonts w:hint="eastAsia"/>
        </w:rPr>
        <w:t>②</w:t>
      </w:r>
      <w:r w:rsidRPr="0046002F">
        <w:rPr>
          <w:rFonts w:hint="eastAsia"/>
          <w:bdr w:val="single" w:sz="4" w:space="0" w:color="auto"/>
        </w:rPr>
        <w:t>外食</w:t>
      </w:r>
      <w:r w:rsidRPr="0046002F">
        <w:rPr>
          <w:rFonts w:hint="eastAsia"/>
        </w:rPr>
        <w:t>は月に</w:t>
      </w:r>
    </w:p>
    <w:p w14:paraId="1A5ADB51" w14:textId="77777777" w:rsidR="00CF4EBD" w:rsidRDefault="00CF4EBD" w:rsidP="00CF4EBD">
      <w:r w:rsidRPr="0046002F">
        <w:rPr>
          <w:rFonts w:hint="eastAsia"/>
        </w:rPr>
        <w:t>２回と決めています。それから、</w:t>
      </w:r>
      <w:r w:rsidRPr="00EA7259">
        <w:rPr>
          <w:rFonts w:hint="eastAsia"/>
        </w:rPr>
        <w:t>③</w:t>
      </w:r>
      <w:r w:rsidRPr="0046002F">
        <w:rPr>
          <w:rFonts w:hint="eastAsia"/>
          <w:bdr w:val="single" w:sz="4" w:space="0" w:color="auto"/>
        </w:rPr>
        <w:t>むだづかい</w:t>
      </w:r>
      <w:r w:rsidRPr="0046002F">
        <w:rPr>
          <w:rFonts w:hint="eastAsia"/>
        </w:rPr>
        <w:t>していないか確認するために</w:t>
      </w:r>
    </w:p>
    <w:p w14:paraId="2A9C64EE" w14:textId="77777777" w:rsidR="00CF4EBD" w:rsidRDefault="00CF4EBD" w:rsidP="00CF4EBD">
      <w:r w:rsidRPr="0046002F">
        <w:rPr>
          <w:rFonts w:hint="eastAsia"/>
        </w:rPr>
        <w:t>スマホのアプリに記録しています。それに、バイトの</w:t>
      </w:r>
      <w:r w:rsidRPr="00EA7259">
        <w:rPr>
          <w:rFonts w:hint="eastAsia"/>
        </w:rPr>
        <w:t>④</w:t>
      </w:r>
      <w:r w:rsidRPr="0046002F">
        <w:rPr>
          <w:rFonts w:hint="eastAsia"/>
          <w:bdr w:val="single" w:sz="4" w:space="0" w:color="auto"/>
        </w:rPr>
        <w:t>収入</w:t>
      </w:r>
      <w:r w:rsidRPr="0046002F">
        <w:rPr>
          <w:rFonts w:hint="eastAsia"/>
        </w:rPr>
        <w:t>は少ないので、</w:t>
      </w:r>
    </w:p>
    <w:p w14:paraId="4CD8C245" w14:textId="77777777" w:rsidR="00CF4EBD" w:rsidRPr="0046002F" w:rsidRDefault="00CF4EBD" w:rsidP="00CF4EBD">
      <w:r w:rsidRPr="00EA7259">
        <w:rPr>
          <w:rFonts w:hint="eastAsia"/>
        </w:rPr>
        <w:t>⑤</w:t>
      </w:r>
      <w:r w:rsidRPr="0046002F">
        <w:rPr>
          <w:rFonts w:hint="eastAsia"/>
          <w:bdr w:val="single" w:sz="4" w:space="0" w:color="auto"/>
        </w:rPr>
        <w:t>ぜいたく</w:t>
      </w:r>
      <w:r w:rsidRPr="0046002F">
        <w:rPr>
          <w:rFonts w:hint="eastAsia"/>
        </w:rPr>
        <w:t>しないでがんばっています！</w:t>
      </w:r>
    </w:p>
    <w:p w14:paraId="32A1B9AB" w14:textId="77777777" w:rsidR="00CF4EBD" w:rsidRPr="0046002F" w:rsidRDefault="00CF4EBD" w:rsidP="00CF4EBD"/>
    <w:p w14:paraId="015C9E7B" w14:textId="1755D89D" w:rsidR="00CF4EBD" w:rsidRPr="00A22F6F" w:rsidRDefault="00F940C1" w:rsidP="00CF4EBD">
      <w:pPr>
        <w:rPr>
          <w:color w:val="000000" w:themeColor="text1"/>
        </w:rPr>
      </w:pPr>
      <w:r>
        <w:rPr>
          <w:rFonts w:hint="eastAsia"/>
        </w:rPr>
        <w:t xml:space="preserve">①節約する　</w:t>
      </w:r>
      <w:r w:rsidR="00CF4EBD">
        <w:rPr>
          <w:rFonts w:hint="eastAsia"/>
        </w:rPr>
        <w:t xml:space="preserve">　</w:t>
      </w:r>
      <w:r w:rsidR="00CF4EBD">
        <w:rPr>
          <w:rFonts w:hint="eastAsia"/>
        </w:rPr>
        <w:t xml:space="preserve"> </w:t>
      </w:r>
      <w:r w:rsidR="00CF4EBD">
        <w:rPr>
          <w:rFonts w:hint="eastAsia"/>
        </w:rPr>
        <w:t>（</w:t>
      </w:r>
      <w:r w:rsidR="00CF4EBD">
        <w:rPr>
          <w:rFonts w:hint="eastAsia"/>
          <w:color w:val="FF0000"/>
        </w:rPr>
        <w:t xml:space="preserve">　</w:t>
      </w:r>
      <w:r w:rsidR="00CF4EBD">
        <w:rPr>
          <w:rFonts w:hint="eastAsia"/>
        </w:rPr>
        <w:t xml:space="preserve">）　</w:t>
      </w:r>
      <w:r w:rsidR="00CF4EBD" w:rsidRPr="00A22F6F">
        <w:rPr>
          <w:rFonts w:hint="eastAsia"/>
          <w:color w:val="000000" w:themeColor="text1"/>
        </w:rPr>
        <w:t>ａ．不必要な物にお金を</w:t>
      </w:r>
      <w:r w:rsidR="00CF4EBD">
        <w:rPr>
          <w:rFonts w:hint="eastAsia"/>
          <w:color w:val="000000" w:themeColor="text1"/>
        </w:rPr>
        <w:t>使う</w:t>
      </w:r>
      <w:r w:rsidR="00CF4EBD" w:rsidRPr="00A22F6F">
        <w:rPr>
          <w:rFonts w:hint="eastAsia"/>
          <w:color w:val="000000" w:themeColor="text1"/>
        </w:rPr>
        <w:t>こと</w:t>
      </w:r>
    </w:p>
    <w:p w14:paraId="5938817D" w14:textId="34795884" w:rsidR="00CF4EBD" w:rsidRPr="00A22F6F" w:rsidRDefault="00CF4EBD" w:rsidP="00CF4EB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②外食　　　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FF0000"/>
        </w:rPr>
        <w:t xml:space="preserve">　</w:t>
      </w:r>
      <w:r>
        <w:rPr>
          <w:rFonts w:hint="eastAsia"/>
          <w:color w:val="000000" w:themeColor="text1"/>
        </w:rPr>
        <w:t>）</w:t>
      </w:r>
      <w:r w:rsidRPr="00A22F6F">
        <w:rPr>
          <w:rFonts w:hint="eastAsia"/>
          <w:color w:val="000000" w:themeColor="text1"/>
        </w:rPr>
        <w:t xml:space="preserve">　ｂ</w:t>
      </w:r>
      <w:r>
        <w:rPr>
          <w:rFonts w:hint="eastAsia"/>
          <w:color w:val="000000" w:themeColor="text1"/>
        </w:rPr>
        <w:t>．</w:t>
      </w:r>
      <w:r w:rsidRPr="00A22F6F">
        <w:rPr>
          <w:rFonts w:hint="eastAsia"/>
          <w:color w:val="000000" w:themeColor="text1"/>
        </w:rPr>
        <w:t>レストランなどでご飯を食べること</w:t>
      </w:r>
    </w:p>
    <w:p w14:paraId="67CC8A13" w14:textId="2EACD083" w:rsidR="00CF4EBD" w:rsidRPr="00A22F6F" w:rsidRDefault="00F940C1" w:rsidP="00CF4EB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③むだづかい　</w:t>
      </w:r>
      <w:r>
        <w:rPr>
          <w:rFonts w:hint="eastAsia"/>
          <w:color w:val="000000" w:themeColor="text1"/>
        </w:rPr>
        <w:t xml:space="preserve"> </w:t>
      </w:r>
      <w:r w:rsidR="00CF4EBD">
        <w:rPr>
          <w:rFonts w:hint="eastAsia"/>
          <w:color w:val="000000" w:themeColor="text1"/>
        </w:rPr>
        <w:t>（</w:t>
      </w:r>
      <w:r w:rsidR="00CF4EBD">
        <w:rPr>
          <w:rFonts w:hint="eastAsia"/>
          <w:color w:val="FF0000"/>
        </w:rPr>
        <w:t xml:space="preserve">　</w:t>
      </w:r>
      <w:r w:rsidR="00CF4EBD">
        <w:rPr>
          <w:rFonts w:hint="eastAsia"/>
          <w:color w:val="000000" w:themeColor="text1"/>
        </w:rPr>
        <w:t xml:space="preserve">）　</w:t>
      </w:r>
      <w:r w:rsidR="00CF4EBD" w:rsidRPr="00A22F6F">
        <w:rPr>
          <w:rFonts w:hint="eastAsia"/>
          <w:color w:val="000000" w:themeColor="text1"/>
        </w:rPr>
        <w:t>ｃ</w:t>
      </w:r>
      <w:r w:rsidR="00CF4EBD">
        <w:rPr>
          <w:rFonts w:hint="eastAsia"/>
          <w:color w:val="000000" w:themeColor="text1"/>
        </w:rPr>
        <w:t>．自分のところに入ってくる</w:t>
      </w:r>
      <w:r w:rsidR="00CF4EBD" w:rsidRPr="00A22F6F">
        <w:rPr>
          <w:rFonts w:hint="eastAsia"/>
          <w:color w:val="000000" w:themeColor="text1"/>
        </w:rPr>
        <w:t>お金</w:t>
      </w:r>
    </w:p>
    <w:p w14:paraId="2CD9F543" w14:textId="36C80D4E" w:rsidR="00CF4EBD" w:rsidRPr="00A22F6F" w:rsidRDefault="00F940C1" w:rsidP="00CF4EBD">
      <w:pPr>
        <w:rPr>
          <w:color w:val="000000" w:themeColor="text1"/>
        </w:rPr>
      </w:pPr>
      <w:r>
        <w:rPr>
          <w:rFonts w:hint="eastAsia"/>
          <w:color w:val="000000" w:themeColor="text1"/>
        </w:rPr>
        <w:t>④収入</w:t>
      </w:r>
      <w:r w:rsidR="00CF4EBD">
        <w:rPr>
          <w:rFonts w:hint="eastAsia"/>
          <w:color w:val="000000" w:themeColor="text1"/>
        </w:rPr>
        <w:t xml:space="preserve">　　</w:t>
      </w:r>
      <w:r w:rsidR="00CF4EB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="00CF4EBD">
        <w:rPr>
          <w:rFonts w:hint="eastAsia"/>
          <w:color w:val="000000" w:themeColor="text1"/>
        </w:rPr>
        <w:t>（</w:t>
      </w:r>
      <w:r w:rsidR="00CF4EBD">
        <w:rPr>
          <w:rFonts w:hint="eastAsia"/>
          <w:color w:val="FF0000"/>
        </w:rPr>
        <w:t xml:space="preserve">　</w:t>
      </w:r>
      <w:r w:rsidR="00CF4EBD">
        <w:rPr>
          <w:rFonts w:hint="eastAsia"/>
          <w:color w:val="000000" w:themeColor="text1"/>
        </w:rPr>
        <w:t xml:space="preserve">）　</w:t>
      </w:r>
      <w:r w:rsidR="00CF4EBD" w:rsidRPr="00A22F6F">
        <w:rPr>
          <w:rFonts w:hint="eastAsia"/>
          <w:color w:val="000000" w:themeColor="text1"/>
        </w:rPr>
        <w:t>ｄ</w:t>
      </w:r>
      <w:r w:rsidR="00CF4EBD">
        <w:rPr>
          <w:rFonts w:hint="eastAsia"/>
          <w:color w:val="000000" w:themeColor="text1"/>
        </w:rPr>
        <w:t>．</w:t>
      </w:r>
      <w:r w:rsidR="00CF4EBD" w:rsidRPr="00A22F6F">
        <w:rPr>
          <w:rFonts w:hint="eastAsia"/>
          <w:color w:val="000000" w:themeColor="text1"/>
        </w:rPr>
        <w:t>必要最低限のお金を使うこと</w:t>
      </w:r>
    </w:p>
    <w:p w14:paraId="7EF65E99" w14:textId="33B32967" w:rsidR="00E74B52" w:rsidRDefault="00F940C1" w:rsidP="00CF4EBD">
      <w:pPr>
        <w:rPr>
          <w:color w:val="000000" w:themeColor="text1"/>
        </w:rPr>
      </w:pPr>
      <w:r>
        <w:rPr>
          <w:rFonts w:hint="eastAsia"/>
          <w:color w:val="000000" w:themeColor="text1"/>
        </w:rPr>
        <w:t>⑤ぜいたく</w:t>
      </w:r>
      <w:r w:rsidR="00CF4EBD">
        <w:rPr>
          <w:rFonts w:hint="eastAsia"/>
          <w:color w:val="000000" w:themeColor="text1"/>
        </w:rPr>
        <w:t xml:space="preserve">　</w:t>
      </w:r>
      <w:r w:rsidR="00CF4EB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 </w:t>
      </w:r>
      <w:r w:rsidR="00CF4EBD">
        <w:rPr>
          <w:rFonts w:hint="eastAsia"/>
          <w:color w:val="000000" w:themeColor="text1"/>
        </w:rPr>
        <w:t>（</w:t>
      </w:r>
      <w:r w:rsidR="00CF4EBD">
        <w:rPr>
          <w:rFonts w:hint="eastAsia"/>
          <w:color w:val="FF0000"/>
        </w:rPr>
        <w:t xml:space="preserve">　</w:t>
      </w:r>
      <w:r w:rsidR="00CF4EBD">
        <w:rPr>
          <w:rFonts w:hint="eastAsia"/>
          <w:color w:val="000000" w:themeColor="text1"/>
        </w:rPr>
        <w:t>）</w:t>
      </w:r>
      <w:r w:rsidR="00E74B52">
        <w:rPr>
          <w:rFonts w:hint="eastAsia"/>
          <w:color w:val="000000" w:themeColor="text1"/>
        </w:rPr>
        <w:t xml:space="preserve">　</w:t>
      </w:r>
      <w:r w:rsidR="00CF4EBD" w:rsidRPr="00A22F6F">
        <w:rPr>
          <w:rFonts w:hint="eastAsia"/>
          <w:color w:val="000000" w:themeColor="text1"/>
        </w:rPr>
        <w:t>ｅ</w:t>
      </w:r>
      <w:r w:rsidR="00CF4EBD">
        <w:rPr>
          <w:rFonts w:hint="eastAsia"/>
          <w:color w:val="000000" w:themeColor="text1"/>
        </w:rPr>
        <w:t>．</w:t>
      </w:r>
      <w:r w:rsidR="00E74B52">
        <w:rPr>
          <w:rFonts w:hint="eastAsia"/>
          <w:color w:val="000000" w:themeColor="text1"/>
        </w:rPr>
        <w:t>お金のことを気にせず品質のいいものを</w:t>
      </w:r>
    </w:p>
    <w:p w14:paraId="40A2D691" w14:textId="673E8599" w:rsidR="00CF4EBD" w:rsidRPr="0046002F" w:rsidRDefault="00E74B52" w:rsidP="00E74B52">
      <w:pPr>
        <w:ind w:firstLineChars="1350" w:firstLine="2835"/>
      </w:pPr>
      <w:r>
        <w:rPr>
          <w:rFonts w:hint="eastAsia"/>
          <w:color w:val="000000" w:themeColor="text1"/>
        </w:rPr>
        <w:t>買ったり使ったりすること</w:t>
      </w:r>
      <w:r w:rsidRPr="0046002F">
        <w:t xml:space="preserve"> </w:t>
      </w:r>
    </w:p>
    <w:p w14:paraId="3C9CCB50" w14:textId="77777777" w:rsidR="00CF4EBD" w:rsidRPr="00B07C55" w:rsidRDefault="00CF4EBD" w:rsidP="00CF4EBD">
      <w:pPr>
        <w:rPr>
          <w:color w:val="000000" w:themeColor="text1"/>
        </w:rPr>
      </w:pPr>
      <w:r w:rsidRPr="00B07C55">
        <w:rPr>
          <w:rFonts w:hint="eastAsia"/>
          <w:color w:val="000000" w:themeColor="text1"/>
        </w:rPr>
        <w:t>★どう違う？</w:t>
      </w:r>
    </w:p>
    <w:p w14:paraId="66308DF5" w14:textId="4CF5F3AB" w:rsidR="00CF4EBD" w:rsidRPr="00B07C55" w:rsidRDefault="00CF4EBD" w:rsidP="00CF4EBD">
      <w:pPr>
        <w:spacing w:line="360" w:lineRule="exact"/>
        <w:rPr>
          <w:color w:val="000000" w:themeColor="text1"/>
        </w:rPr>
      </w:pPr>
      <w:r w:rsidRPr="00B07C55">
        <w:rPr>
          <w:rFonts w:hint="eastAsia"/>
          <w:color w:val="000000" w:themeColor="text1"/>
        </w:rPr>
        <w:t>・</w:t>
      </w:r>
      <w:r>
        <w:rPr>
          <w:color w:val="000000" w:themeColor="text1"/>
        </w:rPr>
        <w:ruby>
          <w:rubyPr>
            <w:rubyAlign w:val="distributeSpace"/>
            <w:hps w:val="10"/>
            <w:hpsRaise w:val="20"/>
            <w:hpsBaseText w:val="21"/>
            <w:lid w:val="ja-JP"/>
          </w:rubyPr>
          <w:rt>
            <w:r w:rsidR="00CF4EBD" w:rsidRPr="00ED0B66">
              <w:rPr>
                <w:rFonts w:ascii="ＭＳ 明朝" w:eastAsia="ＭＳ 明朝" w:hAnsi="ＭＳ 明朝" w:hint="eastAsia"/>
                <w:color w:val="000000" w:themeColor="text1"/>
                <w:sz w:val="10"/>
              </w:rPr>
              <w:t>かせ</w:t>
            </w:r>
          </w:rt>
          <w:rubyBase>
            <w:r w:rsidR="00CF4EBD">
              <w:rPr>
                <w:rFonts w:hint="eastAsia"/>
                <w:color w:val="000000" w:themeColor="text1"/>
              </w:rPr>
              <w:t>稼</w:t>
            </w:r>
          </w:rubyBase>
        </w:ruby>
      </w:r>
      <w:r w:rsidRPr="00B07C55">
        <w:rPr>
          <w:rFonts w:hint="eastAsia"/>
          <w:color w:val="000000" w:themeColor="text1"/>
        </w:rPr>
        <w:t>ぐ</w:t>
      </w:r>
      <w:r>
        <w:rPr>
          <w:rFonts w:hint="eastAsia"/>
          <w:color w:val="000000" w:themeColor="text1"/>
        </w:rPr>
        <w:t xml:space="preserve">　…</w:t>
      </w:r>
    </w:p>
    <w:p w14:paraId="6FC2DE4C" w14:textId="1291CCE0" w:rsidR="00CF4EBD" w:rsidRPr="00B07C55" w:rsidRDefault="00CF4EBD" w:rsidP="00CF4EBD">
      <w:pPr>
        <w:spacing w:line="360" w:lineRule="exact"/>
        <w:rPr>
          <w:color w:val="000000" w:themeColor="text1"/>
        </w:rPr>
      </w:pPr>
      <w:r w:rsidRPr="00B07C55">
        <w:rPr>
          <w:rFonts w:hint="eastAsia"/>
          <w:color w:val="000000" w:themeColor="text1"/>
        </w:rPr>
        <w:t>・</w:t>
      </w:r>
      <w:r>
        <w:rPr>
          <w:color w:val="000000" w:themeColor="text1"/>
        </w:rPr>
        <w:ruby>
          <w:rubyPr>
            <w:rubyAlign w:val="distributeSpace"/>
            <w:hps w:val="10"/>
            <w:hpsRaise w:val="20"/>
            <w:hpsBaseText w:val="21"/>
            <w:lid w:val="ja-JP"/>
          </w:rubyPr>
          <w:rt>
            <w:r w:rsidR="00CF4EBD" w:rsidRPr="00ED0B66">
              <w:rPr>
                <w:rFonts w:ascii="ＭＳ 明朝" w:eastAsia="ＭＳ 明朝" w:hAnsi="ＭＳ 明朝" w:hint="eastAsia"/>
                <w:color w:val="000000" w:themeColor="text1"/>
                <w:sz w:val="10"/>
              </w:rPr>
              <w:t>もう</w:t>
            </w:r>
          </w:rt>
          <w:rubyBase>
            <w:r w:rsidR="00CF4EBD">
              <w:rPr>
                <w:rFonts w:hint="eastAsia"/>
                <w:color w:val="000000" w:themeColor="text1"/>
              </w:rPr>
              <w:t>儲</w:t>
            </w:r>
          </w:rubyBase>
        </w:ruby>
      </w:r>
      <w:r w:rsidRPr="00B07C55">
        <w:rPr>
          <w:rFonts w:hint="eastAsia"/>
          <w:color w:val="000000" w:themeColor="text1"/>
        </w:rPr>
        <w:t>ける</w:t>
      </w:r>
      <w:r>
        <w:rPr>
          <w:rFonts w:hint="eastAsia"/>
          <w:color w:val="000000" w:themeColor="text1"/>
        </w:rPr>
        <w:t>…</w:t>
      </w:r>
    </w:p>
    <w:p w14:paraId="21D6F1D6" w14:textId="77777777" w:rsidR="00CF4EBD" w:rsidRDefault="00CF4EBD" w:rsidP="00CF4EBD">
      <w:pPr>
        <w:spacing w:line="36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Pr="00B07C55">
        <w:rPr>
          <w:rFonts w:hint="eastAsia"/>
          <w:color w:val="000000" w:themeColor="text1"/>
        </w:rPr>
        <w:t>例）一生懸命アルバイトをしてお金を</w:t>
      </w:r>
      <w:r>
        <w:rPr>
          <w:rFonts w:hint="eastAsia"/>
          <w:color w:val="000000" w:themeColor="text1"/>
        </w:rPr>
        <w:t>〔</w:t>
      </w:r>
      <w:r>
        <w:rPr>
          <w:rFonts w:hint="eastAsia"/>
          <w:color w:val="000000" w:themeColor="text1"/>
        </w:rPr>
        <w:t xml:space="preserve"> </w:t>
      </w:r>
      <w:r w:rsidRPr="00B07C55">
        <w:rPr>
          <w:rFonts w:hint="eastAsia"/>
          <w:color w:val="000000" w:themeColor="text1"/>
        </w:rPr>
        <w:t>儲けた</w:t>
      </w:r>
      <w:r>
        <w:rPr>
          <w:rFonts w:hint="eastAsia"/>
          <w:color w:val="000000" w:themeColor="text1"/>
        </w:rPr>
        <w:t>・</w:t>
      </w:r>
      <w:r w:rsidRPr="00CF4EBD">
        <w:rPr>
          <w:rFonts w:hint="eastAsia"/>
          <w:color w:val="000000" w:themeColor="text1"/>
        </w:rPr>
        <w:t>稼いだ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〕</w:t>
      </w:r>
    </w:p>
    <w:p w14:paraId="7199B58C" w14:textId="2F5E48DA" w:rsidR="00CF4EBD" w:rsidRDefault="00CF4EBD" w:rsidP="003C450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株式投資で〔</w:t>
      </w:r>
      <w:r>
        <w:rPr>
          <w:rFonts w:hint="eastAsia"/>
          <w:color w:val="000000" w:themeColor="text1"/>
        </w:rPr>
        <w:t xml:space="preserve"> </w:t>
      </w:r>
      <w:r w:rsidRPr="00CF4EBD">
        <w:rPr>
          <w:rFonts w:hint="eastAsia"/>
          <w:color w:val="000000" w:themeColor="text1"/>
        </w:rPr>
        <w:t>儲けた</w:t>
      </w:r>
      <w:r>
        <w:rPr>
          <w:rFonts w:hint="eastAsia"/>
          <w:color w:val="000000" w:themeColor="text1"/>
        </w:rPr>
        <w:t>・稼いだ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〕</w:t>
      </w:r>
    </w:p>
    <w:p w14:paraId="72191610" w14:textId="77777777" w:rsidR="00F50C22" w:rsidRDefault="00F50C22" w:rsidP="003C4506"/>
    <w:p w14:paraId="4F1DAA43" w14:textId="59822D84" w:rsidR="003C4506" w:rsidRPr="00A705F4" w:rsidRDefault="003C4506" w:rsidP="003C4506">
      <w:r>
        <w:rPr>
          <w:rFonts w:hint="eastAsia"/>
        </w:rPr>
        <w:t>【文型</w:t>
      </w:r>
      <w:r>
        <w:rPr>
          <w:rFonts w:hint="eastAsia"/>
        </w:rPr>
        <w:t>26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てからでないと</w:t>
      </w:r>
      <w:r>
        <w:rPr>
          <w:rFonts w:hint="eastAsia"/>
        </w:rPr>
        <w:t>Y</w:t>
      </w:r>
      <w:r>
        <w:rPr>
          <w:rFonts w:hint="eastAsia"/>
        </w:rPr>
        <w:t>：使用】</w:t>
      </w:r>
    </w:p>
    <w:p w14:paraId="0CA6C1B9" w14:textId="41E08E89" w:rsidR="00CF4EBD" w:rsidRPr="00CF4EBD" w:rsidRDefault="00907241" w:rsidP="00CF4EBD">
      <w:pPr>
        <w:spacing w:line="276" w:lineRule="auto"/>
        <w:rPr>
          <w:color w:val="000000" w:themeColor="text1"/>
          <w:u w:val="wave"/>
        </w:rPr>
      </w:pPr>
      <w:r>
        <w:rPr>
          <w:rFonts w:hint="eastAsia"/>
        </w:rPr>
        <w:t>形</w:t>
      </w:r>
      <w:r w:rsidR="00CF4EBD">
        <w:rPr>
          <w:rFonts w:hint="eastAsia"/>
        </w:rPr>
        <w:t>：</w:t>
      </w:r>
      <w:r w:rsidR="00CF4EBD" w:rsidRPr="00403EDB">
        <w:rPr>
          <w:rFonts w:hint="eastAsia"/>
          <w:color w:val="000000" w:themeColor="text1"/>
        </w:rPr>
        <w:t xml:space="preserve">　</w:t>
      </w:r>
      <w:r w:rsidR="00403EDB" w:rsidRPr="00403EDB">
        <w:rPr>
          <w:rFonts w:hint="eastAsia"/>
          <w:color w:val="000000" w:themeColor="text1"/>
        </w:rPr>
        <w:t>Ｖて＋からでないと</w:t>
      </w:r>
      <w:r w:rsidR="00CF4EBD" w:rsidRPr="00403EDB">
        <w:rPr>
          <w:rFonts w:hint="eastAsia"/>
          <w:color w:val="000000" w:themeColor="text1"/>
        </w:rPr>
        <w:t xml:space="preserve">　　　　　　　　</w:t>
      </w:r>
      <w:r w:rsidR="00BB01B4" w:rsidRPr="00403EDB">
        <w:rPr>
          <w:rFonts w:hint="eastAsia"/>
          <w:color w:val="000000" w:themeColor="text1"/>
        </w:rPr>
        <w:t xml:space="preserve">　　　</w:t>
      </w:r>
      <w:r w:rsidR="003C4506" w:rsidRPr="00403EDB">
        <w:rPr>
          <w:rFonts w:hint="eastAsia"/>
          <w:color w:val="000000" w:themeColor="text1"/>
        </w:rPr>
        <w:t xml:space="preserve">　　　　　　　　　　　　</w:t>
      </w:r>
      <w:r w:rsidR="003C4506">
        <w:rPr>
          <w:rFonts w:hint="eastAsia"/>
          <w:color w:val="000000" w:themeColor="text1"/>
          <w:u w:val="single"/>
        </w:rPr>
        <w:t xml:space="preserve">　　　　　</w:t>
      </w:r>
    </w:p>
    <w:p w14:paraId="1944BC00" w14:textId="02CA63A4" w:rsidR="00CF4EBD" w:rsidRDefault="00907241" w:rsidP="00CF4EBD">
      <w:pPr>
        <w:spacing w:line="276" w:lineRule="auto"/>
        <w:rPr>
          <w:color w:val="000000" w:themeColor="text1"/>
          <w:u w:val="single"/>
        </w:rPr>
      </w:pPr>
      <w:r>
        <w:rPr>
          <w:rFonts w:hint="eastAsia"/>
        </w:rPr>
        <w:t>意味</w:t>
      </w:r>
      <w:r w:rsidR="00CF4EBD">
        <w:rPr>
          <w:rFonts w:hint="eastAsia"/>
        </w:rPr>
        <w:t>：</w:t>
      </w:r>
      <w:r w:rsidR="00CF4EBD" w:rsidRPr="00CF4EBD">
        <w:rPr>
          <w:rFonts w:hint="eastAsia"/>
          <w:color w:val="000000" w:themeColor="text1"/>
          <w:u w:val="single"/>
        </w:rPr>
        <w:t xml:space="preserve">　</w:t>
      </w:r>
      <w:r w:rsidR="00CF4EBD" w:rsidRPr="00CF4EBD">
        <w:rPr>
          <w:rFonts w:hint="eastAsia"/>
          <w:color w:val="000000" w:themeColor="text1"/>
          <w:u w:val="single"/>
        </w:rPr>
        <w:t xml:space="preserve"> </w:t>
      </w:r>
      <w:r w:rsidR="00CF4EBD"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</w:t>
      </w:r>
      <w:r w:rsidR="003C4506">
        <w:rPr>
          <w:rFonts w:hint="eastAsia"/>
          <w:color w:val="000000" w:themeColor="text1"/>
          <w:u w:val="single"/>
        </w:rPr>
        <w:t xml:space="preserve">　</w:t>
      </w:r>
    </w:p>
    <w:p w14:paraId="31194DF0" w14:textId="5D2F19B6" w:rsidR="00CF4EBD" w:rsidRPr="00487F8A" w:rsidRDefault="003C4506" w:rsidP="00CF4E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例：書類を書いてからでないと、帰国してはいけない。</w:t>
      </w:r>
    </w:p>
    <w:p w14:paraId="32CFD09F" w14:textId="103C4AB5" w:rsidR="00CF4EBD" w:rsidRPr="00E07299" w:rsidRDefault="00487F8A" w:rsidP="00CF4EBD">
      <w:pPr>
        <w:rPr>
          <w:color w:val="000000" w:themeColor="text1"/>
        </w:rPr>
      </w:pPr>
      <w:r>
        <w:rPr>
          <w:rFonts w:hint="eastAsia"/>
          <w:color w:val="000000" w:themeColor="text1"/>
        </w:rPr>
        <w:t>練習１．</w:t>
      </w:r>
    </w:p>
    <w:p w14:paraId="698334D5" w14:textId="77777777" w:rsidR="00CF4EBD" w:rsidRPr="00E07299" w:rsidRDefault="00CF4EBD" w:rsidP="00CF4EBD">
      <w:pPr>
        <w:spacing w:line="276" w:lineRule="auto"/>
        <w:rPr>
          <w:color w:val="000000" w:themeColor="text1"/>
        </w:rPr>
      </w:pPr>
      <w:r w:rsidRPr="00E07299">
        <w:rPr>
          <w:rFonts w:hint="eastAsia"/>
          <w:color w:val="000000" w:themeColor="text1"/>
        </w:rPr>
        <w:t>（１）</w:t>
      </w:r>
      <w:r>
        <w:rPr>
          <w:rFonts w:hint="eastAsia"/>
          <w:color w:val="000000" w:themeColor="text1"/>
          <w:u w:val="single"/>
        </w:rPr>
        <w:t xml:space="preserve">　　　　　　　　　　　　　　</w:t>
      </w:r>
      <w:r w:rsidRPr="00E07299">
        <w:rPr>
          <w:rFonts w:hint="eastAsia"/>
          <w:color w:val="000000" w:themeColor="text1"/>
        </w:rPr>
        <w:t>からでないと、思いっきり遊べない！</w:t>
      </w:r>
    </w:p>
    <w:p w14:paraId="698EBDBF" w14:textId="77777777" w:rsidR="00CF4EBD" w:rsidRPr="00E07299" w:rsidRDefault="00CF4EBD" w:rsidP="00CF4EBD">
      <w:pPr>
        <w:spacing w:line="276" w:lineRule="auto"/>
        <w:rPr>
          <w:color w:val="000000" w:themeColor="text1"/>
        </w:rPr>
      </w:pPr>
      <w:r w:rsidRPr="00E07299">
        <w:rPr>
          <w:rFonts w:hint="eastAsia"/>
          <w:color w:val="000000" w:themeColor="text1"/>
        </w:rPr>
        <w:t>（２）</w:t>
      </w:r>
      <w:r>
        <w:rPr>
          <w:rFonts w:hint="eastAsia"/>
          <w:color w:val="000000" w:themeColor="text1"/>
          <w:u w:val="single"/>
        </w:rPr>
        <w:t xml:space="preserve">　　　　　　　　　　　　　　</w:t>
      </w:r>
      <w:r w:rsidRPr="00E07299">
        <w:rPr>
          <w:rFonts w:hint="eastAsia"/>
          <w:color w:val="000000" w:themeColor="text1"/>
        </w:rPr>
        <w:t>からでないと、国に帰れない！</w:t>
      </w:r>
    </w:p>
    <w:p w14:paraId="24123795" w14:textId="77777777" w:rsidR="00CF4EBD" w:rsidRDefault="00CF4EBD" w:rsidP="00CF4EBD">
      <w:pPr>
        <w:rPr>
          <w:color w:val="FF0000"/>
        </w:rPr>
      </w:pPr>
    </w:p>
    <w:p w14:paraId="658EA286" w14:textId="5CBA7FA2" w:rsidR="00492E94" w:rsidRPr="001C0832" w:rsidRDefault="00492E94" w:rsidP="00492E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練習２一番いいものを選んでください</w:t>
      </w:r>
    </w:p>
    <w:p w14:paraId="2BFDD76E" w14:textId="77777777" w:rsidR="00492E94" w:rsidRPr="001C0832" w:rsidRDefault="00492E94" w:rsidP="00492E94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（１）（　　</w:t>
      </w:r>
      <w:r w:rsidRPr="001C0832">
        <w:rPr>
          <w:rFonts w:asciiTheme="minorEastAsia" w:hAnsiTheme="minorEastAsia" w:hint="eastAsia"/>
          <w:kern w:val="0"/>
        </w:rPr>
        <w:t>）からでないと、新しい事業に取りかかれない</w:t>
      </w:r>
    </w:p>
    <w:p w14:paraId="443E6E41" w14:textId="5C07AA7D" w:rsidR="00492E94" w:rsidRPr="00492E94" w:rsidRDefault="00492E94" w:rsidP="00492E94">
      <w:pPr>
        <w:rPr>
          <w:rFonts w:asciiTheme="minorEastAsia" w:hAnsiTheme="minorEastAsia"/>
          <w:kern w:val="0"/>
        </w:rPr>
      </w:pPr>
      <w:r w:rsidRPr="001C0832">
        <w:rPr>
          <w:rFonts w:asciiTheme="minorEastAsia" w:hAnsiTheme="minorEastAsia" w:hint="eastAsia"/>
          <w:kern w:val="0"/>
        </w:rPr>
        <w:t xml:space="preserve">　</w:t>
      </w:r>
      <w:r w:rsidRPr="00492E94">
        <w:rPr>
          <w:rFonts w:asciiTheme="minorEastAsia" w:hAnsiTheme="minorEastAsia" w:hint="eastAsia"/>
          <w:kern w:val="0"/>
        </w:rPr>
        <w:t xml:space="preserve">ａ．車の運転ができる　　　　　</w:t>
      </w:r>
    </w:p>
    <w:p w14:paraId="2A187E8B" w14:textId="2568D443" w:rsidR="00492E94" w:rsidRPr="00492E94" w:rsidRDefault="00492E94" w:rsidP="00492E94">
      <w:pPr>
        <w:ind w:firstLineChars="100" w:firstLine="210"/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 xml:space="preserve">ｂ．いいアイデアを作る　</w:t>
      </w:r>
    </w:p>
    <w:p w14:paraId="08BB668D" w14:textId="09B5DC78" w:rsidR="00492E94" w:rsidRPr="00492E94" w:rsidRDefault="00492E94" w:rsidP="00492E94">
      <w:pPr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 xml:space="preserve">　ｃ．お金の準備ができる　　　　　</w:t>
      </w:r>
    </w:p>
    <w:p w14:paraId="1859F0B6" w14:textId="77777777" w:rsidR="00492E94" w:rsidRPr="00492E94" w:rsidRDefault="00492E94" w:rsidP="00492E94">
      <w:pPr>
        <w:spacing w:line="160" w:lineRule="exact"/>
        <w:rPr>
          <w:rFonts w:asciiTheme="minorEastAsia" w:hAnsiTheme="minorEastAsia"/>
          <w:kern w:val="0"/>
        </w:rPr>
      </w:pPr>
    </w:p>
    <w:p w14:paraId="4D744684" w14:textId="77777777" w:rsidR="00492E94" w:rsidRPr="00492E94" w:rsidRDefault="00492E94" w:rsidP="00492E94">
      <w:pPr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>（２）この家を買うかどうかは、家族でよく話し合ってからでなければ（　　）。</w:t>
      </w:r>
    </w:p>
    <w:p w14:paraId="00C20BFA" w14:textId="4E582E75" w:rsidR="00492E94" w:rsidRPr="00492E94" w:rsidRDefault="00492E94" w:rsidP="00492E94">
      <w:pPr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 xml:space="preserve">　ａ．一週間後にお返事します　　</w:t>
      </w:r>
    </w:p>
    <w:p w14:paraId="2F521704" w14:textId="49A95A6E" w:rsidR="00492E94" w:rsidRPr="00492E94" w:rsidRDefault="00492E94" w:rsidP="00492E94">
      <w:pPr>
        <w:ind w:firstLineChars="100" w:firstLine="210"/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 xml:space="preserve">ｂ．返事を待ってください　　　</w:t>
      </w:r>
    </w:p>
    <w:p w14:paraId="7B49B9D6" w14:textId="77777777" w:rsidR="00492E94" w:rsidRPr="00492E94" w:rsidRDefault="00492E94" w:rsidP="00492E94">
      <w:pPr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 xml:space="preserve">　ｃ．お返事できません　　　</w:t>
      </w:r>
      <w:r w:rsidRPr="00492E94">
        <w:rPr>
          <w:rFonts w:asciiTheme="minorEastAsia" w:hAnsiTheme="minorEastAsia" w:hint="eastAsia"/>
          <w:color w:val="FF0000"/>
          <w:kern w:val="0"/>
        </w:rPr>
        <w:t xml:space="preserve">　</w:t>
      </w:r>
    </w:p>
    <w:p w14:paraId="566B33B9" w14:textId="77777777" w:rsidR="00492E94" w:rsidRPr="00492E94" w:rsidRDefault="00492E94" w:rsidP="00492E94">
      <w:pPr>
        <w:spacing w:line="160" w:lineRule="exact"/>
        <w:rPr>
          <w:rFonts w:asciiTheme="minorEastAsia" w:hAnsiTheme="minorEastAsia"/>
          <w:kern w:val="0"/>
        </w:rPr>
      </w:pPr>
    </w:p>
    <w:p w14:paraId="69AC34B8" w14:textId="77777777" w:rsidR="00492E94" w:rsidRPr="00492E94" w:rsidRDefault="00492E94" w:rsidP="00492E94">
      <w:pPr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>（３）病気を完全に治してからでないと（　　）。</w:t>
      </w:r>
    </w:p>
    <w:p w14:paraId="0E6F61FF" w14:textId="77777777" w:rsidR="00492E94" w:rsidRPr="00492E94" w:rsidRDefault="00492E94" w:rsidP="00492E94">
      <w:pPr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 xml:space="preserve">　ａ．薬を飲めません　　　　　　</w:t>
      </w:r>
    </w:p>
    <w:p w14:paraId="620F1D5F" w14:textId="77777777" w:rsidR="00492E94" w:rsidRDefault="00492E94" w:rsidP="00492E94">
      <w:pPr>
        <w:ind w:firstLineChars="100" w:firstLine="210"/>
        <w:rPr>
          <w:rFonts w:asciiTheme="minorEastAsia" w:hAnsiTheme="minorEastAsia"/>
          <w:kern w:val="0"/>
        </w:rPr>
      </w:pPr>
      <w:r w:rsidRPr="00492E94">
        <w:rPr>
          <w:rFonts w:asciiTheme="minorEastAsia" w:hAnsiTheme="minorEastAsia" w:hint="eastAsia"/>
          <w:kern w:val="0"/>
        </w:rPr>
        <w:t>ｂ．学校に行ってはいけません</w:t>
      </w:r>
      <w:r>
        <w:rPr>
          <w:rFonts w:asciiTheme="minorEastAsia" w:hAnsiTheme="minorEastAsia" w:hint="eastAsia"/>
          <w:kern w:val="0"/>
        </w:rPr>
        <w:t xml:space="preserve">　　</w:t>
      </w:r>
    </w:p>
    <w:p w14:paraId="78E6A604" w14:textId="7DB26C7B" w:rsidR="00492E94" w:rsidRPr="001C0832" w:rsidRDefault="00492E94" w:rsidP="00492E94">
      <w:pPr>
        <w:ind w:firstLineChars="100" w:firstLine="21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ｃ．家族が困ります　　　</w:t>
      </w:r>
    </w:p>
    <w:p w14:paraId="47706058" w14:textId="77777777" w:rsidR="00F50C22" w:rsidRDefault="00F50C22" w:rsidP="00CF4EBD"/>
    <w:p w14:paraId="29D61384" w14:textId="3AEB174D" w:rsidR="00717483" w:rsidRDefault="00717483" w:rsidP="00CF4EBD">
      <w:r>
        <w:rPr>
          <w:rFonts w:hint="eastAsia"/>
        </w:rPr>
        <w:t>【文型</w:t>
      </w:r>
      <w:r>
        <w:rPr>
          <w:rFonts w:hint="eastAsia"/>
        </w:rPr>
        <w:t>27</w:t>
      </w:r>
      <w:r>
        <w:rPr>
          <w:rFonts w:hint="eastAsia"/>
        </w:rPr>
        <w:t>：～にくい</w:t>
      </w:r>
      <w:r>
        <w:rPr>
          <w:rFonts w:hint="eastAsia"/>
        </w:rPr>
        <w:t>/</w:t>
      </w:r>
      <w:r>
        <w:rPr>
          <w:rFonts w:hint="eastAsia"/>
        </w:rPr>
        <w:t>～づらい</w:t>
      </w:r>
      <w:r>
        <w:rPr>
          <w:rFonts w:hint="eastAsia"/>
        </w:rPr>
        <w:t>/</w:t>
      </w:r>
      <w:r>
        <w:rPr>
          <w:rFonts w:hint="eastAsia"/>
        </w:rPr>
        <w:t>～がたい</w:t>
      </w:r>
      <w:r w:rsidR="00F41103">
        <w:rPr>
          <w:rFonts w:hint="eastAsia"/>
        </w:rPr>
        <w:t>：使用</w:t>
      </w:r>
      <w:r>
        <w:rPr>
          <w:rFonts w:hint="eastAsia"/>
        </w:rPr>
        <w:t>】</w:t>
      </w:r>
    </w:p>
    <w:p w14:paraId="6B62148E" w14:textId="73073298" w:rsidR="00717483" w:rsidRPr="00403EDB" w:rsidRDefault="00907241" w:rsidP="00403EDB">
      <w:pPr>
        <w:spacing w:line="276" w:lineRule="auto"/>
        <w:rPr>
          <w:color w:val="000000" w:themeColor="text1"/>
          <w:u w:val="single"/>
        </w:rPr>
      </w:pPr>
      <w:r>
        <w:rPr>
          <w:rFonts w:hint="eastAsia"/>
        </w:rPr>
        <w:t>形</w:t>
      </w:r>
      <w:r w:rsidR="00717483">
        <w:rPr>
          <w:rFonts w:hint="eastAsia"/>
        </w:rPr>
        <w:t>：</w:t>
      </w:r>
      <w:r>
        <w:rPr>
          <w:rFonts w:hint="eastAsia"/>
          <w:color w:val="000000" w:themeColor="text1"/>
        </w:rPr>
        <w:t>Ｖ</w:t>
      </w:r>
      <w:r w:rsidRPr="00907241">
        <w:rPr>
          <w:rFonts w:hint="eastAsia"/>
          <w:strike/>
          <w:color w:val="000000" w:themeColor="text1"/>
        </w:rPr>
        <w:t>ます</w:t>
      </w:r>
      <w:r w:rsidR="00403EDB" w:rsidRPr="00403EDB">
        <w:rPr>
          <w:rFonts w:hint="eastAsia"/>
          <w:color w:val="000000" w:themeColor="text1"/>
        </w:rPr>
        <w:t>＋にくい・づらい・がたい</w:t>
      </w:r>
      <w:r w:rsidR="00717483" w:rsidRPr="00403EDB">
        <w:rPr>
          <w:rFonts w:hint="eastAsia"/>
          <w:color w:val="000000" w:themeColor="text1"/>
        </w:rPr>
        <w:t xml:space="preserve">　　　　　　　　　　　　　　　</w:t>
      </w:r>
      <w:r>
        <w:rPr>
          <w:rFonts w:hint="eastAsia"/>
          <w:color w:val="000000" w:themeColor="text1"/>
        </w:rPr>
        <w:t xml:space="preserve">　　　</w:t>
      </w:r>
      <w:r w:rsidR="00717483">
        <w:rPr>
          <w:rFonts w:hint="eastAsia"/>
          <w:color w:val="000000" w:themeColor="text1"/>
          <w:u w:val="single"/>
        </w:rPr>
        <w:t xml:space="preserve">　　　　　　　　　　　　　</w:t>
      </w:r>
    </w:p>
    <w:p w14:paraId="2CBB850C" w14:textId="78509A33" w:rsidR="00717483" w:rsidRPr="00BB01B4" w:rsidRDefault="00907241" w:rsidP="00717483">
      <w:pPr>
        <w:spacing w:line="276" w:lineRule="auto"/>
        <w:rPr>
          <w:color w:val="FF0000"/>
        </w:rPr>
      </w:pPr>
      <w:r>
        <w:rPr>
          <w:rFonts w:hint="eastAsia"/>
        </w:rPr>
        <w:t>意味</w:t>
      </w:r>
      <w:r w:rsidR="00717483">
        <w:rPr>
          <w:rFonts w:hint="eastAsia"/>
        </w:rPr>
        <w:t>：</w:t>
      </w:r>
      <w:r w:rsidR="00717483" w:rsidRPr="00BB01B4">
        <w:rPr>
          <w:rFonts w:hint="eastAsia"/>
          <w:color w:val="000000" w:themeColor="text1"/>
          <w:u w:val="single"/>
        </w:rPr>
        <w:t xml:space="preserve">　　　</w:t>
      </w:r>
      <w:r w:rsidR="00717483"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</w:t>
      </w:r>
    </w:p>
    <w:p w14:paraId="50D89397" w14:textId="77777777" w:rsidR="007832FD" w:rsidRDefault="007832FD" w:rsidP="007832FD">
      <w:r>
        <w:rPr>
          <w:rFonts w:hint="eastAsia"/>
        </w:rPr>
        <w:t>例文：①このくつは重くて歩きにくいです。</w:t>
      </w:r>
    </w:p>
    <w:p w14:paraId="1FA2E345" w14:textId="08C94770" w:rsidR="007832FD" w:rsidRPr="007832FD" w:rsidRDefault="007832FD" w:rsidP="007832FD">
      <w:pPr>
        <w:ind w:firstLineChars="300" w:firstLine="630"/>
      </w:pPr>
      <w:r>
        <w:rPr>
          <w:rFonts w:hint="eastAsia"/>
        </w:rPr>
        <w:t>②子供がほしそうにじっと見ている前で、ケーキは食べづらい。</w:t>
      </w:r>
    </w:p>
    <w:p w14:paraId="7E6BC35E" w14:textId="2CC657E0" w:rsidR="00F50C22" w:rsidRDefault="007832FD" w:rsidP="007832FD">
      <w:pPr>
        <w:ind w:firstLineChars="300" w:firstLine="630"/>
      </w:pPr>
      <w:r>
        <w:rPr>
          <w:rFonts w:hint="eastAsia"/>
        </w:rPr>
        <w:t>③あの元気なひろしが病気になるなんて信じがたいことです。</w:t>
      </w:r>
    </w:p>
    <w:p w14:paraId="424D0B8B" w14:textId="02D88F0B" w:rsidR="0097014B" w:rsidRPr="0097014B" w:rsidRDefault="0097014B" w:rsidP="00CF4EBD">
      <w:r w:rsidRPr="0097014B">
        <w:rPr>
          <w:rFonts w:hint="eastAsia"/>
        </w:rPr>
        <w:t xml:space="preserve">STOP! </w:t>
      </w:r>
      <w:r w:rsidRPr="0097014B">
        <w:rPr>
          <w:rFonts w:hint="eastAsia"/>
        </w:rPr>
        <w:t>３つが同じわけがない！！！！！！違いがある！</w:t>
      </w:r>
    </w:p>
    <w:p w14:paraId="45975D7C" w14:textId="746C493C" w:rsidR="0097014B" w:rsidRPr="0097014B" w:rsidRDefault="0097014B" w:rsidP="00CF4EBD">
      <w:pPr>
        <w:rPr>
          <w:u w:val="single"/>
        </w:rPr>
      </w:pPr>
      <w:r w:rsidRPr="0097014B">
        <w:rPr>
          <w:rFonts w:hint="eastAsia"/>
        </w:rPr>
        <w:t>①～にくい：例：</w:t>
      </w:r>
      <w:r>
        <w:rPr>
          <w:rFonts w:hint="eastAsia"/>
        </w:rPr>
        <w:t>このペンは</w:t>
      </w:r>
      <w:r w:rsidRPr="0097014B">
        <w:rPr>
          <w:rFonts w:hint="eastAsia"/>
        </w:rPr>
        <w:t>書きにくい：</w:t>
      </w:r>
      <w:r w:rsidRPr="0097014B">
        <w:rPr>
          <w:rFonts w:hint="eastAsia"/>
          <w:u w:val="single"/>
        </w:rPr>
        <w:t xml:space="preserve">　　　　　　　　　　　　　　　　　　　　</w:t>
      </w:r>
    </w:p>
    <w:p w14:paraId="7440F1D7" w14:textId="087998ED" w:rsidR="0097014B" w:rsidRPr="0097014B" w:rsidRDefault="0097014B" w:rsidP="00CF4EBD">
      <w:pPr>
        <w:rPr>
          <w:u w:val="single"/>
        </w:rPr>
      </w:pPr>
      <w:r w:rsidRPr="0097014B">
        <w:rPr>
          <w:rFonts w:hint="eastAsia"/>
        </w:rPr>
        <w:t>②～づらい：例：</w:t>
      </w:r>
      <w:r>
        <w:rPr>
          <w:rFonts w:hint="eastAsia"/>
        </w:rPr>
        <w:t>このことは</w:t>
      </w:r>
      <w:r w:rsidRPr="0097014B">
        <w:rPr>
          <w:rFonts w:hint="eastAsia"/>
        </w:rPr>
        <w:t>言いづらい：</w:t>
      </w:r>
      <w:r w:rsidRPr="0097014B">
        <w:rPr>
          <w:rFonts w:hint="eastAsia"/>
          <w:u w:val="single"/>
        </w:rPr>
        <w:t xml:space="preserve">　　　　　　　　　　　　　　　　　　　　</w:t>
      </w:r>
    </w:p>
    <w:p w14:paraId="4F088085" w14:textId="24D26B7C" w:rsidR="00CF4EBD" w:rsidRPr="0097014B" w:rsidRDefault="0097014B" w:rsidP="00CF4EBD">
      <w:pPr>
        <w:rPr>
          <w:u w:val="single"/>
        </w:rPr>
      </w:pPr>
      <w:r w:rsidRPr="0097014B">
        <w:rPr>
          <w:rFonts w:hint="eastAsia"/>
        </w:rPr>
        <w:t>③～がたい：例：</w:t>
      </w:r>
      <w:r>
        <w:rPr>
          <w:rFonts w:hint="eastAsia"/>
        </w:rPr>
        <w:t>それは</w:t>
      </w:r>
      <w:r w:rsidRPr="0097014B">
        <w:rPr>
          <w:rFonts w:hint="eastAsia"/>
        </w:rPr>
        <w:t>信じがたい：</w:t>
      </w:r>
      <w:r w:rsidRPr="0097014B">
        <w:rPr>
          <w:rFonts w:hint="eastAsia"/>
          <w:u w:val="single"/>
        </w:rPr>
        <w:t xml:space="preserve">　　　　　　　　　　　　　　　　　　　　</w:t>
      </w:r>
    </w:p>
    <w:p w14:paraId="69173C84" w14:textId="77777777" w:rsidR="0097014B" w:rsidRDefault="0097014B" w:rsidP="00CF4EBD">
      <w:pPr>
        <w:rPr>
          <w:color w:val="FF0000"/>
          <w:u w:val="single"/>
        </w:rPr>
      </w:pPr>
    </w:p>
    <w:p w14:paraId="05786056" w14:textId="5025EB17" w:rsidR="005F71FB" w:rsidRDefault="005F71FB" w:rsidP="00CF4EBD"/>
    <w:p w14:paraId="59B8AC78" w14:textId="77777777" w:rsidR="007832FD" w:rsidRDefault="007832FD" w:rsidP="00CF4EBD"/>
    <w:p w14:paraId="3B797E0D" w14:textId="14C3F737" w:rsidR="0097014B" w:rsidRPr="009C7AE8" w:rsidRDefault="00077127" w:rsidP="00CF4EBD">
      <w:r w:rsidRPr="00077127">
        <w:rPr>
          <w:rFonts w:hint="eastAsia"/>
        </w:rPr>
        <w:lastRenderedPageBreak/>
        <w:t>【接続ベスト５】</w:t>
      </w:r>
      <w:r w:rsidR="009C7AE8">
        <w:rPr>
          <w:rFonts w:hint="eastAsia"/>
          <w:u w:val="single"/>
        </w:rPr>
        <w:t xml:space="preserve">　　　　　　　　　　　　　　　　　　　　　</w:t>
      </w:r>
      <w:r w:rsidR="009C7AE8">
        <w:rPr>
          <w:rFonts w:hint="eastAsia"/>
        </w:rPr>
        <w:t>の言葉が多い</w:t>
      </w:r>
    </w:p>
    <w:p w14:paraId="656C7F1E" w14:textId="498839E3" w:rsidR="00077127" w:rsidRDefault="00077127" w:rsidP="00CF4EBD">
      <w:r>
        <w:rPr>
          <w:rFonts w:hint="eastAsia"/>
        </w:rPr>
        <w:t>①</w:t>
      </w:r>
    </w:p>
    <w:p w14:paraId="0A21A584" w14:textId="76A42D65" w:rsidR="00077127" w:rsidRDefault="00077127" w:rsidP="00CF4EBD">
      <w:r>
        <w:rPr>
          <w:rFonts w:hint="eastAsia"/>
        </w:rPr>
        <w:t>②</w:t>
      </w:r>
    </w:p>
    <w:p w14:paraId="136E620C" w14:textId="7007791E" w:rsidR="00077127" w:rsidRDefault="00077127" w:rsidP="00CF4EBD">
      <w:r>
        <w:rPr>
          <w:rFonts w:hint="eastAsia"/>
        </w:rPr>
        <w:t>③</w:t>
      </w:r>
    </w:p>
    <w:p w14:paraId="61685EC3" w14:textId="1C872D2B" w:rsidR="00077127" w:rsidRDefault="00077127" w:rsidP="00CF4EBD">
      <w:r>
        <w:rPr>
          <w:rFonts w:hint="eastAsia"/>
        </w:rPr>
        <w:t>④</w:t>
      </w:r>
    </w:p>
    <w:p w14:paraId="08DC9BD9" w14:textId="13BF7DEF" w:rsidR="00077127" w:rsidRPr="00077127" w:rsidRDefault="00077127" w:rsidP="00CF4EBD">
      <w:r>
        <w:rPr>
          <w:rFonts w:hint="eastAsia"/>
        </w:rPr>
        <w:t>⑤</w:t>
      </w:r>
    </w:p>
    <w:p w14:paraId="7855972C" w14:textId="77777777" w:rsidR="00F50C22" w:rsidRDefault="00F50C22" w:rsidP="00B6342B"/>
    <w:p w14:paraId="5945555C" w14:textId="0A935BE4" w:rsidR="00B6342B" w:rsidRPr="00B6342B" w:rsidRDefault="00B6342B" w:rsidP="00B6342B">
      <w:r>
        <w:rPr>
          <w:rFonts w:hint="eastAsia"/>
        </w:rPr>
        <w:t>練習３：</w:t>
      </w:r>
      <w:r w:rsidRPr="00B6342B">
        <w:rPr>
          <w:rFonts w:hint="eastAsia"/>
        </w:rPr>
        <w:t>がたい？</w:t>
      </w:r>
      <w:r w:rsidRPr="00B6342B">
        <w:rPr>
          <w:rFonts w:hint="eastAsia"/>
        </w:rPr>
        <w:t xml:space="preserve"> </w:t>
      </w:r>
      <w:r w:rsidRPr="00B6342B">
        <w:rPr>
          <w:rFonts w:hint="eastAsia"/>
        </w:rPr>
        <w:t>にくい？</w:t>
      </w:r>
      <w:r w:rsidRPr="00B6342B">
        <w:rPr>
          <w:rFonts w:hint="eastAsia"/>
        </w:rPr>
        <w:t xml:space="preserve"> </w:t>
      </w:r>
      <w:r w:rsidRPr="00B6342B">
        <w:rPr>
          <w:rFonts w:hint="eastAsia"/>
        </w:rPr>
        <w:t>づらい？</w:t>
      </w:r>
    </w:p>
    <w:p w14:paraId="53E88024" w14:textId="77777777" w:rsidR="00B6342B" w:rsidRPr="00B6342B" w:rsidRDefault="00B6342B" w:rsidP="00B6342B">
      <w:r w:rsidRPr="00B6342B">
        <w:rPr>
          <w:rFonts w:hint="eastAsia"/>
        </w:rPr>
        <w:t>（１）アルバイトを辞めたいけど、とてもよくしてもらったので、</w:t>
      </w:r>
    </w:p>
    <w:p w14:paraId="1988B721" w14:textId="77777777" w:rsidR="00B6342B" w:rsidRPr="00B6342B" w:rsidRDefault="00B6342B" w:rsidP="00F50C22">
      <w:pPr>
        <w:ind w:firstLineChars="300" w:firstLine="630"/>
      </w:pPr>
      <w:r w:rsidRPr="00B6342B">
        <w:rPr>
          <w:rFonts w:hint="eastAsia"/>
        </w:rPr>
        <w:t>店長に言い（　　　　　）。</w:t>
      </w:r>
    </w:p>
    <w:p w14:paraId="12DFEDC2" w14:textId="090CACC0" w:rsidR="00B6342B" w:rsidRDefault="00B6342B" w:rsidP="00B6342B">
      <w:r w:rsidRPr="00B6342B">
        <w:rPr>
          <w:rFonts w:hint="eastAsia"/>
        </w:rPr>
        <w:t>（２）</w:t>
      </w:r>
      <w:r>
        <w:rPr>
          <w:rFonts w:hint="eastAsia"/>
        </w:rPr>
        <w:t>あの人の説明はちょっと理解し（　　　　　）。</w:t>
      </w:r>
    </w:p>
    <w:p w14:paraId="33B0F91A" w14:textId="77777777" w:rsidR="00B6342B" w:rsidRPr="00B6342B" w:rsidRDefault="00B6342B" w:rsidP="00B6342B">
      <w:r w:rsidRPr="00B6342B">
        <w:rPr>
          <w:rFonts w:hint="eastAsia"/>
        </w:rPr>
        <w:t>（３）最近のケータイは落としても壊れ（　　　　　）なった。</w:t>
      </w:r>
    </w:p>
    <w:p w14:paraId="27513B2E" w14:textId="77777777" w:rsidR="00B6342B" w:rsidRPr="00B6342B" w:rsidRDefault="00B6342B" w:rsidP="00B6342B">
      <w:r w:rsidRPr="00B6342B">
        <w:rPr>
          <w:rFonts w:hint="eastAsia"/>
        </w:rPr>
        <w:t>（４）とても熱心に飲み会に誘われたので、断り（　　　　　）。</w:t>
      </w:r>
    </w:p>
    <w:p w14:paraId="72581A4A" w14:textId="1989A5DA" w:rsidR="00B6342B" w:rsidRPr="00B6342B" w:rsidRDefault="00B6342B" w:rsidP="00B6342B">
      <w:r w:rsidRPr="00B6342B">
        <w:rPr>
          <w:rFonts w:hint="eastAsia"/>
        </w:rPr>
        <w:t>（５）</w:t>
      </w:r>
      <w:r>
        <w:rPr>
          <w:rFonts w:hint="eastAsia"/>
        </w:rPr>
        <w:t>自分がテストで</w:t>
      </w:r>
      <w:r>
        <w:rPr>
          <w:rFonts w:hint="eastAsia"/>
        </w:rPr>
        <w:t>100</w:t>
      </w:r>
      <w:r>
        <w:rPr>
          <w:rFonts w:hint="eastAsia"/>
        </w:rPr>
        <w:t>点を取るとは、ちょっと信じ（　　　　）。</w:t>
      </w:r>
    </w:p>
    <w:p w14:paraId="58078CDF" w14:textId="50AC6D91" w:rsidR="00077127" w:rsidRPr="00B6342B" w:rsidRDefault="00077127" w:rsidP="00B6342B"/>
    <w:p w14:paraId="34B43D53" w14:textId="085F6796" w:rsidR="00077127" w:rsidRDefault="00F41103" w:rsidP="00CF4EBD">
      <w:r w:rsidRPr="00F41103">
        <w:rPr>
          <w:rFonts w:hint="eastAsia"/>
        </w:rPr>
        <w:t>【</w:t>
      </w:r>
      <w:r>
        <w:rPr>
          <w:rFonts w:hint="eastAsia"/>
        </w:rPr>
        <w:t>文型</w:t>
      </w:r>
      <w:r>
        <w:rPr>
          <w:rFonts w:hint="eastAsia"/>
        </w:rPr>
        <w:t>28</w:t>
      </w:r>
      <w:r>
        <w:rPr>
          <w:rFonts w:hint="eastAsia"/>
        </w:rPr>
        <w:t>：～きる／～ぬく：使用</w:t>
      </w:r>
      <w:r w:rsidRPr="00F41103">
        <w:rPr>
          <w:rFonts w:hint="eastAsia"/>
        </w:rPr>
        <w:t>】</w:t>
      </w:r>
    </w:p>
    <w:p w14:paraId="5B619646" w14:textId="77777777" w:rsidR="003F1DA0" w:rsidRDefault="003F1DA0" w:rsidP="003F1DA0">
      <w:r>
        <w:rPr>
          <w:rFonts w:hint="eastAsia"/>
        </w:rPr>
        <w:t>例文：①</w:t>
      </w:r>
      <w:r>
        <w:rPr>
          <w:rFonts w:hint="eastAsia"/>
        </w:rPr>
        <w:t>5</w:t>
      </w:r>
      <w:r>
        <w:rPr>
          <w:rFonts w:hint="eastAsia"/>
        </w:rPr>
        <w:t>巻まである長い小説を夏休み中に全部読みきった。</w:t>
      </w:r>
    </w:p>
    <w:p w14:paraId="5E8286B6" w14:textId="49CEDDE3" w:rsidR="003F1DA0" w:rsidRPr="00F41103" w:rsidRDefault="003F1DA0" w:rsidP="003F1DA0">
      <w:pPr>
        <w:ind w:firstLineChars="300" w:firstLine="630"/>
      </w:pPr>
      <w:r>
        <w:rPr>
          <w:rFonts w:hint="eastAsia"/>
        </w:rPr>
        <w:t>②マラソンの精神というのは、試合に負けても最後まで走りぬくことだ。</w:t>
      </w:r>
    </w:p>
    <w:p w14:paraId="4BB42164" w14:textId="2BECE728" w:rsidR="00F41103" w:rsidRPr="00F50C22" w:rsidRDefault="00F41103" w:rsidP="00403EDB">
      <w:pPr>
        <w:spacing w:line="276" w:lineRule="auto"/>
      </w:pPr>
      <w:r>
        <w:rPr>
          <w:rFonts w:hint="eastAsia"/>
        </w:rPr>
        <w:t>形：</w:t>
      </w:r>
      <w:r w:rsidR="00403EDB">
        <w:rPr>
          <w:rFonts w:hint="eastAsia"/>
        </w:rPr>
        <w:t>Ｖ</w:t>
      </w:r>
      <w:r w:rsidR="00403EDB" w:rsidRPr="003A7171">
        <w:rPr>
          <w:rFonts w:hint="eastAsia"/>
          <w:strike/>
        </w:rPr>
        <w:t>ます</w:t>
      </w:r>
      <w:r w:rsidR="00403EDB">
        <w:rPr>
          <w:rFonts w:hint="eastAsia"/>
        </w:rPr>
        <w:t>＋きる</w:t>
      </w:r>
      <w:r w:rsidR="00403EDB">
        <w:rPr>
          <w:rFonts w:hint="eastAsia"/>
        </w:rPr>
        <w:t>/</w:t>
      </w:r>
      <w:r w:rsidR="00403EDB">
        <w:rPr>
          <w:rFonts w:hint="eastAsia"/>
        </w:rPr>
        <w:t>ぬく</w:t>
      </w:r>
      <w:r w:rsidR="00F50C22">
        <w:rPr>
          <w:rFonts w:hint="eastAsia"/>
        </w:rPr>
        <w:t xml:space="preserve">　</w:t>
      </w:r>
      <w:r w:rsidR="00403EDB">
        <w:rPr>
          <w:rFonts w:hint="eastAsia"/>
        </w:rPr>
        <w:t>※しぬく→やりぬく</w:t>
      </w:r>
      <w:r w:rsidRPr="00403EDB">
        <w:rPr>
          <w:rFonts w:hint="eastAsia"/>
          <w:color w:val="000000" w:themeColor="text1"/>
        </w:rPr>
        <w:t xml:space="preserve">　　　　　　　　　　　　　　　　　　　　　　　　　　</w:t>
      </w:r>
      <w:r>
        <w:rPr>
          <w:rFonts w:hint="eastAsia"/>
          <w:color w:val="000000" w:themeColor="text1"/>
          <w:u w:val="single"/>
        </w:rPr>
        <w:t xml:space="preserve">　　　　　</w:t>
      </w:r>
    </w:p>
    <w:p w14:paraId="5D23D965" w14:textId="07F1F051" w:rsidR="00F41103" w:rsidRDefault="00F41103" w:rsidP="00F41103">
      <w:pPr>
        <w:spacing w:line="276" w:lineRule="auto"/>
      </w:pPr>
      <w:r>
        <w:rPr>
          <w:rFonts w:hint="eastAsia"/>
        </w:rPr>
        <w:t>意味：～きる：</w:t>
      </w:r>
      <w:r w:rsidRPr="00BB01B4">
        <w:rPr>
          <w:rFonts w:hint="eastAsia"/>
          <w:color w:val="000000" w:themeColor="text1"/>
          <w:u w:val="single"/>
        </w:rPr>
        <w:t xml:space="preserve">　　　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</w:t>
      </w:r>
    </w:p>
    <w:p w14:paraId="20231ADE" w14:textId="77777777" w:rsidR="003F1DA0" w:rsidRDefault="00F41103" w:rsidP="00BB01B4">
      <w:pPr>
        <w:rPr>
          <w:u w:val="single"/>
        </w:rPr>
      </w:pPr>
      <w:r w:rsidRPr="00F41103">
        <w:rPr>
          <w:rFonts w:hint="eastAsia"/>
        </w:rPr>
        <w:t>意味：～ぬく：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5CFC5544" w14:textId="77777777" w:rsidR="003F1DA0" w:rsidRDefault="003F1DA0" w:rsidP="00BB01B4">
      <w:pPr>
        <w:rPr>
          <w:u w:val="single"/>
        </w:rPr>
      </w:pPr>
    </w:p>
    <w:p w14:paraId="5A5D022A" w14:textId="10CF35F4" w:rsidR="00CF4EBD" w:rsidRPr="00F50C22" w:rsidRDefault="008046B0" w:rsidP="00CF4EBD">
      <w:pPr>
        <w:rPr>
          <w:color w:val="FF0000"/>
        </w:rPr>
      </w:pPr>
      <w:r>
        <w:rPr>
          <w:rFonts w:hint="eastAsia"/>
        </w:rPr>
        <w:t>練習４：穴に埋めてください。どんな言葉を入れますか？？？</w:t>
      </w:r>
    </w:p>
    <w:p w14:paraId="3D28FAF8" w14:textId="518EB069" w:rsidR="00CF4EBD" w:rsidRDefault="00CF4EBD" w:rsidP="00CF4EBD">
      <w:r>
        <w:rPr>
          <w:rFonts w:hint="eastAsia"/>
        </w:rPr>
        <w:t>（１）１度決めたからには、何があっても最後まで</w:t>
      </w:r>
      <w:r w:rsidR="00BB01B4" w:rsidRPr="00BB01B4">
        <w:rPr>
          <w:rFonts w:hint="eastAsia"/>
          <w:color w:val="000000" w:themeColor="text1"/>
          <w:u w:val="single"/>
        </w:rPr>
        <w:t xml:space="preserve">　　　　</w:t>
      </w:r>
      <w:r w:rsidR="00BB01B4">
        <w:rPr>
          <w:rFonts w:hint="eastAsia"/>
          <w:color w:val="000000" w:themeColor="text1"/>
          <w:u w:val="single"/>
        </w:rPr>
        <w:t xml:space="preserve">　</w:t>
      </w:r>
      <w:r w:rsidR="00BB01B4" w:rsidRPr="00BB01B4">
        <w:rPr>
          <w:rFonts w:hint="eastAsia"/>
          <w:color w:val="000000" w:themeColor="text1"/>
          <w:u w:val="single"/>
        </w:rPr>
        <w:t xml:space="preserve">　</w:t>
      </w:r>
      <w:r w:rsidR="00BB01B4">
        <w:rPr>
          <w:rFonts w:hint="eastAsia"/>
          <w:color w:val="000000" w:themeColor="text1"/>
          <w:u w:val="single"/>
        </w:rPr>
        <w:t xml:space="preserve">　</w:t>
      </w:r>
      <w:r>
        <w:rPr>
          <w:rFonts w:hint="eastAsia"/>
        </w:rPr>
        <w:t>と思います。</w:t>
      </w:r>
    </w:p>
    <w:p w14:paraId="6830E3A4" w14:textId="77777777" w:rsidR="00CF4EBD" w:rsidRDefault="00CF4EBD" w:rsidP="00CF4EBD"/>
    <w:p w14:paraId="369A0BD5" w14:textId="30894482" w:rsidR="00CF4EBD" w:rsidRDefault="00CF4EBD" w:rsidP="00CF4EBD">
      <w:r>
        <w:rPr>
          <w:rFonts w:hint="eastAsia"/>
        </w:rPr>
        <w:t>（２）卒業後の進路をギリギリまで</w:t>
      </w:r>
      <w:r w:rsidR="00BB01B4" w:rsidRPr="00BB01B4">
        <w:rPr>
          <w:rFonts w:hint="eastAsia"/>
          <w:color w:val="000000" w:themeColor="text1"/>
          <w:u w:val="single"/>
        </w:rPr>
        <w:t xml:space="preserve">　　　　</w:t>
      </w:r>
      <w:r w:rsidR="008046B0">
        <w:rPr>
          <w:rFonts w:hint="eastAsia"/>
          <w:color w:val="000000" w:themeColor="text1"/>
          <w:u w:val="single"/>
        </w:rPr>
        <w:t xml:space="preserve">　</w:t>
      </w:r>
      <w:r w:rsidR="00BB01B4" w:rsidRPr="00BB01B4">
        <w:rPr>
          <w:rFonts w:hint="eastAsia"/>
          <w:color w:val="000000" w:themeColor="text1"/>
          <w:u w:val="single"/>
        </w:rPr>
        <w:t xml:space="preserve">　　　</w:t>
      </w:r>
      <w:r w:rsidR="008046B0">
        <w:rPr>
          <w:rFonts w:hint="eastAsia"/>
          <w:color w:val="000000" w:themeColor="text1"/>
          <w:u w:val="single"/>
        </w:rPr>
        <w:t>て、</w:t>
      </w:r>
      <w:r>
        <w:rPr>
          <w:rFonts w:hint="eastAsia"/>
        </w:rPr>
        <w:t>決めました。</w:t>
      </w:r>
    </w:p>
    <w:p w14:paraId="4EC4AA84" w14:textId="77777777" w:rsidR="00CF4EBD" w:rsidRDefault="00CF4EBD" w:rsidP="00CF4EBD"/>
    <w:p w14:paraId="3A6CA5ED" w14:textId="77777777" w:rsidR="00F50C22" w:rsidRDefault="00F50C22" w:rsidP="00CF4EBD"/>
    <w:p w14:paraId="69CE765F" w14:textId="77777777" w:rsidR="00CF4EBD" w:rsidRDefault="00CF4EBD" w:rsidP="00CF4EBD">
      <w:r>
        <w:rPr>
          <w:rFonts w:hint="eastAsia"/>
        </w:rPr>
        <w:t>（３）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さん、これどうぞ。お土産のクッキー。</w:t>
      </w:r>
    </w:p>
    <w:p w14:paraId="30A01459" w14:textId="1D160386" w:rsidR="00CF4EBD" w:rsidRDefault="00CF4EBD" w:rsidP="00CF4EBD">
      <w:r>
        <w:rPr>
          <w:rFonts w:hint="eastAsia"/>
        </w:rPr>
        <w:t xml:space="preserve">　　　</w:t>
      </w:r>
      <w:r>
        <w:rPr>
          <w:rFonts w:hint="eastAsia"/>
        </w:rPr>
        <w:t>B</w:t>
      </w:r>
      <w:r>
        <w:rPr>
          <w:rFonts w:hint="eastAsia"/>
        </w:rPr>
        <w:t>：わー、ありがとう！</w:t>
      </w:r>
      <w:r>
        <w:rPr>
          <w:rFonts w:hint="eastAsia"/>
        </w:rPr>
        <w:t xml:space="preserve"> </w:t>
      </w:r>
      <w:r>
        <w:rPr>
          <w:rFonts w:hint="eastAsia"/>
        </w:rPr>
        <w:t>こんなにたくさん</w:t>
      </w:r>
      <w:r w:rsidR="00BB01B4" w:rsidRPr="00BB01B4">
        <w:rPr>
          <w:rFonts w:hint="eastAsia"/>
          <w:color w:val="000000" w:themeColor="text1"/>
          <w:u w:val="single"/>
        </w:rPr>
        <w:t xml:space="preserve">　　　　　</w:t>
      </w:r>
      <w:r w:rsidR="008046B0">
        <w:rPr>
          <w:rFonts w:hint="eastAsia"/>
          <w:color w:val="000000" w:themeColor="text1"/>
          <w:u w:val="single"/>
        </w:rPr>
        <w:t xml:space="preserve">　</w:t>
      </w:r>
      <w:r w:rsidR="00BB01B4" w:rsidRPr="00BB01B4">
        <w:rPr>
          <w:rFonts w:hint="eastAsia"/>
          <w:color w:val="000000" w:themeColor="text1"/>
          <w:u w:val="single"/>
        </w:rPr>
        <w:t xml:space="preserve">　　</w:t>
      </w:r>
      <w:r>
        <w:rPr>
          <w:rFonts w:hint="eastAsia"/>
        </w:rPr>
        <w:t>かなぁ。</w:t>
      </w:r>
    </w:p>
    <w:p w14:paraId="08395B26" w14:textId="6B51C5F0" w:rsidR="00CF4EBD" w:rsidRPr="003D1BDF" w:rsidRDefault="00CF4EBD" w:rsidP="00CF4EBD">
      <w:pPr>
        <w:rPr>
          <w:color w:val="0070C0"/>
        </w:rPr>
      </w:pPr>
    </w:p>
    <w:p w14:paraId="1B6A78DB" w14:textId="77777777" w:rsidR="00CF4EBD" w:rsidRDefault="00CF4EBD" w:rsidP="00CF4EBD">
      <w:r>
        <w:rPr>
          <w:rFonts w:hint="eastAsia"/>
        </w:rPr>
        <w:t>（４）</w:t>
      </w:r>
      <w:r>
        <w:rPr>
          <w:rFonts w:hint="eastAsia"/>
        </w:rPr>
        <w:t>B</w:t>
      </w:r>
      <w:r>
        <w:rPr>
          <w:rFonts w:hint="eastAsia"/>
        </w:rPr>
        <w:t>：旅行、どうだった？</w:t>
      </w:r>
    </w:p>
    <w:p w14:paraId="4799FF79" w14:textId="77777777" w:rsidR="00BB01B4" w:rsidRDefault="00CF4EBD" w:rsidP="00CF4EBD">
      <w:r>
        <w:rPr>
          <w:rFonts w:hint="eastAsia"/>
        </w:rPr>
        <w:t xml:space="preserve">　　　</w:t>
      </w:r>
      <w:r>
        <w:rPr>
          <w:rFonts w:hint="eastAsia"/>
        </w:rPr>
        <w:t>A</w:t>
      </w:r>
      <w:r>
        <w:rPr>
          <w:rFonts w:hint="eastAsia"/>
        </w:rPr>
        <w:t>：楽しかったよ～！</w:t>
      </w:r>
      <w:r>
        <w:rPr>
          <w:rFonts w:hint="eastAsia"/>
        </w:rPr>
        <w:t xml:space="preserve"> </w:t>
      </w:r>
      <w:r>
        <w:rPr>
          <w:rFonts w:hint="eastAsia"/>
        </w:rPr>
        <w:t>でも買い物しすぎて、持っていったお金を</w:t>
      </w:r>
    </w:p>
    <w:p w14:paraId="64C23CBC" w14:textId="6CAC9701" w:rsidR="00CF4EBD" w:rsidRDefault="00CF4EBD" w:rsidP="00BB01B4">
      <w:pPr>
        <w:ind w:firstLineChars="450" w:firstLine="945"/>
      </w:pPr>
      <w:r>
        <w:rPr>
          <w:rFonts w:hint="eastAsia"/>
        </w:rPr>
        <w:t>ほとんど</w:t>
      </w:r>
      <w:r w:rsidR="00BB01B4" w:rsidRPr="00BB01B4">
        <w:rPr>
          <w:rFonts w:hint="eastAsia"/>
          <w:color w:val="000000" w:themeColor="text1"/>
          <w:u w:val="single"/>
        </w:rPr>
        <w:t xml:space="preserve">　　　　　　</w:t>
      </w:r>
      <w:r w:rsidR="00BB01B4">
        <w:rPr>
          <w:rFonts w:hint="eastAsia"/>
          <w:color w:val="000000" w:themeColor="text1"/>
          <w:u w:val="single"/>
        </w:rPr>
        <w:t xml:space="preserve">  </w:t>
      </w:r>
      <w:r>
        <w:rPr>
          <w:rFonts w:hint="eastAsia"/>
        </w:rPr>
        <w:t>よ。</w:t>
      </w:r>
    </w:p>
    <w:p w14:paraId="585986FD" w14:textId="7869A376" w:rsidR="00CF4EBD" w:rsidRPr="00BB01B4" w:rsidRDefault="00CF4EBD" w:rsidP="00BB01B4">
      <w:pPr>
        <w:ind w:firstLineChars="1600" w:firstLine="3360"/>
        <w:rPr>
          <w:color w:val="FF0000"/>
        </w:rPr>
      </w:pPr>
    </w:p>
    <w:p w14:paraId="7D9C6CF3" w14:textId="77777777" w:rsidR="00CF4EBD" w:rsidRDefault="00CF4EBD" w:rsidP="00CF4EBD">
      <w:r>
        <w:rPr>
          <w:rFonts w:hint="eastAsia"/>
        </w:rPr>
        <w:t>（５）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さんは週末何してたの？</w:t>
      </w:r>
    </w:p>
    <w:p w14:paraId="750CACB2" w14:textId="77777777" w:rsidR="00CF4EBD" w:rsidRDefault="00CF4EBD" w:rsidP="00CF4EBD">
      <w:r>
        <w:rPr>
          <w:rFonts w:hint="eastAsia"/>
        </w:rPr>
        <w:t xml:space="preserve">　　　</w:t>
      </w:r>
      <w:r>
        <w:rPr>
          <w:rFonts w:hint="eastAsia"/>
        </w:rPr>
        <w:t>B</w:t>
      </w:r>
      <w:r>
        <w:rPr>
          <w:rFonts w:hint="eastAsia"/>
        </w:rPr>
        <w:t>：土曜日は友達の誕生日パーティーだったよ。</w:t>
      </w:r>
    </w:p>
    <w:p w14:paraId="024A23C6" w14:textId="2C4879C2" w:rsidR="00CF4EBD" w:rsidRDefault="00CF4EBD" w:rsidP="00CF4EBD">
      <w:pPr>
        <w:ind w:firstLineChars="450" w:firstLine="945"/>
      </w:pPr>
      <w:r>
        <w:rPr>
          <w:rFonts w:hint="eastAsia"/>
        </w:rPr>
        <w:t>友達３人で５本あったワインを</w:t>
      </w:r>
      <w:r w:rsidR="00BB01B4" w:rsidRPr="00BB01B4">
        <w:rPr>
          <w:rFonts w:hint="eastAsia"/>
          <w:color w:val="000000" w:themeColor="text1"/>
          <w:u w:val="single"/>
        </w:rPr>
        <w:t xml:space="preserve">　　　　　　　</w:t>
      </w:r>
      <w:r>
        <w:rPr>
          <w:rFonts w:hint="eastAsia"/>
        </w:rPr>
        <w:t>しまったから、</w:t>
      </w:r>
    </w:p>
    <w:p w14:paraId="714B2730" w14:textId="4B12D75E" w:rsidR="00CF4EBD" w:rsidRDefault="00BB01B4" w:rsidP="00CF4EBD">
      <w:pPr>
        <w:ind w:firstLineChars="450" w:firstLine="945"/>
      </w:pPr>
      <w:r>
        <w:rPr>
          <w:rFonts w:hint="eastAsia"/>
        </w:rPr>
        <w:t xml:space="preserve">日曜日は頭が痛くて何もできなかった。　</w:t>
      </w:r>
    </w:p>
    <w:p w14:paraId="0206FF01" w14:textId="77777777" w:rsidR="003F1DA0" w:rsidRDefault="003F1DA0" w:rsidP="00CF4EBD">
      <w:pPr>
        <w:ind w:firstLineChars="450" w:firstLine="945"/>
      </w:pPr>
    </w:p>
    <w:p w14:paraId="6B2B487C" w14:textId="4E541251" w:rsidR="00CF4EBD" w:rsidRPr="008046B0" w:rsidRDefault="008046B0" w:rsidP="00CF4EBD">
      <w:r>
        <w:rPr>
          <w:rFonts w:hint="eastAsia"/>
        </w:rPr>
        <w:t>【</w:t>
      </w:r>
      <w:r w:rsidRPr="008046B0">
        <w:rPr>
          <w:rFonts w:hint="eastAsia"/>
        </w:rPr>
        <w:t>カタカナ語を覚えましょう！</w:t>
      </w:r>
      <w:r>
        <w:rPr>
          <w:rFonts w:hint="eastAsia"/>
        </w:rPr>
        <w:t>】</w:t>
      </w:r>
    </w:p>
    <w:p w14:paraId="75E11976" w14:textId="6AEBC53F" w:rsidR="008046B0" w:rsidRPr="00BD1BAF" w:rsidRDefault="008046B0" w:rsidP="008046B0">
      <w:r w:rsidRPr="00BD1BAF">
        <w:rPr>
          <w:rFonts w:hint="eastAsia"/>
        </w:rPr>
        <w:t>１</w:t>
      </w:r>
      <w:r w:rsidRPr="00BD1BAF">
        <w:rPr>
          <w:rFonts w:hint="eastAsia"/>
        </w:rPr>
        <w:t xml:space="preserve">)  </w:t>
      </w:r>
      <w:r w:rsidRPr="00BD1BAF">
        <w:rPr>
          <w:rFonts w:hint="eastAsia"/>
        </w:rPr>
        <w:t>ある有名な歌手はとても（　　　　）な人で、客席</w:t>
      </w:r>
      <w:r w:rsidRPr="00BD1BAF">
        <w:rPr>
          <w:rFonts w:hint="eastAsia"/>
        </w:rPr>
        <w:t>(</w:t>
      </w:r>
      <w:r w:rsidRPr="00BD1BAF">
        <w:rPr>
          <w:rFonts w:hint="eastAsia"/>
        </w:rPr>
        <w:t>きゃくせき</w:t>
      </w:r>
      <w:r w:rsidRPr="00BD1BAF">
        <w:rPr>
          <w:rFonts w:hint="eastAsia"/>
        </w:rPr>
        <w:t>)</w:t>
      </w:r>
      <w:r w:rsidRPr="00BD1BAF">
        <w:rPr>
          <w:rFonts w:hint="eastAsia"/>
        </w:rPr>
        <w:t>が少しでもうるさいと歌えないということだ。</w:t>
      </w:r>
    </w:p>
    <w:p w14:paraId="579AAB0B" w14:textId="6EBFED94" w:rsidR="008046B0" w:rsidRPr="00BD1BAF" w:rsidRDefault="008046B0" w:rsidP="008046B0">
      <w:r w:rsidRPr="00BD1BAF">
        <w:rPr>
          <w:rFonts w:hint="eastAsia"/>
        </w:rPr>
        <w:t>１</w:t>
      </w:r>
      <w:r w:rsidR="00FE77AB" w:rsidRPr="00BD1BAF">
        <w:rPr>
          <w:rFonts w:hint="eastAsia"/>
        </w:rPr>
        <w:t>.</w:t>
      </w:r>
      <w:r w:rsidR="009E1232" w:rsidRPr="00BD1BAF">
        <w:rPr>
          <w:rFonts w:hint="eastAsia"/>
        </w:rPr>
        <w:t xml:space="preserve">コンサルタント　</w:t>
      </w:r>
      <w:r w:rsidRPr="00BD1BAF">
        <w:rPr>
          <w:rFonts w:hint="eastAsia"/>
        </w:rPr>
        <w:t>２</w:t>
      </w:r>
      <w:r w:rsidR="009E1232" w:rsidRPr="00BD1BAF">
        <w:rPr>
          <w:rFonts w:hint="eastAsia"/>
        </w:rPr>
        <w:t xml:space="preserve">. </w:t>
      </w:r>
      <w:r w:rsidRPr="00BD1BAF">
        <w:rPr>
          <w:rFonts w:hint="eastAsia"/>
        </w:rPr>
        <w:t>コントロール　　３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テンション　　４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デリケート</w:t>
      </w:r>
    </w:p>
    <w:p w14:paraId="63A0A37B" w14:textId="77777777" w:rsidR="008046B0" w:rsidRPr="00BD1BAF" w:rsidRDefault="008046B0" w:rsidP="008046B0"/>
    <w:p w14:paraId="24AC8166" w14:textId="44409F8A" w:rsidR="008046B0" w:rsidRPr="00BD1BAF" w:rsidRDefault="008046B0" w:rsidP="008046B0">
      <w:r w:rsidRPr="00BD1BAF">
        <w:rPr>
          <w:rFonts w:hint="eastAsia"/>
        </w:rPr>
        <w:t xml:space="preserve">2) </w:t>
      </w:r>
      <w:r w:rsidRPr="00BD1BAF">
        <w:rPr>
          <w:rFonts w:hint="eastAsia"/>
        </w:rPr>
        <w:t>世界の多くの国は経済発展を優先</w:t>
      </w:r>
      <w:r w:rsidRPr="00BD1BAF">
        <w:rPr>
          <w:rFonts w:hint="eastAsia"/>
        </w:rPr>
        <w:t>(</w:t>
      </w:r>
      <w:r w:rsidRPr="00BD1BAF">
        <w:rPr>
          <w:rFonts w:hint="eastAsia"/>
        </w:rPr>
        <w:t>ゆうせん</w:t>
      </w:r>
      <w:r w:rsidRPr="00BD1BAF">
        <w:rPr>
          <w:rFonts w:hint="eastAsia"/>
        </w:rPr>
        <w:t>)</w:t>
      </w:r>
      <w:r w:rsidRPr="00BD1BAF">
        <w:rPr>
          <w:rFonts w:hint="eastAsia"/>
        </w:rPr>
        <w:t>するか、環境を守るかの（　　　　）を抱</w:t>
      </w:r>
      <w:r w:rsidRPr="00BD1BAF">
        <w:rPr>
          <w:rFonts w:hint="eastAsia"/>
        </w:rPr>
        <w:t>(</w:t>
      </w:r>
      <w:r w:rsidRPr="00BD1BAF">
        <w:rPr>
          <w:rFonts w:hint="eastAsia"/>
        </w:rPr>
        <w:t>かか</w:t>
      </w:r>
      <w:r w:rsidRPr="00BD1BAF">
        <w:rPr>
          <w:rFonts w:hint="eastAsia"/>
        </w:rPr>
        <w:t>)</w:t>
      </w:r>
      <w:r w:rsidRPr="00BD1BAF">
        <w:rPr>
          <w:rFonts w:hint="eastAsia"/>
        </w:rPr>
        <w:t>えている。</w:t>
      </w:r>
    </w:p>
    <w:p w14:paraId="08ECE61F" w14:textId="18B7464E" w:rsidR="008046B0" w:rsidRPr="00BD1BAF" w:rsidRDefault="008046B0" w:rsidP="008046B0">
      <w:r w:rsidRPr="00BD1BAF">
        <w:rPr>
          <w:rFonts w:hint="eastAsia"/>
        </w:rPr>
        <w:t>１</w:t>
      </w:r>
      <w:r w:rsidR="009E1232" w:rsidRPr="00BD1BAF">
        <w:rPr>
          <w:rFonts w:hint="eastAsia"/>
        </w:rPr>
        <w:t xml:space="preserve">. </w:t>
      </w:r>
      <w:r w:rsidRPr="00BD1BAF">
        <w:rPr>
          <w:rFonts w:hint="eastAsia"/>
        </w:rPr>
        <w:t>ジャンル　　　２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ジレンマ　　　　３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チャレンジ　　　　４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センス</w:t>
      </w:r>
    </w:p>
    <w:p w14:paraId="0344F25B" w14:textId="77777777" w:rsidR="008046B0" w:rsidRPr="00BD1BAF" w:rsidRDefault="008046B0" w:rsidP="008046B0"/>
    <w:p w14:paraId="07123E4A" w14:textId="2B2D4AC3" w:rsidR="008046B0" w:rsidRPr="00BD1BAF" w:rsidRDefault="00FE77AB" w:rsidP="008046B0">
      <w:r w:rsidRPr="00BD1BAF">
        <w:rPr>
          <w:rFonts w:hint="eastAsia"/>
        </w:rPr>
        <w:t>3)</w:t>
      </w:r>
      <w:r w:rsidR="008046B0" w:rsidRPr="00BD1BAF">
        <w:rPr>
          <w:rFonts w:hint="eastAsia"/>
        </w:rPr>
        <w:t xml:space="preserve"> </w:t>
      </w:r>
      <w:r w:rsidR="008046B0" w:rsidRPr="00BD1BAF">
        <w:rPr>
          <w:rFonts w:hint="eastAsia"/>
        </w:rPr>
        <w:t>小さい時から優秀な兄に対して（　　　　）を感じていた。</w:t>
      </w:r>
    </w:p>
    <w:p w14:paraId="61EC5D52" w14:textId="163C5F3E" w:rsidR="008046B0" w:rsidRPr="00BD1BAF" w:rsidRDefault="00FE77AB" w:rsidP="008046B0">
      <w:r w:rsidRPr="00BD1BAF">
        <w:rPr>
          <w:rFonts w:hint="eastAsia"/>
        </w:rPr>
        <w:t>１</w:t>
      </w:r>
      <w:r w:rsidR="009E1232" w:rsidRPr="00BD1BAF">
        <w:rPr>
          <w:rFonts w:hint="eastAsia"/>
        </w:rPr>
        <w:t>.</w:t>
      </w:r>
      <w:r w:rsidR="009E1232" w:rsidRPr="00BD1BAF">
        <w:rPr>
          <w:rFonts w:hint="eastAsia"/>
        </w:rPr>
        <w:t xml:space="preserve">コンプレックス　　</w:t>
      </w:r>
      <w:r w:rsidRPr="00BD1BAF">
        <w:rPr>
          <w:rFonts w:hint="eastAsia"/>
        </w:rPr>
        <w:t>２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テンション　　　３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 xml:space="preserve">プライド　　　</w:t>
      </w:r>
      <w:r w:rsidR="008046B0" w:rsidRPr="00BD1BAF">
        <w:rPr>
          <w:rFonts w:hint="eastAsia"/>
        </w:rPr>
        <w:t>４</w:t>
      </w:r>
      <w:r w:rsidR="009E1232" w:rsidRPr="00BD1BAF">
        <w:rPr>
          <w:rFonts w:hint="eastAsia"/>
        </w:rPr>
        <w:t>.</w:t>
      </w:r>
      <w:r w:rsidR="008046B0" w:rsidRPr="00BD1BAF">
        <w:rPr>
          <w:rFonts w:hint="eastAsia"/>
        </w:rPr>
        <w:t>コンパクト</w:t>
      </w:r>
    </w:p>
    <w:p w14:paraId="43C50BB7" w14:textId="77777777" w:rsidR="008046B0" w:rsidRPr="00BD1BAF" w:rsidRDefault="008046B0" w:rsidP="008046B0"/>
    <w:p w14:paraId="795F3C7A" w14:textId="17FF7598" w:rsidR="008046B0" w:rsidRPr="00BD1BAF" w:rsidRDefault="00FE77AB" w:rsidP="008046B0">
      <w:r w:rsidRPr="00BD1BAF">
        <w:rPr>
          <w:rFonts w:hint="eastAsia"/>
        </w:rPr>
        <w:t xml:space="preserve">4) </w:t>
      </w:r>
      <w:r w:rsidR="008046B0" w:rsidRPr="00BD1BAF">
        <w:rPr>
          <w:rFonts w:hint="eastAsia"/>
        </w:rPr>
        <w:t>高齢者</w:t>
      </w:r>
      <w:r w:rsidR="008046B0" w:rsidRPr="00BD1BAF">
        <w:rPr>
          <w:rFonts w:hint="eastAsia"/>
        </w:rPr>
        <w:t>(</w:t>
      </w:r>
      <w:r w:rsidR="008046B0" w:rsidRPr="00BD1BAF">
        <w:rPr>
          <w:rFonts w:hint="eastAsia"/>
        </w:rPr>
        <w:t>こうれいしゃ</w:t>
      </w:r>
      <w:r w:rsidR="008046B0" w:rsidRPr="00BD1BAF">
        <w:rPr>
          <w:rFonts w:hint="eastAsia"/>
        </w:rPr>
        <w:t>)</w:t>
      </w:r>
      <w:r w:rsidR="008046B0" w:rsidRPr="00BD1BAF">
        <w:rPr>
          <w:rFonts w:hint="eastAsia"/>
        </w:rPr>
        <w:t>なのに、地域</w:t>
      </w:r>
      <w:r w:rsidR="008046B0" w:rsidRPr="00BD1BAF">
        <w:rPr>
          <w:rFonts w:hint="eastAsia"/>
        </w:rPr>
        <w:t>(</w:t>
      </w:r>
      <w:r w:rsidR="008046B0" w:rsidRPr="00BD1BAF">
        <w:rPr>
          <w:rFonts w:hint="eastAsia"/>
        </w:rPr>
        <w:t>ちいき</w:t>
      </w:r>
      <w:r w:rsidR="008046B0" w:rsidRPr="00BD1BAF">
        <w:rPr>
          <w:rFonts w:hint="eastAsia"/>
        </w:rPr>
        <w:t>)</w:t>
      </w:r>
      <w:r w:rsidR="008046B0" w:rsidRPr="00BD1BAF">
        <w:rPr>
          <w:rFonts w:hint="eastAsia"/>
        </w:rPr>
        <w:t>活動に参加する彼女は（　　　　）に溢</w:t>
      </w:r>
      <w:r w:rsidR="008046B0" w:rsidRPr="00BD1BAF">
        <w:rPr>
          <w:rFonts w:hint="eastAsia"/>
        </w:rPr>
        <w:t>(</w:t>
      </w:r>
      <w:r w:rsidR="008046B0" w:rsidRPr="00BD1BAF">
        <w:rPr>
          <w:rFonts w:hint="eastAsia"/>
        </w:rPr>
        <w:t>あふ</w:t>
      </w:r>
      <w:r w:rsidR="008046B0" w:rsidRPr="00BD1BAF">
        <w:rPr>
          <w:rFonts w:hint="eastAsia"/>
        </w:rPr>
        <w:t>)</w:t>
      </w:r>
      <w:r w:rsidR="008046B0" w:rsidRPr="00BD1BAF">
        <w:rPr>
          <w:rFonts w:hint="eastAsia"/>
        </w:rPr>
        <w:t>れている。</w:t>
      </w:r>
    </w:p>
    <w:p w14:paraId="559FFBB8" w14:textId="480B519D" w:rsidR="008046B0" w:rsidRPr="00BD1BAF" w:rsidRDefault="008046B0" w:rsidP="008046B0">
      <w:r w:rsidRPr="00BD1BAF">
        <w:rPr>
          <w:rFonts w:hint="eastAsia"/>
        </w:rPr>
        <w:t>１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パック　　　　２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ピンチ　　　　３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ヒット　　　　４</w:t>
      </w:r>
      <w:r w:rsidR="009E1232" w:rsidRPr="00BD1BAF">
        <w:rPr>
          <w:rFonts w:hint="eastAsia"/>
        </w:rPr>
        <w:t>.</w:t>
      </w:r>
      <w:r w:rsidRPr="00BD1BAF">
        <w:rPr>
          <w:rFonts w:hint="eastAsia"/>
        </w:rPr>
        <w:t>パワー</w:t>
      </w:r>
    </w:p>
    <w:p w14:paraId="7588B528" w14:textId="77777777" w:rsidR="008046B0" w:rsidRPr="00BD1BAF" w:rsidRDefault="008046B0" w:rsidP="008046B0"/>
    <w:sectPr w:rsidR="008046B0" w:rsidRPr="00BD1BAF" w:rsidSect="005F7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624" w:right="851" w:bottom="567" w:left="851" w:header="737" w:footer="284" w:gutter="0"/>
      <w:cols w:num="2" w:space="63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FAC5" w14:textId="77777777" w:rsidR="009E1232" w:rsidRDefault="009E1232" w:rsidP="009F240C">
      <w:r>
        <w:separator/>
      </w:r>
    </w:p>
  </w:endnote>
  <w:endnote w:type="continuationSeparator" w:id="0">
    <w:p w14:paraId="09C41C7E" w14:textId="77777777" w:rsidR="009E1232" w:rsidRDefault="009E1232" w:rsidP="009F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CBA38" w14:textId="77777777" w:rsidR="00ED5966" w:rsidRDefault="00ED59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14:paraId="5ADC52EA" w14:textId="1F2299BA" w:rsidR="005F71FB" w:rsidRPr="00ED5966" w:rsidRDefault="00ED5966" w:rsidP="00ED59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10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2DF53" w14:textId="77777777" w:rsidR="00ED5966" w:rsidRDefault="00ED59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C3874" w14:textId="77777777" w:rsidR="009E1232" w:rsidRDefault="009E1232" w:rsidP="009F240C">
      <w:r>
        <w:separator/>
      </w:r>
    </w:p>
  </w:footnote>
  <w:footnote w:type="continuationSeparator" w:id="0">
    <w:p w14:paraId="1910E992" w14:textId="77777777" w:rsidR="009E1232" w:rsidRDefault="009E1232" w:rsidP="009F2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D72D" w14:textId="77777777" w:rsidR="00ED5966" w:rsidRDefault="00ED59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2383" w14:textId="3FFB2A3A" w:rsidR="000A63F2" w:rsidRPr="005F71FB" w:rsidRDefault="005F71FB" w:rsidP="005F71FB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B01B" w14:textId="77777777" w:rsidR="00ED5966" w:rsidRDefault="00ED59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0C"/>
    <w:rsid w:val="00030F4D"/>
    <w:rsid w:val="000473DD"/>
    <w:rsid w:val="00077127"/>
    <w:rsid w:val="000A63F2"/>
    <w:rsid w:val="000D527B"/>
    <w:rsid w:val="000F6113"/>
    <w:rsid w:val="00123B86"/>
    <w:rsid w:val="00176548"/>
    <w:rsid w:val="001869DD"/>
    <w:rsid w:val="001C0832"/>
    <w:rsid w:val="00256039"/>
    <w:rsid w:val="00257431"/>
    <w:rsid w:val="002A55B2"/>
    <w:rsid w:val="002E29EA"/>
    <w:rsid w:val="002F7E75"/>
    <w:rsid w:val="00354F0D"/>
    <w:rsid w:val="0036106A"/>
    <w:rsid w:val="003A6DA4"/>
    <w:rsid w:val="003A7171"/>
    <w:rsid w:val="003C4506"/>
    <w:rsid w:val="003C68B7"/>
    <w:rsid w:val="003D1BDF"/>
    <w:rsid w:val="003E3EB3"/>
    <w:rsid w:val="003F1DA0"/>
    <w:rsid w:val="003F34A7"/>
    <w:rsid w:val="00403EDB"/>
    <w:rsid w:val="00437913"/>
    <w:rsid w:val="0046002F"/>
    <w:rsid w:val="00464E4B"/>
    <w:rsid w:val="00487F8A"/>
    <w:rsid w:val="00492E94"/>
    <w:rsid w:val="00534C7A"/>
    <w:rsid w:val="00540FB7"/>
    <w:rsid w:val="00575527"/>
    <w:rsid w:val="005F71FB"/>
    <w:rsid w:val="00602AD9"/>
    <w:rsid w:val="006B2201"/>
    <w:rsid w:val="006B4B54"/>
    <w:rsid w:val="00717483"/>
    <w:rsid w:val="00721C2A"/>
    <w:rsid w:val="007258DB"/>
    <w:rsid w:val="0073510A"/>
    <w:rsid w:val="00770BBA"/>
    <w:rsid w:val="00777B9D"/>
    <w:rsid w:val="007832FD"/>
    <w:rsid w:val="00796CAD"/>
    <w:rsid w:val="007B4FB2"/>
    <w:rsid w:val="007C5F44"/>
    <w:rsid w:val="007E03DA"/>
    <w:rsid w:val="008046B0"/>
    <w:rsid w:val="00820472"/>
    <w:rsid w:val="008678CE"/>
    <w:rsid w:val="008813BD"/>
    <w:rsid w:val="008B0068"/>
    <w:rsid w:val="008C706E"/>
    <w:rsid w:val="008D17CB"/>
    <w:rsid w:val="00907241"/>
    <w:rsid w:val="00915D48"/>
    <w:rsid w:val="0092096E"/>
    <w:rsid w:val="0097014B"/>
    <w:rsid w:val="00984F3C"/>
    <w:rsid w:val="009C7AE8"/>
    <w:rsid w:val="009E1232"/>
    <w:rsid w:val="009F240C"/>
    <w:rsid w:val="00A22F6F"/>
    <w:rsid w:val="00A705F4"/>
    <w:rsid w:val="00A93F3A"/>
    <w:rsid w:val="00AB65DA"/>
    <w:rsid w:val="00B07C55"/>
    <w:rsid w:val="00B6342B"/>
    <w:rsid w:val="00BB01B4"/>
    <w:rsid w:val="00BB511E"/>
    <w:rsid w:val="00BD1BAF"/>
    <w:rsid w:val="00BD3DBF"/>
    <w:rsid w:val="00C10C6C"/>
    <w:rsid w:val="00C13D30"/>
    <w:rsid w:val="00C157B9"/>
    <w:rsid w:val="00C2374A"/>
    <w:rsid w:val="00C23AF5"/>
    <w:rsid w:val="00C46919"/>
    <w:rsid w:val="00CB2E6F"/>
    <w:rsid w:val="00CE414A"/>
    <w:rsid w:val="00CE4CE6"/>
    <w:rsid w:val="00CF4EBD"/>
    <w:rsid w:val="00D06FCF"/>
    <w:rsid w:val="00D80D9B"/>
    <w:rsid w:val="00DC0E1B"/>
    <w:rsid w:val="00DC6AD5"/>
    <w:rsid w:val="00E07299"/>
    <w:rsid w:val="00E50C31"/>
    <w:rsid w:val="00E74B52"/>
    <w:rsid w:val="00EA7259"/>
    <w:rsid w:val="00EA7812"/>
    <w:rsid w:val="00EB3AA5"/>
    <w:rsid w:val="00ED0B66"/>
    <w:rsid w:val="00ED5966"/>
    <w:rsid w:val="00EE0F32"/>
    <w:rsid w:val="00F20668"/>
    <w:rsid w:val="00F41103"/>
    <w:rsid w:val="00F50C22"/>
    <w:rsid w:val="00F61D21"/>
    <w:rsid w:val="00F748F8"/>
    <w:rsid w:val="00F80B46"/>
    <w:rsid w:val="00F940C1"/>
    <w:rsid w:val="00FB0C7B"/>
    <w:rsid w:val="00FC1AE3"/>
    <w:rsid w:val="00F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412AF90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0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F240C"/>
  </w:style>
  <w:style w:type="paragraph" w:styleId="a5">
    <w:name w:val="footer"/>
    <w:basedOn w:val="a"/>
    <w:link w:val="a6"/>
    <w:uiPriority w:val="99"/>
    <w:unhideWhenUsed/>
    <w:rsid w:val="009F24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F240C"/>
  </w:style>
  <w:style w:type="character" w:styleId="a7">
    <w:name w:val="annotation reference"/>
    <w:basedOn w:val="a0"/>
    <w:uiPriority w:val="99"/>
    <w:semiHidden/>
    <w:unhideWhenUsed/>
    <w:rsid w:val="0046002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6002F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46002F"/>
  </w:style>
  <w:style w:type="paragraph" w:styleId="aa">
    <w:name w:val="annotation subject"/>
    <w:basedOn w:val="a8"/>
    <w:next w:val="a8"/>
    <w:link w:val="ab"/>
    <w:uiPriority w:val="99"/>
    <w:semiHidden/>
    <w:unhideWhenUsed/>
    <w:rsid w:val="0046002F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46002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600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46002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4379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8EBE7-8F83-49AE-BDBA-4D11D5E461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3D30DC-B8BE-4182-B61C-BA974C29D14D}"/>
</file>

<file path=customXml/itemProps3.xml><?xml version="1.0" encoding="utf-8"?>
<ds:datastoreItem xmlns:ds="http://schemas.openxmlformats.org/officeDocument/2006/customXml" ds:itemID="{1A854827-F372-4588-9620-EE45A3475A48}"/>
</file>

<file path=customXml/itemProps4.xml><?xml version="1.0" encoding="utf-8"?>
<ds:datastoreItem xmlns:ds="http://schemas.openxmlformats.org/officeDocument/2006/customXml" ds:itemID="{E2481CB4-B479-4BD8-AD1F-B978553F537F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2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4</cp:revision>
  <cp:lastPrinted>2020-04-28T06:02:00Z</cp:lastPrinted>
  <dcterms:created xsi:type="dcterms:W3CDTF">2021-06-24T08:04:00Z</dcterms:created>
  <dcterms:modified xsi:type="dcterms:W3CDTF">2021-08-31T06:40:00Z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