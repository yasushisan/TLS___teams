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DCE5D" w14:textId="38956A1F" w:rsidR="008B4400" w:rsidRPr="004468C3" w:rsidRDefault="00701E9C">
      <w:pPr>
        <w:rPr>
          <w:rFonts w:ascii="ＭＳ 明朝" w:eastAsia="ＭＳ 明朝" w:hAnsi="ＭＳ 明朝"/>
          <w:b/>
          <w:bCs/>
          <w:sz w:val="24"/>
          <w:szCs w:val="24"/>
        </w:rPr>
      </w:pP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【選択】N</w:t>
      </w:r>
      <w:r w:rsidR="00452E94">
        <w:rPr>
          <w:rFonts w:ascii="ＭＳ 明朝" w:eastAsia="ＭＳ 明朝" w:hAnsi="ＭＳ 明朝" w:hint="eastAsia"/>
          <w:b/>
          <w:bCs/>
          <w:sz w:val="24"/>
          <w:szCs w:val="24"/>
        </w:rPr>
        <w:t>2</w:t>
      </w: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文法強化</w:t>
      </w:r>
      <w:r w:rsidR="003E4F88">
        <w:rPr>
          <w:rFonts w:ascii="ＭＳ 明朝" w:eastAsia="ＭＳ 明朝" w:hAnsi="ＭＳ 明朝" w:hint="eastAsia"/>
          <w:b/>
          <w:bCs/>
          <w:sz w:val="24"/>
          <w:szCs w:val="24"/>
        </w:rPr>
        <w:t>6</w:t>
      </w:r>
    </w:p>
    <w:p w14:paraId="035D4594" w14:textId="67EBA17D" w:rsidR="00701E9C" w:rsidRPr="004468C3" w:rsidRDefault="00701E9C">
      <w:pPr>
        <w:rPr>
          <w:rFonts w:ascii="ＭＳ 明朝" w:eastAsia="ＭＳ 明朝" w:hAnsi="ＭＳ 明朝"/>
          <w:szCs w:val="21"/>
        </w:rPr>
      </w:pPr>
    </w:p>
    <w:p w14:paraId="1E5431B5" w14:textId="02E919A0" w:rsidR="00701E9C" w:rsidRPr="00A40EFB" w:rsidRDefault="004468C3">
      <w:pPr>
        <w:rPr>
          <w:rFonts w:ascii="ＭＳ 明朝" w:eastAsia="ＭＳ 明朝" w:hAnsi="ＭＳ 明朝"/>
          <w:b/>
          <w:bCs/>
          <w:szCs w:val="21"/>
          <w:u w:val="single"/>
        </w:rPr>
      </w:pPr>
      <w:r w:rsidRPr="00A40EFB">
        <w:rPr>
          <w:rFonts w:ascii="ＭＳ 明朝" w:eastAsia="ＭＳ 明朝" w:hAnsi="ＭＳ 明朝" w:hint="eastAsia"/>
          <w:b/>
          <w:bCs/>
          <w:szCs w:val="21"/>
          <w:u w:val="single"/>
        </w:rPr>
        <w:t>１.</w:t>
      </w:r>
      <w:r w:rsidR="005C18CD">
        <w:rPr>
          <w:rFonts w:ascii="ＭＳ 明朝" w:eastAsia="ＭＳ 明朝" w:hAnsi="ＭＳ 明朝" w:hint="eastAsia"/>
          <w:b/>
          <w:bCs/>
          <w:szCs w:val="21"/>
          <w:u w:val="single"/>
        </w:rPr>
        <w:t>そんなに、そんなことまで？と強調する</w:t>
      </w:r>
      <w:r w:rsidR="00DA1A64" w:rsidRPr="00A40EFB">
        <w:rPr>
          <w:rFonts w:ascii="ＭＳ 明朝" w:eastAsia="ＭＳ 明朝" w:hAnsi="ＭＳ 明朝"/>
          <w:b/>
          <w:bCs/>
          <w:szCs w:val="21"/>
          <w:u w:val="single"/>
        </w:rPr>
        <w:t xml:space="preserve"> </w:t>
      </w:r>
    </w:p>
    <w:p w14:paraId="2B5AD221" w14:textId="563C0305" w:rsidR="004468C3" w:rsidRDefault="004468C3">
      <w:pPr>
        <w:rPr>
          <w:rFonts w:ascii="ＭＳ 明朝" w:eastAsia="ＭＳ 明朝" w:hAnsi="ＭＳ 明朝"/>
          <w:szCs w:val="21"/>
        </w:rPr>
      </w:pPr>
    </w:p>
    <w:p w14:paraId="6C4E84C3" w14:textId="6270B820" w:rsidR="00701E9C" w:rsidRPr="004468C3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  <w:r w:rsidR="005C18CD">
        <w:rPr>
          <w:rFonts w:ascii="ＭＳ 明朝" w:eastAsia="ＭＳ 明朝" w:hAnsi="ＭＳ 明朝" w:hint="eastAsia"/>
          <w:szCs w:val="21"/>
        </w:rPr>
        <w:t>田中のあのシュート</w:t>
      </w:r>
      <w:r w:rsidR="005C18CD" w:rsidRPr="005C18CD">
        <w:rPr>
          <w:rFonts w:ascii="ＭＳ 明朝" w:eastAsia="ＭＳ 明朝" w:hAnsi="ＭＳ 明朝" w:hint="eastAsia"/>
          <w:b/>
          <w:bCs/>
          <w:szCs w:val="21"/>
        </w:rPr>
        <w:t>こそ</w:t>
      </w:r>
      <w:r w:rsidR="005C18CD">
        <w:rPr>
          <w:rFonts w:ascii="ＭＳ 明朝" w:eastAsia="ＭＳ 明朝" w:hAnsi="ＭＳ 明朝" w:hint="eastAsia"/>
          <w:szCs w:val="21"/>
        </w:rPr>
        <w:t>、本当のプロの技術だ</w:t>
      </w:r>
      <w:r w:rsidR="00DA1A64">
        <w:rPr>
          <w:rFonts w:ascii="ＭＳ 明朝" w:eastAsia="ＭＳ 明朝" w:hAnsi="ＭＳ 明朝" w:hint="eastAsia"/>
          <w:szCs w:val="21"/>
        </w:rPr>
        <w:t>。</w:t>
      </w:r>
    </w:p>
    <w:p w14:paraId="03718512" w14:textId="77777777" w:rsidR="00A40EFB" w:rsidRPr="005C18CD" w:rsidRDefault="00A40EFB">
      <w:pPr>
        <w:rPr>
          <w:rFonts w:ascii="ＭＳ 明朝" w:eastAsia="ＭＳ 明朝" w:hAnsi="ＭＳ 明朝"/>
          <w:szCs w:val="21"/>
        </w:rPr>
      </w:pPr>
    </w:p>
    <w:p w14:paraId="39D27DE1" w14:textId="1DA581DA" w:rsidR="00701E9C" w:rsidRPr="004468C3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⑵　</w:t>
      </w:r>
      <w:r w:rsidR="005C18CD">
        <w:rPr>
          <w:rFonts w:ascii="ＭＳ 明朝" w:eastAsia="ＭＳ 明朝" w:hAnsi="ＭＳ 明朝" w:hint="eastAsia"/>
          <w:szCs w:val="21"/>
        </w:rPr>
        <w:t>忙しくて昼ごはん</w:t>
      </w:r>
      <w:r w:rsidR="005C18CD" w:rsidRPr="005C18CD">
        <w:rPr>
          <w:rFonts w:ascii="ＭＳ 明朝" w:eastAsia="ＭＳ 明朝" w:hAnsi="ＭＳ 明朝" w:hint="eastAsia"/>
          <w:b/>
          <w:bCs/>
          <w:szCs w:val="21"/>
        </w:rPr>
        <w:t>さえ</w:t>
      </w:r>
      <w:r w:rsidR="005C18CD">
        <w:rPr>
          <w:rFonts w:ascii="ＭＳ 明朝" w:eastAsia="ＭＳ 明朝" w:hAnsi="ＭＳ 明朝" w:hint="eastAsia"/>
          <w:szCs w:val="21"/>
        </w:rPr>
        <w:t>食べられない。お腹がすいたなぁ</w:t>
      </w:r>
      <w:r w:rsidR="003E4F88">
        <w:rPr>
          <w:rFonts w:ascii="ＭＳ 明朝" w:eastAsia="ＭＳ 明朝" w:hAnsi="ＭＳ 明朝" w:hint="eastAsia"/>
          <w:szCs w:val="21"/>
        </w:rPr>
        <w:t>。</w:t>
      </w:r>
    </w:p>
    <w:p w14:paraId="78B413C2" w14:textId="77777777" w:rsidR="00A40EFB" w:rsidRPr="003E4F88" w:rsidRDefault="00A40EFB">
      <w:pPr>
        <w:rPr>
          <w:rFonts w:ascii="ＭＳ 明朝" w:eastAsia="ＭＳ 明朝" w:hAnsi="ＭＳ 明朝"/>
          <w:szCs w:val="21"/>
        </w:rPr>
      </w:pPr>
    </w:p>
    <w:p w14:paraId="7548E41D" w14:textId="4F9683B2" w:rsidR="00701E9C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⑶　</w:t>
      </w:r>
      <w:r w:rsidR="005C18CD">
        <w:rPr>
          <w:rFonts w:ascii="ＭＳ 明朝" w:eastAsia="ＭＳ 明朝" w:hAnsi="ＭＳ 明朝" w:hint="eastAsia"/>
          <w:szCs w:val="21"/>
        </w:rPr>
        <w:t>このレストランは入口</w:t>
      </w:r>
      <w:r w:rsidR="005C18CD" w:rsidRPr="005C18CD">
        <w:rPr>
          <w:rFonts w:ascii="ＭＳ 明朝" w:eastAsia="ＭＳ 明朝" w:hAnsi="ＭＳ 明朝" w:hint="eastAsia"/>
          <w:b/>
          <w:bCs/>
          <w:szCs w:val="21"/>
        </w:rPr>
        <w:t>からして</w:t>
      </w:r>
      <w:r w:rsidR="005C18CD">
        <w:rPr>
          <w:rFonts w:ascii="ＭＳ 明朝" w:eastAsia="ＭＳ 明朝" w:hAnsi="ＭＳ 明朝" w:hint="eastAsia"/>
          <w:szCs w:val="21"/>
        </w:rPr>
        <w:t>汚いね</w:t>
      </w:r>
      <w:r w:rsidR="003E4F88">
        <w:rPr>
          <w:rFonts w:ascii="ＭＳ 明朝" w:eastAsia="ＭＳ 明朝" w:hAnsi="ＭＳ 明朝" w:hint="eastAsia"/>
          <w:szCs w:val="21"/>
        </w:rPr>
        <w:t>。</w:t>
      </w:r>
      <w:r w:rsidR="005C18CD">
        <w:rPr>
          <w:rFonts w:ascii="ＭＳ 明朝" w:eastAsia="ＭＳ 明朝" w:hAnsi="ＭＳ 明朝" w:hint="eastAsia"/>
          <w:szCs w:val="21"/>
        </w:rPr>
        <w:t>店内も不潔かもね。</w:t>
      </w:r>
    </w:p>
    <w:p w14:paraId="1AFE6B8C" w14:textId="383220D9" w:rsidR="00A40EFB" w:rsidRPr="003E4F88" w:rsidRDefault="00A40EFB">
      <w:pPr>
        <w:rPr>
          <w:rFonts w:ascii="ＭＳ 明朝" w:eastAsia="ＭＳ 明朝" w:hAnsi="ＭＳ 明朝"/>
          <w:szCs w:val="21"/>
        </w:rPr>
      </w:pPr>
    </w:p>
    <w:p w14:paraId="4B615194" w14:textId="1F07CB45" w:rsidR="00A40EFB" w:rsidRPr="004468C3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⑷　</w:t>
      </w:r>
      <w:r w:rsidR="005C18CD">
        <w:rPr>
          <w:rFonts w:ascii="ＭＳ 明朝" w:eastAsia="ＭＳ 明朝" w:hAnsi="ＭＳ 明朝" w:hint="eastAsia"/>
          <w:szCs w:val="21"/>
        </w:rPr>
        <w:t>自宅を売って</w:t>
      </w:r>
      <w:r w:rsidR="005C18CD" w:rsidRPr="005C18CD">
        <w:rPr>
          <w:rFonts w:ascii="ＭＳ 明朝" w:eastAsia="ＭＳ 明朝" w:hAnsi="ＭＳ 明朝" w:hint="eastAsia"/>
          <w:b/>
          <w:bCs/>
          <w:szCs w:val="21"/>
        </w:rPr>
        <w:t>まで</w:t>
      </w:r>
      <w:r w:rsidR="005C18CD">
        <w:rPr>
          <w:rFonts w:ascii="ＭＳ 明朝" w:eastAsia="ＭＳ 明朝" w:hAnsi="ＭＳ 明朝" w:hint="eastAsia"/>
          <w:szCs w:val="21"/>
        </w:rPr>
        <w:t>、高いバイオリンを買ったバイオリニストがいた</w:t>
      </w:r>
      <w:r w:rsidR="003E4F88">
        <w:rPr>
          <w:rFonts w:ascii="ＭＳ 明朝" w:eastAsia="ＭＳ 明朝" w:hAnsi="ＭＳ 明朝" w:hint="eastAsia"/>
          <w:szCs w:val="21"/>
        </w:rPr>
        <w:t>。</w:t>
      </w:r>
    </w:p>
    <w:p w14:paraId="05A50561" w14:textId="61E34B33" w:rsidR="00701E9C" w:rsidRPr="00E631C1" w:rsidRDefault="00701E9C">
      <w:pPr>
        <w:rPr>
          <w:rFonts w:ascii="ＭＳ 明朝" w:eastAsia="ＭＳ 明朝" w:hAnsi="ＭＳ 明朝"/>
          <w:szCs w:val="21"/>
        </w:rPr>
      </w:pPr>
    </w:p>
    <w:p w14:paraId="7E3C8B61" w14:textId="40B446B1" w:rsidR="00701E9C" w:rsidRPr="004468C3" w:rsidRDefault="00AF042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＜文法確認＞</w:t>
      </w:r>
    </w:p>
    <w:p w14:paraId="10D5FAA1" w14:textId="179E73F8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</w:p>
    <w:p w14:paraId="5D4A1944" w14:textId="3813A2E1" w:rsidR="00A40EFB" w:rsidRDefault="00A40EFB">
      <w:pPr>
        <w:rPr>
          <w:rFonts w:ascii="ＭＳ 明朝" w:eastAsia="ＭＳ 明朝" w:hAnsi="ＭＳ 明朝"/>
          <w:szCs w:val="21"/>
        </w:rPr>
      </w:pPr>
    </w:p>
    <w:p w14:paraId="7956E0E3" w14:textId="3B654E15" w:rsidR="00A40EFB" w:rsidRDefault="00A40EFB">
      <w:pPr>
        <w:rPr>
          <w:rFonts w:ascii="ＭＳ 明朝" w:eastAsia="ＭＳ 明朝" w:hAnsi="ＭＳ 明朝"/>
          <w:szCs w:val="21"/>
        </w:rPr>
      </w:pPr>
    </w:p>
    <w:p w14:paraId="7F153E1B" w14:textId="176299D0" w:rsidR="00A40EFB" w:rsidRDefault="00A40EFB">
      <w:pPr>
        <w:rPr>
          <w:rFonts w:ascii="ＭＳ 明朝" w:eastAsia="ＭＳ 明朝" w:hAnsi="ＭＳ 明朝"/>
          <w:szCs w:val="21"/>
        </w:rPr>
      </w:pPr>
    </w:p>
    <w:p w14:paraId="2EE50126" w14:textId="2269D577" w:rsidR="00A40EFB" w:rsidRDefault="00A40EFB">
      <w:pPr>
        <w:rPr>
          <w:rFonts w:ascii="ＭＳ 明朝" w:eastAsia="ＭＳ 明朝" w:hAnsi="ＭＳ 明朝"/>
          <w:szCs w:val="21"/>
        </w:rPr>
      </w:pPr>
    </w:p>
    <w:p w14:paraId="512EF4B8" w14:textId="290FD93D" w:rsidR="00A40EFB" w:rsidRDefault="00A40EFB">
      <w:pPr>
        <w:rPr>
          <w:rFonts w:ascii="ＭＳ 明朝" w:eastAsia="ＭＳ 明朝" w:hAnsi="ＭＳ 明朝"/>
          <w:szCs w:val="21"/>
        </w:rPr>
      </w:pPr>
    </w:p>
    <w:p w14:paraId="08F80151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40A242E8" w14:textId="41B65F47" w:rsidR="00A40EFB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⑵</w:t>
      </w:r>
    </w:p>
    <w:p w14:paraId="0C71F0AD" w14:textId="0A2AD413" w:rsidR="00A40EFB" w:rsidRDefault="00A40EFB">
      <w:pPr>
        <w:rPr>
          <w:rFonts w:ascii="ＭＳ 明朝" w:eastAsia="ＭＳ 明朝" w:hAnsi="ＭＳ 明朝"/>
          <w:szCs w:val="21"/>
        </w:rPr>
      </w:pPr>
    </w:p>
    <w:p w14:paraId="28168B5C" w14:textId="03ED1394" w:rsidR="00A40EFB" w:rsidRDefault="00A40EFB">
      <w:pPr>
        <w:rPr>
          <w:rFonts w:ascii="ＭＳ 明朝" w:eastAsia="ＭＳ 明朝" w:hAnsi="ＭＳ 明朝"/>
          <w:szCs w:val="21"/>
        </w:rPr>
      </w:pPr>
    </w:p>
    <w:p w14:paraId="3914CF5C" w14:textId="2D5745E3" w:rsidR="00A40EFB" w:rsidRDefault="00A40EFB">
      <w:pPr>
        <w:rPr>
          <w:rFonts w:ascii="ＭＳ 明朝" w:eastAsia="ＭＳ 明朝" w:hAnsi="ＭＳ 明朝"/>
          <w:szCs w:val="21"/>
        </w:rPr>
      </w:pPr>
    </w:p>
    <w:p w14:paraId="0820D78E" w14:textId="6EFA1E00" w:rsidR="00A40EFB" w:rsidRDefault="00A40EFB">
      <w:pPr>
        <w:rPr>
          <w:rFonts w:ascii="ＭＳ 明朝" w:eastAsia="ＭＳ 明朝" w:hAnsi="ＭＳ 明朝"/>
          <w:szCs w:val="21"/>
        </w:rPr>
      </w:pPr>
    </w:p>
    <w:p w14:paraId="0C5DE7C7" w14:textId="099187DA" w:rsidR="00A40EFB" w:rsidRDefault="00A40EFB">
      <w:pPr>
        <w:rPr>
          <w:rFonts w:ascii="ＭＳ 明朝" w:eastAsia="ＭＳ 明朝" w:hAnsi="ＭＳ 明朝"/>
          <w:szCs w:val="21"/>
        </w:rPr>
      </w:pPr>
    </w:p>
    <w:p w14:paraId="2F155F68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075ED72C" w14:textId="5C715813" w:rsidR="00A40EFB" w:rsidRDefault="00A40EFB">
      <w:pPr>
        <w:rPr>
          <w:rFonts w:ascii="ＭＳ 明朝" w:eastAsia="ＭＳ 明朝" w:hAnsi="ＭＳ 明朝"/>
          <w:szCs w:val="21"/>
        </w:rPr>
      </w:pPr>
    </w:p>
    <w:p w14:paraId="1DEF68EE" w14:textId="77777777" w:rsidR="00125F0D" w:rsidRDefault="00125F0D">
      <w:pPr>
        <w:rPr>
          <w:rFonts w:ascii="ＭＳ 明朝" w:eastAsia="ＭＳ 明朝" w:hAnsi="ＭＳ 明朝"/>
          <w:szCs w:val="21"/>
        </w:rPr>
      </w:pPr>
    </w:p>
    <w:p w14:paraId="034CA760" w14:textId="4DC67D8A" w:rsidR="00A40EFB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⑶</w:t>
      </w:r>
    </w:p>
    <w:p w14:paraId="560BB1BC" w14:textId="19AE4D4B" w:rsidR="00A40EFB" w:rsidRDefault="00A40EFB">
      <w:pPr>
        <w:rPr>
          <w:rFonts w:ascii="ＭＳ 明朝" w:eastAsia="ＭＳ 明朝" w:hAnsi="ＭＳ 明朝"/>
          <w:szCs w:val="21"/>
        </w:rPr>
      </w:pPr>
    </w:p>
    <w:p w14:paraId="4ED80179" w14:textId="2627FB2A" w:rsidR="00A40EFB" w:rsidRDefault="00A40EFB">
      <w:pPr>
        <w:rPr>
          <w:rFonts w:ascii="ＭＳ 明朝" w:eastAsia="ＭＳ 明朝" w:hAnsi="ＭＳ 明朝"/>
          <w:szCs w:val="21"/>
        </w:rPr>
      </w:pPr>
    </w:p>
    <w:p w14:paraId="3020C378" w14:textId="73F7A47D" w:rsidR="00A40EFB" w:rsidRDefault="00A40EFB">
      <w:pPr>
        <w:rPr>
          <w:rFonts w:ascii="ＭＳ 明朝" w:eastAsia="ＭＳ 明朝" w:hAnsi="ＭＳ 明朝"/>
          <w:szCs w:val="21"/>
        </w:rPr>
      </w:pPr>
    </w:p>
    <w:p w14:paraId="239A0035" w14:textId="115E8DC6" w:rsidR="00A40EFB" w:rsidRDefault="00A40EFB">
      <w:pPr>
        <w:rPr>
          <w:rFonts w:ascii="ＭＳ 明朝" w:eastAsia="ＭＳ 明朝" w:hAnsi="ＭＳ 明朝"/>
          <w:szCs w:val="21"/>
        </w:rPr>
      </w:pPr>
    </w:p>
    <w:p w14:paraId="59EAE5FB" w14:textId="47EFD3CE" w:rsidR="00A40EFB" w:rsidRDefault="00A40EFB">
      <w:pPr>
        <w:rPr>
          <w:rFonts w:ascii="ＭＳ 明朝" w:eastAsia="ＭＳ 明朝" w:hAnsi="ＭＳ 明朝"/>
          <w:szCs w:val="21"/>
        </w:rPr>
      </w:pPr>
    </w:p>
    <w:p w14:paraId="7523419A" w14:textId="27DD935A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⑷</w:t>
      </w:r>
    </w:p>
    <w:p w14:paraId="6BD1FA91" w14:textId="718684A2" w:rsidR="00A40EFB" w:rsidRDefault="00A40EFB">
      <w:pPr>
        <w:rPr>
          <w:rFonts w:ascii="ＭＳ 明朝" w:eastAsia="ＭＳ 明朝" w:hAnsi="ＭＳ 明朝"/>
          <w:szCs w:val="21"/>
        </w:rPr>
      </w:pPr>
    </w:p>
    <w:p w14:paraId="509B33B6" w14:textId="6D1BA681" w:rsidR="00A40EFB" w:rsidRDefault="00A40EFB">
      <w:pPr>
        <w:rPr>
          <w:rFonts w:ascii="ＭＳ 明朝" w:eastAsia="ＭＳ 明朝" w:hAnsi="ＭＳ 明朝"/>
          <w:szCs w:val="21"/>
        </w:rPr>
      </w:pPr>
    </w:p>
    <w:p w14:paraId="58CF9773" w14:textId="298BA03E" w:rsidR="00A40EFB" w:rsidRDefault="00A40EFB">
      <w:pPr>
        <w:rPr>
          <w:rFonts w:ascii="ＭＳ 明朝" w:eastAsia="ＭＳ 明朝" w:hAnsi="ＭＳ 明朝"/>
          <w:szCs w:val="21"/>
        </w:rPr>
      </w:pPr>
    </w:p>
    <w:p w14:paraId="5C577FA6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6D3A3634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58FD2242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04EBCE7B" w14:textId="2BFB5FFD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＜練習＞</w:t>
      </w:r>
    </w:p>
    <w:p w14:paraId="0EA78A74" w14:textId="1CABE06E" w:rsidR="00CF672D" w:rsidRDefault="00E878C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問題①　正しい文に〇、そうでない文には×をつけない。</w:t>
      </w:r>
    </w:p>
    <w:p w14:paraId="08CD919D" w14:textId="7155422D" w:rsidR="00E878CE" w:rsidRDefault="00E878C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1.（　　）あの町には歩いていくこそも簡単ではない。</w:t>
      </w:r>
    </w:p>
    <w:p w14:paraId="6ED8A6CA" w14:textId="3DCD1A75" w:rsidR="00E878CE" w:rsidRDefault="00E878C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2.（　　）大人の男の人でさえ思いのに子供に持てるはずがない。</w:t>
      </w:r>
    </w:p>
    <w:p w14:paraId="007CD22D" w14:textId="0E235233" w:rsidR="00E878CE" w:rsidRDefault="00E878C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3.（　　）クラスメイトとけんかしてまで、一番強い。</w:t>
      </w:r>
    </w:p>
    <w:p w14:paraId="7C1514E3" w14:textId="54BC5ACE" w:rsidR="00E878CE" w:rsidRDefault="00E878C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4.（　　）パッケージからして高そうだから、品物は安いよ。</w:t>
      </w:r>
    </w:p>
    <w:p w14:paraId="58F47790" w14:textId="23D50595" w:rsidR="00E878CE" w:rsidRDefault="00E878C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5.（　　）雪の中、ブーツを履いてまで、ジョギングしたくない。</w:t>
      </w:r>
    </w:p>
    <w:p w14:paraId="61DE2F9A" w14:textId="77777777" w:rsidR="00E878CE" w:rsidRDefault="00E878CE">
      <w:pPr>
        <w:rPr>
          <w:rFonts w:ascii="ＭＳ 明朝" w:eastAsia="ＭＳ 明朝" w:hAnsi="ＭＳ 明朝" w:hint="eastAsia"/>
          <w:szCs w:val="21"/>
        </w:rPr>
      </w:pPr>
    </w:p>
    <w:p w14:paraId="5DD370B7" w14:textId="7E9C623C" w:rsidR="00452E94" w:rsidRDefault="00E878C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問題②　〔　　〕の中から適当な言葉を選んで（　　）に入れなさい。</w:t>
      </w:r>
    </w:p>
    <w:p w14:paraId="5071A3C3" w14:textId="0908B22D" w:rsidR="00E878CE" w:rsidRDefault="00E878CE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〔　こそ　　さえ　　てまで　　からして　〕</w:t>
      </w:r>
    </w:p>
    <w:p w14:paraId="4AD3D6CD" w14:textId="259E758E" w:rsidR="00452E94" w:rsidRPr="00E878CE" w:rsidRDefault="00E878CE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1.　遠くに住んでいる鈴木（　　）遅刻しないのに、近所の君が遅刻するとは。</w:t>
      </w:r>
    </w:p>
    <w:p w14:paraId="420F118B" w14:textId="55A12353" w:rsidR="00452E94" w:rsidRDefault="00E878C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　車や飛行機（　　）、20世紀最大の発明だと思う。</w:t>
      </w:r>
    </w:p>
    <w:p w14:paraId="21D5051D" w14:textId="44B23243" w:rsidR="00E878CE" w:rsidRDefault="00E878CE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3.　どんなプロの選手でも試合前のストレッチ（　　）本格的だなあ</w:t>
      </w:r>
    </w:p>
    <w:p w14:paraId="22B941D9" w14:textId="6B0D31A7" w:rsidR="00452E94" w:rsidRPr="00E878CE" w:rsidRDefault="00E878C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　高額の</w:t>
      </w:r>
      <w:r w:rsidR="00060655">
        <w:rPr>
          <w:rFonts w:ascii="ＭＳ 明朝" w:eastAsia="ＭＳ 明朝" w:hAnsi="ＭＳ 明朝" w:hint="eastAsia"/>
          <w:szCs w:val="21"/>
        </w:rPr>
        <w:t>食事をごちそう</w:t>
      </w:r>
      <w:r>
        <w:rPr>
          <w:rFonts w:ascii="ＭＳ 明朝" w:eastAsia="ＭＳ 明朝" w:hAnsi="ＭＳ 明朝" w:hint="eastAsia"/>
          <w:szCs w:val="21"/>
        </w:rPr>
        <w:t>し（　　）彼女とデートしたいのかなあ。</w:t>
      </w:r>
    </w:p>
    <w:p w14:paraId="475354AC" w14:textId="50E7C134" w:rsidR="00452E94" w:rsidRDefault="00452E94">
      <w:pPr>
        <w:rPr>
          <w:rFonts w:ascii="ＭＳ 明朝" w:eastAsia="ＭＳ 明朝" w:hAnsi="ＭＳ 明朝"/>
          <w:szCs w:val="21"/>
        </w:rPr>
      </w:pPr>
    </w:p>
    <w:p w14:paraId="65EBBB22" w14:textId="77777777" w:rsidR="00E878CE" w:rsidRDefault="00E878CE">
      <w:pPr>
        <w:rPr>
          <w:rFonts w:ascii="ＭＳ 明朝" w:eastAsia="ＭＳ 明朝" w:hAnsi="ＭＳ 明朝" w:hint="eastAsia"/>
          <w:szCs w:val="21"/>
        </w:rPr>
      </w:pPr>
    </w:p>
    <w:p w14:paraId="6B02390D" w14:textId="77777777" w:rsidR="005C18CD" w:rsidRPr="00A40EFB" w:rsidRDefault="00CF672D" w:rsidP="005C18CD">
      <w:pPr>
        <w:rPr>
          <w:rFonts w:ascii="ＭＳ 明朝" w:eastAsia="ＭＳ 明朝" w:hAnsi="ＭＳ 明朝"/>
          <w:b/>
          <w:bCs/>
          <w:szCs w:val="21"/>
          <w:u w:val="single"/>
        </w:rPr>
      </w:pPr>
      <w:r>
        <w:rPr>
          <w:rFonts w:ascii="ＭＳ 明朝" w:eastAsia="ＭＳ 明朝" w:hAnsi="ＭＳ 明朝" w:hint="eastAsia"/>
          <w:b/>
          <w:bCs/>
          <w:szCs w:val="21"/>
          <w:u w:val="single"/>
        </w:rPr>
        <w:lastRenderedPageBreak/>
        <w:t>2</w:t>
      </w:r>
      <w:r w:rsidRPr="00A40EFB">
        <w:rPr>
          <w:rFonts w:ascii="ＭＳ 明朝" w:eastAsia="ＭＳ 明朝" w:hAnsi="ＭＳ 明朝" w:hint="eastAsia"/>
          <w:b/>
          <w:bCs/>
          <w:szCs w:val="21"/>
          <w:u w:val="single"/>
        </w:rPr>
        <w:t>.</w:t>
      </w:r>
      <w:r w:rsidR="00EB2C2B" w:rsidRPr="00EB2C2B">
        <w:rPr>
          <w:rFonts w:ascii="ＭＳ 明朝" w:eastAsia="ＭＳ 明朝" w:hAnsi="ＭＳ 明朝" w:hint="eastAsia"/>
          <w:b/>
          <w:bCs/>
          <w:szCs w:val="21"/>
          <w:u w:val="single"/>
        </w:rPr>
        <w:t xml:space="preserve"> </w:t>
      </w:r>
      <w:r w:rsidR="005C18CD">
        <w:rPr>
          <w:rFonts w:ascii="ＭＳ 明朝" w:eastAsia="ＭＳ 明朝" w:hAnsi="ＭＳ 明朝" w:hint="eastAsia"/>
          <w:b/>
          <w:bCs/>
          <w:szCs w:val="21"/>
          <w:u w:val="single"/>
        </w:rPr>
        <w:t>色々な変化を表す表現</w:t>
      </w:r>
      <w:r w:rsidR="005C18CD" w:rsidRPr="00A40EFB">
        <w:rPr>
          <w:rFonts w:ascii="ＭＳ 明朝" w:eastAsia="ＭＳ 明朝" w:hAnsi="ＭＳ 明朝"/>
          <w:b/>
          <w:bCs/>
          <w:szCs w:val="21"/>
          <w:u w:val="single"/>
        </w:rPr>
        <w:t xml:space="preserve"> </w:t>
      </w:r>
    </w:p>
    <w:p w14:paraId="4F5391D2" w14:textId="77777777" w:rsidR="005C18CD" w:rsidRDefault="005C18CD" w:rsidP="005C18CD">
      <w:pPr>
        <w:rPr>
          <w:rFonts w:ascii="ＭＳ 明朝" w:eastAsia="ＭＳ 明朝" w:hAnsi="ＭＳ 明朝"/>
          <w:szCs w:val="21"/>
        </w:rPr>
      </w:pPr>
    </w:p>
    <w:p w14:paraId="540E06EB" w14:textId="77777777" w:rsidR="005C18CD" w:rsidRPr="004468C3" w:rsidRDefault="005C18CD" w:rsidP="005C18C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⑴　漢字は書いて練習すれ</w:t>
      </w:r>
      <w:r w:rsidRPr="003E4F88">
        <w:rPr>
          <w:rFonts w:ascii="ＭＳ 明朝" w:eastAsia="ＭＳ 明朝" w:hAnsi="ＭＳ 明朝" w:hint="eastAsia"/>
          <w:b/>
          <w:bCs/>
          <w:szCs w:val="21"/>
        </w:rPr>
        <w:t>ば</w:t>
      </w:r>
      <w:r>
        <w:rPr>
          <w:rFonts w:ascii="ＭＳ 明朝" w:eastAsia="ＭＳ 明朝" w:hAnsi="ＭＳ 明朝" w:hint="eastAsia"/>
          <w:szCs w:val="21"/>
        </w:rPr>
        <w:t>する</w:t>
      </w:r>
      <w:r w:rsidRPr="003E4F88">
        <w:rPr>
          <w:rFonts w:ascii="ＭＳ 明朝" w:eastAsia="ＭＳ 明朝" w:hAnsi="ＭＳ 明朝" w:hint="eastAsia"/>
          <w:b/>
          <w:bCs/>
          <w:szCs w:val="21"/>
        </w:rPr>
        <w:t>ほど</w:t>
      </w:r>
      <w:r>
        <w:rPr>
          <w:rFonts w:ascii="ＭＳ 明朝" w:eastAsia="ＭＳ 明朝" w:hAnsi="ＭＳ 明朝" w:hint="eastAsia"/>
          <w:szCs w:val="21"/>
        </w:rPr>
        <w:t>、速く覚えられる。</w:t>
      </w:r>
    </w:p>
    <w:p w14:paraId="392C5936" w14:textId="77777777" w:rsidR="005C18CD" w:rsidRPr="003E4F88" w:rsidRDefault="005C18CD" w:rsidP="005C18CD">
      <w:pPr>
        <w:rPr>
          <w:rFonts w:ascii="ＭＳ 明朝" w:eastAsia="ＭＳ 明朝" w:hAnsi="ＭＳ 明朝"/>
          <w:szCs w:val="21"/>
        </w:rPr>
      </w:pPr>
    </w:p>
    <w:p w14:paraId="75673F69" w14:textId="77777777" w:rsidR="005C18CD" w:rsidRPr="004468C3" w:rsidRDefault="005C18CD" w:rsidP="005C18C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⑵　使わないと、時間が経つ</w:t>
      </w:r>
      <w:r w:rsidRPr="003E4F88">
        <w:rPr>
          <w:rFonts w:ascii="ＭＳ 明朝" w:eastAsia="ＭＳ 明朝" w:hAnsi="ＭＳ 明朝" w:hint="eastAsia"/>
          <w:b/>
          <w:bCs/>
          <w:szCs w:val="21"/>
        </w:rPr>
        <w:t>につれて</w:t>
      </w:r>
      <w:r>
        <w:rPr>
          <w:rFonts w:ascii="ＭＳ 明朝" w:eastAsia="ＭＳ 明朝" w:hAnsi="ＭＳ 明朝" w:hint="eastAsia"/>
          <w:szCs w:val="21"/>
        </w:rPr>
        <w:t>、勉強した日本語を忘れる。</w:t>
      </w:r>
    </w:p>
    <w:p w14:paraId="14F89456" w14:textId="77777777" w:rsidR="005C18CD" w:rsidRPr="003E4F88" w:rsidRDefault="005C18CD" w:rsidP="005C18CD">
      <w:pPr>
        <w:rPr>
          <w:rFonts w:ascii="ＭＳ 明朝" w:eastAsia="ＭＳ 明朝" w:hAnsi="ＭＳ 明朝"/>
          <w:szCs w:val="21"/>
        </w:rPr>
      </w:pPr>
    </w:p>
    <w:p w14:paraId="1F5F5E04" w14:textId="77777777" w:rsidR="005C18CD" w:rsidRDefault="005C18CD" w:rsidP="005C18C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⑶　年末になると、店は忙しくなる</w:t>
      </w:r>
      <w:r w:rsidRPr="003E4F88">
        <w:rPr>
          <w:rFonts w:ascii="ＭＳ 明朝" w:eastAsia="ＭＳ 明朝" w:hAnsi="ＭＳ 明朝" w:hint="eastAsia"/>
          <w:b/>
          <w:bCs/>
          <w:szCs w:val="21"/>
        </w:rPr>
        <w:t>一方だ</w:t>
      </w:r>
      <w:r>
        <w:rPr>
          <w:rFonts w:ascii="ＭＳ 明朝" w:eastAsia="ＭＳ 明朝" w:hAnsi="ＭＳ 明朝" w:hint="eastAsia"/>
          <w:szCs w:val="21"/>
        </w:rPr>
        <w:t>。</w:t>
      </w:r>
    </w:p>
    <w:p w14:paraId="28A690D4" w14:textId="77777777" w:rsidR="005C18CD" w:rsidRPr="003E4F88" w:rsidRDefault="005C18CD" w:rsidP="005C18CD">
      <w:pPr>
        <w:rPr>
          <w:rFonts w:ascii="ＭＳ 明朝" w:eastAsia="ＭＳ 明朝" w:hAnsi="ＭＳ 明朝"/>
          <w:szCs w:val="21"/>
        </w:rPr>
      </w:pPr>
    </w:p>
    <w:p w14:paraId="190ED289" w14:textId="77777777" w:rsidR="005C18CD" w:rsidRPr="004468C3" w:rsidRDefault="005C18CD" w:rsidP="005C18C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⑷　禁煙が勧められ、町中でたばこを吸えなくなり</w:t>
      </w:r>
      <w:r w:rsidRPr="003E4F88">
        <w:rPr>
          <w:rFonts w:ascii="ＭＳ 明朝" w:eastAsia="ＭＳ 明朝" w:hAnsi="ＭＳ 明朝" w:hint="eastAsia"/>
          <w:b/>
          <w:bCs/>
          <w:szCs w:val="21"/>
        </w:rPr>
        <w:t>つつある</w:t>
      </w:r>
      <w:r>
        <w:rPr>
          <w:rFonts w:ascii="ＭＳ 明朝" w:eastAsia="ＭＳ 明朝" w:hAnsi="ＭＳ 明朝" w:hint="eastAsia"/>
          <w:szCs w:val="21"/>
        </w:rPr>
        <w:t>。</w:t>
      </w:r>
    </w:p>
    <w:p w14:paraId="24B806ED" w14:textId="68AF8A1D" w:rsidR="00CF672D" w:rsidRPr="005C18CD" w:rsidRDefault="00CF672D" w:rsidP="005C18CD">
      <w:pPr>
        <w:rPr>
          <w:rFonts w:ascii="ＭＳ 明朝" w:eastAsia="ＭＳ 明朝" w:hAnsi="ＭＳ 明朝"/>
          <w:szCs w:val="21"/>
        </w:rPr>
      </w:pPr>
    </w:p>
    <w:p w14:paraId="42EE668C" w14:textId="7777777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＜文法確認＞</w:t>
      </w:r>
    </w:p>
    <w:p w14:paraId="4EE0E864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</w:p>
    <w:p w14:paraId="254034DF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B39221C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9DE5082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70C357E0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10F259D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D22A79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58518F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⑵</w:t>
      </w:r>
    </w:p>
    <w:p w14:paraId="5E1C6B6A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351A29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DD84A75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DAD5A27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E68471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17BE452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8F2E2A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8EDD160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F31401C" w14:textId="77777777" w:rsidR="00D5123E" w:rsidRDefault="00D5123E" w:rsidP="00CF672D">
      <w:pPr>
        <w:rPr>
          <w:rFonts w:ascii="ＭＳ 明朝" w:eastAsia="ＭＳ 明朝" w:hAnsi="ＭＳ 明朝"/>
          <w:szCs w:val="21"/>
        </w:rPr>
      </w:pPr>
    </w:p>
    <w:p w14:paraId="675E4272" w14:textId="77777777" w:rsidR="00D5123E" w:rsidRDefault="00D5123E" w:rsidP="00CF672D">
      <w:pPr>
        <w:rPr>
          <w:rFonts w:ascii="ＭＳ 明朝" w:eastAsia="ＭＳ 明朝" w:hAnsi="ＭＳ 明朝"/>
          <w:szCs w:val="21"/>
        </w:rPr>
      </w:pPr>
    </w:p>
    <w:p w14:paraId="268605E6" w14:textId="4F757033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⑶</w:t>
      </w:r>
    </w:p>
    <w:p w14:paraId="7E9D20F7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D06B0D1" w14:textId="1DE48A7A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34BA4354" w14:textId="772AEEE3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8B5BBAA" w14:textId="469C7779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EED53E8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1B8BB62" w14:textId="0F653ADA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⑷</w:t>
      </w:r>
    </w:p>
    <w:p w14:paraId="76F958B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56CE6F6D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89592EC" w14:textId="58ECBFB0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D3237E9" w14:textId="31BC347F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7A97A6C1" w14:textId="277DE94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6E5346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63B921D" w14:textId="77777777" w:rsidR="003133BC" w:rsidRDefault="003133BC" w:rsidP="00CF672D">
      <w:pPr>
        <w:rPr>
          <w:rFonts w:ascii="ＭＳ 明朝" w:eastAsia="ＭＳ 明朝" w:hAnsi="ＭＳ 明朝"/>
          <w:szCs w:val="21"/>
        </w:rPr>
      </w:pPr>
    </w:p>
    <w:p w14:paraId="099E3456" w14:textId="77777777" w:rsidR="003133BC" w:rsidRDefault="003133BC" w:rsidP="00CF672D">
      <w:pPr>
        <w:rPr>
          <w:rFonts w:ascii="ＭＳ 明朝" w:eastAsia="ＭＳ 明朝" w:hAnsi="ＭＳ 明朝"/>
          <w:szCs w:val="21"/>
        </w:rPr>
      </w:pPr>
    </w:p>
    <w:p w14:paraId="4217F151" w14:textId="7436B419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＜練習＞</w:t>
      </w:r>
    </w:p>
    <w:p w14:paraId="71A81A97" w14:textId="22EE23CB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問題①　正しい文に〇、そうでない文には×をつけなさい。</w:t>
      </w:r>
    </w:p>
    <w:p w14:paraId="24DFF432" w14:textId="25FA8A37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1.（　　）新しいものは使い方が簡単ならば簡単なほど使います。</w:t>
      </w:r>
    </w:p>
    <w:p w14:paraId="179527C4" w14:textId="2DCB9568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2.（　　）年を取るにつれて、運動がつらくなる。</w:t>
      </w:r>
    </w:p>
    <w:p w14:paraId="762F94E3" w14:textId="11B49305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3.（　　）リハビリを始めたから、徐々に歩けるようになりつつある。</w:t>
      </w:r>
    </w:p>
    <w:p w14:paraId="5778F065" w14:textId="4EF0E6E5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4.（　　）夏は暑いから、動かずに休む一方だ。</w:t>
      </w:r>
    </w:p>
    <w:p w14:paraId="0AD6B151" w14:textId="75D20471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5.（　　）学校の規則が変わるにしたがって、守りましょう</w:t>
      </w:r>
    </w:p>
    <w:p w14:paraId="15014C2E" w14:textId="6DD42E31" w:rsidR="00060655" w:rsidRDefault="00060655" w:rsidP="00CF672D">
      <w:pPr>
        <w:rPr>
          <w:rFonts w:ascii="ＭＳ 明朝" w:eastAsia="ＭＳ 明朝" w:hAnsi="ＭＳ 明朝"/>
          <w:szCs w:val="21"/>
        </w:rPr>
      </w:pPr>
    </w:p>
    <w:p w14:paraId="7FFCF174" w14:textId="6CD7A90B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問題②　（　　）の中の正しい方を選びなさい。</w:t>
      </w:r>
    </w:p>
    <w:p w14:paraId="287D08E1" w14:textId="3C7A2806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　仕事場は（広ければ・広いければ）広いほどいいわけではない。</w:t>
      </w:r>
    </w:p>
    <w:p w14:paraId="355E4B04" w14:textId="5B291CBC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　工場が移転して、村は（寂しい・寂しくなる）一方だ。</w:t>
      </w:r>
    </w:p>
    <w:p w14:paraId="5340320F" w14:textId="604BB94A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　面接の日が近づくにつれて、不安が（大きい・大きくなった）。</w:t>
      </w:r>
    </w:p>
    <w:p w14:paraId="541022F3" w14:textId="035BAFBA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　南に行けば（行く・行った）ほど、気温が上がるよ。</w:t>
      </w:r>
    </w:p>
    <w:p w14:paraId="6F7136AD" w14:textId="11558FD0" w:rsidR="00060655" w:rsidRPr="00060655" w:rsidRDefault="00060655" w:rsidP="00CF672D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5.　ストレスが（増える・増えた）にしたがって、食欲も増してしまった</w:t>
      </w:r>
      <w:bookmarkStart w:id="0" w:name="_GoBack"/>
      <w:bookmarkEnd w:id="0"/>
      <w:r>
        <w:rPr>
          <w:rFonts w:ascii="ＭＳ 明朝" w:eastAsia="ＭＳ 明朝" w:hAnsi="ＭＳ 明朝" w:hint="eastAsia"/>
          <w:szCs w:val="21"/>
        </w:rPr>
        <w:t>。</w:t>
      </w:r>
    </w:p>
    <w:sectPr w:rsidR="00060655" w:rsidRPr="00060655" w:rsidSect="00701E9C">
      <w:footerReference w:type="default" r:id="rId9"/>
      <w:pgSz w:w="16838" w:h="11906" w:orient="landscape"/>
      <w:pgMar w:top="720" w:right="720" w:bottom="720" w:left="720" w:header="454" w:footer="454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1DA3F" w14:textId="77777777" w:rsidR="00E878CE" w:rsidRDefault="00E878CE" w:rsidP="00701E9C">
      <w:r>
        <w:separator/>
      </w:r>
    </w:p>
  </w:endnote>
  <w:endnote w:type="continuationSeparator" w:id="0">
    <w:p w14:paraId="0FAE1435" w14:textId="77777777" w:rsidR="00E878CE" w:rsidRDefault="00E878CE" w:rsidP="0070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A8DDD" w14:textId="3B1936DC" w:rsidR="00E878CE" w:rsidRPr="00125F0D" w:rsidRDefault="00E878CE" w:rsidP="00701E9C">
    <w:pPr>
      <w:jc w:val="right"/>
      <w:rPr>
        <w:rFonts w:ascii="ＭＳ 明朝" w:eastAsia="ＭＳ 明朝" w:hAnsi="ＭＳ 明朝"/>
        <w:b/>
        <w:bCs/>
        <w:sz w:val="24"/>
        <w:szCs w:val="24"/>
      </w:rPr>
    </w:pPr>
    <w:r w:rsidRPr="00125F0D">
      <w:rPr>
        <w:rFonts w:ascii="ＭＳ 明朝" w:eastAsia="ＭＳ 明朝" w:hAnsi="ＭＳ 明朝" w:hint="eastAsia"/>
        <w:b/>
        <w:bCs/>
        <w:sz w:val="24"/>
        <w:szCs w:val="24"/>
      </w:rPr>
      <w:t>【選択】N</w:t>
    </w:r>
    <w:r>
      <w:rPr>
        <w:rFonts w:ascii="ＭＳ 明朝" w:eastAsia="ＭＳ 明朝" w:hAnsi="ＭＳ 明朝" w:hint="eastAsia"/>
        <w:b/>
        <w:bCs/>
        <w:sz w:val="24"/>
        <w:szCs w:val="24"/>
      </w:rPr>
      <w:t>2</w:t>
    </w:r>
    <w:r w:rsidRPr="00125F0D">
      <w:rPr>
        <w:rFonts w:ascii="ＭＳ 明朝" w:eastAsia="ＭＳ 明朝" w:hAnsi="ＭＳ 明朝" w:hint="eastAsia"/>
        <w:b/>
        <w:bCs/>
        <w:sz w:val="24"/>
        <w:szCs w:val="24"/>
      </w:rPr>
      <w:t>文法強化</w:t>
    </w:r>
    <w:r>
      <w:rPr>
        <w:rFonts w:ascii="ＭＳ 明朝" w:eastAsia="ＭＳ 明朝" w:hAnsi="ＭＳ 明朝" w:hint="eastAsia"/>
        <w:b/>
        <w:bCs/>
        <w:sz w:val="24"/>
        <w:szCs w:val="24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973BC" w14:textId="77777777" w:rsidR="00E878CE" w:rsidRDefault="00E878CE" w:rsidP="00701E9C">
      <w:r>
        <w:separator/>
      </w:r>
    </w:p>
  </w:footnote>
  <w:footnote w:type="continuationSeparator" w:id="0">
    <w:p w14:paraId="6333F333" w14:textId="77777777" w:rsidR="00E878CE" w:rsidRDefault="00E878CE" w:rsidP="00701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C2"/>
    <w:rsid w:val="000530B2"/>
    <w:rsid w:val="00060655"/>
    <w:rsid w:val="00125F0D"/>
    <w:rsid w:val="00167400"/>
    <w:rsid w:val="001718D9"/>
    <w:rsid w:val="001C7C63"/>
    <w:rsid w:val="003133BC"/>
    <w:rsid w:val="003417B0"/>
    <w:rsid w:val="00346396"/>
    <w:rsid w:val="003A7376"/>
    <w:rsid w:val="003C6536"/>
    <w:rsid w:val="003E4F88"/>
    <w:rsid w:val="004468C3"/>
    <w:rsid w:val="00452E94"/>
    <w:rsid w:val="004A66C2"/>
    <w:rsid w:val="005252AC"/>
    <w:rsid w:val="00532067"/>
    <w:rsid w:val="005C18CD"/>
    <w:rsid w:val="005E3E6F"/>
    <w:rsid w:val="005F5E5D"/>
    <w:rsid w:val="00602013"/>
    <w:rsid w:val="006F0233"/>
    <w:rsid w:val="00701E9C"/>
    <w:rsid w:val="0070441E"/>
    <w:rsid w:val="00772EC6"/>
    <w:rsid w:val="008B4400"/>
    <w:rsid w:val="00917E7A"/>
    <w:rsid w:val="009B007F"/>
    <w:rsid w:val="009E5035"/>
    <w:rsid w:val="00A40EFB"/>
    <w:rsid w:val="00AE53B4"/>
    <w:rsid w:val="00AF0423"/>
    <w:rsid w:val="00B66BD9"/>
    <w:rsid w:val="00BD39A9"/>
    <w:rsid w:val="00CF4C49"/>
    <w:rsid w:val="00CF672D"/>
    <w:rsid w:val="00D42694"/>
    <w:rsid w:val="00D5123E"/>
    <w:rsid w:val="00DA1A64"/>
    <w:rsid w:val="00E631C1"/>
    <w:rsid w:val="00E878CE"/>
    <w:rsid w:val="00EB2C2B"/>
    <w:rsid w:val="00ED56A3"/>
    <w:rsid w:val="00F8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9F1EB4"/>
  <w15:chartTrackingRefBased/>
  <w15:docId w15:val="{327D9A8D-FDFB-4086-B46B-A51061EC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01E9C"/>
  </w:style>
  <w:style w:type="paragraph" w:styleId="a5">
    <w:name w:val="footer"/>
    <w:basedOn w:val="a"/>
    <w:link w:val="a6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01E9C"/>
  </w:style>
  <w:style w:type="paragraph" w:styleId="Web">
    <w:name w:val="Normal (Web)"/>
    <w:basedOn w:val="a"/>
    <w:uiPriority w:val="99"/>
    <w:semiHidden/>
    <w:unhideWhenUsed/>
    <w:rsid w:val="00D4269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16F0DF70EEE6D4EAE15C51C104C05CC" ma:contentTypeVersion="0" ma:contentTypeDescription="新しいドキュメントを作成します。" ma:contentTypeScope="" ma:versionID="d1fe3315dde04131d9b8520f1afc21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A1BE3B-8325-4563-8D27-727D90A50F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60799E-0F6C-4BE4-B0A7-9B54F4394F2B}"/>
</file>

<file path=customXml/itemProps3.xml><?xml version="1.0" encoding="utf-8"?>
<ds:datastoreItem xmlns:ds="http://schemas.openxmlformats.org/officeDocument/2006/customXml" ds:itemID="{AC671623-C18B-4B51-8510-517E613F3F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54619C1D</Template>
  <TotalTime>285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真弓</dc:creator>
  <cp:keywords/>
  <dc:description/>
  <cp:lastModifiedBy>jikei</cp:lastModifiedBy>
  <cp:revision>17</cp:revision>
  <dcterms:created xsi:type="dcterms:W3CDTF">2022-03-16T10:47:00Z</dcterms:created>
  <dcterms:modified xsi:type="dcterms:W3CDTF">2022-04-01T05:31:00Z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0x010100B16F0DF70EEE6D4EAE15C51C104C05CC</vt:lpwstr>
  </property>
</Properties>
</file>