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DCE5D" w14:textId="64E93EAF" w:rsidR="008B4400" w:rsidRPr="004468C3" w:rsidRDefault="00701E9C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【選択】N</w:t>
      </w:r>
      <w:r w:rsidR="00452E94">
        <w:rPr>
          <w:rFonts w:ascii="ＭＳ 明朝" w:eastAsia="ＭＳ 明朝" w:hAnsi="ＭＳ 明朝" w:hint="eastAsia"/>
          <w:b/>
          <w:bCs/>
          <w:sz w:val="24"/>
          <w:szCs w:val="24"/>
        </w:rPr>
        <w:t>2</w:t>
      </w:r>
      <w:r w:rsidRPr="004468C3">
        <w:rPr>
          <w:rFonts w:ascii="ＭＳ 明朝" w:eastAsia="ＭＳ 明朝" w:hAnsi="ＭＳ 明朝" w:hint="eastAsia"/>
          <w:b/>
          <w:bCs/>
          <w:sz w:val="24"/>
          <w:szCs w:val="24"/>
        </w:rPr>
        <w:t>文法強化</w:t>
      </w:r>
      <w:r w:rsidR="00E631C1">
        <w:rPr>
          <w:rFonts w:ascii="ＭＳ 明朝" w:eastAsia="ＭＳ 明朝" w:hAnsi="ＭＳ 明朝" w:hint="eastAsia"/>
          <w:b/>
          <w:bCs/>
          <w:sz w:val="24"/>
          <w:szCs w:val="24"/>
        </w:rPr>
        <w:t>4</w:t>
      </w:r>
    </w:p>
    <w:p w14:paraId="035D4594" w14:textId="67EBA17D" w:rsidR="00701E9C" w:rsidRPr="004468C3" w:rsidRDefault="00701E9C">
      <w:pPr>
        <w:rPr>
          <w:rFonts w:ascii="ＭＳ 明朝" w:eastAsia="ＭＳ 明朝" w:hAnsi="ＭＳ 明朝"/>
          <w:szCs w:val="21"/>
        </w:rPr>
      </w:pPr>
    </w:p>
    <w:p w14:paraId="1E5431B5" w14:textId="74445514" w:rsidR="00701E9C" w:rsidRPr="00A40EFB" w:rsidRDefault="004468C3">
      <w:pPr>
        <w:rPr>
          <w:rFonts w:ascii="ＭＳ 明朝" w:eastAsia="ＭＳ 明朝" w:hAnsi="ＭＳ 明朝"/>
          <w:b/>
          <w:bCs/>
          <w:szCs w:val="21"/>
          <w:u w:val="single"/>
        </w:rPr>
      </w:pP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１.</w:t>
      </w:r>
      <w:r w:rsidR="00EB2C2B">
        <w:rPr>
          <w:rFonts w:ascii="ＭＳ 明朝" w:eastAsia="ＭＳ 明朝" w:hAnsi="ＭＳ 明朝" w:hint="eastAsia"/>
          <w:b/>
          <w:bCs/>
          <w:szCs w:val="21"/>
          <w:u w:val="single"/>
        </w:rPr>
        <w:t>理由や原因を表すときに使う表現</w:t>
      </w:r>
      <w:r w:rsidR="00E631C1">
        <w:rPr>
          <w:rFonts w:ascii="ＭＳ 明朝" w:eastAsia="ＭＳ 明朝" w:hAnsi="ＭＳ 明朝" w:hint="eastAsia"/>
          <w:b/>
          <w:bCs/>
          <w:szCs w:val="21"/>
          <w:u w:val="single"/>
        </w:rPr>
        <w:t>③</w:t>
      </w:r>
      <w:r w:rsidR="00DA1A64" w:rsidRPr="00A40EFB">
        <w:rPr>
          <w:rFonts w:ascii="ＭＳ 明朝" w:eastAsia="ＭＳ 明朝" w:hAnsi="ＭＳ 明朝"/>
          <w:b/>
          <w:bCs/>
          <w:szCs w:val="21"/>
          <w:u w:val="single"/>
        </w:rPr>
        <w:t xml:space="preserve"> </w:t>
      </w:r>
    </w:p>
    <w:p w14:paraId="2B5AD221" w14:textId="563C0305" w:rsidR="004468C3" w:rsidRDefault="004468C3">
      <w:pPr>
        <w:rPr>
          <w:rFonts w:ascii="ＭＳ 明朝" w:eastAsia="ＭＳ 明朝" w:hAnsi="ＭＳ 明朝"/>
          <w:szCs w:val="21"/>
        </w:rPr>
      </w:pPr>
    </w:p>
    <w:p w14:paraId="6C4E84C3" w14:textId="5D05233B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E631C1">
        <w:rPr>
          <w:rFonts w:ascii="ＭＳ 明朝" w:eastAsia="ＭＳ 明朝" w:hAnsi="ＭＳ 明朝" w:hint="eastAsia"/>
          <w:szCs w:val="21"/>
        </w:rPr>
        <w:t>長く煮込んだだけあって、このスープおいしいね</w:t>
      </w:r>
      <w:r w:rsidR="00DA1A64">
        <w:rPr>
          <w:rFonts w:ascii="ＭＳ 明朝" w:eastAsia="ＭＳ 明朝" w:hAnsi="ＭＳ 明朝" w:hint="eastAsia"/>
          <w:szCs w:val="21"/>
        </w:rPr>
        <w:t>。</w:t>
      </w:r>
    </w:p>
    <w:p w14:paraId="03718512" w14:textId="77777777" w:rsidR="00A40EFB" w:rsidRPr="00E631C1" w:rsidRDefault="00A40EFB">
      <w:pPr>
        <w:rPr>
          <w:rFonts w:ascii="ＭＳ 明朝" w:eastAsia="ＭＳ 明朝" w:hAnsi="ＭＳ 明朝"/>
          <w:szCs w:val="21"/>
        </w:rPr>
      </w:pPr>
    </w:p>
    <w:p w14:paraId="39D27DE1" w14:textId="457D3492" w:rsidR="00701E9C" w:rsidRPr="004468C3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E631C1">
        <w:rPr>
          <w:rFonts w:ascii="ＭＳ 明朝" w:eastAsia="ＭＳ 明朝" w:hAnsi="ＭＳ 明朝" w:hint="eastAsia"/>
          <w:szCs w:val="21"/>
        </w:rPr>
        <w:t>長年の夢だっただけに、実現したのはとてもうれしい</w:t>
      </w:r>
      <w:r w:rsidR="00DA1A64">
        <w:rPr>
          <w:rFonts w:ascii="ＭＳ 明朝" w:eastAsia="ＭＳ 明朝" w:hAnsi="ＭＳ 明朝" w:hint="eastAsia"/>
          <w:szCs w:val="21"/>
        </w:rPr>
        <w:t>。</w:t>
      </w:r>
    </w:p>
    <w:p w14:paraId="78B413C2" w14:textId="77777777" w:rsidR="00A40EFB" w:rsidRPr="00E631C1" w:rsidRDefault="00A40EFB">
      <w:pPr>
        <w:rPr>
          <w:rFonts w:ascii="ＭＳ 明朝" w:eastAsia="ＭＳ 明朝" w:hAnsi="ＭＳ 明朝"/>
          <w:szCs w:val="21"/>
        </w:rPr>
      </w:pPr>
    </w:p>
    <w:p w14:paraId="7548E41D" w14:textId="150E79D9" w:rsidR="00701E9C" w:rsidRDefault="004468C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E631C1">
        <w:rPr>
          <w:rFonts w:ascii="ＭＳ 明朝" w:eastAsia="ＭＳ 明朝" w:hAnsi="ＭＳ 明朝" w:hint="eastAsia"/>
          <w:szCs w:val="21"/>
        </w:rPr>
        <w:t>電車の事故によって、多くの人が帰宅できなくなった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1AFE6B8C" w14:textId="383220D9" w:rsidR="00A40EFB" w:rsidRPr="00DA1A64" w:rsidRDefault="00A40EFB">
      <w:pPr>
        <w:rPr>
          <w:rFonts w:ascii="ＭＳ 明朝" w:eastAsia="ＭＳ 明朝" w:hAnsi="ＭＳ 明朝"/>
          <w:szCs w:val="21"/>
        </w:rPr>
      </w:pPr>
    </w:p>
    <w:p w14:paraId="4B615194" w14:textId="0324D6C9" w:rsidR="00A40EFB" w:rsidRPr="004468C3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E631C1">
        <w:rPr>
          <w:rFonts w:ascii="ＭＳ 明朝" w:eastAsia="ＭＳ 明朝" w:hAnsi="ＭＳ 明朝" w:hint="eastAsia"/>
          <w:szCs w:val="21"/>
        </w:rPr>
        <w:t>地球温暖化によって、様々な環境変化が起こっている</w:t>
      </w:r>
      <w:r w:rsidR="00CF672D">
        <w:rPr>
          <w:rFonts w:ascii="ＭＳ 明朝" w:eastAsia="ＭＳ 明朝" w:hAnsi="ＭＳ 明朝" w:hint="eastAsia"/>
          <w:szCs w:val="21"/>
        </w:rPr>
        <w:t>。</w:t>
      </w:r>
    </w:p>
    <w:p w14:paraId="05A50561" w14:textId="61E34B33" w:rsidR="00701E9C" w:rsidRPr="00E631C1" w:rsidRDefault="00701E9C">
      <w:pPr>
        <w:rPr>
          <w:rFonts w:ascii="ＭＳ 明朝" w:eastAsia="ＭＳ 明朝" w:hAnsi="ＭＳ 明朝"/>
          <w:szCs w:val="21"/>
        </w:rPr>
      </w:pPr>
    </w:p>
    <w:p w14:paraId="7E3C8B61" w14:textId="40B446B1" w:rsidR="00701E9C" w:rsidRPr="004468C3" w:rsidRDefault="00AF042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10D5FAA1" w14:textId="179E73F8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5D4A1944" w14:textId="3813A2E1" w:rsidR="00A40EFB" w:rsidRDefault="00A40EFB">
      <w:pPr>
        <w:rPr>
          <w:rFonts w:ascii="ＭＳ 明朝" w:eastAsia="ＭＳ 明朝" w:hAnsi="ＭＳ 明朝"/>
          <w:szCs w:val="21"/>
        </w:rPr>
      </w:pPr>
    </w:p>
    <w:p w14:paraId="7956E0E3" w14:textId="3B654E15" w:rsidR="00A40EFB" w:rsidRDefault="00A40EFB">
      <w:pPr>
        <w:rPr>
          <w:rFonts w:ascii="ＭＳ 明朝" w:eastAsia="ＭＳ 明朝" w:hAnsi="ＭＳ 明朝"/>
          <w:szCs w:val="21"/>
        </w:rPr>
      </w:pPr>
    </w:p>
    <w:p w14:paraId="7F153E1B" w14:textId="176299D0" w:rsidR="00A40EFB" w:rsidRDefault="00A40EFB">
      <w:pPr>
        <w:rPr>
          <w:rFonts w:ascii="ＭＳ 明朝" w:eastAsia="ＭＳ 明朝" w:hAnsi="ＭＳ 明朝"/>
          <w:szCs w:val="21"/>
        </w:rPr>
      </w:pPr>
    </w:p>
    <w:p w14:paraId="2EE50126" w14:textId="2269D577" w:rsidR="00A40EFB" w:rsidRDefault="00A40EFB">
      <w:pPr>
        <w:rPr>
          <w:rFonts w:ascii="ＭＳ 明朝" w:eastAsia="ＭＳ 明朝" w:hAnsi="ＭＳ 明朝"/>
          <w:szCs w:val="21"/>
        </w:rPr>
      </w:pPr>
    </w:p>
    <w:p w14:paraId="512EF4B8" w14:textId="290FD93D" w:rsidR="00A40EFB" w:rsidRDefault="00A40EFB">
      <w:pPr>
        <w:rPr>
          <w:rFonts w:ascii="ＭＳ 明朝" w:eastAsia="ＭＳ 明朝" w:hAnsi="ＭＳ 明朝"/>
          <w:szCs w:val="21"/>
        </w:rPr>
      </w:pPr>
    </w:p>
    <w:p w14:paraId="08F80151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40A242E8" w14:textId="41B65F47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0C71F0AD" w14:textId="0A2AD413" w:rsidR="00A40EFB" w:rsidRDefault="00A40EFB">
      <w:pPr>
        <w:rPr>
          <w:rFonts w:ascii="ＭＳ 明朝" w:eastAsia="ＭＳ 明朝" w:hAnsi="ＭＳ 明朝"/>
          <w:szCs w:val="21"/>
        </w:rPr>
      </w:pPr>
    </w:p>
    <w:p w14:paraId="28168B5C" w14:textId="03ED1394" w:rsidR="00A40EFB" w:rsidRDefault="00A40EFB">
      <w:pPr>
        <w:rPr>
          <w:rFonts w:ascii="ＭＳ 明朝" w:eastAsia="ＭＳ 明朝" w:hAnsi="ＭＳ 明朝"/>
          <w:szCs w:val="21"/>
        </w:rPr>
      </w:pPr>
    </w:p>
    <w:p w14:paraId="3914CF5C" w14:textId="2D5745E3" w:rsidR="00A40EFB" w:rsidRDefault="00A40EFB">
      <w:pPr>
        <w:rPr>
          <w:rFonts w:ascii="ＭＳ 明朝" w:eastAsia="ＭＳ 明朝" w:hAnsi="ＭＳ 明朝"/>
          <w:szCs w:val="21"/>
        </w:rPr>
      </w:pPr>
    </w:p>
    <w:p w14:paraId="0820D78E" w14:textId="6EFA1E00" w:rsidR="00A40EFB" w:rsidRDefault="00A40EFB">
      <w:pPr>
        <w:rPr>
          <w:rFonts w:ascii="ＭＳ 明朝" w:eastAsia="ＭＳ 明朝" w:hAnsi="ＭＳ 明朝"/>
          <w:szCs w:val="21"/>
        </w:rPr>
      </w:pPr>
    </w:p>
    <w:p w14:paraId="0C5DE7C7" w14:textId="099187DA" w:rsidR="00A40EFB" w:rsidRDefault="00A40EFB">
      <w:pPr>
        <w:rPr>
          <w:rFonts w:ascii="ＭＳ 明朝" w:eastAsia="ＭＳ 明朝" w:hAnsi="ＭＳ 明朝"/>
          <w:szCs w:val="21"/>
        </w:rPr>
      </w:pPr>
    </w:p>
    <w:p w14:paraId="2F155F68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075ED72C" w14:textId="5C715813" w:rsidR="00A40EFB" w:rsidRDefault="00A40EFB">
      <w:pPr>
        <w:rPr>
          <w:rFonts w:ascii="ＭＳ 明朝" w:eastAsia="ＭＳ 明朝" w:hAnsi="ＭＳ 明朝"/>
          <w:szCs w:val="21"/>
        </w:rPr>
      </w:pPr>
    </w:p>
    <w:p w14:paraId="1DEF68EE" w14:textId="77777777" w:rsidR="00125F0D" w:rsidRDefault="00125F0D">
      <w:pPr>
        <w:rPr>
          <w:rFonts w:ascii="ＭＳ 明朝" w:eastAsia="ＭＳ 明朝" w:hAnsi="ＭＳ 明朝"/>
          <w:szCs w:val="21"/>
        </w:rPr>
      </w:pPr>
    </w:p>
    <w:p w14:paraId="034CA760" w14:textId="4DC67D8A" w:rsidR="00A40EFB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560BB1BC" w14:textId="19AE4D4B" w:rsidR="00A40EFB" w:rsidRDefault="00A40EFB">
      <w:pPr>
        <w:rPr>
          <w:rFonts w:ascii="ＭＳ 明朝" w:eastAsia="ＭＳ 明朝" w:hAnsi="ＭＳ 明朝"/>
          <w:szCs w:val="21"/>
        </w:rPr>
      </w:pPr>
    </w:p>
    <w:p w14:paraId="4ED80179" w14:textId="2627FB2A" w:rsidR="00A40EFB" w:rsidRDefault="00A40EFB">
      <w:pPr>
        <w:rPr>
          <w:rFonts w:ascii="ＭＳ 明朝" w:eastAsia="ＭＳ 明朝" w:hAnsi="ＭＳ 明朝"/>
          <w:szCs w:val="21"/>
        </w:rPr>
      </w:pPr>
    </w:p>
    <w:p w14:paraId="3020C378" w14:textId="73F7A47D" w:rsidR="00A40EFB" w:rsidRDefault="00A40EFB">
      <w:pPr>
        <w:rPr>
          <w:rFonts w:ascii="ＭＳ 明朝" w:eastAsia="ＭＳ 明朝" w:hAnsi="ＭＳ 明朝"/>
          <w:szCs w:val="21"/>
        </w:rPr>
      </w:pPr>
    </w:p>
    <w:p w14:paraId="239A0035" w14:textId="115E8DC6" w:rsidR="00A40EFB" w:rsidRDefault="00A40EFB">
      <w:pPr>
        <w:rPr>
          <w:rFonts w:ascii="ＭＳ 明朝" w:eastAsia="ＭＳ 明朝" w:hAnsi="ＭＳ 明朝"/>
          <w:szCs w:val="21"/>
        </w:rPr>
      </w:pPr>
    </w:p>
    <w:p w14:paraId="59EAE5FB" w14:textId="47EFD3CE" w:rsidR="00A40EFB" w:rsidRDefault="00A40EFB">
      <w:pPr>
        <w:rPr>
          <w:rFonts w:ascii="ＭＳ 明朝" w:eastAsia="ＭＳ 明朝" w:hAnsi="ＭＳ 明朝"/>
          <w:szCs w:val="21"/>
        </w:rPr>
      </w:pPr>
    </w:p>
    <w:p w14:paraId="7523419A" w14:textId="27DD935A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6BD1FA91" w14:textId="718684A2" w:rsidR="00A40EFB" w:rsidRDefault="00A40EFB">
      <w:pPr>
        <w:rPr>
          <w:rFonts w:ascii="ＭＳ 明朝" w:eastAsia="ＭＳ 明朝" w:hAnsi="ＭＳ 明朝"/>
          <w:szCs w:val="21"/>
        </w:rPr>
      </w:pPr>
    </w:p>
    <w:p w14:paraId="509B33B6" w14:textId="6D1BA681" w:rsidR="00A40EFB" w:rsidRDefault="00A40EFB">
      <w:pPr>
        <w:rPr>
          <w:rFonts w:ascii="ＭＳ 明朝" w:eastAsia="ＭＳ 明朝" w:hAnsi="ＭＳ 明朝"/>
          <w:szCs w:val="21"/>
        </w:rPr>
      </w:pPr>
    </w:p>
    <w:p w14:paraId="58CF9773" w14:textId="298BA03E" w:rsidR="00A40EFB" w:rsidRDefault="00A40EFB">
      <w:pPr>
        <w:rPr>
          <w:rFonts w:ascii="ＭＳ 明朝" w:eastAsia="ＭＳ 明朝" w:hAnsi="ＭＳ 明朝"/>
          <w:szCs w:val="21"/>
        </w:rPr>
      </w:pPr>
    </w:p>
    <w:p w14:paraId="5C577FA6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6D3A3634" w14:textId="77777777" w:rsidR="00A40EFB" w:rsidRDefault="00A40EFB">
      <w:pPr>
        <w:rPr>
          <w:rFonts w:ascii="ＭＳ 明朝" w:eastAsia="ＭＳ 明朝" w:hAnsi="ＭＳ 明朝"/>
          <w:szCs w:val="21"/>
        </w:rPr>
      </w:pPr>
    </w:p>
    <w:p w14:paraId="331B27DE" w14:textId="77777777" w:rsidR="00AC1B1B" w:rsidRDefault="00AC1B1B">
      <w:pPr>
        <w:rPr>
          <w:rFonts w:ascii="ＭＳ 明朝" w:eastAsia="ＭＳ 明朝" w:hAnsi="ＭＳ 明朝" w:hint="eastAsia"/>
          <w:szCs w:val="21"/>
        </w:rPr>
      </w:pPr>
    </w:p>
    <w:p w14:paraId="04EBCE7B" w14:textId="2BFB5FFD" w:rsidR="00701E9C" w:rsidRDefault="00A40EFB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0EA78A74" w14:textId="4D2D4AF9" w:rsidR="00CF672D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（　）の中の正しい方を選びなさい。</w:t>
      </w:r>
    </w:p>
    <w:p w14:paraId="74E29B7B" w14:textId="77777777" w:rsidR="00011F29" w:rsidRDefault="00040DD9" w:rsidP="00011F29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賞を取り有名になった映画だが、大したことはなかった。期待していた</w:t>
      </w:r>
    </w:p>
    <w:p w14:paraId="5DD370B7" w14:textId="2A5AB51B" w:rsidR="00452E94" w:rsidRDefault="00040DD9" w:rsidP="00011F29">
      <w:pPr>
        <w:ind w:leftChars="100" w:left="420" w:hangingChars="100" w:hanging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（だけに・だけあって）がっかりした。</w:t>
      </w:r>
    </w:p>
    <w:p w14:paraId="4AD3D6CD" w14:textId="10EDC749" w:rsidR="00452E94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彼は大学で文学を勉強していた（だけあって・につき）、小説に詳しい。</w:t>
      </w:r>
    </w:p>
    <w:p w14:paraId="420F118B" w14:textId="4FF549C0" w:rsidR="00452E94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3.　</w:t>
      </w:r>
      <w:r w:rsidR="00011F29">
        <w:rPr>
          <w:rFonts w:ascii="ＭＳ 明朝" w:eastAsia="ＭＳ 明朝" w:hAnsi="ＭＳ 明朝" w:hint="eastAsia"/>
          <w:szCs w:val="21"/>
        </w:rPr>
        <w:t>明日</w:t>
      </w:r>
      <w:r>
        <w:rPr>
          <w:rFonts w:ascii="ＭＳ 明朝" w:eastAsia="ＭＳ 明朝" w:hAnsi="ＭＳ 明朝" w:hint="eastAsia"/>
          <w:szCs w:val="21"/>
        </w:rPr>
        <w:t>は祝日（につき・だけに）お休みをいただきます。</w:t>
      </w:r>
    </w:p>
    <w:p w14:paraId="22B941D9" w14:textId="59CF2179" w:rsidR="00452E94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4.　</w:t>
      </w:r>
      <w:r w:rsidR="00AC1B1B">
        <w:rPr>
          <w:rFonts w:ascii="ＭＳ 明朝" w:eastAsia="ＭＳ 明朝" w:hAnsi="ＭＳ 明朝" w:hint="eastAsia"/>
          <w:szCs w:val="21"/>
        </w:rPr>
        <w:t>普段から体調</w:t>
      </w:r>
      <w:r>
        <w:rPr>
          <w:rFonts w:ascii="ＭＳ 明朝" w:eastAsia="ＭＳ 明朝" w:hAnsi="ＭＳ 明朝" w:hint="eastAsia"/>
          <w:szCs w:val="21"/>
        </w:rPr>
        <w:t>に気をつけること（だけに・によって）</w:t>
      </w:r>
      <w:r w:rsidR="00AC1B1B">
        <w:rPr>
          <w:rFonts w:ascii="ＭＳ 明朝" w:eastAsia="ＭＳ 明朝" w:hAnsi="ＭＳ 明朝" w:hint="eastAsia"/>
          <w:szCs w:val="21"/>
        </w:rPr>
        <w:t>風邪予防</w:t>
      </w:r>
      <w:r>
        <w:rPr>
          <w:rFonts w:ascii="ＭＳ 明朝" w:eastAsia="ＭＳ 明朝" w:hAnsi="ＭＳ 明朝" w:hint="eastAsia"/>
          <w:szCs w:val="21"/>
        </w:rPr>
        <w:t>ができる。</w:t>
      </w:r>
    </w:p>
    <w:p w14:paraId="05760BDD" w14:textId="77777777" w:rsidR="00040DD9" w:rsidRPr="00040DD9" w:rsidRDefault="00040DD9">
      <w:pPr>
        <w:rPr>
          <w:rFonts w:ascii="ＭＳ 明朝" w:eastAsia="ＭＳ 明朝" w:hAnsi="ＭＳ 明朝"/>
          <w:szCs w:val="21"/>
        </w:rPr>
      </w:pPr>
    </w:p>
    <w:p w14:paraId="39D3B786" w14:textId="6C8AF467" w:rsidR="00452E94" w:rsidRPr="00040DD9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〔　　〕の中から適当な言葉を1回ずつ使って（　　）に入れなさい。</w:t>
      </w:r>
    </w:p>
    <w:p w14:paraId="18B25A21" w14:textId="5B58F6FB" w:rsidR="00452E94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〔　だけに　　だけあって　　によって　　につき　〕</w:t>
      </w:r>
    </w:p>
    <w:p w14:paraId="454C843B" w14:textId="2002E6BD" w:rsidR="00452E94" w:rsidRPr="00040DD9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1.　</w:t>
      </w:r>
      <w:r w:rsidR="00011F29">
        <w:rPr>
          <w:rFonts w:ascii="ＭＳ 明朝" w:eastAsia="ＭＳ 明朝" w:hAnsi="ＭＳ 明朝" w:hint="eastAsia"/>
          <w:szCs w:val="21"/>
        </w:rPr>
        <w:t>エレベーターは故障中（　　　　）使用できません</w:t>
      </w:r>
      <w:r>
        <w:rPr>
          <w:rFonts w:ascii="ＭＳ 明朝" w:eastAsia="ＭＳ 明朝" w:hAnsi="ＭＳ 明朝" w:hint="eastAsia"/>
          <w:szCs w:val="21"/>
        </w:rPr>
        <w:t>。</w:t>
      </w:r>
    </w:p>
    <w:p w14:paraId="0C534547" w14:textId="243CA53B" w:rsidR="00452E94" w:rsidRDefault="00040DD9" w:rsidP="00011F29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2.　彼が自慢する（　</w:t>
      </w:r>
      <w:r w:rsidR="00011F29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）、奥さんの料理はとてもおいしく、また食べたくなった。</w:t>
      </w:r>
    </w:p>
    <w:p w14:paraId="437686DD" w14:textId="7C79C272" w:rsidR="00040DD9" w:rsidRDefault="00040DD9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3.　スマートフォンの普及（　</w:t>
      </w:r>
      <w:r w:rsidR="00011F29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）、家の電話を使わない人も増えてきた。</w:t>
      </w:r>
    </w:p>
    <w:p w14:paraId="475354AC" w14:textId="4A42AF4D" w:rsidR="00452E94" w:rsidRDefault="00040DD9" w:rsidP="00011F29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4.　あのアーティストのコンサートの中止は、楽しみにしていた（　</w:t>
      </w:r>
      <w:r w:rsidR="00011F29">
        <w:rPr>
          <w:rFonts w:ascii="ＭＳ 明朝" w:eastAsia="ＭＳ 明朝" w:hAnsi="ＭＳ 明朝" w:hint="eastAsia"/>
          <w:szCs w:val="21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　）残念だ。</w:t>
      </w:r>
    </w:p>
    <w:p w14:paraId="3EDB7BDF" w14:textId="68B0ED56" w:rsidR="00CF672D" w:rsidRPr="00A40EFB" w:rsidRDefault="00CF672D" w:rsidP="00CF672D">
      <w:pPr>
        <w:rPr>
          <w:rFonts w:ascii="ＭＳ 明朝" w:eastAsia="ＭＳ 明朝" w:hAnsi="ＭＳ 明朝"/>
          <w:b/>
          <w:bCs/>
          <w:szCs w:val="21"/>
          <w:u w:val="single"/>
        </w:rPr>
      </w:pPr>
      <w:r>
        <w:rPr>
          <w:rFonts w:ascii="ＭＳ 明朝" w:eastAsia="ＭＳ 明朝" w:hAnsi="ＭＳ 明朝" w:hint="eastAsia"/>
          <w:b/>
          <w:bCs/>
          <w:szCs w:val="21"/>
          <w:u w:val="single"/>
        </w:rPr>
        <w:lastRenderedPageBreak/>
        <w:t>2</w:t>
      </w:r>
      <w:r w:rsidRPr="00A40EFB">
        <w:rPr>
          <w:rFonts w:ascii="ＭＳ 明朝" w:eastAsia="ＭＳ 明朝" w:hAnsi="ＭＳ 明朝" w:hint="eastAsia"/>
          <w:b/>
          <w:bCs/>
          <w:szCs w:val="21"/>
          <w:u w:val="single"/>
        </w:rPr>
        <w:t>.</w:t>
      </w:r>
      <w:r w:rsidR="00EB2C2B" w:rsidRPr="00EB2C2B">
        <w:rPr>
          <w:rFonts w:ascii="ＭＳ 明朝" w:eastAsia="ＭＳ 明朝" w:hAnsi="ＭＳ 明朝" w:hint="eastAsia"/>
          <w:b/>
          <w:bCs/>
          <w:szCs w:val="21"/>
          <w:u w:val="single"/>
        </w:rPr>
        <w:t xml:space="preserve"> </w:t>
      </w:r>
      <w:r w:rsidR="00E631C1">
        <w:rPr>
          <w:rFonts w:ascii="ＭＳ 明朝" w:eastAsia="ＭＳ 明朝" w:hAnsi="ＭＳ 明朝" w:hint="eastAsia"/>
          <w:b/>
          <w:bCs/>
          <w:szCs w:val="21"/>
          <w:u w:val="single"/>
        </w:rPr>
        <w:t>後文に期待と違う内容がくる表現</w:t>
      </w:r>
    </w:p>
    <w:p w14:paraId="052C01CB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44D6BD1" w14:textId="55F0C3A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  <w:r w:rsidR="00E631C1">
        <w:rPr>
          <w:rFonts w:ascii="ＭＳ 明朝" w:eastAsia="ＭＳ 明朝" w:hAnsi="ＭＳ 明朝" w:hint="eastAsia"/>
          <w:szCs w:val="21"/>
        </w:rPr>
        <w:t>この部屋は狭いながらも、日当たりがよく、気に入っている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92DE4B4" w14:textId="77777777" w:rsidR="00CF672D" w:rsidRPr="00EB2C2B" w:rsidRDefault="00CF672D" w:rsidP="00CF672D">
      <w:pPr>
        <w:rPr>
          <w:rFonts w:ascii="ＭＳ 明朝" w:eastAsia="ＭＳ 明朝" w:hAnsi="ＭＳ 明朝"/>
          <w:szCs w:val="21"/>
        </w:rPr>
      </w:pPr>
    </w:p>
    <w:p w14:paraId="60AB9492" w14:textId="0B2BA853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⑵　</w:t>
      </w:r>
      <w:r w:rsidR="00E631C1">
        <w:rPr>
          <w:rFonts w:ascii="ＭＳ 明朝" w:eastAsia="ＭＳ 明朝" w:hAnsi="ＭＳ 明朝" w:hint="eastAsia"/>
          <w:szCs w:val="21"/>
        </w:rPr>
        <w:t>悪いと知りつつ、公園の花を取ってきてしまった</w:t>
      </w:r>
      <w:r w:rsidR="00452E94">
        <w:rPr>
          <w:rFonts w:ascii="ＭＳ 明朝" w:eastAsia="ＭＳ 明朝" w:hAnsi="ＭＳ 明朝" w:hint="eastAsia"/>
          <w:szCs w:val="21"/>
        </w:rPr>
        <w:t>。</w:t>
      </w:r>
    </w:p>
    <w:p w14:paraId="316F944F" w14:textId="77777777" w:rsidR="00CF672D" w:rsidRPr="00EB2C2B" w:rsidRDefault="00CF672D" w:rsidP="00CF672D">
      <w:pPr>
        <w:rPr>
          <w:rFonts w:ascii="ＭＳ 明朝" w:eastAsia="ＭＳ 明朝" w:hAnsi="ＭＳ 明朝"/>
          <w:szCs w:val="21"/>
        </w:rPr>
      </w:pPr>
    </w:p>
    <w:p w14:paraId="20996A6D" w14:textId="4CD57329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⑶　</w:t>
      </w:r>
      <w:r w:rsidR="00E631C1">
        <w:rPr>
          <w:rFonts w:ascii="ＭＳ 明朝" w:eastAsia="ＭＳ 明朝" w:hAnsi="ＭＳ 明朝" w:hint="eastAsia"/>
          <w:szCs w:val="21"/>
        </w:rPr>
        <w:t>学生のくせに、そんな広いマンションで一人暮らしをしているの？</w:t>
      </w:r>
    </w:p>
    <w:p w14:paraId="38949544" w14:textId="77777777" w:rsidR="00CF672D" w:rsidRPr="00EB2C2B" w:rsidRDefault="00CF672D" w:rsidP="00CF672D">
      <w:pPr>
        <w:rPr>
          <w:rFonts w:ascii="ＭＳ 明朝" w:eastAsia="ＭＳ 明朝" w:hAnsi="ＭＳ 明朝"/>
          <w:szCs w:val="21"/>
        </w:rPr>
      </w:pPr>
    </w:p>
    <w:p w14:paraId="372F17FD" w14:textId="650FFB6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⑷　</w:t>
      </w:r>
      <w:r w:rsidR="00E631C1">
        <w:rPr>
          <w:rFonts w:ascii="ＭＳ 明朝" w:eastAsia="ＭＳ 明朝" w:hAnsi="ＭＳ 明朝" w:hint="eastAsia"/>
          <w:szCs w:val="21"/>
        </w:rPr>
        <w:t>高いカメラを買ったものの、旅行以外で使う機会がない</w:t>
      </w:r>
      <w:r>
        <w:rPr>
          <w:rFonts w:ascii="ＭＳ 明朝" w:eastAsia="ＭＳ 明朝" w:hAnsi="ＭＳ 明朝" w:hint="eastAsia"/>
          <w:szCs w:val="21"/>
        </w:rPr>
        <w:t>。</w:t>
      </w:r>
    </w:p>
    <w:p w14:paraId="24B806ED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</w:p>
    <w:p w14:paraId="42EE668C" w14:textId="77777777" w:rsidR="00CF672D" w:rsidRPr="004468C3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＜文法確認＞</w:t>
      </w:r>
    </w:p>
    <w:p w14:paraId="4EE0E864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⑴　</w:t>
      </w:r>
    </w:p>
    <w:p w14:paraId="254034DF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B39221C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9DE508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0C357E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0F259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D22A7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58518F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⑵</w:t>
      </w:r>
    </w:p>
    <w:p w14:paraId="5E1C6B6A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351A29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D84A75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DAD5A2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68471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17BE452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8F2E2A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08EDD160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F31401C" w14:textId="77777777" w:rsidR="00D5123E" w:rsidRDefault="00D5123E" w:rsidP="00CF672D">
      <w:pPr>
        <w:rPr>
          <w:rFonts w:ascii="ＭＳ 明朝" w:eastAsia="ＭＳ 明朝" w:hAnsi="ＭＳ 明朝"/>
          <w:szCs w:val="21"/>
        </w:rPr>
      </w:pPr>
    </w:p>
    <w:p w14:paraId="675E4272" w14:textId="77777777" w:rsidR="00D5123E" w:rsidRDefault="00D5123E" w:rsidP="00CF672D">
      <w:pPr>
        <w:rPr>
          <w:rFonts w:ascii="ＭＳ 明朝" w:eastAsia="ＭＳ 明朝" w:hAnsi="ＭＳ 明朝"/>
          <w:szCs w:val="21"/>
        </w:rPr>
      </w:pPr>
    </w:p>
    <w:p w14:paraId="268605E6" w14:textId="4F757033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⑶</w:t>
      </w:r>
    </w:p>
    <w:p w14:paraId="7E9D20F7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D06B0D1" w14:textId="1DE48A7A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34BA4354" w14:textId="772AEEE3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68B5BBAA" w14:textId="469C7779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EED53E8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11B8BB62" w14:textId="0F653ADA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⑷</w:t>
      </w:r>
    </w:p>
    <w:p w14:paraId="76F958BE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56CE6F6D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89592EC" w14:textId="58ECBFB0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D3237E9" w14:textId="31BC347F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7A97A6C1" w14:textId="277DE94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26E53466" w14:textId="77777777" w:rsidR="00CF672D" w:rsidRDefault="00CF672D" w:rsidP="00CF672D">
      <w:pPr>
        <w:rPr>
          <w:rFonts w:ascii="ＭＳ 明朝" w:eastAsia="ＭＳ 明朝" w:hAnsi="ＭＳ 明朝"/>
          <w:szCs w:val="21"/>
        </w:rPr>
      </w:pPr>
    </w:p>
    <w:p w14:paraId="463B921D" w14:textId="77777777" w:rsidR="003133BC" w:rsidRDefault="003133BC" w:rsidP="00CF672D">
      <w:pPr>
        <w:rPr>
          <w:rFonts w:ascii="ＭＳ 明朝" w:eastAsia="ＭＳ 明朝" w:hAnsi="ＭＳ 明朝"/>
          <w:szCs w:val="21"/>
        </w:rPr>
      </w:pPr>
    </w:p>
    <w:p w14:paraId="099E3456" w14:textId="77777777" w:rsidR="003133BC" w:rsidRDefault="003133BC" w:rsidP="00CF672D">
      <w:pPr>
        <w:rPr>
          <w:rFonts w:ascii="ＭＳ 明朝" w:eastAsia="ＭＳ 明朝" w:hAnsi="ＭＳ 明朝"/>
          <w:szCs w:val="21"/>
        </w:rPr>
      </w:pPr>
    </w:p>
    <w:p w14:paraId="4217F151" w14:textId="18431427" w:rsidR="00CF672D" w:rsidRDefault="00CF672D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＜練習＞</w:t>
      </w:r>
    </w:p>
    <w:p w14:paraId="6068EAC4" w14:textId="3E0D7391" w:rsidR="00AC1B1B" w:rsidRDefault="00AC1B1B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問題①　（　　）の中の正しい方を選びなさい。</w:t>
      </w:r>
    </w:p>
    <w:p w14:paraId="251751ED" w14:textId="3E365201" w:rsidR="00AC1B1B" w:rsidRDefault="00AC1B1B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　資格を取った（くせに　ものの）、生かす仕事が見つからない。</w:t>
      </w:r>
    </w:p>
    <w:p w14:paraId="44F4CB8D" w14:textId="790F0C1E" w:rsidR="00AC1B1B" w:rsidRDefault="00AC1B1B" w:rsidP="00CF672D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　彼はダイエット中の（くせに・つつ）、</w:t>
      </w:r>
      <w:r w:rsidR="00011F29">
        <w:rPr>
          <w:rFonts w:ascii="ＭＳ 明朝" w:eastAsia="ＭＳ 明朝" w:hAnsi="ＭＳ 明朝" w:hint="eastAsia"/>
          <w:szCs w:val="21"/>
        </w:rPr>
        <w:t>焼き肉を食べて</w:t>
      </w:r>
      <w:bookmarkStart w:id="0" w:name="_GoBack"/>
      <w:bookmarkEnd w:id="0"/>
      <w:r>
        <w:rPr>
          <w:rFonts w:ascii="ＭＳ 明朝" w:eastAsia="ＭＳ 明朝" w:hAnsi="ＭＳ 明朝" w:hint="eastAsia"/>
          <w:szCs w:val="21"/>
        </w:rPr>
        <w:t>ばかりいる。</w:t>
      </w:r>
    </w:p>
    <w:p w14:paraId="00E20FC8" w14:textId="1D7300D2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　彼女は運転免許を持って（いながら・いるながら）、一度も運転したことがないらしい。</w:t>
      </w:r>
    </w:p>
    <w:p w14:paraId="5FF34264" w14:textId="5BDB416A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　先月私は（迷いつつも・迷うくせに）、転職を決意した。</w:t>
      </w:r>
    </w:p>
    <w:p w14:paraId="740DB434" w14:textId="4CC71E9C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</w:p>
    <w:p w14:paraId="0DEE19EC" w14:textId="632C258E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問題②　正しい文に〇、そうでない文に×をつけなさい。</w:t>
      </w:r>
    </w:p>
    <w:p w14:paraId="2FA9B68B" w14:textId="00886EDC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1.（　　）彼女は忙しいと言いつつも、毎晩遊びに行っている。</w:t>
      </w:r>
    </w:p>
    <w:p w14:paraId="211E3BE1" w14:textId="64945725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2.（　　）雨が降りながらも、今日は街へ出かけるつもりだ。</w:t>
      </w:r>
    </w:p>
    <w:p w14:paraId="0229E545" w14:textId="2C25BA2F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3.（　　）この辺は夜が静かものの、昼間は人でにぎわっている。</w:t>
      </w:r>
    </w:p>
    <w:p w14:paraId="3E64568B" w14:textId="45ECF22D" w:rsidR="00AC1B1B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4.（　　）彼は若いつつも、いろいろな経験をしてきているに違いない。</w:t>
      </w:r>
    </w:p>
    <w:p w14:paraId="2E139179" w14:textId="69A0C0EA" w:rsidR="00AC1B1B" w:rsidRPr="004468C3" w:rsidRDefault="00AC1B1B" w:rsidP="00AC1B1B">
      <w:pPr>
        <w:ind w:left="420" w:hangingChars="200" w:hanging="42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5.（　　）彼女はお金がないくせに、友人にごちそうしてばかりいる。　</w:t>
      </w:r>
    </w:p>
    <w:sectPr w:rsidR="00AC1B1B" w:rsidRPr="004468C3" w:rsidSect="00701E9C">
      <w:footerReference w:type="default" r:id="rId9"/>
      <w:pgSz w:w="16838" w:h="11906" w:orient="landscape"/>
      <w:pgMar w:top="720" w:right="720" w:bottom="720" w:left="720" w:header="454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13473" w14:textId="77777777" w:rsidR="00040DD9" w:rsidRDefault="00040DD9" w:rsidP="00701E9C">
      <w:r>
        <w:separator/>
      </w:r>
    </w:p>
  </w:endnote>
  <w:endnote w:type="continuationSeparator" w:id="0">
    <w:p w14:paraId="072A8F8C" w14:textId="77777777" w:rsidR="00040DD9" w:rsidRDefault="00040DD9" w:rsidP="00701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A8DDD" w14:textId="21AFC8B0" w:rsidR="00040DD9" w:rsidRPr="00125F0D" w:rsidRDefault="00040DD9" w:rsidP="00701E9C">
    <w:pPr>
      <w:jc w:val="right"/>
      <w:rPr>
        <w:rFonts w:ascii="ＭＳ 明朝" w:eastAsia="ＭＳ 明朝" w:hAnsi="ＭＳ 明朝"/>
        <w:b/>
        <w:bCs/>
        <w:sz w:val="24"/>
        <w:szCs w:val="24"/>
      </w:rPr>
    </w:pPr>
    <w:r w:rsidRPr="00125F0D">
      <w:rPr>
        <w:rFonts w:ascii="ＭＳ 明朝" w:eastAsia="ＭＳ 明朝" w:hAnsi="ＭＳ 明朝" w:hint="eastAsia"/>
        <w:b/>
        <w:bCs/>
        <w:sz w:val="24"/>
        <w:szCs w:val="24"/>
      </w:rPr>
      <w:t>【選択】N</w:t>
    </w:r>
    <w:r>
      <w:rPr>
        <w:rFonts w:ascii="ＭＳ 明朝" w:eastAsia="ＭＳ 明朝" w:hAnsi="ＭＳ 明朝" w:hint="eastAsia"/>
        <w:b/>
        <w:bCs/>
        <w:sz w:val="24"/>
        <w:szCs w:val="24"/>
      </w:rPr>
      <w:t>2</w:t>
    </w:r>
    <w:r w:rsidRPr="00125F0D">
      <w:rPr>
        <w:rFonts w:ascii="ＭＳ 明朝" w:eastAsia="ＭＳ 明朝" w:hAnsi="ＭＳ 明朝" w:hint="eastAsia"/>
        <w:b/>
        <w:bCs/>
        <w:sz w:val="24"/>
        <w:szCs w:val="24"/>
      </w:rPr>
      <w:t>文法強化</w:t>
    </w:r>
    <w:r>
      <w:rPr>
        <w:rFonts w:ascii="ＭＳ 明朝" w:eastAsia="ＭＳ 明朝" w:hAnsi="ＭＳ 明朝" w:hint="eastAsia"/>
        <w:b/>
        <w:bCs/>
        <w:sz w:val="24"/>
        <w:szCs w:val="24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926A3" w14:textId="77777777" w:rsidR="00040DD9" w:rsidRDefault="00040DD9" w:rsidP="00701E9C">
      <w:r>
        <w:separator/>
      </w:r>
    </w:p>
  </w:footnote>
  <w:footnote w:type="continuationSeparator" w:id="0">
    <w:p w14:paraId="13A7B63C" w14:textId="77777777" w:rsidR="00040DD9" w:rsidRDefault="00040DD9" w:rsidP="00701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C2"/>
    <w:rsid w:val="00011F29"/>
    <w:rsid w:val="00040DD9"/>
    <w:rsid w:val="000530B2"/>
    <w:rsid w:val="00125F0D"/>
    <w:rsid w:val="00167400"/>
    <w:rsid w:val="001718D9"/>
    <w:rsid w:val="001C7C63"/>
    <w:rsid w:val="003133BC"/>
    <w:rsid w:val="003417B0"/>
    <w:rsid w:val="00346396"/>
    <w:rsid w:val="003A7376"/>
    <w:rsid w:val="003C6536"/>
    <w:rsid w:val="004468C3"/>
    <w:rsid w:val="00452E94"/>
    <w:rsid w:val="004A66C2"/>
    <w:rsid w:val="005252AC"/>
    <w:rsid w:val="00532067"/>
    <w:rsid w:val="005F5E5D"/>
    <w:rsid w:val="00602013"/>
    <w:rsid w:val="006F0233"/>
    <w:rsid w:val="00701E9C"/>
    <w:rsid w:val="0070441E"/>
    <w:rsid w:val="008B4400"/>
    <w:rsid w:val="009B007F"/>
    <w:rsid w:val="009E5035"/>
    <w:rsid w:val="00A40EFB"/>
    <w:rsid w:val="00AC1B1B"/>
    <w:rsid w:val="00AE53B4"/>
    <w:rsid w:val="00AF0423"/>
    <w:rsid w:val="00B66BD9"/>
    <w:rsid w:val="00BD39A9"/>
    <w:rsid w:val="00CF4C49"/>
    <w:rsid w:val="00CF672D"/>
    <w:rsid w:val="00D42694"/>
    <w:rsid w:val="00D5123E"/>
    <w:rsid w:val="00DA1A64"/>
    <w:rsid w:val="00E631C1"/>
    <w:rsid w:val="00EB2C2B"/>
    <w:rsid w:val="00ED56A3"/>
    <w:rsid w:val="00F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9F1EB4"/>
  <w15:chartTrackingRefBased/>
  <w15:docId w15:val="{327D9A8D-FDFB-4086-B46B-A51061EC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01E9C"/>
  </w:style>
  <w:style w:type="paragraph" w:styleId="a5">
    <w:name w:val="footer"/>
    <w:basedOn w:val="a"/>
    <w:link w:val="a6"/>
    <w:uiPriority w:val="99"/>
    <w:unhideWhenUsed/>
    <w:rsid w:val="00701E9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01E9C"/>
  </w:style>
  <w:style w:type="paragraph" w:styleId="Web">
    <w:name w:val="Normal (Web)"/>
    <w:basedOn w:val="a"/>
    <w:uiPriority w:val="99"/>
    <w:semiHidden/>
    <w:unhideWhenUsed/>
    <w:rsid w:val="00D426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6F0DF70EEE6D4EAE15C51C104C05CC" ma:contentTypeVersion="2" ma:contentTypeDescription="新しいドキュメントを作成します。" ma:contentTypeScope="" ma:versionID="6efe7f88005d665076b3b686a433d6c9">
  <xsd:schema xmlns:xsd="http://www.w3.org/2001/XMLSchema" xmlns:xs="http://www.w3.org/2001/XMLSchema" xmlns:p="http://schemas.microsoft.com/office/2006/metadata/properties" xmlns:ns2="71eb5682-a16f-48b9-993c-401725646dad" targetNamespace="http://schemas.microsoft.com/office/2006/metadata/properties" ma:root="true" ma:fieldsID="1d27d21e4bae713576644c95176d2973" ns2:_="">
    <xsd:import namespace="71eb5682-a16f-48b9-993c-401725646d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b5682-a16f-48b9-993c-401725646d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4AAF9F-C97A-421C-8ADD-515B3ED6B62D}"/>
</file>

<file path=customXml/itemProps2.xml><?xml version="1.0" encoding="utf-8"?>
<ds:datastoreItem xmlns:ds="http://schemas.openxmlformats.org/officeDocument/2006/customXml" ds:itemID="{5FA1BE3B-8325-4563-8D27-727D90A50F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671623-C18B-4B51-8510-517E613F3F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E92480F2</Template>
  <TotalTime>276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jikei</cp:lastModifiedBy>
  <cp:revision>16</cp:revision>
  <dcterms:created xsi:type="dcterms:W3CDTF">2022-03-16T10:47:00Z</dcterms:created>
  <dcterms:modified xsi:type="dcterms:W3CDTF">2022-05-10T00:50:00Z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0x010100B16F0DF70EEE6D4EAE15C51C104C05CC</vt:lpwstr>
  </property>
</Properties>
</file>