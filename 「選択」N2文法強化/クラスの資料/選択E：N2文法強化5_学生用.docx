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2EF26AA4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BE15E3">
        <w:rPr>
          <w:rFonts w:ascii="ＭＳ 明朝" w:eastAsia="ＭＳ 明朝" w:hAnsi="ＭＳ 明朝" w:hint="eastAsia"/>
          <w:b/>
          <w:bCs/>
          <w:sz w:val="24"/>
          <w:szCs w:val="24"/>
        </w:rPr>
        <w:t>5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6BA94C05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772EC6">
        <w:rPr>
          <w:rFonts w:ascii="ＭＳ 明朝" w:eastAsia="ＭＳ 明朝" w:hAnsi="ＭＳ 明朝" w:hint="eastAsia"/>
          <w:b/>
          <w:bCs/>
          <w:szCs w:val="21"/>
          <w:u w:val="single"/>
        </w:rPr>
        <w:t>程度を比べたり、例を挙げてどのくらいか表す表現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3D3D7666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772EC6">
        <w:rPr>
          <w:rFonts w:ascii="ＭＳ 明朝" w:eastAsia="ＭＳ 明朝" w:hAnsi="ＭＳ 明朝" w:hint="eastAsia"/>
          <w:szCs w:val="21"/>
        </w:rPr>
        <w:t>このテーブルは子供でも持てる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くらい</w:t>
      </w:r>
      <w:r w:rsidR="00772EC6">
        <w:rPr>
          <w:rFonts w:ascii="ＭＳ 明朝" w:eastAsia="ＭＳ 明朝" w:hAnsi="ＭＳ 明朝" w:hint="eastAsia"/>
          <w:szCs w:val="21"/>
        </w:rPr>
        <w:t>軽い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39D27DE1" w14:textId="35777C2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772EC6">
        <w:rPr>
          <w:rFonts w:ascii="ＭＳ 明朝" w:eastAsia="ＭＳ 明朝" w:hAnsi="ＭＳ 明朝" w:hint="eastAsia"/>
          <w:szCs w:val="21"/>
        </w:rPr>
        <w:t>夏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にしては</w:t>
      </w:r>
      <w:r w:rsidR="00772EC6">
        <w:rPr>
          <w:rFonts w:ascii="ＭＳ 明朝" w:eastAsia="ＭＳ 明朝" w:hAnsi="ＭＳ 明朝" w:hint="eastAsia"/>
          <w:szCs w:val="21"/>
        </w:rPr>
        <w:t>、暑くないなぁ。海に行く気にならないよ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7548E41D" w14:textId="3BFC9223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772EC6">
        <w:rPr>
          <w:rFonts w:ascii="ＭＳ 明朝" w:eastAsia="ＭＳ 明朝" w:hAnsi="ＭＳ 明朝" w:hint="eastAsia"/>
          <w:szCs w:val="21"/>
        </w:rPr>
        <w:t>ここは有名な場所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のわりに</w:t>
      </w:r>
      <w:r w:rsidR="00772EC6">
        <w:rPr>
          <w:rFonts w:ascii="ＭＳ 明朝" w:eastAsia="ＭＳ 明朝" w:hAnsi="ＭＳ 明朝" w:hint="eastAsia"/>
          <w:szCs w:val="21"/>
        </w:rPr>
        <w:t>、観光客が少ないですね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4B615194" w14:textId="76E17F9B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772EC6">
        <w:rPr>
          <w:rFonts w:ascii="ＭＳ 明朝" w:eastAsia="ＭＳ 明朝" w:hAnsi="ＭＳ 明朝" w:hint="eastAsia"/>
          <w:szCs w:val="21"/>
        </w:rPr>
        <w:t>夫は部長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どころか</w:t>
      </w:r>
      <w:r w:rsidR="00772EC6">
        <w:rPr>
          <w:rFonts w:ascii="ＭＳ 明朝" w:eastAsia="ＭＳ 明朝" w:hAnsi="ＭＳ 明朝" w:hint="eastAsia"/>
          <w:szCs w:val="21"/>
        </w:rPr>
        <w:t>、課長にもなれないで定年退職になった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 w:hint="eastAsia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07821B64" w:rsidR="00CF672D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42814367" w14:textId="3FDC6ED8" w:rsidR="005560E8" w:rsidRDefault="005560E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1.　彼はアナウンサー（わりに・にしては）、発音がはっきりしないね。</w:t>
      </w:r>
    </w:p>
    <w:p w14:paraId="5DD370B7" w14:textId="7F439161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彼女は洗濯が好きな（わりに・にしては）、シャツが汚れたままだ。</w:t>
      </w:r>
    </w:p>
    <w:p w14:paraId="5E2D2D86" w14:textId="5E527069" w:rsidR="005560E8" w:rsidRDefault="005560E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父は歩ける（わりに・どころか）、もう趣味のゴルフをするほど元気になった。</w:t>
      </w:r>
    </w:p>
    <w:p w14:paraId="4AD3D6CD" w14:textId="4B32AB36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この部屋は窓が大きくて電気をつけなくても夕方まで本を読める</w:t>
      </w:r>
    </w:p>
    <w:p w14:paraId="71DF26A2" w14:textId="455BC2D6" w:rsidR="005560E8" w:rsidRPr="005560E8" w:rsidRDefault="005560E8" w:rsidP="005560E8">
      <w:pPr>
        <w:ind w:firstLineChars="100" w:firstLine="210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（ほど・どころじゃない）よ。</w:t>
      </w:r>
    </w:p>
    <w:p w14:paraId="420F118B" w14:textId="5E75A9AE" w:rsidR="00452E94" w:rsidRDefault="00452E94">
      <w:pPr>
        <w:rPr>
          <w:rFonts w:ascii="ＭＳ 明朝" w:eastAsia="ＭＳ 明朝" w:hAnsi="ＭＳ 明朝" w:hint="eastAsia"/>
          <w:szCs w:val="21"/>
        </w:rPr>
      </w:pPr>
    </w:p>
    <w:p w14:paraId="22B941D9" w14:textId="3B52DF14" w:rsidR="00452E94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39D3B786" w14:textId="75762574" w:rsidR="00452E94" w:rsidRDefault="005560E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〔　くらい　　にしては　　わりに　　どころか　〕</w:t>
      </w:r>
    </w:p>
    <w:p w14:paraId="18B25A21" w14:textId="6FB51936" w:rsidR="00452E94" w:rsidRDefault="005560E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1.　4歳の子供はひとりで絵本を読める（　　）になった。</w:t>
      </w:r>
    </w:p>
    <w:p w14:paraId="454C843B" w14:textId="414D7A99" w:rsidR="00452E94" w:rsidRPr="005560E8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このトマト、安くて新鮮な（　　）売れないねえ。</w:t>
      </w:r>
    </w:p>
    <w:p w14:paraId="416F73B0" w14:textId="15956D13" w:rsidR="005560E8" w:rsidRDefault="005560E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犬（　　）、ネコ</w:t>
      </w:r>
      <w:r w:rsidR="00405B1A">
        <w:rPr>
          <w:rFonts w:ascii="ＭＳ 明朝" w:eastAsia="ＭＳ 明朝" w:hAnsi="ＭＳ 明朝" w:hint="eastAsia"/>
          <w:szCs w:val="21"/>
        </w:rPr>
        <w:t>も</w:t>
      </w:r>
      <w:r>
        <w:rPr>
          <w:rFonts w:ascii="ＭＳ 明朝" w:eastAsia="ＭＳ 明朝" w:hAnsi="ＭＳ 明朝" w:hint="eastAsia"/>
          <w:szCs w:val="21"/>
        </w:rPr>
        <w:t>インコ</w:t>
      </w:r>
      <w:r w:rsidR="00405B1A">
        <w:rPr>
          <w:rFonts w:ascii="ＭＳ 明朝" w:eastAsia="ＭＳ 明朝" w:hAnsi="ＭＳ 明朝" w:hint="eastAsia"/>
          <w:szCs w:val="21"/>
        </w:rPr>
        <w:t>も亀も飼っているよ。</w:t>
      </w:r>
    </w:p>
    <w:p w14:paraId="20861C2A" w14:textId="4823C397" w:rsidR="00405B1A" w:rsidRDefault="00405B1A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三ツ星レストランと聞いていたが、期待した（　　）まずかった。</w:t>
      </w:r>
    </w:p>
    <w:p w14:paraId="577D10FD" w14:textId="3B2BF83E" w:rsidR="00405B1A" w:rsidRDefault="00405B1A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　到達度テスト（　　）やさしいね。勉強したからかなあ</w:t>
      </w:r>
    </w:p>
    <w:p w14:paraId="475354AC" w14:textId="7F1DD792" w:rsidR="00452E94" w:rsidRDefault="00405B1A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6.　一日で3万円（　　）、6万円も売り上げがあった。</w:t>
      </w:r>
    </w:p>
    <w:p w14:paraId="3EDB7BDF" w14:textId="0DB966DC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772EC6">
        <w:rPr>
          <w:rFonts w:ascii="ＭＳ 明朝" w:eastAsia="ＭＳ 明朝" w:hAnsi="ＭＳ 明朝" w:hint="eastAsia"/>
          <w:b/>
          <w:bCs/>
          <w:szCs w:val="21"/>
          <w:u w:val="single"/>
        </w:rPr>
        <w:t>感情の言葉を使って、とても大変な気持ちを表す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508B876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772EC6">
        <w:rPr>
          <w:rFonts w:ascii="ＭＳ 明朝" w:eastAsia="ＭＳ 明朝" w:hAnsi="ＭＳ 明朝" w:hint="eastAsia"/>
          <w:szCs w:val="21"/>
        </w:rPr>
        <w:t>覚えたばかりの日本語を使うのは、楽しく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てしょうがない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2AAA77B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772EC6">
        <w:rPr>
          <w:rFonts w:ascii="ＭＳ 明朝" w:eastAsia="ＭＳ 明朝" w:hAnsi="ＭＳ 明朝" w:hint="eastAsia"/>
          <w:szCs w:val="21"/>
        </w:rPr>
        <w:t>あと二週間で帰国しなければならないとは、残念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でたまらない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772EC6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147DF978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772EC6">
        <w:rPr>
          <w:rFonts w:ascii="ＭＳ 明朝" w:eastAsia="ＭＳ 明朝" w:hAnsi="ＭＳ 明朝" w:hint="eastAsia"/>
          <w:szCs w:val="21"/>
        </w:rPr>
        <w:t>母はどうしてあんなに家事が好きなのか、不思議</w:t>
      </w:r>
      <w:r w:rsidR="00772EC6" w:rsidRPr="00772EC6">
        <w:rPr>
          <w:rFonts w:ascii="ＭＳ 明朝" w:eastAsia="ＭＳ 明朝" w:hAnsi="ＭＳ 明朝" w:hint="eastAsia"/>
          <w:b/>
          <w:bCs/>
          <w:szCs w:val="21"/>
        </w:rPr>
        <w:t>でならない</w:t>
      </w:r>
      <w:r w:rsidR="00772EC6">
        <w:rPr>
          <w:rFonts w:ascii="ＭＳ 明朝" w:eastAsia="ＭＳ 明朝" w:hAnsi="ＭＳ 明朝" w:hint="eastAsia"/>
          <w:szCs w:val="21"/>
        </w:rPr>
        <w:t>。</w:t>
      </w:r>
    </w:p>
    <w:p w14:paraId="3894954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4CA8FED0" w14:textId="77777777" w:rsidR="00772EC6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772EC6">
        <w:rPr>
          <w:rFonts w:ascii="ＭＳ 明朝" w:eastAsia="ＭＳ 明朝" w:hAnsi="ＭＳ 明朝" w:hint="eastAsia"/>
          <w:szCs w:val="21"/>
        </w:rPr>
        <w:t>新幹線の中で子供たちがあまりにうるさいので、</w:t>
      </w:r>
    </w:p>
    <w:p w14:paraId="372F17FD" w14:textId="154329D8" w:rsidR="00CF672D" w:rsidRPr="004468C3" w:rsidRDefault="00772EC6" w:rsidP="00772EC6">
      <w:pPr>
        <w:ind w:firstLineChars="200" w:firstLine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注意せ</w:t>
      </w:r>
      <w:r w:rsidRPr="00772EC6">
        <w:rPr>
          <w:rFonts w:ascii="ＭＳ 明朝" w:eastAsia="ＭＳ 明朝" w:hAnsi="ＭＳ 明朝" w:hint="eastAsia"/>
          <w:b/>
          <w:bCs/>
          <w:szCs w:val="21"/>
        </w:rPr>
        <w:t>ずにはいられなかった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 w:hint="eastAsia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36E3EBC2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60D844B8" w14:textId="04D84A24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正しい文に〇、そうでない文には×をつけなさい。</w:t>
      </w:r>
    </w:p>
    <w:p w14:paraId="78A0E87E" w14:textId="3D09F73C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）佐藤さんは料理が上手でたまらないらしい。</w:t>
      </w:r>
    </w:p>
    <w:p w14:paraId="425E9B1A" w14:textId="0DACD824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）お腹が痛い。薬を飲まないではいられない。</w:t>
      </w:r>
    </w:p>
    <w:p w14:paraId="3AEC93B4" w14:textId="4ADCC5D8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）企業秘密をＡ社に話したのは部長のように思えてならない。</w:t>
      </w:r>
    </w:p>
    <w:p w14:paraId="129EC484" w14:textId="277E8E9C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）息子が友人と海外旅行するのは心配してしょうがない。</w:t>
      </w:r>
    </w:p>
    <w:p w14:paraId="4BDDC427" w14:textId="3D31C99E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）あの有名店のシュークリームを今、食べてたまらない。</w:t>
      </w:r>
    </w:p>
    <w:p w14:paraId="3A108F29" w14:textId="2850ECCA" w:rsidR="00405B1A" w:rsidRDefault="00405B1A" w:rsidP="00CF672D">
      <w:pPr>
        <w:rPr>
          <w:rFonts w:ascii="ＭＳ 明朝" w:eastAsia="ＭＳ 明朝" w:hAnsi="ＭＳ 明朝"/>
          <w:szCs w:val="21"/>
        </w:rPr>
      </w:pPr>
    </w:p>
    <w:p w14:paraId="4398D381" w14:textId="2B323918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問題②〔　〕の中から適当な言葉を選び適当な形に変えて（　）に入れなさい。</w:t>
      </w:r>
    </w:p>
    <w:p w14:paraId="40C526A9" w14:textId="0D9095F5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眠い　　気がする　　笑う　　する　　うれしい　〕</w:t>
      </w:r>
    </w:p>
    <w:p w14:paraId="7ED59212" w14:textId="4E6EF451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何か大変なことが起こるような（　　）ならない。</w:t>
      </w:r>
    </w:p>
    <w:p w14:paraId="119FA517" w14:textId="2E2CF083" w:rsidR="00405B1A" w:rsidRDefault="00405B1A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電車の中だが、この動画を見ると、いつも（　　）</w:t>
      </w:r>
      <w:r w:rsidR="00B8733F">
        <w:rPr>
          <w:rFonts w:ascii="ＭＳ 明朝" w:eastAsia="ＭＳ 明朝" w:hAnsi="ＭＳ 明朝" w:hint="eastAsia"/>
          <w:szCs w:val="21"/>
        </w:rPr>
        <w:t>すにはいられなかった。</w:t>
      </w:r>
    </w:p>
    <w:p w14:paraId="0D13A523" w14:textId="1AC062C5" w:rsidR="00B8733F" w:rsidRDefault="00B8733F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昨日の夜4時まで本を読んでいたので（　　）しょうがない。</w:t>
      </w:r>
    </w:p>
    <w:p w14:paraId="6199E087" w14:textId="36A5E170" w:rsidR="00B8733F" w:rsidRDefault="00B8733F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20歳になった。今日からお酒を飲めるので、（　　）たまらない。</w:t>
      </w:r>
    </w:p>
    <w:p w14:paraId="14C65078" w14:textId="42E6E274" w:rsidR="00B8733F" w:rsidRPr="004468C3" w:rsidRDefault="00B8733F" w:rsidP="00CF672D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　私は潔癖症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>なので、毎日掃除を（　　）ずにはいられない。</w:t>
      </w:r>
    </w:p>
    <w:sectPr w:rsidR="00B8733F" w:rsidRPr="004468C3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D80E1" w14:textId="77777777" w:rsidR="00405B1A" w:rsidRDefault="00405B1A" w:rsidP="00701E9C">
      <w:r>
        <w:separator/>
      </w:r>
    </w:p>
  </w:endnote>
  <w:endnote w:type="continuationSeparator" w:id="0">
    <w:p w14:paraId="6ED24EB1" w14:textId="77777777" w:rsidR="00405B1A" w:rsidRDefault="00405B1A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789A39B1" w:rsidR="00405B1A" w:rsidRPr="00125F0D" w:rsidRDefault="00405B1A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591D" w14:textId="77777777" w:rsidR="00405B1A" w:rsidRDefault="00405B1A" w:rsidP="00701E9C">
      <w:r>
        <w:separator/>
      </w:r>
    </w:p>
  </w:footnote>
  <w:footnote w:type="continuationSeparator" w:id="0">
    <w:p w14:paraId="533DFF4A" w14:textId="77777777" w:rsidR="00405B1A" w:rsidRDefault="00405B1A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256E8"/>
    <w:rsid w:val="000530B2"/>
    <w:rsid w:val="00054E8F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405B1A"/>
    <w:rsid w:val="004468C3"/>
    <w:rsid w:val="00452E94"/>
    <w:rsid w:val="004A66C2"/>
    <w:rsid w:val="005252AC"/>
    <w:rsid w:val="00532067"/>
    <w:rsid w:val="005560E8"/>
    <w:rsid w:val="005F5E5D"/>
    <w:rsid w:val="00602013"/>
    <w:rsid w:val="006F0233"/>
    <w:rsid w:val="00701E9C"/>
    <w:rsid w:val="0070441E"/>
    <w:rsid w:val="00772EC6"/>
    <w:rsid w:val="008B4400"/>
    <w:rsid w:val="00917E7A"/>
    <w:rsid w:val="009B007F"/>
    <w:rsid w:val="009E5035"/>
    <w:rsid w:val="00A40EFB"/>
    <w:rsid w:val="00AE53B4"/>
    <w:rsid w:val="00AF0423"/>
    <w:rsid w:val="00B66BD9"/>
    <w:rsid w:val="00B8733F"/>
    <w:rsid w:val="00BD39A9"/>
    <w:rsid w:val="00BE15E3"/>
    <w:rsid w:val="00CF4C49"/>
    <w:rsid w:val="00CF672D"/>
    <w:rsid w:val="00D42694"/>
    <w:rsid w:val="00D5123E"/>
    <w:rsid w:val="00DA1A64"/>
    <w:rsid w:val="00E631C1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FB98F-68DD-4700-AA22-2548539542A2}"/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341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18</cp:revision>
  <dcterms:created xsi:type="dcterms:W3CDTF">2022-03-16T10:47:00Z</dcterms:created>
  <dcterms:modified xsi:type="dcterms:W3CDTF">2022-04-01T05:13:00Z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