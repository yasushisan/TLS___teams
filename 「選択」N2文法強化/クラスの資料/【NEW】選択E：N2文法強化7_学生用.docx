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CE5D" w14:textId="681154C7" w:rsidR="008B4400" w:rsidRPr="004468C3" w:rsidRDefault="00701E9C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【選択】N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文法強化</w:t>
      </w:r>
      <w:r w:rsidR="00FC082F">
        <w:rPr>
          <w:rFonts w:ascii="ＭＳ 明朝" w:eastAsia="ＭＳ 明朝" w:hAnsi="ＭＳ 明朝" w:hint="eastAsia"/>
          <w:b/>
          <w:bCs/>
          <w:sz w:val="24"/>
          <w:szCs w:val="24"/>
        </w:rPr>
        <w:t>7</w:t>
      </w:r>
    </w:p>
    <w:p w14:paraId="035D4594" w14:textId="6B1AAF7C" w:rsidR="00701E9C" w:rsidRDefault="00FC082F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＜復習＞</w:t>
      </w:r>
    </w:p>
    <w:p w14:paraId="51268161" w14:textId="23B27876" w:rsidR="00FC082F" w:rsidRPr="00DD2BA8" w:rsidRDefault="00D24274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【1】a～dの中から正しいものを選びなさい。</w:t>
      </w:r>
    </w:p>
    <w:p w14:paraId="6A047BBA" w14:textId="6909E251" w:rsidR="00FC082F" w:rsidRPr="00DD2BA8" w:rsidRDefault="00D24274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1.　祖母はよく出かけるが、（　　）、何か忘れて帰ってくる。</w:t>
      </w:r>
    </w:p>
    <w:p w14:paraId="57D37D3E" w14:textId="5ADEEED7" w:rsidR="00FC082F" w:rsidRPr="00DD2BA8" w:rsidRDefault="00D24274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a.そうかと思うと　　b.そのたびに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そのあまり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そのところで</w:t>
      </w:r>
    </w:p>
    <w:p w14:paraId="49F66F6E" w14:textId="7ECCF623" w:rsidR="00D24274" w:rsidRPr="00DD2BA8" w:rsidRDefault="00D24274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2.　国際大会（　　）、同時通訳者が大勢必要になる。</w:t>
      </w:r>
    </w:p>
    <w:p w14:paraId="7B8A70EB" w14:textId="573EA6A1" w:rsidR="00D24274" w:rsidRPr="00DD2BA8" w:rsidRDefault="00D24274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a.のところを　　　　b.の末に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の際は　　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の上で</w:t>
      </w:r>
    </w:p>
    <w:p w14:paraId="1A26D42E" w14:textId="77CFF145" w:rsidR="00FC082F" w:rsidRPr="00DD2BA8" w:rsidRDefault="00D24274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3.　子どもの進路のことを（　　）料理していたので、塩と砂糖を間違えた。</w:t>
      </w:r>
    </w:p>
    <w:p w14:paraId="091AD718" w14:textId="3693C803" w:rsidR="00D24274" w:rsidRPr="00DD2BA8" w:rsidRDefault="00D24274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a.考えたところ　　　b.考える上は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考えたきり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考えつつ</w:t>
      </w:r>
    </w:p>
    <w:p w14:paraId="183A7C69" w14:textId="1BD7F995" w:rsidR="00FC082F" w:rsidRPr="00DD2BA8" w:rsidRDefault="00D24274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 xml:space="preserve">4.　</w:t>
      </w:r>
      <w:r w:rsidR="00DD2BA8" w:rsidRPr="00DD2BA8">
        <w:rPr>
          <w:rFonts w:ascii="ＭＳ 明朝" w:eastAsia="ＭＳ 明朝" w:hAnsi="ＭＳ 明朝" w:hint="eastAsia"/>
          <w:sz w:val="20"/>
          <w:szCs w:val="20"/>
        </w:rPr>
        <w:t>社会人として、</w:t>
      </w:r>
      <w:r w:rsidRPr="00DD2BA8">
        <w:rPr>
          <w:rFonts w:ascii="ＭＳ 明朝" w:eastAsia="ＭＳ 明朝" w:hAnsi="ＭＳ 明朝" w:hint="eastAsia"/>
          <w:sz w:val="20"/>
          <w:szCs w:val="20"/>
        </w:rPr>
        <w:t>仕事である（　　）、責任をもってするべきだ。</w:t>
      </w:r>
    </w:p>
    <w:p w14:paraId="68136A45" w14:textId="3AD36297" w:rsidR="00FC082F" w:rsidRPr="00DD2BA8" w:rsidRDefault="00D24274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a.以上は　　　　　　b.あまり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上で　　　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ところ</w:t>
      </w:r>
    </w:p>
    <w:p w14:paraId="0BCDFFD0" w14:textId="4E10C909" w:rsidR="00FC082F" w:rsidRPr="00DD2BA8" w:rsidRDefault="00D24274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 xml:space="preserve">5.　</w:t>
      </w:r>
      <w:r w:rsidR="00DD2BA8" w:rsidRPr="00DD2BA8">
        <w:rPr>
          <w:rFonts w:ascii="ＭＳ 明朝" w:eastAsia="ＭＳ 明朝" w:hAnsi="ＭＳ 明朝" w:hint="eastAsia"/>
          <w:sz w:val="20"/>
          <w:szCs w:val="20"/>
        </w:rPr>
        <w:t>困っていた</w:t>
      </w:r>
      <w:r w:rsidRPr="00DD2BA8">
        <w:rPr>
          <w:rFonts w:ascii="ＭＳ 明朝" w:eastAsia="ＭＳ 明朝" w:hAnsi="ＭＳ 明朝" w:hint="eastAsia"/>
          <w:sz w:val="20"/>
          <w:szCs w:val="20"/>
        </w:rPr>
        <w:t>（　　）助けてくださって、</w:t>
      </w:r>
      <w:r w:rsidR="00DD2BA8" w:rsidRPr="00DD2BA8">
        <w:rPr>
          <w:rFonts w:ascii="ＭＳ 明朝" w:eastAsia="ＭＳ 明朝" w:hAnsi="ＭＳ 明朝" w:hint="eastAsia"/>
          <w:sz w:val="20"/>
          <w:szCs w:val="20"/>
        </w:rPr>
        <w:t>本当に</w:t>
      </w:r>
      <w:r w:rsidRPr="00DD2BA8">
        <w:rPr>
          <w:rFonts w:ascii="ＭＳ 明朝" w:eastAsia="ＭＳ 明朝" w:hAnsi="ＭＳ 明朝" w:hint="eastAsia"/>
          <w:sz w:val="20"/>
          <w:szCs w:val="20"/>
        </w:rPr>
        <w:t>ありがとうございました。</w:t>
      </w:r>
    </w:p>
    <w:p w14:paraId="16695EB5" w14:textId="1BB937AD" w:rsidR="00FC082F" w:rsidRPr="00DD2BA8" w:rsidRDefault="00D24274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a.ところを　　　　　b.ところで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ところに　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どころか</w:t>
      </w:r>
    </w:p>
    <w:p w14:paraId="67959761" w14:textId="37B6BA95" w:rsidR="00FC082F" w:rsidRPr="00DD2BA8" w:rsidRDefault="00D24274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6.　社長の前で</w:t>
      </w:r>
      <w:r w:rsidR="00DD2BA8" w:rsidRPr="00DD2BA8">
        <w:rPr>
          <w:rFonts w:ascii="ＭＳ 明朝" w:eastAsia="ＭＳ 明朝" w:hAnsi="ＭＳ 明朝" w:hint="eastAsia"/>
          <w:sz w:val="20"/>
          <w:szCs w:val="20"/>
        </w:rPr>
        <w:t>プレゼン</w:t>
      </w:r>
      <w:r w:rsidRPr="00DD2BA8">
        <w:rPr>
          <w:rFonts w:ascii="ＭＳ 明朝" w:eastAsia="ＭＳ 明朝" w:hAnsi="ＭＳ 明朝" w:hint="eastAsia"/>
          <w:sz w:val="20"/>
          <w:szCs w:val="20"/>
        </w:rPr>
        <w:t>をした時、緊張の（　　）、頭の中が真っ白になった。</w:t>
      </w:r>
    </w:p>
    <w:p w14:paraId="003D4C3E" w14:textId="2E18F22E" w:rsidR="00DD2BA8" w:rsidRPr="00DD2BA8" w:rsidRDefault="00DD2BA8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a.きり　　　　　　　b.たびに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上は　　　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あまり</w:t>
      </w:r>
    </w:p>
    <w:p w14:paraId="4565C315" w14:textId="77777777" w:rsidR="000D583D" w:rsidRDefault="00DD2BA8" w:rsidP="00DD2BA8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 xml:space="preserve">7.　</w:t>
      </w:r>
      <w:r w:rsidR="000D583D">
        <w:rPr>
          <w:rFonts w:ascii="ＭＳ 明朝" w:eastAsia="ＭＳ 明朝" w:hAnsi="ＭＳ 明朝" w:hint="eastAsia"/>
          <w:sz w:val="20"/>
          <w:szCs w:val="20"/>
        </w:rPr>
        <w:t>そのマンガの新刊は</w:t>
      </w:r>
      <w:r w:rsidRPr="00DD2BA8">
        <w:rPr>
          <w:rFonts w:ascii="ＭＳ 明朝" w:eastAsia="ＭＳ 明朝" w:hAnsi="ＭＳ 明朝" w:hint="eastAsia"/>
          <w:sz w:val="20"/>
          <w:szCs w:val="20"/>
        </w:rPr>
        <w:t>予約受付を開始するか（　　）</w:t>
      </w:r>
      <w:r w:rsidR="000D583D">
        <w:rPr>
          <w:rFonts w:ascii="ＭＳ 明朝" w:eastAsia="ＭＳ 明朝" w:hAnsi="ＭＳ 明朝" w:hint="eastAsia"/>
          <w:sz w:val="20"/>
          <w:szCs w:val="20"/>
        </w:rPr>
        <w:t>か</w:t>
      </w:r>
      <w:r w:rsidRPr="00DD2BA8">
        <w:rPr>
          <w:rFonts w:ascii="ＭＳ 明朝" w:eastAsia="ＭＳ 明朝" w:hAnsi="ＭＳ 明朝" w:hint="eastAsia"/>
          <w:sz w:val="20"/>
          <w:szCs w:val="20"/>
        </w:rPr>
        <w:t>のうちに、入荷待ちになっ</w:t>
      </w:r>
    </w:p>
    <w:p w14:paraId="0E0F9AD7" w14:textId="0674AEE2" w:rsidR="00DD2BA8" w:rsidRPr="00DD2BA8" w:rsidRDefault="00DD2BA8" w:rsidP="000D583D">
      <w:pPr>
        <w:ind w:firstLineChars="200" w:firstLine="4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た。</w:t>
      </w:r>
    </w:p>
    <w:p w14:paraId="6267080B" w14:textId="756B19D1" w:rsidR="00DD2BA8" w:rsidRPr="00DD2BA8" w:rsidRDefault="00DD2BA8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a.した　　　　　　　b.して　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しなかった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しない</w:t>
      </w:r>
    </w:p>
    <w:p w14:paraId="21F7FC99" w14:textId="2888DFEC" w:rsidR="00DD2BA8" w:rsidRPr="00DD2BA8" w:rsidRDefault="00DD2BA8" w:rsidP="00DD2BA8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8.　迎えのバスが到着（　　）、列の後ろの方から乗ってください。</w:t>
      </w:r>
    </w:p>
    <w:p w14:paraId="28CA6089" w14:textId="31D332E2" w:rsidR="00DD2BA8" w:rsidRPr="00DD2BA8" w:rsidRDefault="00DD2BA8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a.とたん　　　　　　b.次第　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かと思ったら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の末に</w:t>
      </w:r>
    </w:p>
    <w:p w14:paraId="0E53E11F" w14:textId="77777777" w:rsidR="00DD2BA8" w:rsidRPr="00DD2BA8" w:rsidRDefault="00DD2BA8" w:rsidP="00DD2BA8">
      <w:pPr>
        <w:rPr>
          <w:rFonts w:ascii="ＭＳ 明朝" w:eastAsia="ＭＳ 明朝" w:hAnsi="ＭＳ 明朝"/>
          <w:sz w:val="20"/>
          <w:szCs w:val="20"/>
        </w:rPr>
      </w:pPr>
    </w:p>
    <w:p w14:paraId="74F37C4B" w14:textId="68D5B6E7" w:rsidR="00FC082F" w:rsidRPr="00DD2BA8" w:rsidRDefault="00DD2BA8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【2】次の文の（★）に入る最もよいものを</w:t>
      </w:r>
      <w:r w:rsidR="00D14F23" w:rsidRPr="00DD2BA8">
        <w:rPr>
          <w:rFonts w:ascii="ＭＳ 明朝" w:eastAsia="ＭＳ 明朝" w:hAnsi="ＭＳ 明朝" w:hint="eastAsia"/>
          <w:sz w:val="20"/>
          <w:szCs w:val="20"/>
        </w:rPr>
        <w:t>a～dから一つ選びなさい。</w:t>
      </w:r>
    </w:p>
    <w:p w14:paraId="24E39BD6" w14:textId="13F2BAF6" w:rsidR="00FC082F" w:rsidRPr="00DD2BA8" w:rsidRDefault="00DD2BA8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1.　当社への（　　）（　★　）（　　）（　　）間違いなくご記入ください。</w:t>
      </w:r>
    </w:p>
    <w:p w14:paraId="61FB3653" w14:textId="49405B71" w:rsidR="00DD2BA8" w:rsidRPr="00DD2BA8" w:rsidRDefault="00DD2BA8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a.住所・電話番号など</w:t>
      </w:r>
      <w:r w:rsidR="000D583D">
        <w:rPr>
          <w:rFonts w:ascii="ＭＳ 明朝" w:eastAsia="ＭＳ 明朝" w:hAnsi="ＭＳ 明朝" w:hint="eastAsia"/>
          <w:sz w:val="20"/>
          <w:szCs w:val="20"/>
        </w:rPr>
        <w:t>の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b.際には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連絡先を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ご注文の</w:t>
      </w:r>
    </w:p>
    <w:p w14:paraId="49ED5E23" w14:textId="6C1EAC48" w:rsidR="00FC082F" w:rsidRPr="00DD2BA8" w:rsidRDefault="00DD2BA8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2.　彼が（　　）（　　）（　★　）（　　）、</w:t>
      </w:r>
      <w:r>
        <w:rPr>
          <w:rFonts w:ascii="ＭＳ 明朝" w:eastAsia="ＭＳ 明朝" w:hAnsi="ＭＳ 明朝" w:hint="eastAsia"/>
          <w:sz w:val="20"/>
          <w:szCs w:val="20"/>
        </w:rPr>
        <w:t>電話が鳴った</w:t>
      </w:r>
      <w:r w:rsidRPr="00DD2BA8">
        <w:rPr>
          <w:rFonts w:ascii="ＭＳ 明朝" w:eastAsia="ＭＳ 明朝" w:hAnsi="ＭＳ 明朝" w:hint="eastAsia"/>
          <w:sz w:val="20"/>
          <w:szCs w:val="20"/>
        </w:rPr>
        <w:t>。</w:t>
      </w:r>
    </w:p>
    <w:p w14:paraId="68ACB7C1" w14:textId="16CD6D60" w:rsidR="00DD2BA8" w:rsidRPr="00DD2BA8" w:rsidRDefault="00DD2BA8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a.ところに　　　　b.している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出かける　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準備を</w:t>
      </w:r>
    </w:p>
    <w:p w14:paraId="61E9B126" w14:textId="59948615" w:rsidR="00DD2BA8" w:rsidRPr="00DD2BA8" w:rsidRDefault="00DD2BA8" w:rsidP="00DD2BA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部屋のカレンダーに（　　）（　　）（　★　）（　　）考えた。</w:t>
      </w:r>
    </w:p>
    <w:p w14:paraId="0D7C6E94" w14:textId="6F88FBAE" w:rsidR="00FC082F" w:rsidRDefault="00DD2BA8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 w:rsidR="00C64A71">
        <w:rPr>
          <w:rFonts w:ascii="ＭＳ 明朝" w:eastAsia="ＭＳ 明朝" w:hAnsi="ＭＳ 明朝" w:hint="eastAsia"/>
          <w:sz w:val="20"/>
          <w:szCs w:val="20"/>
        </w:rPr>
        <w:t>マークを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 w:rsidR="00C64A71">
        <w:rPr>
          <w:rFonts w:ascii="ＭＳ 明朝" w:eastAsia="ＭＳ 明朝" w:hAnsi="ＭＳ 明朝" w:hint="eastAsia"/>
          <w:sz w:val="20"/>
          <w:szCs w:val="20"/>
        </w:rPr>
        <w:t xml:space="preserve">試験のことを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="00C64A71">
        <w:rPr>
          <w:rFonts w:ascii="ＭＳ 明朝" w:eastAsia="ＭＳ 明朝" w:hAnsi="ＭＳ 明朝" w:hint="eastAsia"/>
          <w:sz w:val="20"/>
          <w:szCs w:val="20"/>
        </w:rPr>
        <w:t>つけつつ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="009F08BA"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="00C64A71">
        <w:rPr>
          <w:rFonts w:ascii="ＭＳ 明朝" w:eastAsia="ＭＳ 明朝" w:hAnsi="ＭＳ 明朝" w:hint="eastAsia"/>
          <w:sz w:val="20"/>
          <w:szCs w:val="20"/>
        </w:rPr>
        <w:t>赤ペンで</w:t>
      </w:r>
    </w:p>
    <w:p w14:paraId="6A01B2A3" w14:textId="77777777" w:rsidR="000D583D" w:rsidRDefault="000D583D">
      <w:pPr>
        <w:rPr>
          <w:rFonts w:ascii="ＭＳ 明朝" w:eastAsia="ＭＳ 明朝" w:hAnsi="ＭＳ 明朝"/>
          <w:sz w:val="20"/>
          <w:szCs w:val="20"/>
        </w:rPr>
      </w:pPr>
    </w:p>
    <w:p w14:paraId="30032572" w14:textId="6BF9D232" w:rsidR="00C64A71" w:rsidRPr="00DD2BA8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4.　妹はバーゲンで（　　）（　　）（　★　）（　　）きり、二度と着ていない。</w:t>
      </w:r>
    </w:p>
    <w:p w14:paraId="2AD0CE88" w14:textId="752C3DB1" w:rsidR="00FC082F" w:rsidRPr="00DD2BA8" w:rsidRDefault="00C64A71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買った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一度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セーターを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着た</w:t>
      </w:r>
    </w:p>
    <w:p w14:paraId="5BC1BD44" w14:textId="453F232A" w:rsidR="00FC082F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5.　大学に（　　）（　　）（　★　）（　　）、かなり忙しくなった。</w:t>
      </w:r>
    </w:p>
    <w:p w14:paraId="6DF8D026" w14:textId="1A7F6B21" w:rsidR="00C64A71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とたん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>サークルに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入学して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入った</w:t>
      </w:r>
    </w:p>
    <w:p w14:paraId="79530AC9" w14:textId="74B18374" w:rsidR="00C64A71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6.　電話口で何分も（　　）（　　）（　★　）（　　）、と言われた。</w:t>
      </w:r>
    </w:p>
    <w:p w14:paraId="6602C40E" w14:textId="253DA223" w:rsidR="00C64A71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社長は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>待たされた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いません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あげくに</w:t>
      </w:r>
    </w:p>
    <w:p w14:paraId="0C0A59FC" w14:textId="4D2A8EB5" w:rsidR="00C64A71" w:rsidRPr="00DD2BA8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7.　大勢のお客様を（　　）（　　）（　★　）（　　）</w:t>
      </w:r>
      <w:r w:rsidR="000D583D">
        <w:rPr>
          <w:rFonts w:ascii="ＭＳ 明朝" w:eastAsia="ＭＳ 明朝" w:hAnsi="ＭＳ 明朝" w:hint="eastAsia"/>
          <w:sz w:val="20"/>
          <w:szCs w:val="20"/>
        </w:rPr>
        <w:t>、</w:t>
      </w:r>
      <w:r>
        <w:rPr>
          <w:rFonts w:ascii="ＭＳ 明朝" w:eastAsia="ＭＳ 明朝" w:hAnsi="ＭＳ 明朝" w:hint="eastAsia"/>
          <w:sz w:val="20"/>
          <w:szCs w:val="20"/>
        </w:rPr>
        <w:t>外で待って頂くしかない。</w:t>
      </w:r>
    </w:p>
    <w:p w14:paraId="76CA9456" w14:textId="4881E7B0" w:rsidR="00FC082F" w:rsidRPr="00C64A71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危険である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b.</w:t>
      </w:r>
      <w:r>
        <w:rPr>
          <w:rFonts w:ascii="ＭＳ 明朝" w:eastAsia="ＭＳ 明朝" w:hAnsi="ＭＳ 明朝" w:hint="eastAsia"/>
          <w:sz w:val="20"/>
          <w:szCs w:val="20"/>
        </w:rPr>
        <w:t>のが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入れる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上は</w:t>
      </w:r>
    </w:p>
    <w:p w14:paraId="07E07C53" w14:textId="14649B5B" w:rsidR="00FC082F" w:rsidRPr="00DD2BA8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8.　お風呂にお湯が（　　）（　★　）（　　）（　　）</w:t>
      </w:r>
      <w:r w:rsidR="005937F8">
        <w:rPr>
          <w:rFonts w:ascii="ＭＳ 明朝" w:eastAsia="ＭＳ 明朝" w:hAnsi="ＭＳ 明朝" w:hint="eastAsia"/>
          <w:sz w:val="20"/>
          <w:szCs w:val="20"/>
        </w:rPr>
        <w:t>機能がつ</w:t>
      </w:r>
      <w:r>
        <w:rPr>
          <w:rFonts w:ascii="ＭＳ 明朝" w:eastAsia="ＭＳ 明朝" w:hAnsi="ＭＳ 明朝" w:hint="eastAsia"/>
          <w:sz w:val="20"/>
          <w:szCs w:val="20"/>
        </w:rPr>
        <w:t>い</w:t>
      </w:r>
      <w:r w:rsidR="005937F8">
        <w:rPr>
          <w:rFonts w:ascii="ＭＳ 明朝" w:eastAsia="ＭＳ 明朝" w:hAnsi="ＭＳ 明朝" w:hint="eastAsia"/>
          <w:sz w:val="20"/>
          <w:szCs w:val="20"/>
        </w:rPr>
        <w:t>てい</w:t>
      </w:r>
      <w:r>
        <w:rPr>
          <w:rFonts w:ascii="ＭＳ 明朝" w:eastAsia="ＭＳ 明朝" w:hAnsi="ＭＳ 明朝" w:hint="eastAsia"/>
          <w:sz w:val="20"/>
          <w:szCs w:val="20"/>
        </w:rPr>
        <w:t>ます。</w:t>
      </w:r>
    </w:p>
    <w:p w14:paraId="1E5CD89E" w14:textId="3AA23603" w:rsidR="00FC082F" w:rsidRPr="00DD2BA8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チャイムが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b.</w:t>
      </w:r>
      <w:r>
        <w:rPr>
          <w:rFonts w:ascii="ＭＳ 明朝" w:eastAsia="ＭＳ 明朝" w:hAnsi="ＭＳ 明朝" w:hint="eastAsia"/>
          <w:sz w:val="20"/>
          <w:szCs w:val="20"/>
        </w:rPr>
        <w:t>鳴る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次第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いっぱいになり</w:t>
      </w:r>
    </w:p>
    <w:p w14:paraId="6B475569" w14:textId="4D333B3C" w:rsidR="00FC082F" w:rsidRPr="00DD2BA8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06A882EE" w14:textId="0C8ED0C3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【3】a～dの中から正しいものを選びなさい。</w:t>
      </w:r>
    </w:p>
    <w:p w14:paraId="49D0043F" w14:textId="6255CC44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1.　今度こそ自分の意見を言おうと（　　）つつ、また何も言えなかった。</w:t>
      </w:r>
    </w:p>
    <w:p w14:paraId="464DC2AE" w14:textId="7C7A04B1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思い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b.</w:t>
      </w:r>
      <w:r>
        <w:rPr>
          <w:rFonts w:ascii="ＭＳ 明朝" w:eastAsia="ＭＳ 明朝" w:hAnsi="ＭＳ 明朝" w:hint="eastAsia"/>
          <w:sz w:val="20"/>
          <w:szCs w:val="20"/>
        </w:rPr>
        <w:t>思う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思って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思え</w:t>
      </w:r>
    </w:p>
    <w:p w14:paraId="1821157A" w14:textId="2F8BB320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2.　森の木を切りすぎた（　　）、環境問題が発生している。</w:t>
      </w:r>
    </w:p>
    <w:p w14:paraId="185FAD54" w14:textId="65C5FF7E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からには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>
        <w:rPr>
          <w:rFonts w:ascii="ＭＳ 明朝" w:eastAsia="ＭＳ 明朝" w:hAnsi="ＭＳ 明朝" w:hint="eastAsia"/>
          <w:sz w:val="20"/>
          <w:szCs w:val="20"/>
        </w:rPr>
        <w:t>だけあって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せいで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によって</w:t>
      </w:r>
    </w:p>
    <w:p w14:paraId="0CC29F71" w14:textId="56641B13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3.　病気の父が気に（　　）、長期の出張を引き受けてしまった。</w:t>
      </w:r>
    </w:p>
    <w:p w14:paraId="2F7EE516" w14:textId="40B14992" w:rsidR="00FC082F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なるからには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b.</w:t>
      </w:r>
      <w:r>
        <w:rPr>
          <w:rFonts w:ascii="ＭＳ 明朝" w:eastAsia="ＭＳ 明朝" w:hAnsi="ＭＳ 明朝" w:hint="eastAsia"/>
          <w:sz w:val="20"/>
          <w:szCs w:val="20"/>
        </w:rPr>
        <w:t>なるだけに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なるばかり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なりながらも</w:t>
      </w:r>
    </w:p>
    <w:p w14:paraId="6C604D23" w14:textId="3AB7BD68" w:rsidR="005937F8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4.　本日は毎月1日の映画の日（　　）、1200円でご覧になれます。</w:t>
      </w:r>
    </w:p>
    <w:p w14:paraId="2ADED3AE" w14:textId="1B1E37A8" w:rsidR="00FC082F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ばかりに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>
        <w:rPr>
          <w:rFonts w:ascii="ＭＳ 明朝" w:eastAsia="ＭＳ 明朝" w:hAnsi="ＭＳ 明朝" w:hint="eastAsia"/>
          <w:sz w:val="20"/>
          <w:szCs w:val="20"/>
        </w:rPr>
        <w:t>だけに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につき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によって</w:t>
      </w:r>
    </w:p>
    <w:p w14:paraId="7149E7DE" w14:textId="00276B50" w:rsidR="005937F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5.　会社が大変な時期（　　）、みんなで力を合わせて、頑張ろう。</w:t>
      </w:r>
    </w:p>
    <w:p w14:paraId="034C9D08" w14:textId="2BE5367D" w:rsidR="005937F8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だからには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b.</w:t>
      </w:r>
      <w:r>
        <w:rPr>
          <w:rFonts w:ascii="ＭＳ 明朝" w:eastAsia="ＭＳ 明朝" w:hAnsi="ＭＳ 明朝" w:hint="eastAsia"/>
          <w:sz w:val="20"/>
          <w:szCs w:val="20"/>
        </w:rPr>
        <w:t>だからこそ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だけあって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ものだから</w:t>
      </w:r>
    </w:p>
    <w:p w14:paraId="56553151" w14:textId="292E89D0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6.　彼女はいろいろな</w:t>
      </w:r>
      <w:r w:rsidR="000D583D">
        <w:rPr>
          <w:rFonts w:ascii="ＭＳ 明朝" w:eastAsia="ＭＳ 明朝" w:hAnsi="ＭＳ 明朝" w:hint="eastAsia"/>
          <w:sz w:val="20"/>
          <w:szCs w:val="20"/>
        </w:rPr>
        <w:t>経験を</w:t>
      </w:r>
      <w:r w:rsidR="000D583D">
        <w:rPr>
          <w:rFonts w:ascii="ＭＳ 明朝" w:eastAsia="ＭＳ 明朝" w:hAnsi="ＭＳ 明朝" w:hint="eastAsia"/>
          <w:sz w:val="20"/>
          <w:szCs w:val="20"/>
        </w:rPr>
        <w:t>（　　）</w:t>
      </w:r>
      <w:r w:rsidR="000D583D">
        <w:rPr>
          <w:rFonts w:ascii="ＭＳ 明朝" w:eastAsia="ＭＳ 明朝" w:hAnsi="ＭＳ 明朝" w:hint="eastAsia"/>
          <w:sz w:val="20"/>
          <w:szCs w:val="20"/>
        </w:rPr>
        <w:t>だけあって</w:t>
      </w:r>
      <w:r>
        <w:rPr>
          <w:rFonts w:ascii="ＭＳ 明朝" w:eastAsia="ＭＳ 明朝" w:hAnsi="ＭＳ 明朝" w:hint="eastAsia"/>
          <w:sz w:val="20"/>
          <w:szCs w:val="20"/>
        </w:rPr>
        <w:t>、知識が豊富だ。</w:t>
      </w:r>
    </w:p>
    <w:p w14:paraId="6816A9DC" w14:textId="66819163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 w:rsidR="000D583D">
        <w:rPr>
          <w:rFonts w:ascii="ＭＳ 明朝" w:eastAsia="ＭＳ 明朝" w:hAnsi="ＭＳ 明朝" w:hint="eastAsia"/>
          <w:sz w:val="20"/>
          <w:szCs w:val="20"/>
        </w:rPr>
        <w:t>してきた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b.して　　　　</w:t>
      </w:r>
      <w:r w:rsidR="009F08BA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しなかった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しない</w:t>
      </w:r>
    </w:p>
    <w:p w14:paraId="58F3887F" w14:textId="4BC5CE46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7.　母「今日は公園に行かないの？」　子「だって、（　　）もん」</w:t>
      </w:r>
    </w:p>
    <w:p w14:paraId="4AB9B9C7" w14:textId="3F733D85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行く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b.</w:t>
      </w:r>
      <w:r>
        <w:rPr>
          <w:rFonts w:ascii="ＭＳ 明朝" w:eastAsia="ＭＳ 明朝" w:hAnsi="ＭＳ 明朝" w:hint="eastAsia"/>
          <w:sz w:val="20"/>
          <w:szCs w:val="20"/>
        </w:rPr>
        <w:t>遊ばない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寒い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一人はいや</w:t>
      </w:r>
    </w:p>
    <w:p w14:paraId="209E3A39" w14:textId="23B03619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8.　娘は体が弱い（　　）、一人旅に行かせるのは心配だ。</w:t>
      </w:r>
    </w:p>
    <w:p w14:paraId="4E153556" w14:textId="17652B01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からには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>
        <w:rPr>
          <w:rFonts w:ascii="ＭＳ 明朝" w:eastAsia="ＭＳ 明朝" w:hAnsi="ＭＳ 明朝" w:hint="eastAsia"/>
          <w:sz w:val="20"/>
          <w:szCs w:val="20"/>
        </w:rPr>
        <w:t>ながらも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だけに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からといって</w:t>
      </w:r>
    </w:p>
    <w:p w14:paraId="4A641917" w14:textId="7D235DBF" w:rsidR="00FC082F" w:rsidRPr="00DD2BA8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7219A298" w14:textId="099AB468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lastRenderedPageBreak/>
        <w:t>【4】</w:t>
      </w:r>
      <w:r w:rsidRPr="00DD2BA8">
        <w:rPr>
          <w:rFonts w:ascii="ＭＳ 明朝" w:eastAsia="ＭＳ 明朝" w:hAnsi="ＭＳ 明朝" w:hint="eastAsia"/>
          <w:sz w:val="20"/>
          <w:szCs w:val="20"/>
        </w:rPr>
        <w:t>次の文の（★）に入る最もよいものをa～dから一つ選びなさい。</w:t>
      </w:r>
    </w:p>
    <w:p w14:paraId="2704821F" w14:textId="2C3DDF6A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1.　先輩の結婚式で（　　）（　　）（　★　）（　　）かわからない</w:t>
      </w:r>
    </w:p>
    <w:p w14:paraId="7B88261C" w14:textId="3A77C204" w:rsidR="00FC082F" w:rsidRPr="00DD2BA8" w:rsidRDefault="009F08BA" w:rsidP="00CC728A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ものの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 xml:space="preserve">何を話したら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スピーチを頼まれた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いい</w:t>
      </w:r>
    </w:p>
    <w:p w14:paraId="5753104C" w14:textId="00CE0336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2.　難しいからたぶん（　　）（　　）（　★　）（　　）時はうれしかった。</w:t>
      </w:r>
    </w:p>
    <w:p w14:paraId="5FEA9BF9" w14:textId="01B5A0DB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だけに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>だめだ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と思っていた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試験に合格した</w:t>
      </w:r>
    </w:p>
    <w:p w14:paraId="18D6B746" w14:textId="7C4AFC48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3.　夜、電車の事故（　　）（　★　）（　　）（　　）できなくなってしまった。</w:t>
      </w:r>
    </w:p>
    <w:p w14:paraId="738F07E3" w14:textId="0F1AB127" w:rsidR="00FC082F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 w:rsidR="00CC728A">
        <w:rPr>
          <w:rFonts w:ascii="ＭＳ 明朝" w:eastAsia="ＭＳ 明朝" w:hAnsi="ＭＳ 明朝" w:hint="eastAsia"/>
          <w:sz w:val="20"/>
          <w:szCs w:val="20"/>
        </w:rPr>
        <w:t>があったこと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b.</w:t>
      </w:r>
      <w:r w:rsidR="00CC728A">
        <w:rPr>
          <w:rFonts w:ascii="ＭＳ 明朝" w:eastAsia="ＭＳ 明朝" w:hAnsi="ＭＳ 明朝" w:hint="eastAsia"/>
          <w:sz w:val="20"/>
          <w:szCs w:val="20"/>
        </w:rPr>
        <w:t>帰宅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="00CC728A">
        <w:rPr>
          <w:rFonts w:ascii="ＭＳ 明朝" w:eastAsia="ＭＳ 明朝" w:hAnsi="ＭＳ 明朝" w:hint="eastAsia"/>
          <w:sz w:val="20"/>
          <w:szCs w:val="20"/>
        </w:rPr>
        <w:t>多くの人が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="00CC728A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="00CC728A">
        <w:rPr>
          <w:rFonts w:ascii="ＭＳ 明朝" w:eastAsia="ＭＳ 明朝" w:hAnsi="ＭＳ 明朝" w:hint="eastAsia"/>
          <w:sz w:val="20"/>
          <w:szCs w:val="20"/>
        </w:rPr>
        <w:t>によって</w:t>
      </w:r>
    </w:p>
    <w:p w14:paraId="1819C503" w14:textId="77777777" w:rsidR="000D583D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4.　面接の時間に間に合った（　　）（　★　）（　　）（　　）から、とても感謝し</w:t>
      </w:r>
    </w:p>
    <w:p w14:paraId="4FE4E1CE" w14:textId="6EF069DA" w:rsidR="00CC728A" w:rsidRPr="00CC728A" w:rsidRDefault="00CC728A" w:rsidP="000D583D">
      <w:pPr>
        <w:ind w:firstLineChars="200" w:firstLine="400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ている。</w:t>
      </w:r>
    </w:p>
    <w:p w14:paraId="03168A00" w14:textId="3394CFB0" w:rsidR="00FC082F" w:rsidRPr="00DD2BA8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車で送ってくれた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彼が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のは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おかげで</w:t>
      </w:r>
      <w:r w:rsidR="000D583D">
        <w:rPr>
          <w:rFonts w:ascii="ＭＳ 明朝" w:eastAsia="ＭＳ 明朝" w:hAnsi="ＭＳ 明朝" w:hint="eastAsia"/>
          <w:sz w:val="20"/>
          <w:szCs w:val="20"/>
        </w:rPr>
        <w:t>だ</w:t>
      </w:r>
    </w:p>
    <w:p w14:paraId="593E4B58" w14:textId="15AFE190" w:rsidR="00FC082F" w:rsidRPr="00CC728A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5.　この契約書に（　　）（　　）（　★　）（　　）お金を払わなければならない</w:t>
      </w:r>
    </w:p>
    <w:p w14:paraId="58A317D0" w14:textId="5C984E02" w:rsidR="00FC082F" w:rsidRPr="00DD2BA8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からには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>
        <w:rPr>
          <w:rFonts w:ascii="ＭＳ 明朝" w:eastAsia="ＭＳ 明朝" w:hAnsi="ＭＳ 明朝" w:hint="eastAsia"/>
          <w:sz w:val="20"/>
          <w:szCs w:val="20"/>
        </w:rPr>
        <w:t xml:space="preserve">決められた金額の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サインした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今月末までに</w:t>
      </w:r>
    </w:p>
    <w:p w14:paraId="2F04FCE1" w14:textId="2AF5E1D8" w:rsidR="00FC082F" w:rsidRPr="00CC728A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6.　いくら（　　）（　　）（　★　）（　　）行かなくてもいいよ。</w:t>
      </w:r>
    </w:p>
    <w:p w14:paraId="01054E64" w14:textId="1D1ADF51" w:rsidR="00FC082F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雨の日まで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 w:rsidR="000D583D">
        <w:rPr>
          <w:rFonts w:ascii="ＭＳ 明朝" w:eastAsia="ＭＳ 明朝" w:hAnsi="ＭＳ 明朝" w:hint="eastAsia"/>
          <w:sz w:val="20"/>
          <w:szCs w:val="20"/>
        </w:rPr>
        <w:t>ジョギングに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からといって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健康にいい</w:t>
      </w:r>
    </w:p>
    <w:p w14:paraId="37AE0F14" w14:textId="27517B27" w:rsidR="00CC728A" w:rsidRPr="00CC728A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7.　郊外に家を買って（　　）（　★　）（　　）（　　）になってしまった。</w:t>
      </w:r>
    </w:p>
    <w:p w14:paraId="798D0629" w14:textId="4B26C9AE" w:rsidR="00FC082F" w:rsidRPr="00DD2BA8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ばかりに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>今までの倍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引っ越した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通勤時間が</w:t>
      </w:r>
    </w:p>
    <w:p w14:paraId="508DCDB0" w14:textId="4AD56423" w:rsidR="00FC082F" w:rsidRPr="00DD2BA8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8.　考え事を（　　）（　　）（　★　）（　　）思わず大きな声を出してしまった。</w:t>
      </w:r>
    </w:p>
    <w:p w14:paraId="2CC8F6E4" w14:textId="2D7F1CA6" w:rsidR="00FC082F" w:rsidRPr="00DD2BA8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ものだから</w:t>
      </w:r>
      <w:r w:rsidR="008F3995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歩いてい</w:t>
      </w:r>
      <w:r w:rsidR="000D583D">
        <w:rPr>
          <w:rFonts w:ascii="ＭＳ 明朝" w:eastAsia="ＭＳ 明朝" w:hAnsi="ＭＳ 明朝" w:hint="eastAsia"/>
          <w:sz w:val="20"/>
          <w:szCs w:val="20"/>
        </w:rPr>
        <w:t>るときに</w:t>
      </w:r>
      <w:r w:rsidR="008F3995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急に声をかけられた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しな</w:t>
      </w:r>
      <w:r w:rsidR="008F3995">
        <w:rPr>
          <w:rFonts w:ascii="ＭＳ 明朝" w:eastAsia="ＭＳ 明朝" w:hAnsi="ＭＳ 明朝" w:hint="eastAsia"/>
          <w:sz w:val="20"/>
          <w:szCs w:val="20"/>
        </w:rPr>
        <w:t>がら</w:t>
      </w:r>
    </w:p>
    <w:p w14:paraId="03CA735F" w14:textId="08B8B199" w:rsidR="00FC082F" w:rsidRPr="00DD2BA8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3081E2E5" w14:textId="693C1962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【5】a～dの中から正しいものを選びなさい。</w:t>
      </w:r>
    </w:p>
    <w:p w14:paraId="11CEE7F2" w14:textId="6EF16A11" w:rsidR="00FC082F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1.　祖母は初めての女の孫がかわいくて（　　）ようだ。</w:t>
      </w:r>
    </w:p>
    <w:p w14:paraId="3E7F10A0" w14:textId="3E76F33A" w:rsidR="008F3995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はいられない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b.</w:t>
      </w:r>
      <w:r>
        <w:rPr>
          <w:rFonts w:ascii="ＭＳ 明朝" w:eastAsia="ＭＳ 明朝" w:hAnsi="ＭＳ 明朝" w:hint="eastAsia"/>
          <w:sz w:val="20"/>
          <w:szCs w:val="20"/>
        </w:rPr>
        <w:t xml:space="preserve">どころではない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つつある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しょうがない</w:t>
      </w:r>
    </w:p>
    <w:p w14:paraId="56F26EF7" w14:textId="45882A0C" w:rsidR="00FC082F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2.　日本では超高齢化社会が現実に（　　）、諸外国も同様らしい。</w:t>
      </w:r>
    </w:p>
    <w:p w14:paraId="37179D21" w14:textId="326E8318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なるにつれて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b.</w:t>
      </w:r>
      <w:r>
        <w:rPr>
          <w:rFonts w:ascii="ＭＳ 明朝" w:eastAsia="ＭＳ 明朝" w:hAnsi="ＭＳ 明朝" w:hint="eastAsia"/>
          <w:sz w:val="20"/>
          <w:szCs w:val="20"/>
        </w:rPr>
        <w:t>なりつつあるが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なるからして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なるにしては</w:t>
      </w:r>
    </w:p>
    <w:p w14:paraId="69A5AA43" w14:textId="1FECF05B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3.　若い女性向けのスマートフォン（　　）、デザインがちょっと古いなあ。</w:t>
      </w:r>
    </w:p>
    <w:p w14:paraId="71CDCD7D" w14:textId="7D8B8A9B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わりに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b.</w:t>
      </w:r>
      <w:r>
        <w:rPr>
          <w:rFonts w:ascii="ＭＳ 明朝" w:eastAsia="ＭＳ 明朝" w:hAnsi="ＭＳ 明朝" w:hint="eastAsia"/>
          <w:sz w:val="20"/>
          <w:szCs w:val="20"/>
        </w:rPr>
        <w:t>どころか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にしては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にしたがって</w:t>
      </w:r>
    </w:p>
    <w:p w14:paraId="6936DE89" w14:textId="1F6E11B4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4.　夕べ帰りが遅かった兄は、今朝寝坊して、顔（　　）洗わないで出かけた。</w:t>
      </w:r>
    </w:p>
    <w:p w14:paraId="2EF48BAF" w14:textId="104C0E48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さえ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こそ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ほど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てまで</w:t>
      </w:r>
    </w:p>
    <w:p w14:paraId="61454F40" w14:textId="50CC9D60" w:rsidR="00FC082F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54BE3D14" w14:textId="33E983C2" w:rsidR="008F3995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5.　残業や休日出勤が1か月続くと、若い私でも休みを（　　）。</w:t>
      </w:r>
    </w:p>
    <w:p w14:paraId="5CF43706" w14:textId="558BE3BE" w:rsidR="008F3995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取ってたまらない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取らずにはいられない</w:t>
      </w:r>
    </w:p>
    <w:p w14:paraId="43B84CA6" w14:textId="0F689CDD" w:rsidR="00FC082F" w:rsidRPr="008F3995" w:rsidRDefault="008F3995" w:rsidP="008F3995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取ったどころではない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取りつつある</w:t>
      </w:r>
    </w:p>
    <w:p w14:paraId="7E8679E4" w14:textId="5634B7E9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6.　彼女はドレスやバッグを（　　）、</w:t>
      </w:r>
      <w:r w:rsidR="00D14F23">
        <w:rPr>
          <w:rFonts w:ascii="ＭＳ 明朝" w:eastAsia="ＭＳ 明朝" w:hAnsi="ＭＳ 明朝" w:hint="eastAsia"/>
          <w:sz w:val="20"/>
          <w:szCs w:val="20"/>
        </w:rPr>
        <w:t>その</w:t>
      </w:r>
      <w:r>
        <w:rPr>
          <w:rFonts w:ascii="ＭＳ 明朝" w:eastAsia="ＭＳ 明朝" w:hAnsi="ＭＳ 明朝" w:hint="eastAsia"/>
          <w:sz w:val="20"/>
          <w:szCs w:val="20"/>
        </w:rPr>
        <w:t>パーティーに出席したいらしい</w:t>
      </w:r>
    </w:p>
    <w:p w14:paraId="5EED4223" w14:textId="11596B0E" w:rsidR="00FC082F" w:rsidRP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借りてまで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 xml:space="preserve">借りてたまらず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借りてこそ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借りる一方で</w:t>
      </w:r>
    </w:p>
    <w:p w14:paraId="1416176B" w14:textId="634E08F0" w:rsidR="00FC082F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7.　買ったばかりの小説を（　　）たまらなくなって、歩きながら読んでしまった。</w:t>
      </w:r>
    </w:p>
    <w:p w14:paraId="3463294F" w14:textId="6BAEB1BC" w:rsidR="00D14F23" w:rsidRPr="00DD2BA8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読んで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読むことが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読みたくて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読もうに</w:t>
      </w:r>
    </w:p>
    <w:p w14:paraId="790FBD1C" w14:textId="2DABDA62" w:rsidR="00FC082F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8.　「社長の話、今日はちょっと長かったね」「（　）よ。いつもの倍だよ」</w:t>
      </w:r>
    </w:p>
    <w:p w14:paraId="2F9106D4" w14:textId="77777777" w:rsid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ちょっとでしょうがない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b.</w:t>
      </w:r>
      <w:r>
        <w:rPr>
          <w:rFonts w:ascii="ＭＳ 明朝" w:eastAsia="ＭＳ 明朝" w:hAnsi="ＭＳ 明朝" w:hint="eastAsia"/>
          <w:sz w:val="20"/>
          <w:szCs w:val="20"/>
        </w:rPr>
        <w:t>ちょっとないではいられない</w:t>
      </w:r>
    </w:p>
    <w:p w14:paraId="34E5A929" w14:textId="3037C3E6" w:rsidR="00D14F23" w:rsidRPr="00DD2BA8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ちょっと一方だ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ちょっとどころじゃない</w:t>
      </w:r>
    </w:p>
    <w:p w14:paraId="29DF03E7" w14:textId="32931CEA" w:rsidR="00FC082F" w:rsidRPr="00DD2BA8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443835A3" w14:textId="69D6AD22" w:rsidR="00FC082F" w:rsidRP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【6】次の文の（　★　）に入る最もよいものを</w:t>
      </w:r>
      <w:r w:rsidRPr="00DD2BA8">
        <w:rPr>
          <w:rFonts w:ascii="ＭＳ 明朝" w:eastAsia="ＭＳ 明朝" w:hAnsi="ＭＳ 明朝" w:hint="eastAsia"/>
          <w:sz w:val="20"/>
          <w:szCs w:val="20"/>
        </w:rPr>
        <w:t>a～dから一つ選びなさい。</w:t>
      </w:r>
    </w:p>
    <w:p w14:paraId="1CBC37DC" w14:textId="08576EC0" w:rsidR="00FC082F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1.　借金までして（　　）（　★　）（　　）（　　）ビルじゃないね。</w:t>
      </w:r>
    </w:p>
    <w:p w14:paraId="3ACEB0C1" w14:textId="12A497A0" w:rsidR="00D14F23" w:rsidRPr="00DD2BA8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大して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 w:rsidR="000D583D">
        <w:rPr>
          <w:rFonts w:ascii="ＭＳ 明朝" w:eastAsia="ＭＳ 明朝" w:hAnsi="ＭＳ 明朝" w:hint="eastAsia"/>
          <w:sz w:val="20"/>
          <w:szCs w:val="20"/>
        </w:rPr>
        <w:t>建設した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立派な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わりには</w:t>
      </w:r>
    </w:p>
    <w:p w14:paraId="532BFE0C" w14:textId="3533F812" w:rsidR="00FC082F" w:rsidRPr="00DD2BA8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2.　最近仕事が（　　）（　　）（　★　）（　　）日がある。</w:t>
      </w:r>
    </w:p>
    <w:p w14:paraId="69348E81" w14:textId="399D9C42" w:rsidR="00FC082F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取る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時間がない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忙し過ぎて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昼食でさえ</w:t>
      </w:r>
    </w:p>
    <w:p w14:paraId="3C38A6D2" w14:textId="77777777" w:rsidR="000D583D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3.　蒸し暑い都会を離れた避暑地では、（　　）（　　）（　★　）（　　）気持ちが</w:t>
      </w:r>
    </w:p>
    <w:p w14:paraId="6E8054AF" w14:textId="4F599F14" w:rsidR="00D14F23" w:rsidRDefault="00D14F23" w:rsidP="000D583D">
      <w:pPr>
        <w:ind w:firstLineChars="200" w:firstLine="400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いいね。</w:t>
      </w:r>
    </w:p>
    <w:p w14:paraId="6AA86C52" w14:textId="7A12AAE6" w:rsid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さわやかで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>吹く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からして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風</w:t>
      </w:r>
    </w:p>
    <w:p w14:paraId="393326F3" w14:textId="7631CC2D" w:rsid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4.　</w:t>
      </w:r>
      <w:r w:rsidR="000D583D">
        <w:rPr>
          <w:rFonts w:ascii="ＭＳ 明朝" w:eastAsia="ＭＳ 明朝" w:hAnsi="ＭＳ 明朝" w:hint="eastAsia"/>
          <w:sz w:val="20"/>
          <w:szCs w:val="20"/>
        </w:rPr>
        <w:t>近くに大きなスーパーが</w:t>
      </w:r>
      <w:r>
        <w:rPr>
          <w:rFonts w:ascii="ＭＳ 明朝" w:eastAsia="ＭＳ 明朝" w:hAnsi="ＭＳ 明朝" w:hint="eastAsia"/>
          <w:sz w:val="20"/>
          <w:szCs w:val="20"/>
        </w:rPr>
        <w:t>（　　）（　　）（　★　）（　　）。</w:t>
      </w:r>
    </w:p>
    <w:p w14:paraId="29B3638E" w14:textId="47FB2216" w:rsid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 w:rsidR="000D583D">
        <w:rPr>
          <w:rFonts w:ascii="ＭＳ 明朝" w:eastAsia="ＭＳ 明朝" w:hAnsi="ＭＳ 明朝" w:hint="eastAsia"/>
          <w:sz w:val="20"/>
          <w:szCs w:val="20"/>
        </w:rPr>
        <w:t>この店の売り上げは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="000D583D"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 w:rsidR="000D583D">
        <w:rPr>
          <w:rFonts w:ascii="ＭＳ 明朝" w:eastAsia="ＭＳ 明朝" w:hAnsi="ＭＳ 明朝" w:hint="eastAsia"/>
          <w:sz w:val="20"/>
          <w:szCs w:val="20"/>
        </w:rPr>
        <w:t>できてから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="000D583D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="000D583D">
        <w:rPr>
          <w:rFonts w:ascii="ＭＳ 明朝" w:eastAsia="ＭＳ 明朝" w:hAnsi="ＭＳ 明朝" w:hint="eastAsia"/>
          <w:sz w:val="20"/>
          <w:szCs w:val="20"/>
        </w:rPr>
        <w:t>一方だ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="000D583D">
        <w:rPr>
          <w:rFonts w:ascii="ＭＳ 明朝" w:eastAsia="ＭＳ 明朝" w:hAnsi="ＭＳ 明朝" w:hint="eastAsia"/>
          <w:sz w:val="20"/>
          <w:szCs w:val="20"/>
        </w:rPr>
        <w:t>下がる</w:t>
      </w:r>
    </w:p>
    <w:p w14:paraId="574E40DF" w14:textId="781DE4B8" w:rsid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5.　</w:t>
      </w:r>
      <w:r w:rsidR="00A54724">
        <w:rPr>
          <w:rFonts w:ascii="ＭＳ 明朝" w:eastAsia="ＭＳ 明朝" w:hAnsi="ＭＳ 明朝" w:hint="eastAsia"/>
          <w:sz w:val="20"/>
          <w:szCs w:val="20"/>
        </w:rPr>
        <w:t>どの</w:t>
      </w:r>
      <w:r>
        <w:rPr>
          <w:rFonts w:ascii="ＭＳ 明朝" w:eastAsia="ＭＳ 明朝" w:hAnsi="ＭＳ 明朝" w:hint="eastAsia"/>
          <w:sz w:val="20"/>
          <w:szCs w:val="20"/>
        </w:rPr>
        <w:t>外国語の勉強</w:t>
      </w:r>
      <w:r w:rsidR="00A54724">
        <w:rPr>
          <w:rFonts w:ascii="ＭＳ 明朝" w:eastAsia="ＭＳ 明朝" w:hAnsi="ＭＳ 明朝" w:hint="eastAsia"/>
          <w:sz w:val="20"/>
          <w:szCs w:val="20"/>
        </w:rPr>
        <w:t>も</w:t>
      </w:r>
      <w:r>
        <w:rPr>
          <w:rFonts w:ascii="ＭＳ 明朝" w:eastAsia="ＭＳ 明朝" w:hAnsi="ＭＳ 明朝" w:hint="eastAsia"/>
          <w:sz w:val="20"/>
          <w:szCs w:val="20"/>
        </w:rPr>
        <w:t>（　　）（　★　）（　　）（　　）、まず聞くこと</w:t>
      </w:r>
      <w:r w:rsidR="00A54724">
        <w:rPr>
          <w:rFonts w:ascii="ＭＳ 明朝" w:eastAsia="ＭＳ 明朝" w:hAnsi="ＭＳ 明朝" w:hint="eastAsia"/>
          <w:sz w:val="20"/>
          <w:szCs w:val="20"/>
        </w:rPr>
        <w:t>だ。</w:t>
      </w:r>
    </w:p>
    <w:p w14:paraId="2DDC585D" w14:textId="1C394D59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くるので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b.</w:t>
      </w:r>
      <w:r>
        <w:rPr>
          <w:rFonts w:ascii="ＭＳ 明朝" w:eastAsia="ＭＳ 明朝" w:hAnsi="ＭＳ 明朝" w:hint="eastAsia"/>
          <w:sz w:val="20"/>
          <w:szCs w:val="20"/>
        </w:rPr>
        <w:t>聞くほど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聞けば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耳が慣れて</w:t>
      </w:r>
    </w:p>
    <w:p w14:paraId="5D591A1C" w14:textId="39228661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6.　夏から秋に（　　）（　　）（　★　）（　　）なっていく。</w:t>
      </w:r>
    </w:p>
    <w:p w14:paraId="4DED4D5F" w14:textId="03D0179A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にしたがって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>
        <w:rPr>
          <w:rFonts w:ascii="ＭＳ 明朝" w:eastAsia="ＭＳ 明朝" w:hAnsi="ＭＳ 明朝" w:hint="eastAsia"/>
          <w:sz w:val="20"/>
          <w:szCs w:val="20"/>
        </w:rPr>
        <w:t>着るものも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季節が移る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厚く</w:t>
      </w:r>
    </w:p>
    <w:p w14:paraId="61260F8A" w14:textId="48CA1B84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7.　兄は以前から（　　）（　★　）（　　）（　　）買う</w:t>
      </w:r>
      <w:r w:rsidR="000D583D">
        <w:rPr>
          <w:rFonts w:ascii="ＭＳ 明朝" w:eastAsia="ＭＳ 明朝" w:hAnsi="ＭＳ 明朝" w:hint="eastAsia"/>
          <w:sz w:val="20"/>
          <w:szCs w:val="20"/>
        </w:rPr>
        <w:t>らしい</w:t>
      </w:r>
      <w:bookmarkStart w:id="0" w:name="_GoBack"/>
      <w:bookmarkEnd w:id="0"/>
      <w:r>
        <w:rPr>
          <w:rFonts w:ascii="ＭＳ 明朝" w:eastAsia="ＭＳ 明朝" w:hAnsi="ＭＳ 明朝" w:hint="eastAsia"/>
          <w:sz w:val="20"/>
          <w:szCs w:val="20"/>
        </w:rPr>
        <w:t>。</w:t>
      </w:r>
    </w:p>
    <w:p w14:paraId="5A647DB4" w14:textId="5C34B183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 w:rsidR="000D583D">
        <w:rPr>
          <w:rFonts w:ascii="ＭＳ 明朝" w:eastAsia="ＭＳ 明朝" w:hAnsi="ＭＳ 明朝" w:hint="eastAsia"/>
          <w:sz w:val="20"/>
          <w:szCs w:val="20"/>
        </w:rPr>
        <w:t>バイト代</w:t>
      </w:r>
      <w:r>
        <w:rPr>
          <w:rFonts w:ascii="ＭＳ 明朝" w:eastAsia="ＭＳ 明朝" w:hAnsi="ＭＳ 明朝" w:hint="eastAsia"/>
          <w:sz w:val="20"/>
          <w:szCs w:val="20"/>
        </w:rPr>
        <w:t>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 w:rsidR="000D583D">
        <w:rPr>
          <w:rFonts w:ascii="ＭＳ 明朝" w:eastAsia="ＭＳ 明朝" w:hAnsi="ＭＳ 明朝" w:hint="eastAsia"/>
          <w:sz w:val="20"/>
          <w:szCs w:val="20"/>
        </w:rPr>
        <w:t>ゲーム</w:t>
      </w:r>
      <w:r>
        <w:rPr>
          <w:rFonts w:ascii="ＭＳ 明朝" w:eastAsia="ＭＳ 明朝" w:hAnsi="ＭＳ 明朝" w:hint="eastAsia"/>
          <w:sz w:val="20"/>
          <w:szCs w:val="20"/>
        </w:rPr>
        <w:t>を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="000D583D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たまらなかった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欲しくて</w:t>
      </w:r>
    </w:p>
    <w:p w14:paraId="1606FF24" w14:textId="345DDA75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8.　こんな寒い日は（　　）（　　）（　★　）（　　）ならない。</w:t>
      </w:r>
    </w:p>
    <w:p w14:paraId="0F928489" w14:textId="5978C7ED" w:rsidR="00A54724" w:rsidRPr="00DD2BA8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おでんが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b.</w:t>
      </w:r>
      <w:r>
        <w:rPr>
          <w:rFonts w:ascii="ＭＳ 明朝" w:eastAsia="ＭＳ 明朝" w:hAnsi="ＭＳ 明朝" w:hint="eastAsia"/>
          <w:sz w:val="20"/>
          <w:szCs w:val="20"/>
        </w:rPr>
        <w:t>大量に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気がして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売れるような</w:t>
      </w:r>
    </w:p>
    <w:sectPr w:rsidR="00A54724" w:rsidRPr="00DD2BA8" w:rsidSect="00701E9C">
      <w:footerReference w:type="default" r:id="rId9"/>
      <w:pgSz w:w="16838" w:h="11906" w:orient="landscape"/>
      <w:pgMar w:top="720" w:right="720" w:bottom="720" w:left="720" w:header="454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32E6D" w14:textId="77777777" w:rsidR="00D14F23" w:rsidRDefault="00D14F23" w:rsidP="00701E9C">
      <w:r>
        <w:separator/>
      </w:r>
    </w:p>
  </w:endnote>
  <w:endnote w:type="continuationSeparator" w:id="0">
    <w:p w14:paraId="5EAC9140" w14:textId="77777777" w:rsidR="00D14F23" w:rsidRDefault="00D14F23" w:rsidP="0070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8DDD" w14:textId="3F16B9BC" w:rsidR="00D14F23" w:rsidRPr="00125F0D" w:rsidRDefault="00D14F23" w:rsidP="00701E9C">
    <w:pPr>
      <w:jc w:val="right"/>
      <w:rPr>
        <w:rFonts w:ascii="ＭＳ 明朝" w:eastAsia="ＭＳ 明朝" w:hAnsi="ＭＳ 明朝"/>
        <w:b/>
        <w:bCs/>
        <w:sz w:val="24"/>
        <w:szCs w:val="24"/>
      </w:rPr>
    </w:pPr>
    <w:r w:rsidRPr="00125F0D">
      <w:rPr>
        <w:rFonts w:ascii="ＭＳ 明朝" w:eastAsia="ＭＳ 明朝" w:hAnsi="ＭＳ 明朝" w:hint="eastAsia"/>
        <w:b/>
        <w:bCs/>
        <w:sz w:val="24"/>
        <w:szCs w:val="24"/>
      </w:rPr>
      <w:t>【選択】N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  <w:r w:rsidRPr="00125F0D">
      <w:rPr>
        <w:rFonts w:ascii="ＭＳ 明朝" w:eastAsia="ＭＳ 明朝" w:hAnsi="ＭＳ 明朝" w:hint="eastAsia"/>
        <w:b/>
        <w:bCs/>
        <w:sz w:val="24"/>
        <w:szCs w:val="24"/>
      </w:rPr>
      <w:t>文法強化</w:t>
    </w:r>
    <w:r>
      <w:rPr>
        <w:rFonts w:ascii="ＭＳ 明朝" w:eastAsia="ＭＳ 明朝" w:hAnsi="ＭＳ 明朝" w:hint="eastAsia"/>
        <w:b/>
        <w:bCs/>
        <w:sz w:val="24"/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9F97A" w14:textId="77777777" w:rsidR="00D14F23" w:rsidRDefault="00D14F23" w:rsidP="00701E9C">
      <w:r>
        <w:separator/>
      </w:r>
    </w:p>
  </w:footnote>
  <w:footnote w:type="continuationSeparator" w:id="0">
    <w:p w14:paraId="0C7015E9" w14:textId="77777777" w:rsidR="00D14F23" w:rsidRDefault="00D14F23" w:rsidP="0070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2"/>
    <w:rsid w:val="000530B2"/>
    <w:rsid w:val="000D583D"/>
    <w:rsid w:val="00125F0D"/>
    <w:rsid w:val="00167400"/>
    <w:rsid w:val="001718D9"/>
    <w:rsid w:val="001C7C63"/>
    <w:rsid w:val="003133BC"/>
    <w:rsid w:val="003417B0"/>
    <w:rsid w:val="00346396"/>
    <w:rsid w:val="003A7376"/>
    <w:rsid w:val="003C6536"/>
    <w:rsid w:val="003E4F88"/>
    <w:rsid w:val="004468C3"/>
    <w:rsid w:val="0045142D"/>
    <w:rsid w:val="00452E94"/>
    <w:rsid w:val="004A66C2"/>
    <w:rsid w:val="005252AC"/>
    <w:rsid w:val="00532067"/>
    <w:rsid w:val="005937F8"/>
    <w:rsid w:val="005C18CD"/>
    <w:rsid w:val="005E3E6F"/>
    <w:rsid w:val="005F5E5D"/>
    <w:rsid w:val="00602013"/>
    <w:rsid w:val="006F0233"/>
    <w:rsid w:val="00701E9C"/>
    <w:rsid w:val="0070441E"/>
    <w:rsid w:val="00772EC6"/>
    <w:rsid w:val="00825B23"/>
    <w:rsid w:val="008B4400"/>
    <w:rsid w:val="008F3995"/>
    <w:rsid w:val="00917E7A"/>
    <w:rsid w:val="009B007F"/>
    <w:rsid w:val="009E5035"/>
    <w:rsid w:val="009F08BA"/>
    <w:rsid w:val="00A40EFB"/>
    <w:rsid w:val="00A54724"/>
    <w:rsid w:val="00AE53B4"/>
    <w:rsid w:val="00AF0423"/>
    <w:rsid w:val="00B66BD9"/>
    <w:rsid w:val="00BD39A9"/>
    <w:rsid w:val="00C64A71"/>
    <w:rsid w:val="00CC728A"/>
    <w:rsid w:val="00CF4C49"/>
    <w:rsid w:val="00CF672D"/>
    <w:rsid w:val="00D14F23"/>
    <w:rsid w:val="00D24274"/>
    <w:rsid w:val="00D42694"/>
    <w:rsid w:val="00D5123E"/>
    <w:rsid w:val="00DA1A64"/>
    <w:rsid w:val="00DD2BA8"/>
    <w:rsid w:val="00E631C1"/>
    <w:rsid w:val="00EB2C2B"/>
    <w:rsid w:val="00ED56A3"/>
    <w:rsid w:val="00F81E9F"/>
    <w:rsid w:val="00FC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9F1EB4"/>
  <w15:chartTrackingRefBased/>
  <w15:docId w15:val="{327D9A8D-FDFB-4086-B46B-A51061E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E9C"/>
  </w:style>
  <w:style w:type="paragraph" w:styleId="a5">
    <w:name w:val="footer"/>
    <w:basedOn w:val="a"/>
    <w:link w:val="a6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E9C"/>
  </w:style>
  <w:style w:type="paragraph" w:styleId="Web">
    <w:name w:val="Normal (Web)"/>
    <w:basedOn w:val="a"/>
    <w:uiPriority w:val="99"/>
    <w:semiHidden/>
    <w:unhideWhenUsed/>
    <w:rsid w:val="00D426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2" ma:contentTypeDescription="新しいドキュメントを作成します。" ma:contentTypeScope="" ma:versionID="6efe7f88005d665076b3b686a433d6c9">
  <xsd:schema xmlns:xsd="http://www.w3.org/2001/XMLSchema" xmlns:xs="http://www.w3.org/2001/XMLSchema" xmlns:p="http://schemas.microsoft.com/office/2006/metadata/properties" xmlns:ns2="71eb5682-a16f-48b9-993c-401725646dad" targetNamespace="http://schemas.microsoft.com/office/2006/metadata/properties" ma:root="true" ma:fieldsID="1d27d21e4bae713576644c95176d2973" ns2:_="">
    <xsd:import namespace="71eb5682-a16f-48b9-993c-401725646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b5682-a16f-48b9-993c-401725646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40594C-5D28-4987-9314-72A02922DEE3}"/>
</file>

<file path=docProps/app.xml><?xml version="1.0" encoding="utf-8"?>
<Properties xmlns="http://schemas.openxmlformats.org/officeDocument/2006/extended-properties" xmlns:vt="http://schemas.openxmlformats.org/officeDocument/2006/docPropsVTypes">
  <Template>8AD62B70</Template>
  <TotalTime>360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jikei</cp:lastModifiedBy>
  <cp:revision>19</cp:revision>
  <dcterms:created xsi:type="dcterms:W3CDTF">2022-03-16T10:47:00Z</dcterms:created>
  <dcterms:modified xsi:type="dcterms:W3CDTF">2022-05-10T01:45:00Z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0x010100B16F0DF70EEE6D4EAE15C51C104C05CC</vt:lpwstr>
  </property>
</Properties>
</file>