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0074D13A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DA1A6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</w:p>
    <w:p w14:paraId="035D4594" w14:textId="67EBA17D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1E5431B5" w14:textId="2CFEBFC4" w:rsidR="00701E9C" w:rsidRPr="00A40EFB" w:rsidRDefault="004468C3">
      <w:pPr>
        <w:rPr>
          <w:rFonts w:ascii="ＭＳ 明朝" w:eastAsia="ＭＳ 明朝" w:hAnsi="ＭＳ 明朝"/>
          <w:b/>
          <w:bCs/>
          <w:szCs w:val="21"/>
          <w:u w:val="single"/>
        </w:rPr>
      </w:pP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１.</w:t>
      </w:r>
      <w:r w:rsidR="00DA1A64">
        <w:rPr>
          <w:rFonts w:ascii="ＭＳ 明朝" w:eastAsia="ＭＳ 明朝" w:hAnsi="ＭＳ 明朝" w:hint="eastAsia"/>
          <w:b/>
          <w:bCs/>
          <w:szCs w:val="21"/>
          <w:u w:val="single"/>
        </w:rPr>
        <w:t>前文の後で、次に起こることを後文で表現する</w:t>
      </w:r>
      <w:r w:rsidR="00DA1A64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2B5AD221" w14:textId="563C0305" w:rsidR="004468C3" w:rsidRDefault="004468C3">
      <w:pPr>
        <w:rPr>
          <w:rFonts w:ascii="ＭＳ 明朝" w:eastAsia="ＭＳ 明朝" w:hAnsi="ＭＳ 明朝"/>
          <w:szCs w:val="21"/>
        </w:rPr>
      </w:pPr>
    </w:p>
    <w:p w14:paraId="6C4E84C3" w14:textId="6FB3494B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DA1A64">
        <w:rPr>
          <w:rFonts w:ascii="ＭＳ 明朝" w:eastAsia="ＭＳ 明朝" w:hAnsi="ＭＳ 明朝" w:hint="eastAsia"/>
          <w:szCs w:val="21"/>
        </w:rPr>
        <w:t>地図で調べた</w:t>
      </w:r>
      <w:r w:rsidR="00DA1A64" w:rsidRPr="00DA1A64">
        <w:rPr>
          <w:rFonts w:ascii="ＭＳ 明朝" w:eastAsia="ＭＳ 明朝" w:hAnsi="ＭＳ 明朝" w:hint="eastAsia"/>
          <w:b/>
          <w:bCs/>
          <w:szCs w:val="21"/>
        </w:rPr>
        <w:t>ところ</w:t>
      </w:r>
      <w:r w:rsidR="00DA1A64">
        <w:rPr>
          <w:rFonts w:ascii="ＭＳ 明朝" w:eastAsia="ＭＳ 明朝" w:hAnsi="ＭＳ 明朝" w:hint="eastAsia"/>
          <w:szCs w:val="21"/>
        </w:rPr>
        <w:t>、郵便局まで意外に近いことが分かった。</w:t>
      </w:r>
    </w:p>
    <w:p w14:paraId="0371851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39D27DE1" w14:textId="0AECC20E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DA1A64">
        <w:rPr>
          <w:rFonts w:ascii="ＭＳ 明朝" w:eastAsia="ＭＳ 明朝" w:hAnsi="ＭＳ 明朝" w:hint="eastAsia"/>
          <w:szCs w:val="21"/>
        </w:rPr>
        <w:t>学生である</w:t>
      </w:r>
      <w:r w:rsidR="00DA1A64" w:rsidRPr="00DA1A64">
        <w:rPr>
          <w:rFonts w:ascii="ＭＳ 明朝" w:eastAsia="ＭＳ 明朝" w:hAnsi="ＭＳ 明朝" w:hint="eastAsia"/>
          <w:b/>
          <w:bCs/>
          <w:szCs w:val="21"/>
        </w:rPr>
        <w:t>以上</w:t>
      </w:r>
      <w:r w:rsidR="00DA1A64">
        <w:rPr>
          <w:rFonts w:ascii="ＭＳ 明朝" w:eastAsia="ＭＳ 明朝" w:hAnsi="ＭＳ 明朝" w:hint="eastAsia"/>
          <w:szCs w:val="21"/>
        </w:rPr>
        <w:t>、アルバイトは夏休みだけにしたい。</w:t>
      </w:r>
    </w:p>
    <w:p w14:paraId="78B413C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7548E41D" w14:textId="298A7070" w:rsidR="00701E9C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DA1A64">
        <w:rPr>
          <w:rFonts w:ascii="ＭＳ 明朝" w:eastAsia="ＭＳ 明朝" w:hAnsi="ＭＳ 明朝" w:hint="eastAsia"/>
          <w:szCs w:val="21"/>
        </w:rPr>
        <w:t>どんな試験でも受験する</w:t>
      </w:r>
      <w:r w:rsidR="00DA1A64" w:rsidRPr="00DA1A64">
        <w:rPr>
          <w:rFonts w:ascii="ＭＳ 明朝" w:eastAsia="ＭＳ 明朝" w:hAnsi="ＭＳ 明朝" w:hint="eastAsia"/>
          <w:b/>
          <w:bCs/>
          <w:szCs w:val="21"/>
        </w:rPr>
        <w:t>上は</w:t>
      </w:r>
      <w:r w:rsidR="00DA1A64">
        <w:rPr>
          <w:rFonts w:ascii="ＭＳ 明朝" w:eastAsia="ＭＳ 明朝" w:hAnsi="ＭＳ 明朝" w:hint="eastAsia"/>
          <w:szCs w:val="21"/>
        </w:rPr>
        <w:t>、合格したいと思うはずだ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1AFE6B8C" w14:textId="383220D9" w:rsidR="00A40EFB" w:rsidRPr="00DA1A64" w:rsidRDefault="00A40EFB">
      <w:pPr>
        <w:rPr>
          <w:rFonts w:ascii="ＭＳ 明朝" w:eastAsia="ＭＳ 明朝" w:hAnsi="ＭＳ 明朝"/>
          <w:szCs w:val="21"/>
        </w:rPr>
      </w:pPr>
    </w:p>
    <w:p w14:paraId="4B615194" w14:textId="731A7F2E" w:rsidR="00A40EFB" w:rsidRPr="004468C3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DA1A64">
        <w:rPr>
          <w:rFonts w:ascii="ＭＳ 明朝" w:eastAsia="ＭＳ 明朝" w:hAnsi="ＭＳ 明朝" w:hint="eastAsia"/>
          <w:szCs w:val="21"/>
        </w:rPr>
        <w:t>テストをした</w:t>
      </w:r>
      <w:r w:rsidR="00DA1A64" w:rsidRPr="00DA1A64">
        <w:rPr>
          <w:rFonts w:ascii="ＭＳ 明朝" w:eastAsia="ＭＳ 明朝" w:hAnsi="ＭＳ 明朝" w:hint="eastAsia"/>
          <w:b/>
          <w:bCs/>
          <w:szCs w:val="21"/>
        </w:rPr>
        <w:t>うえで</w:t>
      </w:r>
      <w:r w:rsidR="00DA1A64">
        <w:rPr>
          <w:rFonts w:ascii="ＭＳ 明朝" w:eastAsia="ＭＳ 明朝" w:hAnsi="ＭＳ 明朝" w:hint="eastAsia"/>
          <w:szCs w:val="21"/>
        </w:rPr>
        <w:t>、学生たちのクラスを決めます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05A50561" w14:textId="61E34B33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7E3C8B61" w14:textId="40B446B1" w:rsidR="00701E9C" w:rsidRPr="004468C3" w:rsidRDefault="00AF042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10D5FAA1" w14:textId="179E73F8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5D4A1944" w14:textId="3813A2E1" w:rsidR="00A40EFB" w:rsidRDefault="00A40EFB">
      <w:pPr>
        <w:rPr>
          <w:rFonts w:ascii="ＭＳ 明朝" w:eastAsia="ＭＳ 明朝" w:hAnsi="ＭＳ 明朝"/>
          <w:szCs w:val="21"/>
        </w:rPr>
      </w:pPr>
    </w:p>
    <w:p w14:paraId="7956E0E3" w14:textId="3B654E15" w:rsidR="00A40EFB" w:rsidRDefault="00A40EFB">
      <w:pPr>
        <w:rPr>
          <w:rFonts w:ascii="ＭＳ 明朝" w:eastAsia="ＭＳ 明朝" w:hAnsi="ＭＳ 明朝"/>
          <w:szCs w:val="21"/>
        </w:rPr>
      </w:pPr>
    </w:p>
    <w:p w14:paraId="7F153E1B" w14:textId="176299D0" w:rsidR="00A40EFB" w:rsidRDefault="00A40EFB">
      <w:pPr>
        <w:rPr>
          <w:rFonts w:ascii="ＭＳ 明朝" w:eastAsia="ＭＳ 明朝" w:hAnsi="ＭＳ 明朝"/>
          <w:szCs w:val="21"/>
        </w:rPr>
      </w:pPr>
    </w:p>
    <w:p w14:paraId="2EE50126" w14:textId="2269D577" w:rsidR="00A40EFB" w:rsidRDefault="00A40EFB">
      <w:pPr>
        <w:rPr>
          <w:rFonts w:ascii="ＭＳ 明朝" w:eastAsia="ＭＳ 明朝" w:hAnsi="ＭＳ 明朝"/>
          <w:szCs w:val="21"/>
        </w:rPr>
      </w:pPr>
    </w:p>
    <w:p w14:paraId="512EF4B8" w14:textId="290FD93D" w:rsidR="00A40EFB" w:rsidRDefault="00A40EFB">
      <w:pPr>
        <w:rPr>
          <w:rFonts w:ascii="ＭＳ 明朝" w:eastAsia="ＭＳ 明朝" w:hAnsi="ＭＳ 明朝"/>
          <w:szCs w:val="21"/>
        </w:rPr>
      </w:pPr>
    </w:p>
    <w:p w14:paraId="08F80151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40A242E8" w14:textId="41B65F47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0C71F0AD" w14:textId="0A2AD413" w:rsidR="00A40EFB" w:rsidRDefault="00A40EFB">
      <w:pPr>
        <w:rPr>
          <w:rFonts w:ascii="ＭＳ 明朝" w:eastAsia="ＭＳ 明朝" w:hAnsi="ＭＳ 明朝"/>
          <w:szCs w:val="21"/>
        </w:rPr>
      </w:pPr>
    </w:p>
    <w:p w14:paraId="28168B5C" w14:textId="03ED1394" w:rsidR="00A40EFB" w:rsidRDefault="00A40EFB">
      <w:pPr>
        <w:rPr>
          <w:rFonts w:ascii="ＭＳ 明朝" w:eastAsia="ＭＳ 明朝" w:hAnsi="ＭＳ 明朝"/>
          <w:szCs w:val="21"/>
        </w:rPr>
      </w:pPr>
    </w:p>
    <w:p w14:paraId="3914CF5C" w14:textId="2D5745E3" w:rsidR="00A40EFB" w:rsidRDefault="00A40EFB">
      <w:pPr>
        <w:rPr>
          <w:rFonts w:ascii="ＭＳ 明朝" w:eastAsia="ＭＳ 明朝" w:hAnsi="ＭＳ 明朝"/>
          <w:szCs w:val="21"/>
        </w:rPr>
      </w:pPr>
    </w:p>
    <w:p w14:paraId="0820D78E" w14:textId="6EFA1E00" w:rsidR="00A40EFB" w:rsidRDefault="00A40EFB">
      <w:pPr>
        <w:rPr>
          <w:rFonts w:ascii="ＭＳ 明朝" w:eastAsia="ＭＳ 明朝" w:hAnsi="ＭＳ 明朝"/>
          <w:szCs w:val="21"/>
        </w:rPr>
      </w:pPr>
    </w:p>
    <w:p w14:paraId="0C5DE7C7" w14:textId="099187DA" w:rsidR="00A40EFB" w:rsidRDefault="00A40EFB">
      <w:pPr>
        <w:rPr>
          <w:rFonts w:ascii="ＭＳ 明朝" w:eastAsia="ＭＳ 明朝" w:hAnsi="ＭＳ 明朝"/>
          <w:szCs w:val="21"/>
        </w:rPr>
      </w:pPr>
    </w:p>
    <w:p w14:paraId="2F155F68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75ED72C" w14:textId="5C715813" w:rsidR="00A40EFB" w:rsidRDefault="00A40EFB">
      <w:pPr>
        <w:rPr>
          <w:rFonts w:ascii="ＭＳ 明朝" w:eastAsia="ＭＳ 明朝" w:hAnsi="ＭＳ 明朝"/>
          <w:szCs w:val="21"/>
        </w:rPr>
      </w:pPr>
    </w:p>
    <w:p w14:paraId="1DEF68EE" w14:textId="77777777" w:rsidR="00125F0D" w:rsidRDefault="00125F0D">
      <w:pPr>
        <w:rPr>
          <w:rFonts w:ascii="ＭＳ 明朝" w:eastAsia="ＭＳ 明朝" w:hAnsi="ＭＳ 明朝"/>
          <w:szCs w:val="21"/>
        </w:rPr>
      </w:pPr>
    </w:p>
    <w:p w14:paraId="034CA760" w14:textId="4DC67D8A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560BB1BC" w14:textId="19AE4D4B" w:rsidR="00A40EFB" w:rsidRDefault="00A40EFB">
      <w:pPr>
        <w:rPr>
          <w:rFonts w:ascii="ＭＳ 明朝" w:eastAsia="ＭＳ 明朝" w:hAnsi="ＭＳ 明朝"/>
          <w:szCs w:val="21"/>
        </w:rPr>
      </w:pPr>
    </w:p>
    <w:p w14:paraId="4ED80179" w14:textId="2627FB2A" w:rsidR="00A40EFB" w:rsidRDefault="00A40EFB">
      <w:pPr>
        <w:rPr>
          <w:rFonts w:ascii="ＭＳ 明朝" w:eastAsia="ＭＳ 明朝" w:hAnsi="ＭＳ 明朝"/>
          <w:szCs w:val="21"/>
        </w:rPr>
      </w:pPr>
    </w:p>
    <w:p w14:paraId="3020C378" w14:textId="73F7A47D" w:rsidR="00A40EFB" w:rsidRDefault="00A40EFB">
      <w:pPr>
        <w:rPr>
          <w:rFonts w:ascii="ＭＳ 明朝" w:eastAsia="ＭＳ 明朝" w:hAnsi="ＭＳ 明朝"/>
          <w:szCs w:val="21"/>
        </w:rPr>
      </w:pPr>
    </w:p>
    <w:p w14:paraId="239A0035" w14:textId="115E8DC6" w:rsidR="00A40EFB" w:rsidRDefault="00A40EFB">
      <w:pPr>
        <w:rPr>
          <w:rFonts w:ascii="ＭＳ 明朝" w:eastAsia="ＭＳ 明朝" w:hAnsi="ＭＳ 明朝"/>
          <w:szCs w:val="21"/>
        </w:rPr>
      </w:pPr>
    </w:p>
    <w:p w14:paraId="59EAE5FB" w14:textId="47EFD3CE" w:rsidR="00A40EFB" w:rsidRDefault="00A40EFB">
      <w:pPr>
        <w:rPr>
          <w:rFonts w:ascii="ＭＳ 明朝" w:eastAsia="ＭＳ 明朝" w:hAnsi="ＭＳ 明朝"/>
          <w:szCs w:val="21"/>
        </w:rPr>
      </w:pPr>
    </w:p>
    <w:p w14:paraId="7523419A" w14:textId="27DD935A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6BD1FA91" w14:textId="718684A2" w:rsidR="00A40EFB" w:rsidRDefault="00A40EFB">
      <w:pPr>
        <w:rPr>
          <w:rFonts w:ascii="ＭＳ 明朝" w:eastAsia="ＭＳ 明朝" w:hAnsi="ＭＳ 明朝"/>
          <w:szCs w:val="21"/>
        </w:rPr>
      </w:pPr>
    </w:p>
    <w:p w14:paraId="509B33B6" w14:textId="6D1BA681" w:rsidR="00A40EFB" w:rsidRDefault="00A40EFB">
      <w:pPr>
        <w:rPr>
          <w:rFonts w:ascii="ＭＳ 明朝" w:eastAsia="ＭＳ 明朝" w:hAnsi="ＭＳ 明朝"/>
          <w:szCs w:val="21"/>
        </w:rPr>
      </w:pPr>
    </w:p>
    <w:p w14:paraId="58CF9773" w14:textId="298BA03E" w:rsidR="00A40EFB" w:rsidRDefault="00A40EFB">
      <w:pPr>
        <w:rPr>
          <w:rFonts w:ascii="ＭＳ 明朝" w:eastAsia="ＭＳ 明朝" w:hAnsi="ＭＳ 明朝"/>
          <w:szCs w:val="21"/>
        </w:rPr>
      </w:pPr>
    </w:p>
    <w:p w14:paraId="5C577FA6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6D3A3634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58FD2242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4EBCE7B" w14:textId="2BFB5FFD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A78A74" w14:textId="357028F3" w:rsidR="00CF672D" w:rsidRDefault="0089257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　）の中の正しい方を選びなさい。</w:t>
      </w:r>
    </w:p>
    <w:p w14:paraId="2ADFD5A3" w14:textId="005E7D3B" w:rsidR="00892576" w:rsidRDefault="0089257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リーダーに選ばれた（上で・上は）頑張ります。</w:t>
      </w:r>
    </w:p>
    <w:p w14:paraId="43F6E6F2" w14:textId="0C4113AD" w:rsidR="00892576" w:rsidRPr="00892576" w:rsidRDefault="00892576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2.　</w:t>
      </w:r>
      <w:r w:rsidR="00524786">
        <w:rPr>
          <w:rFonts w:ascii="ＭＳ 明朝" w:eastAsia="ＭＳ 明朝" w:hAnsi="ＭＳ 明朝" w:hint="eastAsia"/>
          <w:szCs w:val="21"/>
        </w:rPr>
        <w:t>クラス</w:t>
      </w:r>
      <w:r>
        <w:rPr>
          <w:rFonts w:ascii="ＭＳ 明朝" w:eastAsia="ＭＳ 明朝" w:hAnsi="ＭＳ 明朝" w:hint="eastAsia"/>
          <w:szCs w:val="21"/>
        </w:rPr>
        <w:t>で約束した（以上は・ところ）、自分だけが破るわけにはいかない。</w:t>
      </w:r>
    </w:p>
    <w:p w14:paraId="5DD370B7" w14:textId="4E29ECAB" w:rsidR="00452E94" w:rsidRDefault="0089257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道を左に曲がった（上は・ところ）、そこは工事中で進めなかった。</w:t>
      </w:r>
    </w:p>
    <w:p w14:paraId="39D3B786" w14:textId="483A4093" w:rsidR="00452E94" w:rsidRDefault="00892576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4.　</w:t>
      </w:r>
      <w:r w:rsidR="00524786">
        <w:rPr>
          <w:rFonts w:ascii="ＭＳ 明朝" w:eastAsia="ＭＳ 明朝" w:hAnsi="ＭＳ 明朝" w:hint="eastAsia"/>
          <w:szCs w:val="21"/>
        </w:rPr>
        <w:t>夫婦</w:t>
      </w:r>
      <w:r>
        <w:rPr>
          <w:rFonts w:ascii="ＭＳ 明朝" w:eastAsia="ＭＳ 明朝" w:hAnsi="ＭＳ 明朝" w:hint="eastAsia"/>
          <w:szCs w:val="21"/>
        </w:rPr>
        <w:t>で話し合った（上は・上で）</w:t>
      </w:r>
      <w:r w:rsidR="00524786">
        <w:rPr>
          <w:rFonts w:ascii="ＭＳ 明朝" w:eastAsia="ＭＳ 明朝" w:hAnsi="ＭＳ 明朝" w:hint="eastAsia"/>
          <w:szCs w:val="21"/>
        </w:rPr>
        <w:t>家を購入する</w:t>
      </w:r>
      <w:r>
        <w:rPr>
          <w:rFonts w:ascii="ＭＳ 明朝" w:eastAsia="ＭＳ 明朝" w:hAnsi="ＭＳ 明朝" w:hint="eastAsia"/>
          <w:szCs w:val="21"/>
        </w:rPr>
        <w:t>ことにしました。</w:t>
      </w:r>
    </w:p>
    <w:p w14:paraId="18B25A21" w14:textId="29FF97A9" w:rsidR="00452E94" w:rsidRDefault="00452E94">
      <w:pPr>
        <w:rPr>
          <w:rFonts w:ascii="ＭＳ 明朝" w:eastAsia="ＭＳ 明朝" w:hAnsi="ＭＳ 明朝"/>
          <w:szCs w:val="21"/>
        </w:rPr>
      </w:pPr>
    </w:p>
    <w:p w14:paraId="4D6A06CF" w14:textId="0A81114F" w:rsidR="00892576" w:rsidRPr="00892576" w:rsidRDefault="00892576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正しい文に〇、そうでない文に×をつけなさい。</w:t>
      </w:r>
    </w:p>
    <w:p w14:paraId="454C843B" w14:textId="05D7FBC1" w:rsidR="00452E94" w:rsidRDefault="0089257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</w:t>
      </w:r>
      <w:r w:rsidR="00524786">
        <w:rPr>
          <w:rFonts w:ascii="ＭＳ 明朝" w:eastAsia="ＭＳ 明朝" w:hAnsi="ＭＳ 明朝" w:hint="eastAsia"/>
          <w:szCs w:val="21"/>
        </w:rPr>
        <w:t xml:space="preserve">　</w:t>
      </w:r>
      <w:r>
        <w:rPr>
          <w:rFonts w:ascii="ＭＳ 明朝" w:eastAsia="ＭＳ 明朝" w:hAnsi="ＭＳ 明朝" w:hint="eastAsia"/>
          <w:szCs w:val="21"/>
        </w:rPr>
        <w:t xml:space="preserve">　）教師である以上は、生徒のことを考えるのは当然だ。</w:t>
      </w:r>
    </w:p>
    <w:p w14:paraId="0C534547" w14:textId="77F2DAB0" w:rsidR="00452E94" w:rsidRDefault="0089257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</w:t>
      </w:r>
      <w:r w:rsidR="00524786">
        <w:rPr>
          <w:rFonts w:ascii="ＭＳ 明朝" w:eastAsia="ＭＳ 明朝" w:hAnsi="ＭＳ 明朝" w:hint="eastAsia"/>
          <w:szCs w:val="21"/>
        </w:rPr>
        <w:t xml:space="preserve">　</w:t>
      </w:r>
      <w:r>
        <w:rPr>
          <w:rFonts w:ascii="ＭＳ 明朝" w:eastAsia="ＭＳ 明朝" w:hAnsi="ＭＳ 明朝" w:hint="eastAsia"/>
          <w:szCs w:val="21"/>
        </w:rPr>
        <w:t xml:space="preserve">　）夜中に帰ってきた上は、父に見つかるそうだ。</w:t>
      </w:r>
    </w:p>
    <w:p w14:paraId="69185C52" w14:textId="1B7F11F0" w:rsidR="00892576" w:rsidRDefault="0089257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</w:t>
      </w:r>
      <w:r w:rsidR="00524786">
        <w:rPr>
          <w:rFonts w:ascii="ＭＳ 明朝" w:eastAsia="ＭＳ 明朝" w:hAnsi="ＭＳ 明朝" w:hint="eastAsia"/>
          <w:szCs w:val="21"/>
        </w:rPr>
        <w:t xml:space="preserve">　</w:t>
      </w:r>
      <w:r>
        <w:rPr>
          <w:rFonts w:ascii="ＭＳ 明朝" w:eastAsia="ＭＳ 明朝" w:hAnsi="ＭＳ 明朝" w:hint="eastAsia"/>
          <w:szCs w:val="21"/>
        </w:rPr>
        <w:t xml:space="preserve">　）地震が来たところ、大きな地震だ。</w:t>
      </w:r>
    </w:p>
    <w:p w14:paraId="3F2C8873" w14:textId="4ED0D358" w:rsidR="00892576" w:rsidRDefault="0089257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</w:t>
      </w:r>
      <w:r w:rsidR="00524786">
        <w:rPr>
          <w:rFonts w:ascii="ＭＳ 明朝" w:eastAsia="ＭＳ 明朝" w:hAnsi="ＭＳ 明朝" w:hint="eastAsia"/>
          <w:szCs w:val="21"/>
        </w:rPr>
        <w:t xml:space="preserve">　</w:t>
      </w:r>
      <w:r>
        <w:rPr>
          <w:rFonts w:ascii="ＭＳ 明朝" w:eastAsia="ＭＳ 明朝" w:hAnsi="ＭＳ 明朝" w:hint="eastAsia"/>
          <w:szCs w:val="21"/>
        </w:rPr>
        <w:t xml:space="preserve">　）</w:t>
      </w:r>
      <w:r w:rsidR="00524786">
        <w:rPr>
          <w:rFonts w:ascii="ＭＳ 明朝" w:eastAsia="ＭＳ 明朝" w:hAnsi="ＭＳ 明朝" w:hint="eastAsia"/>
          <w:szCs w:val="21"/>
        </w:rPr>
        <w:t>試着してみた上で、この洋服を買うかどうか決める。</w:t>
      </w:r>
    </w:p>
    <w:p w14:paraId="67CD15C9" w14:textId="4EE9E1E2" w:rsidR="00524786" w:rsidRPr="00892576" w:rsidRDefault="00524786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5.（　　）会議に参加できない理由がない以上は、参加するべきだ。</w:t>
      </w:r>
    </w:p>
    <w:p w14:paraId="0D719DDC" w14:textId="2C7627B4" w:rsidR="00452E94" w:rsidRPr="00892576" w:rsidRDefault="0052478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6.（　　）キムさんの家を訪ねてところ、留守でした。</w:t>
      </w:r>
    </w:p>
    <w:p w14:paraId="55F2EA8D" w14:textId="631D05E7" w:rsidR="00452E94" w:rsidRDefault="00452E94">
      <w:pPr>
        <w:rPr>
          <w:rFonts w:ascii="ＭＳ 明朝" w:eastAsia="ＭＳ 明朝" w:hAnsi="ＭＳ 明朝"/>
          <w:szCs w:val="21"/>
        </w:rPr>
      </w:pPr>
    </w:p>
    <w:p w14:paraId="63B46872" w14:textId="77777777" w:rsidR="00452E94" w:rsidRDefault="00452E94">
      <w:pPr>
        <w:rPr>
          <w:rFonts w:ascii="ＭＳ 明朝" w:eastAsia="ＭＳ 明朝" w:hAnsi="ＭＳ 明朝" w:hint="eastAsia"/>
          <w:szCs w:val="21"/>
        </w:rPr>
      </w:pPr>
    </w:p>
    <w:p w14:paraId="3EDB7BDF" w14:textId="3AECE886" w:rsidR="00CF672D" w:rsidRPr="00A40EFB" w:rsidRDefault="00CF672D" w:rsidP="00CF672D">
      <w:pPr>
        <w:rPr>
          <w:rFonts w:ascii="ＭＳ 明朝" w:eastAsia="ＭＳ 明朝" w:hAnsi="ＭＳ 明朝"/>
          <w:b/>
          <w:bCs/>
          <w:szCs w:val="21"/>
          <w:u w:val="single"/>
        </w:rPr>
      </w:pPr>
      <w:r>
        <w:rPr>
          <w:rFonts w:ascii="ＭＳ 明朝" w:eastAsia="ＭＳ 明朝" w:hAnsi="ＭＳ 明朝" w:hint="eastAsia"/>
          <w:b/>
          <w:bCs/>
          <w:szCs w:val="21"/>
          <w:u w:val="single"/>
        </w:rPr>
        <w:lastRenderedPageBreak/>
        <w:t>2</w:t>
      </w: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.</w:t>
      </w:r>
      <w:r w:rsidR="00DA1A64">
        <w:rPr>
          <w:rFonts w:ascii="ＭＳ 明朝" w:eastAsia="ＭＳ 明朝" w:hAnsi="ＭＳ 明朝" w:hint="eastAsia"/>
          <w:b/>
          <w:bCs/>
          <w:szCs w:val="21"/>
          <w:u w:val="single"/>
        </w:rPr>
        <w:t>前文のあとで、続けて起こることを表す</w:t>
      </w:r>
      <w:r w:rsidR="00DA1A64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052C01CB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44D6BD1" w14:textId="0E17A94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DA1A64">
        <w:rPr>
          <w:rFonts w:ascii="ＭＳ 明朝" w:eastAsia="ＭＳ 明朝" w:hAnsi="ＭＳ 明朝" w:hint="eastAsia"/>
          <w:szCs w:val="21"/>
        </w:rPr>
        <w:t>寝坊して、急ぐ</w:t>
      </w:r>
      <w:r w:rsidR="00DA1A64" w:rsidRPr="00DA1A64">
        <w:rPr>
          <w:rFonts w:ascii="ＭＳ 明朝" w:eastAsia="ＭＳ 明朝" w:hAnsi="ＭＳ 明朝" w:hint="eastAsia"/>
          <w:b/>
          <w:bCs/>
          <w:szCs w:val="21"/>
        </w:rPr>
        <w:t>あまり</w:t>
      </w:r>
      <w:r w:rsidR="00DA1A64">
        <w:rPr>
          <w:rFonts w:ascii="ＭＳ 明朝" w:eastAsia="ＭＳ 明朝" w:hAnsi="ＭＳ 明朝" w:hint="eastAsia"/>
          <w:szCs w:val="21"/>
        </w:rPr>
        <w:t>、家に大事な書類を忘れてきてしまった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92DE4B4" w14:textId="77777777" w:rsidR="00CF672D" w:rsidRPr="00DA1A64" w:rsidRDefault="00CF672D" w:rsidP="00CF672D">
      <w:pPr>
        <w:rPr>
          <w:rFonts w:ascii="ＭＳ 明朝" w:eastAsia="ＭＳ 明朝" w:hAnsi="ＭＳ 明朝"/>
          <w:szCs w:val="21"/>
        </w:rPr>
      </w:pPr>
    </w:p>
    <w:p w14:paraId="60AB9492" w14:textId="7984F650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DA1A64">
        <w:rPr>
          <w:rFonts w:ascii="ＭＳ 明朝" w:eastAsia="ＭＳ 明朝" w:hAnsi="ＭＳ 明朝" w:hint="eastAsia"/>
          <w:szCs w:val="21"/>
        </w:rPr>
        <w:t>彼女はいろいろ迷った</w:t>
      </w:r>
      <w:r w:rsidR="00DA1A64" w:rsidRPr="00DA1A64">
        <w:rPr>
          <w:rFonts w:ascii="ＭＳ 明朝" w:eastAsia="ＭＳ 明朝" w:hAnsi="ＭＳ 明朝" w:hint="eastAsia"/>
          <w:b/>
          <w:bCs/>
          <w:szCs w:val="21"/>
        </w:rPr>
        <w:t>あげく</w:t>
      </w:r>
      <w:r w:rsidR="00DA1A64">
        <w:rPr>
          <w:rFonts w:ascii="ＭＳ 明朝" w:eastAsia="ＭＳ 明朝" w:hAnsi="ＭＳ 明朝" w:hint="eastAsia"/>
          <w:szCs w:val="21"/>
        </w:rPr>
        <w:t>、一番高い靴を買った</w:t>
      </w:r>
      <w:r w:rsidR="00452E94">
        <w:rPr>
          <w:rFonts w:ascii="ＭＳ 明朝" w:eastAsia="ＭＳ 明朝" w:hAnsi="ＭＳ 明朝" w:hint="eastAsia"/>
          <w:szCs w:val="21"/>
        </w:rPr>
        <w:t>。</w:t>
      </w:r>
    </w:p>
    <w:p w14:paraId="316F944F" w14:textId="77777777" w:rsidR="00CF672D" w:rsidRPr="00DA1A64" w:rsidRDefault="00CF672D" w:rsidP="00CF672D">
      <w:pPr>
        <w:rPr>
          <w:rFonts w:ascii="ＭＳ 明朝" w:eastAsia="ＭＳ 明朝" w:hAnsi="ＭＳ 明朝"/>
          <w:szCs w:val="21"/>
        </w:rPr>
      </w:pPr>
    </w:p>
    <w:p w14:paraId="20996A6D" w14:textId="777333DE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DA1A64">
        <w:rPr>
          <w:rFonts w:ascii="ＭＳ 明朝" w:eastAsia="ＭＳ 明朝" w:hAnsi="ＭＳ 明朝" w:hint="eastAsia"/>
          <w:szCs w:val="21"/>
        </w:rPr>
        <w:t>二人は考えた</w:t>
      </w:r>
      <w:r w:rsidR="00DA1A64" w:rsidRPr="00DA1A64">
        <w:rPr>
          <w:rFonts w:ascii="ＭＳ 明朝" w:eastAsia="ＭＳ 明朝" w:hAnsi="ＭＳ 明朝" w:hint="eastAsia"/>
          <w:b/>
          <w:bCs/>
          <w:szCs w:val="21"/>
        </w:rPr>
        <w:t>末</w:t>
      </w:r>
      <w:r w:rsidR="00DA1A64">
        <w:rPr>
          <w:rFonts w:ascii="ＭＳ 明朝" w:eastAsia="ＭＳ 明朝" w:hAnsi="ＭＳ 明朝" w:hint="eastAsia"/>
          <w:szCs w:val="21"/>
        </w:rPr>
        <w:t>、離婚を決断した</w:t>
      </w:r>
      <w:r w:rsidR="00532067">
        <w:rPr>
          <w:rFonts w:ascii="ＭＳ 明朝" w:eastAsia="ＭＳ 明朝" w:hAnsi="ＭＳ 明朝" w:hint="eastAsia"/>
          <w:szCs w:val="21"/>
        </w:rPr>
        <w:t>。</w:t>
      </w:r>
    </w:p>
    <w:p w14:paraId="38949544" w14:textId="77777777" w:rsidR="00CF672D" w:rsidRPr="00DA1A64" w:rsidRDefault="00CF672D" w:rsidP="00CF672D">
      <w:pPr>
        <w:rPr>
          <w:rFonts w:ascii="ＭＳ 明朝" w:eastAsia="ＭＳ 明朝" w:hAnsi="ＭＳ 明朝"/>
          <w:szCs w:val="21"/>
        </w:rPr>
      </w:pPr>
    </w:p>
    <w:p w14:paraId="372F17FD" w14:textId="4BAAB70F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DA1A64">
        <w:rPr>
          <w:rFonts w:ascii="ＭＳ 明朝" w:eastAsia="ＭＳ 明朝" w:hAnsi="ＭＳ 明朝" w:hint="eastAsia"/>
          <w:szCs w:val="21"/>
        </w:rPr>
        <w:t>先生の傘を借りた</w:t>
      </w:r>
      <w:r w:rsidR="00DA1A64" w:rsidRPr="00DA1A64">
        <w:rPr>
          <w:rFonts w:ascii="ＭＳ 明朝" w:eastAsia="ＭＳ 明朝" w:hAnsi="ＭＳ 明朝" w:hint="eastAsia"/>
          <w:b/>
          <w:bCs/>
          <w:szCs w:val="21"/>
        </w:rPr>
        <w:t>きり</w:t>
      </w:r>
      <w:r w:rsidR="00DA1A64">
        <w:rPr>
          <w:rFonts w:ascii="ＭＳ 明朝" w:eastAsia="ＭＳ 明朝" w:hAnsi="ＭＳ 明朝" w:hint="eastAsia"/>
          <w:szCs w:val="21"/>
        </w:rPr>
        <w:t>、返していない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4B806ED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</w:p>
    <w:p w14:paraId="42EE668C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4EE0E864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254034D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B39221C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9DE508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0C357E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0F259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D22A7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58518F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5E1C6B6A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351A2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D84A75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DAD5A27" w14:textId="1188B6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4DCDF15" w14:textId="68670071" w:rsidR="00524786" w:rsidRDefault="00524786" w:rsidP="00CF672D">
      <w:pPr>
        <w:rPr>
          <w:rFonts w:ascii="ＭＳ 明朝" w:eastAsia="ＭＳ 明朝" w:hAnsi="ＭＳ 明朝"/>
          <w:szCs w:val="21"/>
        </w:rPr>
      </w:pPr>
    </w:p>
    <w:p w14:paraId="5288EAC2" w14:textId="77777777" w:rsidR="00524786" w:rsidRDefault="00524786" w:rsidP="00CF672D">
      <w:pPr>
        <w:rPr>
          <w:rFonts w:ascii="ＭＳ 明朝" w:eastAsia="ＭＳ 明朝" w:hAnsi="ＭＳ 明朝" w:hint="eastAsia"/>
          <w:szCs w:val="21"/>
        </w:rPr>
      </w:pPr>
    </w:p>
    <w:p w14:paraId="1E68471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17BE45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8F2E2A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75E4272" w14:textId="77777777" w:rsidR="00D5123E" w:rsidRDefault="00D5123E" w:rsidP="00CF672D">
      <w:pPr>
        <w:rPr>
          <w:rFonts w:ascii="ＭＳ 明朝" w:eastAsia="ＭＳ 明朝" w:hAnsi="ＭＳ 明朝" w:hint="eastAsia"/>
          <w:szCs w:val="21"/>
        </w:rPr>
      </w:pPr>
    </w:p>
    <w:p w14:paraId="268605E6" w14:textId="4F757033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7E9D20F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06B0D1" w14:textId="1DE48A7A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4BA4354" w14:textId="772AEE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8B5BBAA" w14:textId="469C7779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ED53E8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B8BB62" w14:textId="0F653ADA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76F958B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6CE6F6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89592EC" w14:textId="58ECBFB0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D3237E9" w14:textId="31BC347F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A97A6C1" w14:textId="277DE94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6E5346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63B921D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099E3456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4217F151" w14:textId="379C9C8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2DC83A" w14:textId="6510C303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正しい文に〇、そうでない文に×をつけなさい。</w:t>
      </w:r>
    </w:p>
    <w:p w14:paraId="4F163204" w14:textId="6324C85A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）スーツケースが重くてあげく、持てなかった。</w:t>
      </w:r>
    </w:p>
    <w:p w14:paraId="15270F65" w14:textId="2B65FCCA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）父は黙ったきり、何も言わず食事を続けた。</w:t>
      </w:r>
    </w:p>
    <w:p w14:paraId="029F896F" w14:textId="4DBEA9E9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）上司と相談の末、本社にお客様トラブルの報告をした。</w:t>
      </w:r>
    </w:p>
    <w:p w14:paraId="268926DD" w14:textId="1F520BB3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）弟は全部食べたあげく、おいしいと言った。</w:t>
      </w:r>
    </w:p>
    <w:p w14:paraId="29978624" w14:textId="69A2EA0B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5.（　　）先生とは一度電話で話すきり、二度と話していない。</w:t>
      </w:r>
    </w:p>
    <w:p w14:paraId="29F99279" w14:textId="6674E3B4" w:rsidR="00524786" w:rsidRDefault="00524786" w:rsidP="00CF672D">
      <w:pPr>
        <w:rPr>
          <w:rFonts w:ascii="ＭＳ 明朝" w:eastAsia="ＭＳ 明朝" w:hAnsi="ＭＳ 明朝"/>
          <w:szCs w:val="21"/>
        </w:rPr>
      </w:pPr>
    </w:p>
    <w:p w14:paraId="2D504FA0" w14:textId="771DD6BC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〕の中から適当な言葉を選んで（　　）に入れなさい。</w:t>
      </w:r>
    </w:p>
    <w:p w14:paraId="4EC3DAC3" w14:textId="16B768E1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〔　あまり　　あげく　　末　　きり　〕</w:t>
      </w:r>
    </w:p>
    <w:p w14:paraId="153F3B4F" w14:textId="7FDC5C9C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1.彼は私が初めて作った料理を一口食べた（　　）、食べるのをやめてしまった。</w:t>
      </w:r>
    </w:p>
    <w:p w14:paraId="7BFDCC13" w14:textId="43D9C9A7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2.彼女は悩んだ（　</w:t>
      </w:r>
      <w:r w:rsidR="00844821">
        <w:rPr>
          <w:rFonts w:ascii="ＭＳ 明朝" w:eastAsia="ＭＳ 明朝" w:hAnsi="ＭＳ 明朝" w:hint="eastAsia"/>
          <w:szCs w:val="21"/>
        </w:rPr>
        <w:t xml:space="preserve">　</w:t>
      </w:r>
      <w:r>
        <w:rPr>
          <w:rFonts w:ascii="ＭＳ 明朝" w:eastAsia="ＭＳ 明朝" w:hAnsi="ＭＳ 明朝" w:hint="eastAsia"/>
          <w:szCs w:val="21"/>
        </w:rPr>
        <w:t xml:space="preserve">　）、仕事を辞めて寝たきりの母の世話をすることにした。</w:t>
      </w:r>
    </w:p>
    <w:p w14:paraId="16A855C7" w14:textId="0FFE7005" w:rsidR="00524786" w:rsidRDefault="00524786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</w:t>
      </w:r>
      <w:r w:rsidR="002670D0">
        <w:rPr>
          <w:rFonts w:ascii="ＭＳ 明朝" w:eastAsia="ＭＳ 明朝" w:hAnsi="ＭＳ 明朝" w:hint="eastAsia"/>
          <w:szCs w:val="21"/>
        </w:rPr>
        <w:t>話題の</w:t>
      </w:r>
      <w:bookmarkStart w:id="0" w:name="_GoBack"/>
      <w:bookmarkEnd w:id="0"/>
      <w:r>
        <w:rPr>
          <w:rFonts w:ascii="ＭＳ 明朝" w:eastAsia="ＭＳ 明朝" w:hAnsi="ＭＳ 明朝" w:hint="eastAsia"/>
          <w:szCs w:val="21"/>
        </w:rPr>
        <w:t xml:space="preserve">ホラー映画を見に行ったが、怖さの（　</w:t>
      </w:r>
      <w:r w:rsidR="00844821">
        <w:rPr>
          <w:rFonts w:ascii="ＭＳ 明朝" w:eastAsia="ＭＳ 明朝" w:hAnsi="ＭＳ 明朝" w:hint="eastAsia"/>
          <w:szCs w:val="21"/>
        </w:rPr>
        <w:t xml:space="preserve">　</w:t>
      </w:r>
      <w:r>
        <w:rPr>
          <w:rFonts w:ascii="ＭＳ 明朝" w:eastAsia="ＭＳ 明朝" w:hAnsi="ＭＳ 明朝" w:hint="eastAsia"/>
          <w:szCs w:val="21"/>
        </w:rPr>
        <w:t xml:space="preserve">　）、声も出なかった。</w:t>
      </w:r>
    </w:p>
    <w:p w14:paraId="754DAE5F" w14:textId="1785E368" w:rsidR="00844821" w:rsidRPr="00524786" w:rsidRDefault="00844821" w:rsidP="00CF672D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4.Ｂ社との裁判が続いた（　　　）、うちの会社が勝利した。</w:t>
      </w:r>
    </w:p>
    <w:sectPr w:rsidR="00844821" w:rsidRPr="00524786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2622B" w14:textId="77777777" w:rsidR="00524786" w:rsidRDefault="00524786" w:rsidP="00701E9C">
      <w:r>
        <w:separator/>
      </w:r>
    </w:p>
  </w:endnote>
  <w:endnote w:type="continuationSeparator" w:id="0">
    <w:p w14:paraId="401A3640" w14:textId="77777777" w:rsidR="00524786" w:rsidRDefault="00524786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708DF0CA" w:rsidR="00524786" w:rsidRPr="00125F0D" w:rsidRDefault="00524786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B42C5" w14:textId="77777777" w:rsidR="00524786" w:rsidRDefault="00524786" w:rsidP="00701E9C">
      <w:r>
        <w:separator/>
      </w:r>
    </w:p>
  </w:footnote>
  <w:footnote w:type="continuationSeparator" w:id="0">
    <w:p w14:paraId="4E7D337D" w14:textId="77777777" w:rsidR="00524786" w:rsidRDefault="00524786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530B2"/>
    <w:rsid w:val="00125F0D"/>
    <w:rsid w:val="00167400"/>
    <w:rsid w:val="001718D9"/>
    <w:rsid w:val="002670D0"/>
    <w:rsid w:val="003133BC"/>
    <w:rsid w:val="003417B0"/>
    <w:rsid w:val="00346396"/>
    <w:rsid w:val="003A7376"/>
    <w:rsid w:val="003C6536"/>
    <w:rsid w:val="004468C3"/>
    <w:rsid w:val="00452E94"/>
    <w:rsid w:val="004A66C2"/>
    <w:rsid w:val="00524786"/>
    <w:rsid w:val="005252AC"/>
    <w:rsid w:val="00532067"/>
    <w:rsid w:val="005F5E5D"/>
    <w:rsid w:val="006F0233"/>
    <w:rsid w:val="00701E9C"/>
    <w:rsid w:val="0070441E"/>
    <w:rsid w:val="00844821"/>
    <w:rsid w:val="00892576"/>
    <w:rsid w:val="008B4400"/>
    <w:rsid w:val="009B007F"/>
    <w:rsid w:val="009E5035"/>
    <w:rsid w:val="00A40EFB"/>
    <w:rsid w:val="00AE53B4"/>
    <w:rsid w:val="00AF0423"/>
    <w:rsid w:val="00B66BD9"/>
    <w:rsid w:val="00BD39A9"/>
    <w:rsid w:val="00CF4C49"/>
    <w:rsid w:val="00CF672D"/>
    <w:rsid w:val="00D42694"/>
    <w:rsid w:val="00D5123E"/>
    <w:rsid w:val="00DA1A64"/>
    <w:rsid w:val="00ED56A3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0" ma:contentTypeDescription="新しいドキュメントを作成します。" ma:contentTypeScope="" ma:versionID="d1fe3315dde04131d9b8520f1afc21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D18762-5A10-4EB5-A12A-4F4B623A6233}"/>
</file>

<file path=docProps/app.xml><?xml version="1.0" encoding="utf-8"?>
<Properties xmlns="http://schemas.openxmlformats.org/officeDocument/2006/extended-properties" xmlns:vt="http://schemas.openxmlformats.org/officeDocument/2006/docPropsVTypes">
  <Template>54619C1D</Template>
  <TotalTime>271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14</cp:revision>
  <dcterms:created xsi:type="dcterms:W3CDTF">2022-03-16T10:47:00Z</dcterms:created>
  <dcterms:modified xsi:type="dcterms:W3CDTF">2022-04-01T03:07:00Z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