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38956A1F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3E4F88">
        <w:rPr>
          <w:rFonts w:ascii="ＭＳ 明朝" w:eastAsia="ＭＳ 明朝" w:hAnsi="ＭＳ 明朝" w:hint="eastAsia"/>
          <w:b/>
          <w:bCs/>
          <w:sz w:val="24"/>
          <w:szCs w:val="24"/>
        </w:rPr>
        <w:t>6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02E919A0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5C18CD">
        <w:rPr>
          <w:rFonts w:ascii="ＭＳ 明朝" w:eastAsia="ＭＳ 明朝" w:hAnsi="ＭＳ 明朝" w:hint="eastAsia"/>
          <w:b/>
          <w:bCs/>
          <w:szCs w:val="21"/>
          <w:u w:val="single"/>
        </w:rPr>
        <w:t>そんなに、そんなことまで？と強調する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6270B820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5C18CD">
        <w:rPr>
          <w:rFonts w:ascii="ＭＳ 明朝" w:eastAsia="ＭＳ 明朝" w:hAnsi="ＭＳ 明朝" w:hint="eastAsia"/>
          <w:szCs w:val="21"/>
        </w:rPr>
        <w:t>田中のあのシュート</w:t>
      </w:r>
      <w:r w:rsidR="005C18CD" w:rsidRPr="005C18CD">
        <w:rPr>
          <w:rFonts w:ascii="ＭＳ 明朝" w:eastAsia="ＭＳ 明朝" w:hAnsi="ＭＳ 明朝" w:hint="eastAsia"/>
          <w:b/>
          <w:bCs/>
          <w:szCs w:val="21"/>
        </w:rPr>
        <w:t>こそ</w:t>
      </w:r>
      <w:r w:rsidR="005C18CD">
        <w:rPr>
          <w:rFonts w:ascii="ＭＳ 明朝" w:eastAsia="ＭＳ 明朝" w:hAnsi="ＭＳ 明朝" w:hint="eastAsia"/>
          <w:szCs w:val="21"/>
        </w:rPr>
        <w:t>、本当のプロの技術だ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03718512" w14:textId="77777777" w:rsidR="00A40EFB" w:rsidRPr="005C18CD" w:rsidRDefault="00A40EFB">
      <w:pPr>
        <w:rPr>
          <w:rFonts w:ascii="ＭＳ 明朝" w:eastAsia="ＭＳ 明朝" w:hAnsi="ＭＳ 明朝"/>
          <w:szCs w:val="21"/>
        </w:rPr>
      </w:pPr>
    </w:p>
    <w:p w14:paraId="39D27DE1" w14:textId="1DA581DA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5C18CD">
        <w:rPr>
          <w:rFonts w:ascii="ＭＳ 明朝" w:eastAsia="ＭＳ 明朝" w:hAnsi="ＭＳ 明朝" w:hint="eastAsia"/>
          <w:szCs w:val="21"/>
        </w:rPr>
        <w:t>忙しくて昼ごはん</w:t>
      </w:r>
      <w:r w:rsidR="005C18CD" w:rsidRPr="005C18CD">
        <w:rPr>
          <w:rFonts w:ascii="ＭＳ 明朝" w:eastAsia="ＭＳ 明朝" w:hAnsi="ＭＳ 明朝" w:hint="eastAsia"/>
          <w:b/>
          <w:bCs/>
          <w:szCs w:val="21"/>
        </w:rPr>
        <w:t>さえ</w:t>
      </w:r>
      <w:r w:rsidR="005C18CD">
        <w:rPr>
          <w:rFonts w:ascii="ＭＳ 明朝" w:eastAsia="ＭＳ 明朝" w:hAnsi="ＭＳ 明朝" w:hint="eastAsia"/>
          <w:szCs w:val="21"/>
        </w:rPr>
        <w:t>食べられない。お腹がすいたなぁ</w:t>
      </w:r>
      <w:r w:rsidR="003E4F88">
        <w:rPr>
          <w:rFonts w:ascii="ＭＳ 明朝" w:eastAsia="ＭＳ 明朝" w:hAnsi="ＭＳ 明朝" w:hint="eastAsia"/>
          <w:szCs w:val="21"/>
        </w:rPr>
        <w:t>。</w:t>
      </w:r>
    </w:p>
    <w:p w14:paraId="78B413C2" w14:textId="77777777" w:rsidR="00A40EFB" w:rsidRPr="003E4F88" w:rsidRDefault="00A40EFB">
      <w:pPr>
        <w:rPr>
          <w:rFonts w:ascii="ＭＳ 明朝" w:eastAsia="ＭＳ 明朝" w:hAnsi="ＭＳ 明朝"/>
          <w:szCs w:val="21"/>
        </w:rPr>
      </w:pPr>
    </w:p>
    <w:p w14:paraId="7548E41D" w14:textId="4F9683B2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5C18CD">
        <w:rPr>
          <w:rFonts w:ascii="ＭＳ 明朝" w:eastAsia="ＭＳ 明朝" w:hAnsi="ＭＳ 明朝" w:hint="eastAsia"/>
          <w:szCs w:val="21"/>
        </w:rPr>
        <w:t>このレストランは入口</w:t>
      </w:r>
      <w:r w:rsidR="005C18CD" w:rsidRPr="005C18CD">
        <w:rPr>
          <w:rFonts w:ascii="ＭＳ 明朝" w:eastAsia="ＭＳ 明朝" w:hAnsi="ＭＳ 明朝" w:hint="eastAsia"/>
          <w:b/>
          <w:bCs/>
          <w:szCs w:val="21"/>
        </w:rPr>
        <w:t>からして</w:t>
      </w:r>
      <w:r w:rsidR="005C18CD">
        <w:rPr>
          <w:rFonts w:ascii="ＭＳ 明朝" w:eastAsia="ＭＳ 明朝" w:hAnsi="ＭＳ 明朝" w:hint="eastAsia"/>
          <w:szCs w:val="21"/>
        </w:rPr>
        <w:t>汚いね</w:t>
      </w:r>
      <w:r w:rsidR="003E4F88">
        <w:rPr>
          <w:rFonts w:ascii="ＭＳ 明朝" w:eastAsia="ＭＳ 明朝" w:hAnsi="ＭＳ 明朝" w:hint="eastAsia"/>
          <w:szCs w:val="21"/>
        </w:rPr>
        <w:t>。</w:t>
      </w:r>
      <w:r w:rsidR="005C18CD">
        <w:rPr>
          <w:rFonts w:ascii="ＭＳ 明朝" w:eastAsia="ＭＳ 明朝" w:hAnsi="ＭＳ 明朝" w:hint="eastAsia"/>
          <w:szCs w:val="21"/>
        </w:rPr>
        <w:t>店内も不潔かもね。</w:t>
      </w:r>
    </w:p>
    <w:p w14:paraId="1AFE6B8C" w14:textId="383220D9" w:rsidR="00A40EFB" w:rsidRPr="003E4F88" w:rsidRDefault="00A40EFB">
      <w:pPr>
        <w:rPr>
          <w:rFonts w:ascii="ＭＳ 明朝" w:eastAsia="ＭＳ 明朝" w:hAnsi="ＭＳ 明朝"/>
          <w:szCs w:val="21"/>
        </w:rPr>
      </w:pPr>
    </w:p>
    <w:p w14:paraId="4B615194" w14:textId="1F07CB45" w:rsidR="00A40EFB" w:rsidRPr="004468C3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5C18CD">
        <w:rPr>
          <w:rFonts w:ascii="ＭＳ 明朝" w:eastAsia="ＭＳ 明朝" w:hAnsi="ＭＳ 明朝" w:hint="eastAsia"/>
          <w:szCs w:val="21"/>
        </w:rPr>
        <w:t>自宅を売って</w:t>
      </w:r>
      <w:r w:rsidR="005C18CD" w:rsidRPr="005C18CD">
        <w:rPr>
          <w:rFonts w:ascii="ＭＳ 明朝" w:eastAsia="ＭＳ 明朝" w:hAnsi="ＭＳ 明朝" w:hint="eastAsia"/>
          <w:b/>
          <w:bCs/>
          <w:szCs w:val="21"/>
        </w:rPr>
        <w:t>まで</w:t>
      </w:r>
      <w:r w:rsidR="005C18CD">
        <w:rPr>
          <w:rFonts w:ascii="ＭＳ 明朝" w:eastAsia="ＭＳ 明朝" w:hAnsi="ＭＳ 明朝" w:hint="eastAsia"/>
          <w:szCs w:val="21"/>
        </w:rPr>
        <w:t>、高いバイオリンを買ったバイオリニストがいた</w:t>
      </w:r>
      <w:r w:rsidR="003E4F88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E631C1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6D3A3634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58FD224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1CABE06E" w:rsidR="00CF672D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正しい文に〇、そうでない文には×をつけない。</w:t>
      </w:r>
    </w:p>
    <w:p w14:paraId="08CD919D" w14:textId="7155422D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）あの町には歩いていくこそも簡単ではない。</w:t>
      </w:r>
    </w:p>
    <w:p w14:paraId="6ED8A6CA" w14:textId="3DCD1A75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）大人の男の人でさえ思いのに子供に持てるはずがない。</w:t>
      </w:r>
    </w:p>
    <w:p w14:paraId="007CD22D" w14:textId="0E235233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）クラスメイトとけんかしてまで、一番強い。</w:t>
      </w:r>
    </w:p>
    <w:p w14:paraId="7C1514E3" w14:textId="54BC5ACE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）パッケージからして高そうだから、品物は安いよ。</w:t>
      </w:r>
    </w:p>
    <w:p w14:paraId="58F47790" w14:textId="23D50595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）雪の中、ブーツを履いてまで、ジョギングしたくない。</w:t>
      </w:r>
    </w:p>
    <w:p w14:paraId="61DE2F9A" w14:textId="77777777" w:rsidR="00E878CE" w:rsidRDefault="00E878CE">
      <w:pPr>
        <w:rPr>
          <w:rFonts w:ascii="ＭＳ 明朝" w:eastAsia="ＭＳ 明朝" w:hAnsi="ＭＳ 明朝"/>
          <w:szCs w:val="21"/>
        </w:rPr>
      </w:pPr>
    </w:p>
    <w:p w14:paraId="5DD370B7" w14:textId="7E9C623C" w:rsidR="00452E94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〕の中から適当な言葉を選んで（　　）に入れなさい。</w:t>
      </w:r>
    </w:p>
    <w:p w14:paraId="5071A3C3" w14:textId="0908B22D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〔　こそ　　さえ　　てまで　　からして　〕</w:t>
      </w:r>
    </w:p>
    <w:p w14:paraId="4AD3D6CD" w14:textId="36ABC61C" w:rsidR="00452E94" w:rsidRPr="00E878CE" w:rsidRDefault="00E878CE" w:rsidP="002444D2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遠くに住んでいる鈴木</w:t>
      </w:r>
      <w:r w:rsidR="002444D2">
        <w:rPr>
          <w:rFonts w:ascii="ＭＳ 明朝" w:eastAsia="ＭＳ 明朝" w:hAnsi="ＭＳ 明朝" w:hint="eastAsia"/>
          <w:szCs w:val="21"/>
        </w:rPr>
        <w:t>君</w:t>
      </w:r>
      <w:r>
        <w:rPr>
          <w:rFonts w:ascii="ＭＳ 明朝" w:eastAsia="ＭＳ 明朝" w:hAnsi="ＭＳ 明朝" w:hint="eastAsia"/>
          <w:szCs w:val="21"/>
        </w:rPr>
        <w:t xml:space="preserve">（　</w:t>
      </w:r>
      <w:r w:rsidR="002444D2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）遅刻しないのに、近所の君が遅刻するとは。</w:t>
      </w:r>
    </w:p>
    <w:p w14:paraId="420F118B" w14:textId="6CE2BB7D" w:rsidR="00452E94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2.　車や飛行機（　</w:t>
      </w:r>
      <w:r w:rsidR="002444D2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）、20世紀最大の発明だと思う。</w:t>
      </w:r>
    </w:p>
    <w:p w14:paraId="21D5051D" w14:textId="4AAC23AC" w:rsid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3.　</w:t>
      </w:r>
      <w:r w:rsidR="002444D2">
        <w:rPr>
          <w:rFonts w:ascii="ＭＳ 明朝" w:eastAsia="ＭＳ 明朝" w:hAnsi="ＭＳ 明朝" w:hint="eastAsia"/>
          <w:szCs w:val="21"/>
        </w:rPr>
        <w:t>さすがに</w:t>
      </w:r>
      <w:r>
        <w:rPr>
          <w:rFonts w:ascii="ＭＳ 明朝" w:eastAsia="ＭＳ 明朝" w:hAnsi="ＭＳ 明朝" w:hint="eastAsia"/>
          <w:szCs w:val="21"/>
        </w:rPr>
        <w:t>プロの選手</w:t>
      </w:r>
      <w:r w:rsidR="002444D2">
        <w:rPr>
          <w:rFonts w:ascii="ＭＳ 明朝" w:eastAsia="ＭＳ 明朝" w:hAnsi="ＭＳ 明朝" w:hint="eastAsia"/>
          <w:szCs w:val="21"/>
        </w:rPr>
        <w:t>は</w:t>
      </w:r>
      <w:r>
        <w:rPr>
          <w:rFonts w:ascii="ＭＳ 明朝" w:eastAsia="ＭＳ 明朝" w:hAnsi="ＭＳ 明朝" w:hint="eastAsia"/>
          <w:szCs w:val="21"/>
        </w:rPr>
        <w:t xml:space="preserve">試合前のストレッチ（　　</w:t>
      </w:r>
      <w:r w:rsidR="002444D2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>）本格的だなあ</w:t>
      </w:r>
      <w:r w:rsidR="002444D2">
        <w:rPr>
          <w:rFonts w:ascii="ＭＳ 明朝" w:eastAsia="ＭＳ 明朝" w:hAnsi="ＭＳ 明朝" w:hint="eastAsia"/>
          <w:szCs w:val="21"/>
        </w:rPr>
        <w:t>。</w:t>
      </w:r>
      <w:bookmarkStart w:id="0" w:name="_GoBack"/>
      <w:bookmarkEnd w:id="0"/>
    </w:p>
    <w:p w14:paraId="22B941D9" w14:textId="47136EA6" w:rsidR="00452E94" w:rsidRPr="00E878CE" w:rsidRDefault="00E878C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高額の</w:t>
      </w:r>
      <w:r w:rsidR="00060655">
        <w:rPr>
          <w:rFonts w:ascii="ＭＳ 明朝" w:eastAsia="ＭＳ 明朝" w:hAnsi="ＭＳ 明朝" w:hint="eastAsia"/>
          <w:szCs w:val="21"/>
        </w:rPr>
        <w:t>食事をごちそう</w:t>
      </w:r>
      <w:r>
        <w:rPr>
          <w:rFonts w:ascii="ＭＳ 明朝" w:eastAsia="ＭＳ 明朝" w:hAnsi="ＭＳ 明朝" w:hint="eastAsia"/>
          <w:szCs w:val="21"/>
        </w:rPr>
        <w:t>し（</w:t>
      </w:r>
      <w:r w:rsidR="002444D2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　）彼女とデートしたいのかなあ。</w:t>
      </w:r>
    </w:p>
    <w:p w14:paraId="475354AC" w14:textId="50E7C134" w:rsidR="00452E94" w:rsidRDefault="00452E94">
      <w:pPr>
        <w:rPr>
          <w:rFonts w:ascii="ＭＳ 明朝" w:eastAsia="ＭＳ 明朝" w:hAnsi="ＭＳ 明朝"/>
          <w:szCs w:val="21"/>
        </w:rPr>
      </w:pPr>
    </w:p>
    <w:p w14:paraId="65EBBB22" w14:textId="77777777" w:rsidR="00E878CE" w:rsidRDefault="00E878CE">
      <w:pPr>
        <w:rPr>
          <w:rFonts w:ascii="ＭＳ 明朝" w:eastAsia="ＭＳ 明朝" w:hAnsi="ＭＳ 明朝"/>
          <w:szCs w:val="21"/>
        </w:rPr>
      </w:pPr>
    </w:p>
    <w:p w14:paraId="6B02390D" w14:textId="77777777" w:rsidR="005C18CD" w:rsidRPr="00A40EFB" w:rsidRDefault="00CF672D" w:rsidP="005C18C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 w:rsidR="00EB2C2B" w:rsidRPr="00EB2C2B">
        <w:rPr>
          <w:rFonts w:ascii="ＭＳ 明朝" w:eastAsia="ＭＳ 明朝" w:hAnsi="ＭＳ 明朝" w:hint="eastAsia"/>
          <w:b/>
          <w:bCs/>
          <w:szCs w:val="21"/>
          <w:u w:val="single"/>
        </w:rPr>
        <w:t xml:space="preserve"> </w:t>
      </w:r>
      <w:r w:rsidR="005C18CD">
        <w:rPr>
          <w:rFonts w:ascii="ＭＳ 明朝" w:eastAsia="ＭＳ 明朝" w:hAnsi="ＭＳ 明朝" w:hint="eastAsia"/>
          <w:b/>
          <w:bCs/>
          <w:szCs w:val="21"/>
          <w:u w:val="single"/>
        </w:rPr>
        <w:t>色々な変化を表す表現</w:t>
      </w:r>
      <w:r w:rsidR="005C18CD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4F5391D2" w14:textId="77777777" w:rsidR="005C18CD" w:rsidRDefault="005C18CD" w:rsidP="005C18CD">
      <w:pPr>
        <w:rPr>
          <w:rFonts w:ascii="ＭＳ 明朝" w:eastAsia="ＭＳ 明朝" w:hAnsi="ＭＳ 明朝"/>
          <w:szCs w:val="21"/>
        </w:rPr>
      </w:pPr>
    </w:p>
    <w:p w14:paraId="540E06EB" w14:textId="77777777" w:rsidR="005C18CD" w:rsidRPr="004468C3" w:rsidRDefault="005C18CD" w:rsidP="005C18C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⑴　漢字は書いて練習すれ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ば</w:t>
      </w:r>
      <w:r>
        <w:rPr>
          <w:rFonts w:ascii="ＭＳ 明朝" w:eastAsia="ＭＳ 明朝" w:hAnsi="ＭＳ 明朝" w:hint="eastAsia"/>
          <w:szCs w:val="21"/>
        </w:rPr>
        <w:t>する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ほど</w:t>
      </w:r>
      <w:r>
        <w:rPr>
          <w:rFonts w:ascii="ＭＳ 明朝" w:eastAsia="ＭＳ 明朝" w:hAnsi="ＭＳ 明朝" w:hint="eastAsia"/>
          <w:szCs w:val="21"/>
        </w:rPr>
        <w:t>、速く覚えられる。</w:t>
      </w:r>
    </w:p>
    <w:p w14:paraId="392C5936" w14:textId="77777777" w:rsidR="005C18CD" w:rsidRPr="003E4F88" w:rsidRDefault="005C18CD" w:rsidP="005C18CD">
      <w:pPr>
        <w:rPr>
          <w:rFonts w:ascii="ＭＳ 明朝" w:eastAsia="ＭＳ 明朝" w:hAnsi="ＭＳ 明朝"/>
          <w:szCs w:val="21"/>
        </w:rPr>
      </w:pPr>
    </w:p>
    <w:p w14:paraId="75673F69" w14:textId="77777777" w:rsidR="005C18CD" w:rsidRPr="004468C3" w:rsidRDefault="005C18CD" w:rsidP="005C18C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　使わないと、時間が経つ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につれて</w:t>
      </w:r>
      <w:r>
        <w:rPr>
          <w:rFonts w:ascii="ＭＳ 明朝" w:eastAsia="ＭＳ 明朝" w:hAnsi="ＭＳ 明朝" w:hint="eastAsia"/>
          <w:szCs w:val="21"/>
        </w:rPr>
        <w:t>、勉強した日本語を忘れる。</w:t>
      </w:r>
    </w:p>
    <w:p w14:paraId="14F89456" w14:textId="77777777" w:rsidR="005C18CD" w:rsidRPr="003E4F88" w:rsidRDefault="005C18CD" w:rsidP="005C18CD">
      <w:pPr>
        <w:rPr>
          <w:rFonts w:ascii="ＭＳ 明朝" w:eastAsia="ＭＳ 明朝" w:hAnsi="ＭＳ 明朝"/>
          <w:szCs w:val="21"/>
        </w:rPr>
      </w:pPr>
    </w:p>
    <w:p w14:paraId="1F5F5E04" w14:textId="77777777" w:rsidR="005C18CD" w:rsidRDefault="005C18CD" w:rsidP="005C18C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　年末になると、店は忙しくなる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一方だ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8A690D4" w14:textId="77777777" w:rsidR="005C18CD" w:rsidRPr="003E4F88" w:rsidRDefault="005C18CD" w:rsidP="005C18CD">
      <w:pPr>
        <w:rPr>
          <w:rFonts w:ascii="ＭＳ 明朝" w:eastAsia="ＭＳ 明朝" w:hAnsi="ＭＳ 明朝"/>
          <w:szCs w:val="21"/>
        </w:rPr>
      </w:pPr>
    </w:p>
    <w:p w14:paraId="190ED289" w14:textId="77777777" w:rsidR="005C18CD" w:rsidRPr="004468C3" w:rsidRDefault="005C18CD" w:rsidP="005C18C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　禁煙が勧められ、町中でたばこを吸えなくなり</w:t>
      </w:r>
      <w:r w:rsidRPr="003E4F88">
        <w:rPr>
          <w:rFonts w:ascii="ＭＳ 明朝" w:eastAsia="ＭＳ 明朝" w:hAnsi="ＭＳ 明朝" w:hint="eastAsia"/>
          <w:b/>
          <w:bCs/>
          <w:szCs w:val="21"/>
        </w:rPr>
        <w:t>つつある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4B806ED" w14:textId="68AF8A1D" w:rsidR="00CF672D" w:rsidRPr="005C18CD" w:rsidRDefault="00CF672D" w:rsidP="005C18C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9DE508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0F259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D22A7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58518F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68471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17BE45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8F2E2A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8EDD16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F31401C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675E4272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A97A6C1" w14:textId="277DE94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6E5346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99E3456" w14:textId="77777777" w:rsidR="003133BC" w:rsidRDefault="003133BC" w:rsidP="00CF672D">
      <w:pPr>
        <w:rPr>
          <w:rFonts w:ascii="ＭＳ 明朝" w:eastAsia="ＭＳ 明朝" w:hAnsi="ＭＳ 明朝" w:hint="eastAsia"/>
          <w:szCs w:val="21"/>
        </w:rPr>
      </w:pPr>
    </w:p>
    <w:p w14:paraId="4217F151" w14:textId="7436B419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71A81A97" w14:textId="22EE23CB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正しい文に〇、そうでない文には×をつけなさい。</w:t>
      </w:r>
    </w:p>
    <w:p w14:paraId="24DFF432" w14:textId="25FA8A37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）新しいものは使い方が簡単ならば簡単なほど使います。</w:t>
      </w:r>
    </w:p>
    <w:p w14:paraId="179527C4" w14:textId="2DCB9568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）年を取るにつれて、運動がつらくなる。</w:t>
      </w:r>
    </w:p>
    <w:p w14:paraId="762F94E3" w14:textId="11B49305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）リハビリを始めたから、徐々に歩けるようになりつつある。</w:t>
      </w:r>
    </w:p>
    <w:p w14:paraId="5778F065" w14:textId="4EF0E6E5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）夏は暑いから、動かずに休む一方だ。</w:t>
      </w:r>
    </w:p>
    <w:p w14:paraId="0AD6B151" w14:textId="4F88B59D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）学校の規則が変わるにしたがって、守りましょう</w:t>
      </w:r>
      <w:r w:rsidR="002444D2">
        <w:rPr>
          <w:rFonts w:ascii="ＭＳ 明朝" w:eastAsia="ＭＳ 明朝" w:hAnsi="ＭＳ 明朝" w:hint="eastAsia"/>
          <w:szCs w:val="21"/>
        </w:rPr>
        <w:t>。</w:t>
      </w:r>
    </w:p>
    <w:p w14:paraId="15014C2E" w14:textId="6DD42E31" w:rsidR="00060655" w:rsidRDefault="00060655" w:rsidP="00CF672D">
      <w:pPr>
        <w:rPr>
          <w:rFonts w:ascii="ＭＳ 明朝" w:eastAsia="ＭＳ 明朝" w:hAnsi="ＭＳ 明朝"/>
          <w:szCs w:val="21"/>
        </w:rPr>
      </w:pPr>
    </w:p>
    <w:p w14:paraId="7FFCF174" w14:textId="6CD7A90B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（　　）の中の正しい方を選びなさい。</w:t>
      </w:r>
    </w:p>
    <w:p w14:paraId="287D08E1" w14:textId="3C7A2806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仕事場は（広ければ・広いければ）広いほどいいわけではない。</w:t>
      </w:r>
    </w:p>
    <w:p w14:paraId="355E4B04" w14:textId="5B291CBC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工場が移転して、村は（寂しい・寂しくなる）一方だ。</w:t>
      </w:r>
    </w:p>
    <w:p w14:paraId="5340320F" w14:textId="604BB94A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面接の日が近づくにつれて、不安が（大きい・大きくなった）。</w:t>
      </w:r>
    </w:p>
    <w:p w14:paraId="541022F3" w14:textId="035BAFBA" w:rsid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南に行けば（行く・行った）ほど、気温が上がるよ。</w:t>
      </w:r>
    </w:p>
    <w:p w14:paraId="6F7136AD" w14:textId="11558FD0" w:rsidR="00060655" w:rsidRPr="00060655" w:rsidRDefault="00060655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　ストレスが（増える・増えた）にしたがって、食欲も増してしまった。</w:t>
      </w:r>
    </w:p>
    <w:sectPr w:rsidR="00060655" w:rsidRPr="00060655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1DA3F" w14:textId="77777777" w:rsidR="00E878CE" w:rsidRDefault="00E878CE" w:rsidP="00701E9C">
      <w:r>
        <w:separator/>
      </w:r>
    </w:p>
  </w:endnote>
  <w:endnote w:type="continuationSeparator" w:id="0">
    <w:p w14:paraId="0FAE1435" w14:textId="77777777" w:rsidR="00E878CE" w:rsidRDefault="00E878CE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3B1936DC" w:rsidR="00E878CE" w:rsidRPr="00125F0D" w:rsidRDefault="00E878CE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73BC" w14:textId="77777777" w:rsidR="00E878CE" w:rsidRDefault="00E878CE" w:rsidP="00701E9C">
      <w:r>
        <w:separator/>
      </w:r>
    </w:p>
  </w:footnote>
  <w:footnote w:type="continuationSeparator" w:id="0">
    <w:p w14:paraId="6333F333" w14:textId="77777777" w:rsidR="00E878CE" w:rsidRDefault="00E878CE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530B2"/>
    <w:rsid w:val="00060655"/>
    <w:rsid w:val="00125F0D"/>
    <w:rsid w:val="00167400"/>
    <w:rsid w:val="001718D9"/>
    <w:rsid w:val="001C7C63"/>
    <w:rsid w:val="002444D2"/>
    <w:rsid w:val="003133BC"/>
    <w:rsid w:val="003417B0"/>
    <w:rsid w:val="00346396"/>
    <w:rsid w:val="003A7376"/>
    <w:rsid w:val="003C6536"/>
    <w:rsid w:val="003E4F88"/>
    <w:rsid w:val="004468C3"/>
    <w:rsid w:val="00452E94"/>
    <w:rsid w:val="004A66C2"/>
    <w:rsid w:val="005252AC"/>
    <w:rsid w:val="00532067"/>
    <w:rsid w:val="005C18CD"/>
    <w:rsid w:val="005E3E6F"/>
    <w:rsid w:val="005F5E5D"/>
    <w:rsid w:val="00602013"/>
    <w:rsid w:val="006F0233"/>
    <w:rsid w:val="00701E9C"/>
    <w:rsid w:val="0070441E"/>
    <w:rsid w:val="00772EC6"/>
    <w:rsid w:val="008B4400"/>
    <w:rsid w:val="00917E7A"/>
    <w:rsid w:val="009B007F"/>
    <w:rsid w:val="009E5035"/>
    <w:rsid w:val="00A40EFB"/>
    <w:rsid w:val="00AE53B4"/>
    <w:rsid w:val="00AF0423"/>
    <w:rsid w:val="00B66BD9"/>
    <w:rsid w:val="00BD39A9"/>
    <w:rsid w:val="00CF4C49"/>
    <w:rsid w:val="00CF672D"/>
    <w:rsid w:val="00D42694"/>
    <w:rsid w:val="00D5123E"/>
    <w:rsid w:val="00DA1A64"/>
    <w:rsid w:val="00E631C1"/>
    <w:rsid w:val="00E878CE"/>
    <w:rsid w:val="00EB2C2B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2" ma:contentTypeDescription="新しいドキュメントを作成します。" ma:contentTypeScope="" ma:versionID="6efe7f88005d665076b3b686a433d6c9">
  <xsd:schema xmlns:xsd="http://www.w3.org/2001/XMLSchema" xmlns:xs="http://www.w3.org/2001/XMLSchema" xmlns:p="http://schemas.microsoft.com/office/2006/metadata/properties" xmlns:ns2="71eb5682-a16f-48b9-993c-401725646dad" targetNamespace="http://schemas.microsoft.com/office/2006/metadata/properties" ma:root="true" ma:fieldsID="1d27d21e4bae713576644c95176d2973" ns2:_="">
    <xsd:import namespace="71eb5682-a16f-48b9-993c-401725646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b5682-a16f-48b9-993c-401725646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B05011-6CF2-4862-9CE2-1B5423FFFDCA}"/>
</file>

<file path=customXml/itemProps3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1B226C5</Template>
  <TotalTime>286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18</cp:revision>
  <dcterms:created xsi:type="dcterms:W3CDTF">2022-03-16T10:47:00Z</dcterms:created>
  <dcterms:modified xsi:type="dcterms:W3CDTF">2022-05-10T00:56:00Z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