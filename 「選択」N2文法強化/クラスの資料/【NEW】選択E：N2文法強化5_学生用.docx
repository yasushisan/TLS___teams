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DCE5D" w14:textId="2EF26AA4" w:rsidR="008B4400" w:rsidRPr="004468C3" w:rsidRDefault="00701E9C">
      <w:pPr>
        <w:rPr>
          <w:rFonts w:ascii="ＭＳ 明朝" w:eastAsia="ＭＳ 明朝" w:hAnsi="ＭＳ 明朝"/>
          <w:b/>
          <w:bCs/>
          <w:sz w:val="24"/>
          <w:szCs w:val="24"/>
        </w:rPr>
      </w:pP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【選択】N</w:t>
      </w:r>
      <w:r w:rsidR="00452E94">
        <w:rPr>
          <w:rFonts w:ascii="ＭＳ 明朝" w:eastAsia="ＭＳ 明朝" w:hAnsi="ＭＳ 明朝" w:hint="eastAsia"/>
          <w:b/>
          <w:bCs/>
          <w:sz w:val="24"/>
          <w:szCs w:val="24"/>
        </w:rPr>
        <w:t>2</w:t>
      </w: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文法強化</w:t>
      </w:r>
      <w:r w:rsidR="00BE15E3">
        <w:rPr>
          <w:rFonts w:ascii="ＭＳ 明朝" w:eastAsia="ＭＳ 明朝" w:hAnsi="ＭＳ 明朝" w:hint="eastAsia"/>
          <w:b/>
          <w:bCs/>
          <w:sz w:val="24"/>
          <w:szCs w:val="24"/>
        </w:rPr>
        <w:t>5</w:t>
      </w:r>
    </w:p>
    <w:p w14:paraId="035D4594" w14:textId="67EBA17D" w:rsidR="00701E9C" w:rsidRPr="004468C3" w:rsidRDefault="00701E9C">
      <w:pPr>
        <w:rPr>
          <w:rFonts w:ascii="ＭＳ 明朝" w:eastAsia="ＭＳ 明朝" w:hAnsi="ＭＳ 明朝"/>
          <w:szCs w:val="21"/>
        </w:rPr>
      </w:pPr>
    </w:p>
    <w:p w14:paraId="1E5431B5" w14:textId="6BA94C05" w:rsidR="00701E9C" w:rsidRPr="00A40EFB" w:rsidRDefault="004468C3">
      <w:pPr>
        <w:rPr>
          <w:rFonts w:ascii="ＭＳ 明朝" w:eastAsia="ＭＳ 明朝" w:hAnsi="ＭＳ 明朝"/>
          <w:b/>
          <w:bCs/>
          <w:szCs w:val="21"/>
          <w:u w:val="single"/>
        </w:rPr>
      </w:pPr>
      <w:r w:rsidRPr="00A40EFB">
        <w:rPr>
          <w:rFonts w:ascii="ＭＳ 明朝" w:eastAsia="ＭＳ 明朝" w:hAnsi="ＭＳ 明朝" w:hint="eastAsia"/>
          <w:b/>
          <w:bCs/>
          <w:szCs w:val="21"/>
          <w:u w:val="single"/>
        </w:rPr>
        <w:t>１.</w:t>
      </w:r>
      <w:r w:rsidR="00772EC6">
        <w:rPr>
          <w:rFonts w:ascii="ＭＳ 明朝" w:eastAsia="ＭＳ 明朝" w:hAnsi="ＭＳ 明朝" w:hint="eastAsia"/>
          <w:b/>
          <w:bCs/>
          <w:szCs w:val="21"/>
          <w:u w:val="single"/>
        </w:rPr>
        <w:t>程度を比べたり、例を挙げてどのくらいか表す表現</w:t>
      </w:r>
      <w:r w:rsidR="00DA1A64" w:rsidRPr="00A40EFB">
        <w:rPr>
          <w:rFonts w:ascii="ＭＳ 明朝" w:eastAsia="ＭＳ 明朝" w:hAnsi="ＭＳ 明朝"/>
          <w:b/>
          <w:bCs/>
          <w:szCs w:val="21"/>
          <w:u w:val="single"/>
        </w:rPr>
        <w:t xml:space="preserve"> </w:t>
      </w:r>
    </w:p>
    <w:p w14:paraId="2B5AD221" w14:textId="563C0305" w:rsidR="004468C3" w:rsidRDefault="004468C3">
      <w:pPr>
        <w:rPr>
          <w:rFonts w:ascii="ＭＳ 明朝" w:eastAsia="ＭＳ 明朝" w:hAnsi="ＭＳ 明朝"/>
          <w:szCs w:val="21"/>
        </w:rPr>
      </w:pPr>
    </w:p>
    <w:p w14:paraId="6C4E84C3" w14:textId="3D3D7666" w:rsidR="00701E9C" w:rsidRPr="004468C3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  <w:r w:rsidR="00772EC6">
        <w:rPr>
          <w:rFonts w:ascii="ＭＳ 明朝" w:eastAsia="ＭＳ 明朝" w:hAnsi="ＭＳ 明朝" w:hint="eastAsia"/>
          <w:szCs w:val="21"/>
        </w:rPr>
        <w:t>このテーブルは子供でも持てる</w:t>
      </w:r>
      <w:r w:rsidR="00772EC6" w:rsidRPr="00772EC6">
        <w:rPr>
          <w:rFonts w:ascii="ＭＳ 明朝" w:eastAsia="ＭＳ 明朝" w:hAnsi="ＭＳ 明朝" w:hint="eastAsia"/>
          <w:b/>
          <w:bCs/>
          <w:szCs w:val="21"/>
        </w:rPr>
        <w:t>くらい</w:t>
      </w:r>
      <w:r w:rsidR="00772EC6">
        <w:rPr>
          <w:rFonts w:ascii="ＭＳ 明朝" w:eastAsia="ＭＳ 明朝" w:hAnsi="ＭＳ 明朝" w:hint="eastAsia"/>
          <w:szCs w:val="21"/>
        </w:rPr>
        <w:t>軽い</w:t>
      </w:r>
      <w:r w:rsidR="00DA1A64">
        <w:rPr>
          <w:rFonts w:ascii="ＭＳ 明朝" w:eastAsia="ＭＳ 明朝" w:hAnsi="ＭＳ 明朝" w:hint="eastAsia"/>
          <w:szCs w:val="21"/>
        </w:rPr>
        <w:t>。</w:t>
      </w:r>
    </w:p>
    <w:p w14:paraId="03718512" w14:textId="77777777" w:rsidR="00A40EFB" w:rsidRPr="00E631C1" w:rsidRDefault="00A40EFB">
      <w:pPr>
        <w:rPr>
          <w:rFonts w:ascii="ＭＳ 明朝" w:eastAsia="ＭＳ 明朝" w:hAnsi="ＭＳ 明朝"/>
          <w:szCs w:val="21"/>
        </w:rPr>
      </w:pPr>
    </w:p>
    <w:p w14:paraId="39D27DE1" w14:textId="35777C22" w:rsidR="00701E9C" w:rsidRPr="004468C3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⑵　</w:t>
      </w:r>
      <w:r w:rsidR="00772EC6">
        <w:rPr>
          <w:rFonts w:ascii="ＭＳ 明朝" w:eastAsia="ＭＳ 明朝" w:hAnsi="ＭＳ 明朝" w:hint="eastAsia"/>
          <w:szCs w:val="21"/>
        </w:rPr>
        <w:t>夏</w:t>
      </w:r>
      <w:r w:rsidR="00772EC6" w:rsidRPr="00772EC6">
        <w:rPr>
          <w:rFonts w:ascii="ＭＳ 明朝" w:eastAsia="ＭＳ 明朝" w:hAnsi="ＭＳ 明朝" w:hint="eastAsia"/>
          <w:b/>
          <w:bCs/>
          <w:szCs w:val="21"/>
        </w:rPr>
        <w:t>にしては</w:t>
      </w:r>
      <w:r w:rsidR="00772EC6">
        <w:rPr>
          <w:rFonts w:ascii="ＭＳ 明朝" w:eastAsia="ＭＳ 明朝" w:hAnsi="ＭＳ 明朝" w:hint="eastAsia"/>
          <w:szCs w:val="21"/>
        </w:rPr>
        <w:t>、暑くないなぁ。海に行く気にならないよ</w:t>
      </w:r>
      <w:r w:rsidR="00DA1A64">
        <w:rPr>
          <w:rFonts w:ascii="ＭＳ 明朝" w:eastAsia="ＭＳ 明朝" w:hAnsi="ＭＳ 明朝" w:hint="eastAsia"/>
          <w:szCs w:val="21"/>
        </w:rPr>
        <w:t>。</w:t>
      </w:r>
    </w:p>
    <w:p w14:paraId="78B413C2" w14:textId="77777777" w:rsidR="00A40EFB" w:rsidRPr="00E631C1" w:rsidRDefault="00A40EFB">
      <w:pPr>
        <w:rPr>
          <w:rFonts w:ascii="ＭＳ 明朝" w:eastAsia="ＭＳ 明朝" w:hAnsi="ＭＳ 明朝"/>
          <w:szCs w:val="21"/>
        </w:rPr>
      </w:pPr>
    </w:p>
    <w:p w14:paraId="7548E41D" w14:textId="3BFC9223" w:rsidR="00701E9C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⑶　</w:t>
      </w:r>
      <w:r w:rsidR="00772EC6">
        <w:rPr>
          <w:rFonts w:ascii="ＭＳ 明朝" w:eastAsia="ＭＳ 明朝" w:hAnsi="ＭＳ 明朝" w:hint="eastAsia"/>
          <w:szCs w:val="21"/>
        </w:rPr>
        <w:t>ここは有名な場所</w:t>
      </w:r>
      <w:r w:rsidR="00772EC6" w:rsidRPr="00772EC6">
        <w:rPr>
          <w:rFonts w:ascii="ＭＳ 明朝" w:eastAsia="ＭＳ 明朝" w:hAnsi="ＭＳ 明朝" w:hint="eastAsia"/>
          <w:b/>
          <w:bCs/>
          <w:szCs w:val="21"/>
        </w:rPr>
        <w:t>のわりに</w:t>
      </w:r>
      <w:r w:rsidR="00772EC6">
        <w:rPr>
          <w:rFonts w:ascii="ＭＳ 明朝" w:eastAsia="ＭＳ 明朝" w:hAnsi="ＭＳ 明朝" w:hint="eastAsia"/>
          <w:szCs w:val="21"/>
        </w:rPr>
        <w:t>、観光客が少ないですね</w:t>
      </w:r>
      <w:r w:rsidR="00CF672D">
        <w:rPr>
          <w:rFonts w:ascii="ＭＳ 明朝" w:eastAsia="ＭＳ 明朝" w:hAnsi="ＭＳ 明朝" w:hint="eastAsia"/>
          <w:szCs w:val="21"/>
        </w:rPr>
        <w:t>。</w:t>
      </w:r>
    </w:p>
    <w:p w14:paraId="1AFE6B8C" w14:textId="383220D9" w:rsidR="00A40EFB" w:rsidRPr="00DA1A64" w:rsidRDefault="00A40EFB">
      <w:pPr>
        <w:rPr>
          <w:rFonts w:ascii="ＭＳ 明朝" w:eastAsia="ＭＳ 明朝" w:hAnsi="ＭＳ 明朝"/>
          <w:szCs w:val="21"/>
        </w:rPr>
      </w:pPr>
    </w:p>
    <w:p w14:paraId="4B615194" w14:textId="76E17F9B" w:rsidR="00A40EFB" w:rsidRPr="004468C3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⑷　</w:t>
      </w:r>
      <w:r w:rsidR="00772EC6">
        <w:rPr>
          <w:rFonts w:ascii="ＭＳ 明朝" w:eastAsia="ＭＳ 明朝" w:hAnsi="ＭＳ 明朝" w:hint="eastAsia"/>
          <w:szCs w:val="21"/>
        </w:rPr>
        <w:t>夫は部長</w:t>
      </w:r>
      <w:r w:rsidR="00772EC6" w:rsidRPr="00772EC6">
        <w:rPr>
          <w:rFonts w:ascii="ＭＳ 明朝" w:eastAsia="ＭＳ 明朝" w:hAnsi="ＭＳ 明朝" w:hint="eastAsia"/>
          <w:b/>
          <w:bCs/>
          <w:szCs w:val="21"/>
        </w:rPr>
        <w:t>どころか</w:t>
      </w:r>
      <w:r w:rsidR="00772EC6">
        <w:rPr>
          <w:rFonts w:ascii="ＭＳ 明朝" w:eastAsia="ＭＳ 明朝" w:hAnsi="ＭＳ 明朝" w:hint="eastAsia"/>
          <w:szCs w:val="21"/>
        </w:rPr>
        <w:t>、課長にもなれないで定年退職になった</w:t>
      </w:r>
      <w:r w:rsidR="00CF672D">
        <w:rPr>
          <w:rFonts w:ascii="ＭＳ 明朝" w:eastAsia="ＭＳ 明朝" w:hAnsi="ＭＳ 明朝" w:hint="eastAsia"/>
          <w:szCs w:val="21"/>
        </w:rPr>
        <w:t>。</w:t>
      </w:r>
    </w:p>
    <w:p w14:paraId="05A50561" w14:textId="61E34B33" w:rsidR="00701E9C" w:rsidRPr="00E631C1" w:rsidRDefault="00701E9C">
      <w:pPr>
        <w:rPr>
          <w:rFonts w:ascii="ＭＳ 明朝" w:eastAsia="ＭＳ 明朝" w:hAnsi="ＭＳ 明朝"/>
          <w:szCs w:val="21"/>
        </w:rPr>
      </w:pPr>
    </w:p>
    <w:p w14:paraId="7E3C8B61" w14:textId="40B446B1" w:rsidR="00701E9C" w:rsidRPr="004468C3" w:rsidRDefault="00AF042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＜文法確認＞</w:t>
      </w:r>
    </w:p>
    <w:p w14:paraId="10D5FAA1" w14:textId="179E73F8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</w:p>
    <w:p w14:paraId="5D4A1944" w14:textId="3813A2E1" w:rsidR="00A40EFB" w:rsidRDefault="00A40EFB">
      <w:pPr>
        <w:rPr>
          <w:rFonts w:ascii="ＭＳ 明朝" w:eastAsia="ＭＳ 明朝" w:hAnsi="ＭＳ 明朝"/>
          <w:szCs w:val="21"/>
        </w:rPr>
      </w:pPr>
    </w:p>
    <w:p w14:paraId="7956E0E3" w14:textId="3B654E15" w:rsidR="00A40EFB" w:rsidRDefault="00A40EFB">
      <w:pPr>
        <w:rPr>
          <w:rFonts w:ascii="ＭＳ 明朝" w:eastAsia="ＭＳ 明朝" w:hAnsi="ＭＳ 明朝"/>
          <w:szCs w:val="21"/>
        </w:rPr>
      </w:pPr>
    </w:p>
    <w:p w14:paraId="7F153E1B" w14:textId="176299D0" w:rsidR="00A40EFB" w:rsidRDefault="00A40EFB">
      <w:pPr>
        <w:rPr>
          <w:rFonts w:ascii="ＭＳ 明朝" w:eastAsia="ＭＳ 明朝" w:hAnsi="ＭＳ 明朝"/>
          <w:szCs w:val="21"/>
        </w:rPr>
      </w:pPr>
    </w:p>
    <w:p w14:paraId="2EE50126" w14:textId="2269D577" w:rsidR="00A40EFB" w:rsidRDefault="00A40EFB">
      <w:pPr>
        <w:rPr>
          <w:rFonts w:ascii="ＭＳ 明朝" w:eastAsia="ＭＳ 明朝" w:hAnsi="ＭＳ 明朝"/>
          <w:szCs w:val="21"/>
        </w:rPr>
      </w:pPr>
    </w:p>
    <w:p w14:paraId="512EF4B8" w14:textId="290FD93D" w:rsidR="00A40EFB" w:rsidRDefault="00A40EFB">
      <w:pPr>
        <w:rPr>
          <w:rFonts w:ascii="ＭＳ 明朝" w:eastAsia="ＭＳ 明朝" w:hAnsi="ＭＳ 明朝"/>
          <w:szCs w:val="21"/>
        </w:rPr>
      </w:pPr>
    </w:p>
    <w:p w14:paraId="08F80151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40A242E8" w14:textId="41B65F47" w:rsidR="00A40EFB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⑵</w:t>
      </w:r>
    </w:p>
    <w:p w14:paraId="0C71F0AD" w14:textId="0A2AD413" w:rsidR="00A40EFB" w:rsidRDefault="00A40EFB">
      <w:pPr>
        <w:rPr>
          <w:rFonts w:ascii="ＭＳ 明朝" w:eastAsia="ＭＳ 明朝" w:hAnsi="ＭＳ 明朝"/>
          <w:szCs w:val="21"/>
        </w:rPr>
      </w:pPr>
    </w:p>
    <w:p w14:paraId="28168B5C" w14:textId="03ED1394" w:rsidR="00A40EFB" w:rsidRDefault="00A40EFB">
      <w:pPr>
        <w:rPr>
          <w:rFonts w:ascii="ＭＳ 明朝" w:eastAsia="ＭＳ 明朝" w:hAnsi="ＭＳ 明朝"/>
          <w:szCs w:val="21"/>
        </w:rPr>
      </w:pPr>
    </w:p>
    <w:p w14:paraId="3914CF5C" w14:textId="2D5745E3" w:rsidR="00A40EFB" w:rsidRDefault="00A40EFB">
      <w:pPr>
        <w:rPr>
          <w:rFonts w:ascii="ＭＳ 明朝" w:eastAsia="ＭＳ 明朝" w:hAnsi="ＭＳ 明朝"/>
          <w:szCs w:val="21"/>
        </w:rPr>
      </w:pPr>
    </w:p>
    <w:p w14:paraId="0820D78E" w14:textId="6EFA1E00" w:rsidR="00A40EFB" w:rsidRDefault="00A40EFB">
      <w:pPr>
        <w:rPr>
          <w:rFonts w:ascii="ＭＳ 明朝" w:eastAsia="ＭＳ 明朝" w:hAnsi="ＭＳ 明朝"/>
          <w:szCs w:val="21"/>
        </w:rPr>
      </w:pPr>
    </w:p>
    <w:p w14:paraId="0C5DE7C7" w14:textId="099187DA" w:rsidR="00A40EFB" w:rsidRDefault="00A40EFB">
      <w:pPr>
        <w:rPr>
          <w:rFonts w:ascii="ＭＳ 明朝" w:eastAsia="ＭＳ 明朝" w:hAnsi="ＭＳ 明朝"/>
          <w:szCs w:val="21"/>
        </w:rPr>
      </w:pPr>
    </w:p>
    <w:p w14:paraId="2F155F68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075ED72C" w14:textId="5C715813" w:rsidR="00A40EFB" w:rsidRDefault="00A40EFB">
      <w:pPr>
        <w:rPr>
          <w:rFonts w:ascii="ＭＳ 明朝" w:eastAsia="ＭＳ 明朝" w:hAnsi="ＭＳ 明朝"/>
          <w:szCs w:val="21"/>
        </w:rPr>
      </w:pPr>
    </w:p>
    <w:p w14:paraId="1DEF68EE" w14:textId="77777777" w:rsidR="00125F0D" w:rsidRDefault="00125F0D">
      <w:pPr>
        <w:rPr>
          <w:rFonts w:ascii="ＭＳ 明朝" w:eastAsia="ＭＳ 明朝" w:hAnsi="ＭＳ 明朝"/>
          <w:szCs w:val="21"/>
        </w:rPr>
      </w:pPr>
    </w:p>
    <w:p w14:paraId="034CA760" w14:textId="4DC67D8A" w:rsidR="00A40EFB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⑶</w:t>
      </w:r>
    </w:p>
    <w:p w14:paraId="560BB1BC" w14:textId="19AE4D4B" w:rsidR="00A40EFB" w:rsidRDefault="00A40EFB">
      <w:pPr>
        <w:rPr>
          <w:rFonts w:ascii="ＭＳ 明朝" w:eastAsia="ＭＳ 明朝" w:hAnsi="ＭＳ 明朝"/>
          <w:szCs w:val="21"/>
        </w:rPr>
      </w:pPr>
    </w:p>
    <w:p w14:paraId="4ED80179" w14:textId="2627FB2A" w:rsidR="00A40EFB" w:rsidRDefault="00A40EFB">
      <w:pPr>
        <w:rPr>
          <w:rFonts w:ascii="ＭＳ 明朝" w:eastAsia="ＭＳ 明朝" w:hAnsi="ＭＳ 明朝"/>
          <w:szCs w:val="21"/>
        </w:rPr>
      </w:pPr>
    </w:p>
    <w:p w14:paraId="3020C378" w14:textId="73F7A47D" w:rsidR="00A40EFB" w:rsidRDefault="00A40EFB">
      <w:pPr>
        <w:rPr>
          <w:rFonts w:ascii="ＭＳ 明朝" w:eastAsia="ＭＳ 明朝" w:hAnsi="ＭＳ 明朝"/>
          <w:szCs w:val="21"/>
        </w:rPr>
      </w:pPr>
    </w:p>
    <w:p w14:paraId="239A0035" w14:textId="115E8DC6" w:rsidR="00A40EFB" w:rsidRDefault="00A40EFB">
      <w:pPr>
        <w:rPr>
          <w:rFonts w:ascii="ＭＳ 明朝" w:eastAsia="ＭＳ 明朝" w:hAnsi="ＭＳ 明朝"/>
          <w:szCs w:val="21"/>
        </w:rPr>
      </w:pPr>
    </w:p>
    <w:p w14:paraId="59EAE5FB" w14:textId="47EFD3CE" w:rsidR="00A40EFB" w:rsidRDefault="00A40EFB">
      <w:pPr>
        <w:rPr>
          <w:rFonts w:ascii="ＭＳ 明朝" w:eastAsia="ＭＳ 明朝" w:hAnsi="ＭＳ 明朝"/>
          <w:szCs w:val="21"/>
        </w:rPr>
      </w:pPr>
    </w:p>
    <w:p w14:paraId="7523419A" w14:textId="27DD935A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⑷</w:t>
      </w:r>
    </w:p>
    <w:p w14:paraId="6BD1FA91" w14:textId="718684A2" w:rsidR="00A40EFB" w:rsidRDefault="00A40EFB">
      <w:pPr>
        <w:rPr>
          <w:rFonts w:ascii="ＭＳ 明朝" w:eastAsia="ＭＳ 明朝" w:hAnsi="ＭＳ 明朝"/>
          <w:szCs w:val="21"/>
        </w:rPr>
      </w:pPr>
    </w:p>
    <w:p w14:paraId="509B33B6" w14:textId="6D1BA681" w:rsidR="00A40EFB" w:rsidRDefault="00A40EFB">
      <w:pPr>
        <w:rPr>
          <w:rFonts w:ascii="ＭＳ 明朝" w:eastAsia="ＭＳ 明朝" w:hAnsi="ＭＳ 明朝"/>
          <w:szCs w:val="21"/>
        </w:rPr>
      </w:pPr>
    </w:p>
    <w:p w14:paraId="58CF9773" w14:textId="298BA03E" w:rsidR="00A40EFB" w:rsidRDefault="00A40EFB">
      <w:pPr>
        <w:rPr>
          <w:rFonts w:ascii="ＭＳ 明朝" w:eastAsia="ＭＳ 明朝" w:hAnsi="ＭＳ 明朝"/>
          <w:szCs w:val="21"/>
        </w:rPr>
      </w:pPr>
    </w:p>
    <w:p w14:paraId="5C577FA6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58FD2242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04EBCE7B" w14:textId="2BFB5FFD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＜練習＞</w:t>
      </w:r>
    </w:p>
    <w:p w14:paraId="0EA78A74" w14:textId="07821B64" w:rsidR="00CF672D" w:rsidRDefault="005560E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問題①　（　）の中の正しい方を選びなさい。</w:t>
      </w:r>
    </w:p>
    <w:p w14:paraId="42814367" w14:textId="3FDC6ED8" w:rsidR="005560E8" w:rsidRDefault="005560E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　彼はアナウンサー（わりに・にしては）、発音がはっきりしないね。</w:t>
      </w:r>
    </w:p>
    <w:p w14:paraId="5DD370B7" w14:textId="7F439161" w:rsidR="00452E94" w:rsidRDefault="005560E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　彼女は洗濯が好きな（わりに・にしては）、シャツが汚れたままだ。</w:t>
      </w:r>
    </w:p>
    <w:p w14:paraId="5E2D2D86" w14:textId="135B78DC" w:rsidR="005560E8" w:rsidRDefault="005560E8" w:rsidP="00E72DCC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3.　</w:t>
      </w:r>
      <w:r w:rsidR="00E72DCC">
        <w:rPr>
          <w:rFonts w:ascii="ＭＳ 明朝" w:eastAsia="ＭＳ 明朝" w:hAnsi="ＭＳ 明朝" w:hint="eastAsia"/>
          <w:szCs w:val="21"/>
        </w:rPr>
        <w:t>少し前まで入院していた</w:t>
      </w:r>
      <w:r>
        <w:rPr>
          <w:rFonts w:ascii="ＭＳ 明朝" w:eastAsia="ＭＳ 明朝" w:hAnsi="ＭＳ 明朝" w:hint="eastAsia"/>
          <w:szCs w:val="21"/>
        </w:rPr>
        <w:t>父は</w:t>
      </w:r>
      <w:r w:rsidR="00E72DCC">
        <w:rPr>
          <w:rFonts w:ascii="ＭＳ 明朝" w:eastAsia="ＭＳ 明朝" w:hAnsi="ＭＳ 明朝" w:hint="eastAsia"/>
          <w:szCs w:val="21"/>
        </w:rPr>
        <w:t>、</w:t>
      </w:r>
      <w:r>
        <w:rPr>
          <w:rFonts w:ascii="ＭＳ 明朝" w:eastAsia="ＭＳ 明朝" w:hAnsi="ＭＳ 明朝" w:hint="eastAsia"/>
          <w:szCs w:val="21"/>
        </w:rPr>
        <w:t>歩ける（わりに・どころか）、もう趣味のゴルフをするほど元気になった。</w:t>
      </w:r>
    </w:p>
    <w:p w14:paraId="4AD3D6CD" w14:textId="4B32AB36" w:rsidR="00452E94" w:rsidRDefault="005560E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　この部屋は窓が大きくて電気をつけなくても夕方まで本を読める</w:t>
      </w:r>
    </w:p>
    <w:p w14:paraId="71DF26A2" w14:textId="5E4B7CA2" w:rsidR="005560E8" w:rsidRPr="005560E8" w:rsidRDefault="005560E8" w:rsidP="005560E8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（ほど</w:t>
      </w:r>
      <w:r w:rsidR="00E72DCC">
        <w:rPr>
          <w:rFonts w:ascii="ＭＳ 明朝" w:eastAsia="ＭＳ 明朝" w:hAnsi="ＭＳ 明朝" w:hint="eastAsia"/>
          <w:szCs w:val="21"/>
        </w:rPr>
        <w:t>だ</w:t>
      </w:r>
      <w:r>
        <w:rPr>
          <w:rFonts w:ascii="ＭＳ 明朝" w:eastAsia="ＭＳ 明朝" w:hAnsi="ＭＳ 明朝" w:hint="eastAsia"/>
          <w:szCs w:val="21"/>
        </w:rPr>
        <w:t>・どころじゃない）よ。</w:t>
      </w:r>
    </w:p>
    <w:p w14:paraId="420F118B" w14:textId="5E75A9AE" w:rsidR="00452E94" w:rsidRDefault="00452E94">
      <w:pPr>
        <w:rPr>
          <w:rFonts w:ascii="ＭＳ 明朝" w:eastAsia="ＭＳ 明朝" w:hAnsi="ＭＳ 明朝"/>
          <w:szCs w:val="21"/>
        </w:rPr>
      </w:pPr>
    </w:p>
    <w:p w14:paraId="22B941D9" w14:textId="3B52DF14" w:rsidR="00452E94" w:rsidRDefault="005560E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問題②　〔　　〕の中から適当な言葉を選んで（　　）に入れなさい。</w:t>
      </w:r>
    </w:p>
    <w:p w14:paraId="39D3B786" w14:textId="75762574" w:rsidR="00452E94" w:rsidRDefault="005560E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〔　くらい　　にしては　　わりに　　どころか　〕</w:t>
      </w:r>
    </w:p>
    <w:p w14:paraId="18B25A21" w14:textId="0259E35B" w:rsidR="00452E94" w:rsidRDefault="005560E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1.　4歳の子供はひとりで絵本を読める（　</w:t>
      </w:r>
      <w:r w:rsidR="00E72DCC">
        <w:rPr>
          <w:rFonts w:ascii="ＭＳ 明朝" w:eastAsia="ＭＳ 明朝" w:hAnsi="ＭＳ 明朝" w:hint="eastAsia"/>
          <w:szCs w:val="21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 xml:space="preserve">　）になった。</w:t>
      </w:r>
    </w:p>
    <w:p w14:paraId="454C843B" w14:textId="711935FD" w:rsidR="00452E94" w:rsidRPr="005560E8" w:rsidRDefault="005560E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2.　このトマト、安くて新鮮な（　</w:t>
      </w:r>
      <w:r w:rsidR="00E72DCC">
        <w:rPr>
          <w:rFonts w:ascii="ＭＳ 明朝" w:eastAsia="ＭＳ 明朝" w:hAnsi="ＭＳ 明朝" w:hint="eastAsia"/>
          <w:szCs w:val="21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 xml:space="preserve">　）売れないねえ。</w:t>
      </w:r>
    </w:p>
    <w:p w14:paraId="416F73B0" w14:textId="7EF5AC2E" w:rsidR="005560E8" w:rsidRDefault="005560E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3.　</w:t>
      </w:r>
      <w:r w:rsidR="00E72DCC">
        <w:rPr>
          <w:rFonts w:ascii="ＭＳ 明朝" w:eastAsia="ＭＳ 明朝" w:hAnsi="ＭＳ 明朝" w:hint="eastAsia"/>
          <w:szCs w:val="21"/>
        </w:rPr>
        <w:t>動物なら</w:t>
      </w:r>
      <w:r>
        <w:rPr>
          <w:rFonts w:ascii="ＭＳ 明朝" w:eastAsia="ＭＳ 明朝" w:hAnsi="ＭＳ 明朝" w:hint="eastAsia"/>
          <w:szCs w:val="21"/>
        </w:rPr>
        <w:t xml:space="preserve">犬（　</w:t>
      </w:r>
      <w:r w:rsidR="00E72DCC">
        <w:rPr>
          <w:rFonts w:ascii="ＭＳ 明朝" w:eastAsia="ＭＳ 明朝" w:hAnsi="ＭＳ 明朝" w:hint="eastAsia"/>
          <w:szCs w:val="21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 xml:space="preserve">　）、ネコ</w:t>
      </w:r>
      <w:r w:rsidR="00405B1A">
        <w:rPr>
          <w:rFonts w:ascii="ＭＳ 明朝" w:eastAsia="ＭＳ 明朝" w:hAnsi="ＭＳ 明朝" w:hint="eastAsia"/>
          <w:szCs w:val="21"/>
        </w:rPr>
        <w:t>も</w:t>
      </w:r>
      <w:r>
        <w:rPr>
          <w:rFonts w:ascii="ＭＳ 明朝" w:eastAsia="ＭＳ 明朝" w:hAnsi="ＭＳ 明朝" w:hint="eastAsia"/>
          <w:szCs w:val="21"/>
        </w:rPr>
        <w:t>インコ</w:t>
      </w:r>
      <w:r w:rsidR="00405B1A">
        <w:rPr>
          <w:rFonts w:ascii="ＭＳ 明朝" w:eastAsia="ＭＳ 明朝" w:hAnsi="ＭＳ 明朝" w:hint="eastAsia"/>
          <w:szCs w:val="21"/>
        </w:rPr>
        <w:t>も亀も飼っているよ。</w:t>
      </w:r>
    </w:p>
    <w:p w14:paraId="20861C2A" w14:textId="45086673" w:rsidR="00405B1A" w:rsidRDefault="00405B1A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4.　三ツ星レストランと聞いていたが、期待した（　</w:t>
      </w:r>
      <w:r w:rsidR="00E72DCC">
        <w:rPr>
          <w:rFonts w:ascii="ＭＳ 明朝" w:eastAsia="ＭＳ 明朝" w:hAnsi="ＭＳ 明朝" w:hint="eastAsia"/>
          <w:szCs w:val="21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 xml:space="preserve">　）まずかった。</w:t>
      </w:r>
    </w:p>
    <w:p w14:paraId="577D10FD" w14:textId="317EF4D0" w:rsidR="00405B1A" w:rsidRDefault="00405B1A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5.　</w:t>
      </w:r>
      <w:r w:rsidR="00E72DCC">
        <w:rPr>
          <w:rFonts w:ascii="ＭＳ 明朝" w:eastAsia="ＭＳ 明朝" w:hAnsi="ＭＳ 明朝" w:hint="eastAsia"/>
          <w:szCs w:val="21"/>
        </w:rPr>
        <w:t>N1の問題</w:t>
      </w:r>
      <w:r>
        <w:rPr>
          <w:rFonts w:ascii="ＭＳ 明朝" w:eastAsia="ＭＳ 明朝" w:hAnsi="ＭＳ 明朝" w:hint="eastAsia"/>
          <w:szCs w:val="21"/>
        </w:rPr>
        <w:t xml:space="preserve">（　</w:t>
      </w:r>
      <w:r w:rsidR="00E72DCC">
        <w:rPr>
          <w:rFonts w:ascii="ＭＳ 明朝" w:eastAsia="ＭＳ 明朝" w:hAnsi="ＭＳ 明朝" w:hint="eastAsia"/>
          <w:szCs w:val="21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 xml:space="preserve">　）やさしいね。勉強したからかなあ</w:t>
      </w:r>
      <w:r w:rsidR="00E72DCC">
        <w:rPr>
          <w:rFonts w:ascii="ＭＳ 明朝" w:eastAsia="ＭＳ 明朝" w:hAnsi="ＭＳ 明朝" w:hint="eastAsia"/>
          <w:szCs w:val="21"/>
        </w:rPr>
        <w:t>。</w:t>
      </w:r>
    </w:p>
    <w:p w14:paraId="475354AC" w14:textId="62101AC6" w:rsidR="00452E94" w:rsidRDefault="00405B1A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6.　一日で3万円（</w:t>
      </w:r>
      <w:r w:rsidR="00E72DCC">
        <w:rPr>
          <w:rFonts w:ascii="ＭＳ 明朝" w:eastAsia="ＭＳ 明朝" w:hAnsi="ＭＳ 明朝" w:hint="eastAsia"/>
          <w:szCs w:val="21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 xml:space="preserve">　　）、6万円も売り上げがあった。</w:t>
      </w:r>
    </w:p>
    <w:p w14:paraId="3EDB7BDF" w14:textId="0DB966DC" w:rsidR="00CF672D" w:rsidRPr="00A40EFB" w:rsidRDefault="00CF672D" w:rsidP="00CF672D">
      <w:pPr>
        <w:rPr>
          <w:rFonts w:ascii="ＭＳ 明朝" w:eastAsia="ＭＳ 明朝" w:hAnsi="ＭＳ 明朝"/>
          <w:b/>
          <w:bCs/>
          <w:szCs w:val="21"/>
          <w:u w:val="single"/>
        </w:rPr>
      </w:pPr>
      <w:r>
        <w:rPr>
          <w:rFonts w:ascii="ＭＳ 明朝" w:eastAsia="ＭＳ 明朝" w:hAnsi="ＭＳ 明朝" w:hint="eastAsia"/>
          <w:b/>
          <w:bCs/>
          <w:szCs w:val="21"/>
          <w:u w:val="single"/>
        </w:rPr>
        <w:lastRenderedPageBreak/>
        <w:t>2</w:t>
      </w:r>
      <w:r w:rsidRPr="00A40EFB">
        <w:rPr>
          <w:rFonts w:ascii="ＭＳ 明朝" w:eastAsia="ＭＳ 明朝" w:hAnsi="ＭＳ 明朝" w:hint="eastAsia"/>
          <w:b/>
          <w:bCs/>
          <w:szCs w:val="21"/>
          <w:u w:val="single"/>
        </w:rPr>
        <w:t>.</w:t>
      </w:r>
      <w:r w:rsidR="00EB2C2B" w:rsidRPr="00EB2C2B">
        <w:rPr>
          <w:rFonts w:ascii="ＭＳ 明朝" w:eastAsia="ＭＳ 明朝" w:hAnsi="ＭＳ 明朝" w:hint="eastAsia"/>
          <w:b/>
          <w:bCs/>
          <w:szCs w:val="21"/>
          <w:u w:val="single"/>
        </w:rPr>
        <w:t xml:space="preserve"> </w:t>
      </w:r>
      <w:r w:rsidR="00772EC6">
        <w:rPr>
          <w:rFonts w:ascii="ＭＳ 明朝" w:eastAsia="ＭＳ 明朝" w:hAnsi="ＭＳ 明朝" w:hint="eastAsia"/>
          <w:b/>
          <w:bCs/>
          <w:szCs w:val="21"/>
          <w:u w:val="single"/>
        </w:rPr>
        <w:t>感情の言葉を使って、とても大変な気持ちを表す</w:t>
      </w:r>
    </w:p>
    <w:p w14:paraId="052C01CB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44D6BD1" w14:textId="508B876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  <w:r w:rsidR="00772EC6">
        <w:rPr>
          <w:rFonts w:ascii="ＭＳ 明朝" w:eastAsia="ＭＳ 明朝" w:hAnsi="ＭＳ 明朝" w:hint="eastAsia"/>
          <w:szCs w:val="21"/>
        </w:rPr>
        <w:t>覚えたばかりの日本語を使うのは、楽しく</w:t>
      </w:r>
      <w:r w:rsidR="00772EC6" w:rsidRPr="00772EC6">
        <w:rPr>
          <w:rFonts w:ascii="ＭＳ 明朝" w:eastAsia="ＭＳ 明朝" w:hAnsi="ＭＳ 明朝" w:hint="eastAsia"/>
          <w:b/>
          <w:bCs/>
          <w:szCs w:val="21"/>
        </w:rPr>
        <w:t>てしょうがない</w:t>
      </w:r>
      <w:r>
        <w:rPr>
          <w:rFonts w:ascii="ＭＳ 明朝" w:eastAsia="ＭＳ 明朝" w:hAnsi="ＭＳ 明朝" w:hint="eastAsia"/>
          <w:szCs w:val="21"/>
        </w:rPr>
        <w:t>。</w:t>
      </w:r>
    </w:p>
    <w:p w14:paraId="292DE4B4" w14:textId="77777777" w:rsidR="00CF672D" w:rsidRPr="00EB2C2B" w:rsidRDefault="00CF672D" w:rsidP="00CF672D">
      <w:pPr>
        <w:rPr>
          <w:rFonts w:ascii="ＭＳ 明朝" w:eastAsia="ＭＳ 明朝" w:hAnsi="ＭＳ 明朝"/>
          <w:szCs w:val="21"/>
        </w:rPr>
      </w:pPr>
    </w:p>
    <w:p w14:paraId="60AB9492" w14:textId="2AAA77B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⑵　</w:t>
      </w:r>
      <w:r w:rsidR="00772EC6">
        <w:rPr>
          <w:rFonts w:ascii="ＭＳ 明朝" w:eastAsia="ＭＳ 明朝" w:hAnsi="ＭＳ 明朝" w:hint="eastAsia"/>
          <w:szCs w:val="21"/>
        </w:rPr>
        <w:t>あと二週間で帰国しなければならないとは、残念</w:t>
      </w:r>
      <w:r w:rsidR="00772EC6" w:rsidRPr="00772EC6">
        <w:rPr>
          <w:rFonts w:ascii="ＭＳ 明朝" w:eastAsia="ＭＳ 明朝" w:hAnsi="ＭＳ 明朝" w:hint="eastAsia"/>
          <w:b/>
          <w:bCs/>
          <w:szCs w:val="21"/>
        </w:rPr>
        <w:t>でたまらない</w:t>
      </w:r>
      <w:r w:rsidR="00452E94">
        <w:rPr>
          <w:rFonts w:ascii="ＭＳ 明朝" w:eastAsia="ＭＳ 明朝" w:hAnsi="ＭＳ 明朝" w:hint="eastAsia"/>
          <w:szCs w:val="21"/>
        </w:rPr>
        <w:t>。</w:t>
      </w:r>
    </w:p>
    <w:p w14:paraId="316F944F" w14:textId="77777777" w:rsidR="00CF672D" w:rsidRPr="00772EC6" w:rsidRDefault="00CF672D" w:rsidP="00CF672D">
      <w:pPr>
        <w:rPr>
          <w:rFonts w:ascii="ＭＳ 明朝" w:eastAsia="ＭＳ 明朝" w:hAnsi="ＭＳ 明朝"/>
          <w:szCs w:val="21"/>
        </w:rPr>
      </w:pPr>
    </w:p>
    <w:p w14:paraId="20996A6D" w14:textId="147DF978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⑶　</w:t>
      </w:r>
      <w:r w:rsidR="00772EC6">
        <w:rPr>
          <w:rFonts w:ascii="ＭＳ 明朝" w:eastAsia="ＭＳ 明朝" w:hAnsi="ＭＳ 明朝" w:hint="eastAsia"/>
          <w:szCs w:val="21"/>
        </w:rPr>
        <w:t>母はどうしてあんなに家事が好きなのか、不思議</w:t>
      </w:r>
      <w:r w:rsidR="00772EC6" w:rsidRPr="00772EC6">
        <w:rPr>
          <w:rFonts w:ascii="ＭＳ 明朝" w:eastAsia="ＭＳ 明朝" w:hAnsi="ＭＳ 明朝" w:hint="eastAsia"/>
          <w:b/>
          <w:bCs/>
          <w:szCs w:val="21"/>
        </w:rPr>
        <w:t>でならない</w:t>
      </w:r>
      <w:r w:rsidR="00772EC6">
        <w:rPr>
          <w:rFonts w:ascii="ＭＳ 明朝" w:eastAsia="ＭＳ 明朝" w:hAnsi="ＭＳ 明朝" w:hint="eastAsia"/>
          <w:szCs w:val="21"/>
        </w:rPr>
        <w:t>。</w:t>
      </w:r>
    </w:p>
    <w:p w14:paraId="38949544" w14:textId="77777777" w:rsidR="00CF672D" w:rsidRPr="00EB2C2B" w:rsidRDefault="00CF672D" w:rsidP="00CF672D">
      <w:pPr>
        <w:rPr>
          <w:rFonts w:ascii="ＭＳ 明朝" w:eastAsia="ＭＳ 明朝" w:hAnsi="ＭＳ 明朝"/>
          <w:szCs w:val="21"/>
        </w:rPr>
      </w:pPr>
    </w:p>
    <w:p w14:paraId="4CA8FED0" w14:textId="77777777" w:rsidR="00772EC6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⑷　</w:t>
      </w:r>
      <w:r w:rsidR="00772EC6">
        <w:rPr>
          <w:rFonts w:ascii="ＭＳ 明朝" w:eastAsia="ＭＳ 明朝" w:hAnsi="ＭＳ 明朝" w:hint="eastAsia"/>
          <w:szCs w:val="21"/>
        </w:rPr>
        <w:t>新幹線の中で子供たちがあまりにうるさいので、</w:t>
      </w:r>
    </w:p>
    <w:p w14:paraId="372F17FD" w14:textId="154329D8" w:rsidR="00CF672D" w:rsidRPr="004468C3" w:rsidRDefault="00772EC6" w:rsidP="00772EC6">
      <w:pPr>
        <w:ind w:firstLineChars="200" w:firstLine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注意せ</w:t>
      </w:r>
      <w:r w:rsidRPr="00772EC6">
        <w:rPr>
          <w:rFonts w:ascii="ＭＳ 明朝" w:eastAsia="ＭＳ 明朝" w:hAnsi="ＭＳ 明朝" w:hint="eastAsia"/>
          <w:b/>
          <w:bCs/>
          <w:szCs w:val="21"/>
        </w:rPr>
        <w:t>ずにはいられなかった</w:t>
      </w:r>
      <w:r w:rsidR="00CF672D">
        <w:rPr>
          <w:rFonts w:ascii="ＭＳ 明朝" w:eastAsia="ＭＳ 明朝" w:hAnsi="ＭＳ 明朝" w:hint="eastAsia"/>
          <w:szCs w:val="21"/>
        </w:rPr>
        <w:t>。</w:t>
      </w:r>
    </w:p>
    <w:p w14:paraId="24B806ED" w14:textId="7777777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</w:p>
    <w:p w14:paraId="42EE668C" w14:textId="7777777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＜文法確認＞</w:t>
      </w:r>
    </w:p>
    <w:p w14:paraId="4EE0E864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</w:p>
    <w:p w14:paraId="254034DF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B39221C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9DE5082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70C357E0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10F259D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D22A79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58518F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⑵</w:t>
      </w:r>
    </w:p>
    <w:p w14:paraId="5E1C6B6A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351A29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DD84A75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DAD5A27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E68471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17BE452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8F2E2A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8EDD160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F31401C" w14:textId="77777777" w:rsidR="00D5123E" w:rsidRDefault="00D5123E" w:rsidP="00CF672D">
      <w:pPr>
        <w:rPr>
          <w:rFonts w:ascii="ＭＳ 明朝" w:eastAsia="ＭＳ 明朝" w:hAnsi="ＭＳ 明朝"/>
          <w:szCs w:val="21"/>
        </w:rPr>
      </w:pPr>
    </w:p>
    <w:p w14:paraId="675E4272" w14:textId="77777777" w:rsidR="00D5123E" w:rsidRDefault="00D5123E" w:rsidP="00CF672D">
      <w:pPr>
        <w:rPr>
          <w:rFonts w:ascii="ＭＳ 明朝" w:eastAsia="ＭＳ 明朝" w:hAnsi="ＭＳ 明朝"/>
          <w:szCs w:val="21"/>
        </w:rPr>
      </w:pPr>
    </w:p>
    <w:p w14:paraId="268605E6" w14:textId="4F757033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⑶</w:t>
      </w:r>
    </w:p>
    <w:p w14:paraId="7E9D20F7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D06B0D1" w14:textId="1DE48A7A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34BA4354" w14:textId="772AEEE3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8B5BBAA" w14:textId="469C7779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EED53E8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1B8BB62" w14:textId="0F653ADA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⑷</w:t>
      </w:r>
    </w:p>
    <w:p w14:paraId="76F958B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56CE6F6D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89592EC" w14:textId="58ECBFB0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D3237E9" w14:textId="31BC347F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63B921D" w14:textId="77777777" w:rsidR="003133BC" w:rsidRDefault="003133BC" w:rsidP="00CF672D">
      <w:pPr>
        <w:rPr>
          <w:rFonts w:ascii="ＭＳ 明朝" w:eastAsia="ＭＳ 明朝" w:hAnsi="ＭＳ 明朝"/>
          <w:szCs w:val="21"/>
        </w:rPr>
      </w:pPr>
    </w:p>
    <w:p w14:paraId="099E3456" w14:textId="77777777" w:rsidR="003133BC" w:rsidRDefault="003133BC" w:rsidP="00CF672D">
      <w:pPr>
        <w:rPr>
          <w:rFonts w:ascii="ＭＳ 明朝" w:eastAsia="ＭＳ 明朝" w:hAnsi="ＭＳ 明朝"/>
          <w:szCs w:val="21"/>
        </w:rPr>
      </w:pPr>
    </w:p>
    <w:p w14:paraId="4217F151" w14:textId="36E3EBC2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＜練習＞</w:t>
      </w:r>
    </w:p>
    <w:p w14:paraId="60D844B8" w14:textId="04D84A24" w:rsidR="00405B1A" w:rsidRDefault="00405B1A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問題①　正しい文に〇、そうでない文には×をつけなさい。</w:t>
      </w:r>
    </w:p>
    <w:p w14:paraId="78A0E87E" w14:textId="3D09F73C" w:rsidR="00405B1A" w:rsidRDefault="00405B1A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1.（　　）佐藤さんは料理が上手でたまらないらしい。</w:t>
      </w:r>
    </w:p>
    <w:p w14:paraId="425E9B1A" w14:textId="0DACD824" w:rsidR="00405B1A" w:rsidRDefault="00405B1A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2.（　　）お腹が痛い。薬を飲まないではいられない。</w:t>
      </w:r>
    </w:p>
    <w:p w14:paraId="3AEC93B4" w14:textId="4ADCC5D8" w:rsidR="00405B1A" w:rsidRDefault="00405B1A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3.（　　）企業秘密をＡ社に話したのは部長のように思えてならない。</w:t>
      </w:r>
    </w:p>
    <w:p w14:paraId="129EC484" w14:textId="277E8E9C" w:rsidR="00405B1A" w:rsidRDefault="00405B1A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4.（　　）息子が友人と海外旅行するのは心配してしょうがない。</w:t>
      </w:r>
    </w:p>
    <w:p w14:paraId="4BDDC427" w14:textId="3D31C99E" w:rsidR="00405B1A" w:rsidRDefault="00405B1A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5.（　　）あの有名店のシュークリームを今、食べてたまらない。</w:t>
      </w:r>
    </w:p>
    <w:p w14:paraId="3A108F29" w14:textId="2850ECCA" w:rsidR="00405B1A" w:rsidRDefault="00405B1A" w:rsidP="00CF672D">
      <w:pPr>
        <w:rPr>
          <w:rFonts w:ascii="ＭＳ 明朝" w:eastAsia="ＭＳ 明朝" w:hAnsi="ＭＳ 明朝"/>
          <w:szCs w:val="21"/>
        </w:rPr>
      </w:pPr>
    </w:p>
    <w:p w14:paraId="4398D381" w14:textId="2B323918" w:rsidR="00405B1A" w:rsidRDefault="00405B1A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問題②〔　〕の中から適当な言葉を選び適当な形に変えて（　）に入れなさい。</w:t>
      </w:r>
    </w:p>
    <w:p w14:paraId="40C526A9" w14:textId="0D9095F5" w:rsidR="00405B1A" w:rsidRDefault="00405B1A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〔　眠い　　気がする　　笑う　　する　　うれしい　〕</w:t>
      </w:r>
    </w:p>
    <w:p w14:paraId="7ED59212" w14:textId="2450B59C" w:rsidR="00405B1A" w:rsidRDefault="00405B1A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1.　何か大変なことが起こるような（　</w:t>
      </w:r>
      <w:r w:rsidR="00E72DCC">
        <w:rPr>
          <w:rFonts w:ascii="ＭＳ 明朝" w:eastAsia="ＭＳ 明朝" w:hAnsi="ＭＳ 明朝" w:hint="eastAsia"/>
          <w:szCs w:val="21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 xml:space="preserve">　）ならない。</w:t>
      </w:r>
    </w:p>
    <w:p w14:paraId="119FA517" w14:textId="1246BF62" w:rsidR="00405B1A" w:rsidRDefault="00405B1A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2.　電車の中だが、この動画を見ると、いつも（　</w:t>
      </w:r>
      <w:r w:rsidR="00E72DCC">
        <w:rPr>
          <w:rFonts w:ascii="ＭＳ 明朝" w:eastAsia="ＭＳ 明朝" w:hAnsi="ＭＳ 明朝" w:hint="eastAsia"/>
          <w:szCs w:val="21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 xml:space="preserve">　）</w:t>
      </w:r>
      <w:r w:rsidR="00B8733F">
        <w:rPr>
          <w:rFonts w:ascii="ＭＳ 明朝" w:eastAsia="ＭＳ 明朝" w:hAnsi="ＭＳ 明朝" w:hint="eastAsia"/>
          <w:szCs w:val="21"/>
        </w:rPr>
        <w:t>にはいられなかった。</w:t>
      </w:r>
    </w:p>
    <w:p w14:paraId="0D13A523" w14:textId="3F28BCCA" w:rsidR="00B8733F" w:rsidRDefault="00B8733F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3.　昨日の夜4時まで本を読んでいたので（　</w:t>
      </w:r>
      <w:r w:rsidR="00E72DCC">
        <w:rPr>
          <w:rFonts w:ascii="ＭＳ 明朝" w:eastAsia="ＭＳ 明朝" w:hAnsi="ＭＳ 明朝" w:hint="eastAsia"/>
          <w:szCs w:val="21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 xml:space="preserve">　）しょうがない。</w:t>
      </w:r>
    </w:p>
    <w:p w14:paraId="6199E087" w14:textId="18DF65FB" w:rsidR="00B8733F" w:rsidRDefault="00B8733F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4.　20歳になった。今日からお酒を飲めるので、（　</w:t>
      </w:r>
      <w:r w:rsidR="00E72DCC">
        <w:rPr>
          <w:rFonts w:ascii="ＭＳ 明朝" w:eastAsia="ＭＳ 明朝" w:hAnsi="ＭＳ 明朝" w:hint="eastAsia"/>
          <w:szCs w:val="21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 xml:space="preserve">　）たまらない。</w:t>
      </w:r>
    </w:p>
    <w:p w14:paraId="14C65078" w14:textId="036BED86" w:rsidR="00B8733F" w:rsidRPr="004468C3" w:rsidRDefault="00B8733F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5.　私は潔癖症なので、毎日掃除を（　</w:t>
      </w:r>
      <w:r w:rsidR="00E72DCC">
        <w:rPr>
          <w:rFonts w:ascii="ＭＳ 明朝" w:eastAsia="ＭＳ 明朝" w:hAnsi="ＭＳ 明朝" w:hint="eastAsia"/>
          <w:szCs w:val="21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 xml:space="preserve">　）にはいられない。</w:t>
      </w:r>
      <w:bookmarkStart w:id="0" w:name="_GoBack"/>
      <w:bookmarkEnd w:id="0"/>
    </w:p>
    <w:sectPr w:rsidR="00B8733F" w:rsidRPr="004468C3" w:rsidSect="00701E9C">
      <w:footerReference w:type="default" r:id="rId9"/>
      <w:pgSz w:w="16838" w:h="11906" w:orient="landscape"/>
      <w:pgMar w:top="720" w:right="720" w:bottom="720" w:left="720" w:header="454" w:footer="454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D80E1" w14:textId="77777777" w:rsidR="00405B1A" w:rsidRDefault="00405B1A" w:rsidP="00701E9C">
      <w:r>
        <w:separator/>
      </w:r>
    </w:p>
  </w:endnote>
  <w:endnote w:type="continuationSeparator" w:id="0">
    <w:p w14:paraId="6ED24EB1" w14:textId="77777777" w:rsidR="00405B1A" w:rsidRDefault="00405B1A" w:rsidP="0070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A8DDD" w14:textId="789A39B1" w:rsidR="00405B1A" w:rsidRPr="00125F0D" w:rsidRDefault="00405B1A" w:rsidP="00701E9C">
    <w:pPr>
      <w:jc w:val="right"/>
      <w:rPr>
        <w:rFonts w:ascii="ＭＳ 明朝" w:eastAsia="ＭＳ 明朝" w:hAnsi="ＭＳ 明朝"/>
        <w:b/>
        <w:bCs/>
        <w:sz w:val="24"/>
        <w:szCs w:val="24"/>
      </w:rPr>
    </w:pPr>
    <w:r w:rsidRPr="00125F0D">
      <w:rPr>
        <w:rFonts w:ascii="ＭＳ 明朝" w:eastAsia="ＭＳ 明朝" w:hAnsi="ＭＳ 明朝" w:hint="eastAsia"/>
        <w:b/>
        <w:bCs/>
        <w:sz w:val="24"/>
        <w:szCs w:val="24"/>
      </w:rPr>
      <w:t>【選択】N</w:t>
    </w:r>
    <w:r>
      <w:rPr>
        <w:rFonts w:ascii="ＭＳ 明朝" w:eastAsia="ＭＳ 明朝" w:hAnsi="ＭＳ 明朝" w:hint="eastAsia"/>
        <w:b/>
        <w:bCs/>
        <w:sz w:val="24"/>
        <w:szCs w:val="24"/>
      </w:rPr>
      <w:t>2</w:t>
    </w:r>
    <w:r w:rsidRPr="00125F0D">
      <w:rPr>
        <w:rFonts w:ascii="ＭＳ 明朝" w:eastAsia="ＭＳ 明朝" w:hAnsi="ＭＳ 明朝" w:hint="eastAsia"/>
        <w:b/>
        <w:bCs/>
        <w:sz w:val="24"/>
        <w:szCs w:val="24"/>
      </w:rPr>
      <w:t>文法強化</w:t>
    </w:r>
    <w:r>
      <w:rPr>
        <w:rFonts w:ascii="ＭＳ 明朝" w:eastAsia="ＭＳ 明朝" w:hAnsi="ＭＳ 明朝" w:hint="eastAsia"/>
        <w:b/>
        <w:bCs/>
        <w:sz w:val="24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F591D" w14:textId="77777777" w:rsidR="00405B1A" w:rsidRDefault="00405B1A" w:rsidP="00701E9C">
      <w:r>
        <w:separator/>
      </w:r>
    </w:p>
  </w:footnote>
  <w:footnote w:type="continuationSeparator" w:id="0">
    <w:p w14:paraId="533DFF4A" w14:textId="77777777" w:rsidR="00405B1A" w:rsidRDefault="00405B1A" w:rsidP="00701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C2"/>
    <w:rsid w:val="000256E8"/>
    <w:rsid w:val="000530B2"/>
    <w:rsid w:val="00054E8F"/>
    <w:rsid w:val="00125F0D"/>
    <w:rsid w:val="00167400"/>
    <w:rsid w:val="001718D9"/>
    <w:rsid w:val="001C7C63"/>
    <w:rsid w:val="003133BC"/>
    <w:rsid w:val="003417B0"/>
    <w:rsid w:val="00346396"/>
    <w:rsid w:val="003A7376"/>
    <w:rsid w:val="003C6536"/>
    <w:rsid w:val="00405B1A"/>
    <w:rsid w:val="004468C3"/>
    <w:rsid w:val="00452E94"/>
    <w:rsid w:val="004A66C2"/>
    <w:rsid w:val="005252AC"/>
    <w:rsid w:val="00532067"/>
    <w:rsid w:val="005560E8"/>
    <w:rsid w:val="005F5E5D"/>
    <w:rsid w:val="00602013"/>
    <w:rsid w:val="006F0233"/>
    <w:rsid w:val="00701E9C"/>
    <w:rsid w:val="0070441E"/>
    <w:rsid w:val="00772EC6"/>
    <w:rsid w:val="008B4400"/>
    <w:rsid w:val="00917E7A"/>
    <w:rsid w:val="009B007F"/>
    <w:rsid w:val="009E5035"/>
    <w:rsid w:val="00A40EFB"/>
    <w:rsid w:val="00AE53B4"/>
    <w:rsid w:val="00AF0423"/>
    <w:rsid w:val="00B66BD9"/>
    <w:rsid w:val="00B8733F"/>
    <w:rsid w:val="00BD39A9"/>
    <w:rsid w:val="00BE15E3"/>
    <w:rsid w:val="00CF4C49"/>
    <w:rsid w:val="00CF672D"/>
    <w:rsid w:val="00D42694"/>
    <w:rsid w:val="00D5123E"/>
    <w:rsid w:val="00DA1A64"/>
    <w:rsid w:val="00E631C1"/>
    <w:rsid w:val="00E72DCC"/>
    <w:rsid w:val="00EB2C2B"/>
    <w:rsid w:val="00ED56A3"/>
    <w:rsid w:val="00F8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9F1EB4"/>
  <w15:chartTrackingRefBased/>
  <w15:docId w15:val="{327D9A8D-FDFB-4086-B46B-A51061EC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01E9C"/>
  </w:style>
  <w:style w:type="paragraph" w:styleId="a5">
    <w:name w:val="footer"/>
    <w:basedOn w:val="a"/>
    <w:link w:val="a6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01E9C"/>
  </w:style>
  <w:style w:type="paragraph" w:styleId="Web">
    <w:name w:val="Normal (Web)"/>
    <w:basedOn w:val="a"/>
    <w:uiPriority w:val="99"/>
    <w:semiHidden/>
    <w:unhideWhenUsed/>
    <w:rsid w:val="00D4269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16F0DF70EEE6D4EAE15C51C104C05CC" ma:contentTypeVersion="2" ma:contentTypeDescription="新しいドキュメントを作成します。" ma:contentTypeScope="" ma:versionID="6efe7f88005d665076b3b686a433d6c9">
  <xsd:schema xmlns:xsd="http://www.w3.org/2001/XMLSchema" xmlns:xs="http://www.w3.org/2001/XMLSchema" xmlns:p="http://schemas.microsoft.com/office/2006/metadata/properties" xmlns:ns2="71eb5682-a16f-48b9-993c-401725646dad" targetNamespace="http://schemas.microsoft.com/office/2006/metadata/properties" ma:root="true" ma:fieldsID="1d27d21e4bae713576644c95176d2973" ns2:_="">
    <xsd:import namespace="71eb5682-a16f-48b9-993c-401725646d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eb5682-a16f-48b9-993c-401725646d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665B2B-C731-41E2-8303-4DAD951C6F1F}"/>
</file>

<file path=customXml/itemProps2.xml><?xml version="1.0" encoding="utf-8"?>
<ds:datastoreItem xmlns:ds="http://schemas.openxmlformats.org/officeDocument/2006/customXml" ds:itemID="{5FA1BE3B-8325-4563-8D27-727D90A50F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671623-C18B-4B51-8510-517E613F3F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1A6302C3</Template>
  <TotalTime>343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真弓</dc:creator>
  <cp:keywords/>
  <dc:description/>
  <cp:lastModifiedBy>jikei</cp:lastModifiedBy>
  <cp:revision>19</cp:revision>
  <dcterms:created xsi:type="dcterms:W3CDTF">2022-03-16T10:47:00Z</dcterms:created>
  <dcterms:modified xsi:type="dcterms:W3CDTF">2022-05-10T00:54:00Z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0x010100B16F0DF70EEE6D4EAE15C51C104C05CC</vt:lpwstr>
  </property>
</Properties>
</file>