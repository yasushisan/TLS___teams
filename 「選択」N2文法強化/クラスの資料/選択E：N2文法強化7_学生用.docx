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681154C7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FC082F">
        <w:rPr>
          <w:rFonts w:ascii="ＭＳ 明朝" w:eastAsia="ＭＳ 明朝" w:hAnsi="ＭＳ 明朝" w:hint="eastAsia"/>
          <w:b/>
          <w:bCs/>
          <w:sz w:val="24"/>
          <w:szCs w:val="24"/>
        </w:rPr>
        <w:t>7</w:t>
      </w:r>
    </w:p>
    <w:p w14:paraId="035D4594" w14:textId="6B1AAF7C" w:rsidR="00701E9C" w:rsidRDefault="00FC082F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＜復習＞</w:t>
      </w:r>
    </w:p>
    <w:p w14:paraId="51268161" w14:textId="23B27876" w:rsidR="00FC082F" w:rsidRPr="00DD2BA8" w:rsidRDefault="00D24274">
      <w:pPr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【1】a～dの中から正しいものを選びなさい。</w:t>
      </w:r>
    </w:p>
    <w:p w14:paraId="6A047BBA" w14:textId="6909E251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1.　祖母はよく出かけるが、（　　）、何か忘れて帰ってくる。</w:t>
      </w:r>
    </w:p>
    <w:p w14:paraId="57D37D3E" w14:textId="5ADEEED7" w:rsidR="00FC082F" w:rsidRPr="00DD2BA8" w:rsidRDefault="00D24274" w:rsidP="00C64A71">
      <w:pPr>
        <w:ind w:firstLineChars="100" w:firstLine="200"/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a.そうかと思うと　　b.そのたびに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そのあまり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そのところで</w:t>
      </w:r>
    </w:p>
    <w:p w14:paraId="49F66F6E" w14:textId="7ECCF623" w:rsidR="00D24274" w:rsidRPr="00DD2BA8" w:rsidRDefault="00D24274">
      <w:pPr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2.　国際大会（　　）、同時通訳者が大勢必要になる。</w:t>
      </w:r>
    </w:p>
    <w:p w14:paraId="7B8A70EB" w14:textId="573EA6A1" w:rsidR="00D24274" w:rsidRPr="00DD2BA8" w:rsidRDefault="00D24274" w:rsidP="00C64A71">
      <w:pPr>
        <w:ind w:firstLineChars="100" w:firstLine="200"/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a.のところを　　　　b.の末に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の際は　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の上で</w:t>
      </w:r>
    </w:p>
    <w:p w14:paraId="1A26D42E" w14:textId="77CFF145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3.　子どもの進路のことを（　　）料理していたので、塩と砂糖を間違えた。</w:t>
      </w:r>
    </w:p>
    <w:p w14:paraId="091AD718" w14:textId="3693C803" w:rsidR="00D24274" w:rsidRPr="00DD2BA8" w:rsidRDefault="00D24274" w:rsidP="00C64A71">
      <w:pPr>
        <w:ind w:firstLineChars="100" w:firstLine="200"/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a.考えたところ　　　b.考える上は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考えたきり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考えつつ</w:t>
      </w:r>
    </w:p>
    <w:p w14:paraId="183A7C69" w14:textId="1BD7F995" w:rsidR="00FC082F" w:rsidRPr="00DD2BA8" w:rsidRDefault="00D24274">
      <w:pPr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 xml:space="preserve">4.　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社会人として、</w:t>
      </w:r>
      <w:r w:rsidRPr="00DD2BA8">
        <w:rPr>
          <w:rFonts w:ascii="ＭＳ 明朝" w:eastAsia="ＭＳ 明朝" w:hAnsi="ＭＳ 明朝" w:hint="eastAsia"/>
          <w:sz w:val="20"/>
          <w:szCs w:val="20"/>
        </w:rPr>
        <w:t>仕事である（　　）、責任をもってするべきだ。</w:t>
      </w:r>
    </w:p>
    <w:p w14:paraId="68136A45" w14:textId="3AD36297" w:rsidR="00FC082F" w:rsidRPr="00DD2BA8" w:rsidRDefault="00D24274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a.以上は　　　　　　b.あまり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上で　　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ところ</w:t>
      </w:r>
    </w:p>
    <w:p w14:paraId="0BCDFFD0" w14:textId="4E10C909" w:rsidR="00FC082F" w:rsidRPr="00DD2BA8" w:rsidRDefault="00D24274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 xml:space="preserve">5.　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困っていた</w:t>
      </w:r>
      <w:r w:rsidRPr="00DD2BA8">
        <w:rPr>
          <w:rFonts w:ascii="ＭＳ 明朝" w:eastAsia="ＭＳ 明朝" w:hAnsi="ＭＳ 明朝" w:hint="eastAsia"/>
          <w:sz w:val="20"/>
          <w:szCs w:val="20"/>
        </w:rPr>
        <w:t>（　　）助けてくださって、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本当に</w:t>
      </w:r>
      <w:r w:rsidRPr="00DD2BA8">
        <w:rPr>
          <w:rFonts w:ascii="ＭＳ 明朝" w:eastAsia="ＭＳ 明朝" w:hAnsi="ＭＳ 明朝" w:hint="eastAsia"/>
          <w:sz w:val="20"/>
          <w:szCs w:val="20"/>
        </w:rPr>
        <w:t>ありがとうございました。</w:t>
      </w:r>
    </w:p>
    <w:p w14:paraId="16695EB5" w14:textId="1BB937AD" w:rsidR="00FC082F" w:rsidRPr="00DD2BA8" w:rsidRDefault="00D24274" w:rsidP="00C64A71">
      <w:pPr>
        <w:ind w:firstLineChars="100" w:firstLine="200"/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a.ところを　　　　　b.ところで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ところに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どころか</w:t>
      </w:r>
    </w:p>
    <w:p w14:paraId="67959761" w14:textId="37B6BA95" w:rsidR="00FC082F" w:rsidRPr="00DD2BA8" w:rsidRDefault="00D24274">
      <w:pPr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6.　社長の前で</w:t>
      </w:r>
      <w:r w:rsidR="00DD2BA8" w:rsidRPr="00DD2BA8">
        <w:rPr>
          <w:rFonts w:ascii="ＭＳ 明朝" w:eastAsia="ＭＳ 明朝" w:hAnsi="ＭＳ 明朝" w:hint="eastAsia"/>
          <w:sz w:val="20"/>
          <w:szCs w:val="20"/>
        </w:rPr>
        <w:t>プレゼン</w:t>
      </w:r>
      <w:r w:rsidRPr="00DD2BA8">
        <w:rPr>
          <w:rFonts w:ascii="ＭＳ 明朝" w:eastAsia="ＭＳ 明朝" w:hAnsi="ＭＳ 明朝" w:hint="eastAsia"/>
          <w:sz w:val="20"/>
          <w:szCs w:val="20"/>
        </w:rPr>
        <w:t>をした時、緊張の（　　）、頭の中が真っ白になった。</w:t>
      </w:r>
    </w:p>
    <w:p w14:paraId="003D4C3E" w14:textId="2E18F22E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a.きり　　　　　　　b.たびに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上は　　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あまり</w:t>
      </w:r>
    </w:p>
    <w:p w14:paraId="0E0F9AD7" w14:textId="260329CB" w:rsidR="00DD2BA8" w:rsidRPr="00DD2BA8" w:rsidRDefault="00DD2BA8" w:rsidP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7.　マンガの新作の予約受付を開始するか（　　）のうちに、入荷待ちになった。</w:t>
      </w:r>
    </w:p>
    <w:p w14:paraId="6267080B" w14:textId="756B19D1" w:rsidR="00DD2BA8" w:rsidRPr="00DD2BA8" w:rsidRDefault="00DD2BA8" w:rsidP="00C64A71">
      <w:pPr>
        <w:ind w:firstLineChars="100" w:firstLine="200"/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a.した　　　　　　　b.して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しなかった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しない</w:t>
      </w:r>
    </w:p>
    <w:p w14:paraId="21F7FC99" w14:textId="2888DFEC" w:rsidR="00DD2BA8" w:rsidRPr="00DD2BA8" w:rsidRDefault="00DD2BA8" w:rsidP="00DD2BA8">
      <w:pPr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8.　迎えのバスが到着（　　）、列の後ろの方から乗ってください。</w:t>
      </w:r>
    </w:p>
    <w:p w14:paraId="28CA6089" w14:textId="31D332E2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a.とたん　　　　　　b.次第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かと思ったら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の末に</w:t>
      </w:r>
    </w:p>
    <w:p w14:paraId="0E53E11F" w14:textId="77777777" w:rsidR="00DD2BA8" w:rsidRPr="00DD2BA8" w:rsidRDefault="00DD2BA8" w:rsidP="00DD2BA8">
      <w:pPr>
        <w:rPr>
          <w:rFonts w:ascii="ＭＳ 明朝" w:eastAsia="ＭＳ 明朝" w:hAnsi="ＭＳ 明朝" w:hint="eastAsia"/>
          <w:sz w:val="20"/>
          <w:szCs w:val="20"/>
        </w:rPr>
      </w:pPr>
    </w:p>
    <w:p w14:paraId="74F37C4B" w14:textId="68D5B6E7" w:rsidR="00FC082F" w:rsidRPr="00DD2BA8" w:rsidRDefault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【2】次の文の（★）に入る最もよいものを</w:t>
      </w:r>
      <w:r w:rsidR="00D14F23" w:rsidRPr="00DD2BA8">
        <w:rPr>
          <w:rFonts w:ascii="ＭＳ 明朝" w:eastAsia="ＭＳ 明朝" w:hAnsi="ＭＳ 明朝" w:hint="eastAsia"/>
          <w:sz w:val="20"/>
          <w:szCs w:val="20"/>
        </w:rPr>
        <w:t>a～dから一つ選びなさい。</w:t>
      </w:r>
    </w:p>
    <w:p w14:paraId="24E39BD6" w14:textId="13F2BAF6" w:rsidR="00FC082F" w:rsidRPr="00DD2BA8" w:rsidRDefault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1.　当社への（　　）（　★　）（　　）（　　）間違いなくご記入ください。</w:t>
      </w:r>
    </w:p>
    <w:p w14:paraId="61FB3653" w14:textId="21492E3F" w:rsidR="00DD2BA8" w:rsidRPr="00DD2BA8" w:rsidRDefault="00DD2BA8" w:rsidP="00C64A71">
      <w:pPr>
        <w:ind w:firstLineChars="100" w:firstLine="200"/>
        <w:rPr>
          <w:rFonts w:ascii="ＭＳ 明朝" w:eastAsia="ＭＳ 明朝" w:hAnsi="ＭＳ 明朝" w:hint="eastAsia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a.住所・電話番号など　　b.際には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連絡先を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ご注文の</w:t>
      </w:r>
    </w:p>
    <w:p w14:paraId="49ED5E23" w14:textId="6C1EAC48" w:rsidR="00FC082F" w:rsidRPr="00DD2BA8" w:rsidRDefault="00DD2BA8">
      <w:pPr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2.　彼が（　　）（　　）（　★　）（　　）、</w:t>
      </w:r>
      <w:r>
        <w:rPr>
          <w:rFonts w:ascii="ＭＳ 明朝" w:eastAsia="ＭＳ 明朝" w:hAnsi="ＭＳ 明朝" w:hint="eastAsia"/>
          <w:sz w:val="20"/>
          <w:szCs w:val="20"/>
        </w:rPr>
        <w:t>電話が鳴った</w:t>
      </w:r>
      <w:r w:rsidRPr="00DD2BA8">
        <w:rPr>
          <w:rFonts w:ascii="ＭＳ 明朝" w:eastAsia="ＭＳ 明朝" w:hAnsi="ＭＳ 明朝" w:hint="eastAsia"/>
          <w:sz w:val="20"/>
          <w:szCs w:val="20"/>
        </w:rPr>
        <w:t>。</w:t>
      </w:r>
    </w:p>
    <w:p w14:paraId="68ACB7C1" w14:textId="16CD6D60" w:rsidR="00DD2BA8" w:rsidRPr="00DD2BA8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a.ところに　　　　b.している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出かける　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準備を</w:t>
      </w:r>
    </w:p>
    <w:p w14:paraId="61E9B126" w14:textId="59948615" w:rsidR="00DD2BA8" w:rsidRPr="00DD2BA8" w:rsidRDefault="00DD2BA8" w:rsidP="00DD2BA8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3.　部屋のカレンダーに（　　）（　　）（　★　）（　　）考えた。</w:t>
      </w:r>
    </w:p>
    <w:p w14:paraId="0D7C6E94" w14:textId="6F88FBAE" w:rsidR="00FC082F" w:rsidRDefault="00DD2BA8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C64A71">
        <w:rPr>
          <w:rFonts w:ascii="ＭＳ 明朝" w:eastAsia="ＭＳ 明朝" w:hAnsi="ＭＳ 明朝" w:hint="eastAsia"/>
          <w:sz w:val="20"/>
          <w:szCs w:val="20"/>
        </w:rPr>
        <w:t>マークを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 w:rsidR="00C64A71">
        <w:rPr>
          <w:rFonts w:ascii="ＭＳ 明朝" w:eastAsia="ＭＳ 明朝" w:hAnsi="ＭＳ 明朝" w:hint="eastAsia"/>
          <w:sz w:val="20"/>
          <w:szCs w:val="20"/>
        </w:rPr>
        <w:t xml:space="preserve">試験のことを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64A71">
        <w:rPr>
          <w:rFonts w:ascii="ＭＳ 明朝" w:eastAsia="ＭＳ 明朝" w:hAnsi="ＭＳ 明朝" w:hint="eastAsia"/>
          <w:sz w:val="20"/>
          <w:szCs w:val="20"/>
        </w:rPr>
        <w:t>つけつつ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="009F08BA"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64A71">
        <w:rPr>
          <w:rFonts w:ascii="ＭＳ 明朝" w:eastAsia="ＭＳ 明朝" w:hAnsi="ＭＳ 明朝" w:hint="eastAsia"/>
          <w:sz w:val="20"/>
          <w:szCs w:val="20"/>
        </w:rPr>
        <w:t>赤ペンで</w:t>
      </w:r>
    </w:p>
    <w:p w14:paraId="30032572" w14:textId="3141D42C" w:rsidR="00C64A71" w:rsidRPr="00DD2BA8" w:rsidRDefault="00C64A71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妹はバーゲンで（　　）（　　）（　★　）（　　）きり、二度と着ていない。</w:t>
      </w:r>
    </w:p>
    <w:p w14:paraId="2AD0CE88" w14:textId="752C3DB1" w:rsidR="00FC082F" w:rsidRPr="00DD2BA8" w:rsidRDefault="00C64A71" w:rsidP="00C64A71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買った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一度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セーターを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着た</w:t>
      </w:r>
    </w:p>
    <w:p w14:paraId="5BC1BD44" w14:textId="453F232A" w:rsidR="00FC082F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大学に（　　）（　　）（　★　）（　　）、かなり忙しくなった。</w:t>
      </w:r>
    </w:p>
    <w:p w14:paraId="6DF8D026" w14:textId="1A7F6B21" w:rsid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とたん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サークルに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入学して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入った</w:t>
      </w:r>
    </w:p>
    <w:p w14:paraId="79530AC9" w14:textId="6E8EA690" w:rsid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私は電話口で何分も（　　）（　　）（　★　）（　　）、と言われた。</w:t>
      </w:r>
    </w:p>
    <w:p w14:paraId="6602C40E" w14:textId="253DA223" w:rsid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社長は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待たされた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いません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あげくに</w:t>
      </w:r>
    </w:p>
    <w:p w14:paraId="0C0A59FC" w14:textId="4A6BB2F0" w:rsidR="00C64A71" w:rsidRPr="00DD2BA8" w:rsidRDefault="00C64A71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大勢のお客様を（　　）（　　）（　★　）（　　）、外で待って頂くしかない。</w:t>
      </w:r>
    </w:p>
    <w:p w14:paraId="76CA9456" w14:textId="4881E7B0" w:rsidR="00FC082F" w:rsidRPr="00C64A71" w:rsidRDefault="00C64A71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危険である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のが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入れる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上は</w:t>
      </w:r>
    </w:p>
    <w:p w14:paraId="07E07C53" w14:textId="14649B5B" w:rsidR="00FC082F" w:rsidRPr="00DD2BA8" w:rsidRDefault="00C64A71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お風呂にお湯が（　　）（　★　）（　　）（　　）</w:t>
      </w:r>
      <w:r w:rsidR="005937F8">
        <w:rPr>
          <w:rFonts w:ascii="ＭＳ 明朝" w:eastAsia="ＭＳ 明朝" w:hAnsi="ＭＳ 明朝" w:hint="eastAsia"/>
          <w:sz w:val="20"/>
          <w:szCs w:val="20"/>
        </w:rPr>
        <w:t>機能がつ</w:t>
      </w:r>
      <w:r>
        <w:rPr>
          <w:rFonts w:ascii="ＭＳ 明朝" w:eastAsia="ＭＳ 明朝" w:hAnsi="ＭＳ 明朝" w:hint="eastAsia"/>
          <w:sz w:val="20"/>
          <w:szCs w:val="20"/>
        </w:rPr>
        <w:t>い</w:t>
      </w:r>
      <w:r w:rsidR="005937F8">
        <w:rPr>
          <w:rFonts w:ascii="ＭＳ 明朝" w:eastAsia="ＭＳ 明朝" w:hAnsi="ＭＳ 明朝" w:hint="eastAsia"/>
          <w:sz w:val="20"/>
          <w:szCs w:val="20"/>
        </w:rPr>
        <w:t>てい</w:t>
      </w:r>
      <w:r>
        <w:rPr>
          <w:rFonts w:ascii="ＭＳ 明朝" w:eastAsia="ＭＳ 明朝" w:hAnsi="ＭＳ 明朝" w:hint="eastAsia"/>
          <w:sz w:val="20"/>
          <w:szCs w:val="20"/>
        </w:rPr>
        <w:t>ます。</w:t>
      </w:r>
    </w:p>
    <w:p w14:paraId="1E5CD89E" w14:textId="3AA23603" w:rsidR="00FC082F" w:rsidRPr="00DD2BA8" w:rsidRDefault="00C64A71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チャイムが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鳴る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次第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いっぱいになり</w:t>
      </w:r>
    </w:p>
    <w:p w14:paraId="6B475569" w14:textId="4D333B3C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06A882EE" w14:textId="0C8ED0C3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【3】a～dの中から正しいものを選びなさい。</w:t>
      </w:r>
    </w:p>
    <w:p w14:paraId="49D0043F" w14:textId="6255CC44" w:rsidR="00FC082F" w:rsidRPr="00DD2BA8" w:rsidRDefault="005937F8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今度こそ自分の意見を言おうと（　　）つつ、また何も言えなかった。</w:t>
      </w:r>
    </w:p>
    <w:p w14:paraId="464DC2AE" w14:textId="7C7A04B1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思い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思う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思って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思え</w:t>
      </w:r>
    </w:p>
    <w:p w14:paraId="1821157A" w14:textId="2F8BB320" w:rsidR="00FC082F" w:rsidRPr="00DD2BA8" w:rsidRDefault="005937F8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森の木を切りすぎた（　　）、環境問題が発生している。</w:t>
      </w:r>
    </w:p>
    <w:p w14:paraId="185FAD54" w14:textId="65C5FF7E" w:rsidR="00FC082F" w:rsidRPr="00DD2BA8" w:rsidRDefault="005937F8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だけあって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せいで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によって</w:t>
      </w:r>
    </w:p>
    <w:p w14:paraId="0CC29F71" w14:textId="56641B13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病気の父が気に（　　）、長期の出張を引き受けてしまった。</w:t>
      </w:r>
    </w:p>
    <w:p w14:paraId="2F7EE516" w14:textId="40B14992" w:rsidR="00FC082F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なるからには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なるだけに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なるばかり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なりながらも</w:t>
      </w:r>
    </w:p>
    <w:p w14:paraId="6C604D23" w14:textId="3AB7BD68" w:rsidR="005937F8" w:rsidRPr="00DD2BA8" w:rsidRDefault="005937F8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本日は毎月1日の映画の日（　　）、1200円でご覧になれます。</w:t>
      </w:r>
    </w:p>
    <w:p w14:paraId="2ADED3AE" w14:textId="1B1E37A8" w:rsidR="00FC082F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ばかりに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だけに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につき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によって</w:t>
      </w:r>
    </w:p>
    <w:p w14:paraId="7149E7DE" w14:textId="00276B50" w:rsidR="005937F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会社が大変な時期（　　）、みんなで力を合わせて、頑張ろう。</w:t>
      </w:r>
    </w:p>
    <w:p w14:paraId="034C9D08" w14:textId="2BE5367D" w:rsidR="005937F8" w:rsidRPr="00DD2BA8" w:rsidRDefault="005937F8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だからには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だからこそ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だけあって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ものだから</w:t>
      </w:r>
    </w:p>
    <w:p w14:paraId="56553151" w14:textId="289362C9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彼女はいろいろな経験をしてきている（　　）、知識が豊富だ。</w:t>
      </w:r>
    </w:p>
    <w:p w14:paraId="6816A9DC" w14:textId="780CE8F5" w:rsidR="00FC082F" w:rsidRPr="00DD2BA8" w:rsidRDefault="005937F8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a.した　　　　　b.して　　　　</w:t>
      </w:r>
      <w:r w:rsidR="009F08BA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しなかった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しない</w:t>
      </w:r>
    </w:p>
    <w:p w14:paraId="58F3887F" w14:textId="4BC5CE46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母「今日は公園に行かないの？」　子「だって、（　　）もん」</w:t>
      </w:r>
    </w:p>
    <w:p w14:paraId="4AB9B9C7" w14:textId="3F733D85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行く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遊ばない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寒い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一人はいや</w:t>
      </w:r>
    </w:p>
    <w:p w14:paraId="209E3A39" w14:textId="23B03619" w:rsidR="00FC082F" w:rsidRPr="00DD2BA8" w:rsidRDefault="009F08B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娘は体が弱い（　　）、一人旅に行かせるのは心配だ。</w:t>
      </w:r>
    </w:p>
    <w:p w14:paraId="4E153556" w14:textId="17652B01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ながらも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だけに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からといって</w:t>
      </w:r>
    </w:p>
    <w:p w14:paraId="4A641917" w14:textId="7D235DBF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50D052C9" w14:textId="6304C029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484CC840" w14:textId="44AB138B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7219A298" w14:textId="099AB468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bookmarkStart w:id="0" w:name="_GoBack"/>
      <w:bookmarkEnd w:id="0"/>
      <w:r>
        <w:rPr>
          <w:rFonts w:ascii="ＭＳ 明朝" w:eastAsia="ＭＳ 明朝" w:hAnsi="ＭＳ 明朝" w:hint="eastAsia"/>
          <w:sz w:val="20"/>
          <w:szCs w:val="20"/>
        </w:rPr>
        <w:lastRenderedPageBreak/>
        <w:t>【4】</w:t>
      </w:r>
      <w:r w:rsidRPr="00DD2BA8">
        <w:rPr>
          <w:rFonts w:ascii="ＭＳ 明朝" w:eastAsia="ＭＳ 明朝" w:hAnsi="ＭＳ 明朝" w:hint="eastAsia"/>
          <w:sz w:val="20"/>
          <w:szCs w:val="20"/>
        </w:rPr>
        <w:t>次の文の（★）に入る最もよいものをa～dから一つ選びなさい。</w:t>
      </w:r>
    </w:p>
    <w:p w14:paraId="2704821F" w14:textId="2C3DDF6A" w:rsidR="00FC082F" w:rsidRPr="00DD2BA8" w:rsidRDefault="009F08B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先輩の結婚式で（　　）（　　）（　★　）（　　）かわからない</w:t>
      </w:r>
    </w:p>
    <w:p w14:paraId="7B88261C" w14:textId="3A77C204" w:rsidR="00FC082F" w:rsidRPr="00DD2BA8" w:rsidRDefault="009F08BA" w:rsidP="00CC728A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ものの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何を話したら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スピーチを頼まれた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いい</w:t>
      </w:r>
    </w:p>
    <w:p w14:paraId="5753104C" w14:textId="00CE0336" w:rsidR="00FC082F" w:rsidRPr="00DD2BA8" w:rsidRDefault="009F08B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難しいからたぶん（　　）（　　）（　★　）（　　）時はうれしかった。</w:t>
      </w:r>
    </w:p>
    <w:p w14:paraId="5FEA9BF9" w14:textId="01B5A0DB" w:rsidR="00FC082F" w:rsidRPr="00DD2BA8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だけに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だめだ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と思っていた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試験に合格した</w:t>
      </w:r>
    </w:p>
    <w:p w14:paraId="18D6B746" w14:textId="7C4AFC48" w:rsidR="00FC082F" w:rsidRPr="00DD2BA8" w:rsidRDefault="009F08B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夜、電車の事故（　　）（　★　）（　　）（　　）できなくなってしまった。</w:t>
      </w:r>
    </w:p>
    <w:p w14:paraId="738F07E3" w14:textId="0F1AB127" w:rsidR="00FC082F" w:rsidRDefault="009F08B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 w:rsidR="00CC728A">
        <w:rPr>
          <w:rFonts w:ascii="ＭＳ 明朝" w:eastAsia="ＭＳ 明朝" w:hAnsi="ＭＳ 明朝" w:hint="eastAsia"/>
          <w:sz w:val="20"/>
          <w:szCs w:val="20"/>
        </w:rPr>
        <w:t>があったこと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 w:rsidR="00CC728A">
        <w:rPr>
          <w:rFonts w:ascii="ＭＳ 明朝" w:eastAsia="ＭＳ 明朝" w:hAnsi="ＭＳ 明朝" w:hint="eastAsia"/>
          <w:sz w:val="20"/>
          <w:szCs w:val="20"/>
        </w:rPr>
        <w:t>帰宅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C728A">
        <w:rPr>
          <w:rFonts w:ascii="ＭＳ 明朝" w:eastAsia="ＭＳ 明朝" w:hAnsi="ＭＳ 明朝" w:hint="eastAsia"/>
          <w:sz w:val="20"/>
          <w:szCs w:val="20"/>
        </w:rPr>
        <w:t>多くの人が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="00CC728A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="00CC728A">
        <w:rPr>
          <w:rFonts w:ascii="ＭＳ 明朝" w:eastAsia="ＭＳ 明朝" w:hAnsi="ＭＳ 明朝" w:hint="eastAsia"/>
          <w:sz w:val="20"/>
          <w:szCs w:val="20"/>
        </w:rPr>
        <w:t>によって</w:t>
      </w:r>
    </w:p>
    <w:p w14:paraId="4FE4E1CE" w14:textId="7862EEC0" w:rsidR="00CC728A" w:rsidRPr="00CC728A" w:rsidRDefault="00CC728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面接の時間に間に合った（　　）（　★　）（　　）（　　）から、とても感謝している。</w:t>
      </w:r>
    </w:p>
    <w:p w14:paraId="03168A00" w14:textId="1F5E0D75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車で送ってくれた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彼が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のは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おかげで</w:t>
      </w:r>
    </w:p>
    <w:p w14:paraId="593E4B58" w14:textId="15AFE190" w:rsidR="00FC082F" w:rsidRPr="00CC728A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この契約書に（　　）（　　）（　★　）（　　）お金を払わなければならない</w:t>
      </w:r>
    </w:p>
    <w:p w14:paraId="58A317D0" w14:textId="5C984E02" w:rsidR="00FC082F" w:rsidRPr="00DD2BA8" w:rsidRDefault="00CC728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からには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決められた金額の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サインした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今月末までに</w:t>
      </w:r>
    </w:p>
    <w:p w14:paraId="2F04FCE1" w14:textId="2BCB1005" w:rsidR="00FC082F" w:rsidRPr="00CC728A" w:rsidRDefault="00CC728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いくら（　　）（　　）（　★　）（　　）ジョギングに行かなくてもいいよ。</w:t>
      </w:r>
    </w:p>
    <w:p w14:paraId="01054E64" w14:textId="49FE3117" w:rsidR="00FC082F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雨の日まで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走るのは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からといって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健康にいい</w:t>
      </w:r>
    </w:p>
    <w:p w14:paraId="37AE0F14" w14:textId="27517B27" w:rsidR="00CC728A" w:rsidRPr="00CC728A" w:rsidRDefault="00CC728A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郊外に家を買って（　　）（　★　）（　　）（　　）になってしまった。</w:t>
      </w:r>
    </w:p>
    <w:p w14:paraId="798D0629" w14:textId="4B26C9AE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ばかりに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今までの倍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引っ越した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通勤時間が</w:t>
      </w:r>
    </w:p>
    <w:p w14:paraId="508DCDB0" w14:textId="4AD56423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考え事を（　　）（　　）（　★　）（　　）思わず大きな声を出してしまった。</w:t>
      </w:r>
    </w:p>
    <w:p w14:paraId="2CC8F6E4" w14:textId="5C01BA55" w:rsidR="00FC082F" w:rsidRPr="00DD2BA8" w:rsidRDefault="00CC728A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ものだから</w:t>
      </w:r>
      <w:r w:rsidR="008F3995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歩いていたら</w:t>
      </w:r>
      <w:r w:rsidR="008F3995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急に声をかけられた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 w:rsidRPr="00DD2BA8">
        <w:rPr>
          <w:rFonts w:ascii="ＭＳ 明朝" w:eastAsia="ＭＳ 明朝" w:hAnsi="ＭＳ 明朝" w:hint="eastAsia"/>
          <w:sz w:val="20"/>
          <w:szCs w:val="20"/>
        </w:rPr>
        <w:t>しな</w:t>
      </w:r>
      <w:r w:rsidR="008F3995">
        <w:rPr>
          <w:rFonts w:ascii="ＭＳ 明朝" w:eastAsia="ＭＳ 明朝" w:hAnsi="ＭＳ 明朝" w:hint="eastAsia"/>
          <w:sz w:val="20"/>
          <w:szCs w:val="20"/>
        </w:rPr>
        <w:t>がら</w:t>
      </w:r>
    </w:p>
    <w:p w14:paraId="03CA735F" w14:textId="08B8B199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3081E2E5" w14:textId="693C1962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【5】a～dの中から正しいものを選びなさい。</w:t>
      </w:r>
    </w:p>
    <w:p w14:paraId="11CEE7F2" w14:textId="6EF16A11" w:rsidR="00FC082F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祖母は初めての女の孫がかわいくて（　　）ようだ。</w:t>
      </w:r>
    </w:p>
    <w:p w14:paraId="3E7F10A0" w14:textId="3E76F33A" w:rsidR="008F3995" w:rsidRPr="00DD2BA8" w:rsidRDefault="008F3995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はいられない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どころではない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つつある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しょうがない</w:t>
      </w:r>
    </w:p>
    <w:p w14:paraId="56F26EF7" w14:textId="45882A0C" w:rsidR="00FC082F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日本では超高齢化社会が現実に（　　）、諸外国も同様らしい。</w:t>
      </w:r>
    </w:p>
    <w:p w14:paraId="37179D21" w14:textId="326E8318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なるにつれて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b.</w:t>
      </w:r>
      <w:r>
        <w:rPr>
          <w:rFonts w:ascii="ＭＳ 明朝" w:eastAsia="ＭＳ 明朝" w:hAnsi="ＭＳ 明朝" w:hint="eastAsia"/>
          <w:sz w:val="20"/>
          <w:szCs w:val="20"/>
        </w:rPr>
        <w:t>なりつつあるが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なるからして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なるにしては</w:t>
      </w:r>
    </w:p>
    <w:p w14:paraId="69A5AA43" w14:textId="1FECF05B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若い女性向けのスマートフォン（　　）、デザインがちょっと古いなあ。</w:t>
      </w:r>
    </w:p>
    <w:p w14:paraId="71CDCD7D" w14:textId="7D8B8A9B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わりに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どころか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にしては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にしたがって</w:t>
      </w:r>
    </w:p>
    <w:p w14:paraId="6936DE89" w14:textId="1F6E11B4" w:rsidR="00FC082F" w:rsidRPr="00DD2BA8" w:rsidRDefault="008F3995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夕べ帰りが遅かった兄は、今朝寝坊して、顔（　　）洗わないで出かけた。</w:t>
      </w:r>
    </w:p>
    <w:p w14:paraId="2EF48BAF" w14:textId="104C0E48" w:rsidR="00FC082F" w:rsidRPr="00DD2BA8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さえ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こそ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ほど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てまで</w:t>
      </w:r>
    </w:p>
    <w:p w14:paraId="61454F40" w14:textId="50CC9D60" w:rsidR="00FC082F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54BE3D14" w14:textId="33E983C2" w:rsidR="008F3995" w:rsidRPr="00DD2BA8" w:rsidRDefault="008F3995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5.　残業や休日出勤が1か月続くと、若い私でも休みを（　　）。</w:t>
      </w:r>
    </w:p>
    <w:p w14:paraId="5CF43706" w14:textId="558BE3BE" w:rsidR="008F3995" w:rsidRDefault="008F3995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取ってたまらない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取らずにはいられない</w:t>
      </w:r>
    </w:p>
    <w:p w14:paraId="43B84CA6" w14:textId="0F689CDD" w:rsidR="00FC082F" w:rsidRPr="008F3995" w:rsidRDefault="008F3995" w:rsidP="008F3995">
      <w:pPr>
        <w:ind w:firstLineChars="100" w:firstLine="200"/>
        <w:rPr>
          <w:rFonts w:ascii="ＭＳ 明朝" w:eastAsia="ＭＳ 明朝" w:hAnsi="ＭＳ 明朝"/>
          <w:sz w:val="20"/>
          <w:szCs w:val="20"/>
        </w:rPr>
      </w:pP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取ったどころではない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取りつつある</w:t>
      </w:r>
    </w:p>
    <w:p w14:paraId="7E8679E4" w14:textId="5634B7E9" w:rsidR="00FC082F" w:rsidRPr="00DD2BA8" w:rsidRDefault="008F3995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彼女はドレスやバッグを（　　）、</w:t>
      </w:r>
      <w:r w:rsidR="00D14F23">
        <w:rPr>
          <w:rFonts w:ascii="ＭＳ 明朝" w:eastAsia="ＭＳ 明朝" w:hAnsi="ＭＳ 明朝" w:hint="eastAsia"/>
          <w:sz w:val="20"/>
          <w:szCs w:val="20"/>
        </w:rPr>
        <w:t>その</w:t>
      </w:r>
      <w:r>
        <w:rPr>
          <w:rFonts w:ascii="ＭＳ 明朝" w:eastAsia="ＭＳ 明朝" w:hAnsi="ＭＳ 明朝" w:hint="eastAsia"/>
          <w:sz w:val="20"/>
          <w:szCs w:val="20"/>
        </w:rPr>
        <w:t>パーティーに出席したいらしい</w:t>
      </w:r>
    </w:p>
    <w:p w14:paraId="5EED4223" w14:textId="11596B0E" w:rsidR="00FC082F" w:rsidRP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借りてまで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 xml:space="preserve">借りてたまらず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借りてこそ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借りる一方で</w:t>
      </w:r>
    </w:p>
    <w:p w14:paraId="1416176B" w14:textId="634E08F0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買ったばかりの小説を（　　）たまらなくなって、歩きながら読んでしまった。</w:t>
      </w:r>
    </w:p>
    <w:p w14:paraId="3463294F" w14:textId="6BAEB1BC" w:rsidR="00D14F23" w:rsidRPr="00DD2BA8" w:rsidRDefault="00D14F23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読んで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読むことが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読みたくて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読もうに</w:t>
      </w:r>
    </w:p>
    <w:p w14:paraId="790FBD1C" w14:textId="2DABDA62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「社長の話、今日はちょっと長かったね」「（　）よ。いつもの倍だよ」</w:t>
      </w:r>
    </w:p>
    <w:p w14:paraId="2F9106D4" w14:textId="77777777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ちょっとでしょうがない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ちょっとないではいられない</w:t>
      </w:r>
    </w:p>
    <w:p w14:paraId="34E5A929" w14:textId="3037C3E6" w:rsidR="00D14F23" w:rsidRPr="00DD2BA8" w:rsidRDefault="00D14F23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ちょっと一方だ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ちょっとどころじゃない</w:t>
      </w:r>
    </w:p>
    <w:p w14:paraId="29DF03E7" w14:textId="32931CEA" w:rsidR="00FC082F" w:rsidRPr="00DD2BA8" w:rsidRDefault="00FC082F">
      <w:pPr>
        <w:rPr>
          <w:rFonts w:ascii="ＭＳ 明朝" w:eastAsia="ＭＳ 明朝" w:hAnsi="ＭＳ 明朝"/>
          <w:sz w:val="20"/>
          <w:szCs w:val="20"/>
        </w:rPr>
      </w:pPr>
    </w:p>
    <w:p w14:paraId="443835A3" w14:textId="69D6AD22" w:rsidR="00FC082F" w:rsidRP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【6】次の文の（　★　）に入る最もよいものを</w:t>
      </w:r>
      <w:r w:rsidRPr="00DD2BA8">
        <w:rPr>
          <w:rFonts w:ascii="ＭＳ 明朝" w:eastAsia="ＭＳ 明朝" w:hAnsi="ＭＳ 明朝" w:hint="eastAsia"/>
          <w:sz w:val="20"/>
          <w:szCs w:val="20"/>
        </w:rPr>
        <w:t>a～dから一つ選びなさい。</w:t>
      </w:r>
    </w:p>
    <w:p w14:paraId="1CBC37DC" w14:textId="35945F52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1.　借金までして建設に（　　）（　★　）（　　）（　　）ビルじゃないね。</w:t>
      </w:r>
    </w:p>
    <w:p w14:paraId="3ACEB0C1" w14:textId="09150E25" w:rsidR="00D14F23" w:rsidRPr="00DD2BA8" w:rsidRDefault="00D14F23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大して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お金をかけた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立派な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わりには</w:t>
      </w:r>
    </w:p>
    <w:p w14:paraId="532BFE0C" w14:textId="3533F812" w:rsidR="00FC082F" w:rsidRPr="00DD2BA8" w:rsidRDefault="00D14F23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2.　最近仕事が（　　）（　　）（　★　）（　　）日がある。</w:t>
      </w:r>
    </w:p>
    <w:p w14:paraId="69348E81" w14:textId="399D9C42" w:rsidR="00FC082F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取る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時間がない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忙し過ぎて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昼食でさえ</w:t>
      </w:r>
    </w:p>
    <w:p w14:paraId="6E8054AF" w14:textId="25C0A5E1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3.　蒸し暑い都会を離れた避暑地では、（　　）（　　）（　★　）（　　）気持ちがいいね。</w:t>
      </w:r>
    </w:p>
    <w:p w14:paraId="6AA86C52" w14:textId="7A12AAE6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さわやかで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b.</w:t>
      </w:r>
      <w:r>
        <w:rPr>
          <w:rFonts w:ascii="ＭＳ 明朝" w:eastAsia="ＭＳ 明朝" w:hAnsi="ＭＳ 明朝" w:hint="eastAsia"/>
          <w:sz w:val="20"/>
          <w:szCs w:val="20"/>
        </w:rPr>
        <w:t>吹く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からして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風</w:t>
      </w:r>
    </w:p>
    <w:p w14:paraId="393326F3" w14:textId="68914FE8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4.　パソコンに慣れた（　　）（　　）（　★　）（　　）、助かっている。</w:t>
      </w:r>
    </w:p>
    <w:p w14:paraId="29B3638E" w14:textId="1C43277A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上がる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 xml:space="preserve">アルバイトが来てから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 xml:space="preserve">仕事の能率が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一方で</w:t>
      </w:r>
    </w:p>
    <w:p w14:paraId="574E40DF" w14:textId="781DE4B8" w:rsidR="00D14F23" w:rsidRDefault="00D14F23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5.　</w:t>
      </w:r>
      <w:r w:rsidR="00A54724">
        <w:rPr>
          <w:rFonts w:ascii="ＭＳ 明朝" w:eastAsia="ＭＳ 明朝" w:hAnsi="ＭＳ 明朝" w:hint="eastAsia"/>
          <w:sz w:val="20"/>
          <w:szCs w:val="20"/>
        </w:rPr>
        <w:t>どの</w:t>
      </w:r>
      <w:r>
        <w:rPr>
          <w:rFonts w:ascii="ＭＳ 明朝" w:eastAsia="ＭＳ 明朝" w:hAnsi="ＭＳ 明朝" w:hint="eastAsia"/>
          <w:sz w:val="20"/>
          <w:szCs w:val="20"/>
        </w:rPr>
        <w:t>外国語の勉強</w:t>
      </w:r>
      <w:r w:rsidR="00A54724">
        <w:rPr>
          <w:rFonts w:ascii="ＭＳ 明朝" w:eastAsia="ＭＳ 明朝" w:hAnsi="ＭＳ 明朝" w:hint="eastAsia"/>
          <w:sz w:val="20"/>
          <w:szCs w:val="20"/>
        </w:rPr>
        <w:t>も</w:t>
      </w:r>
      <w:r>
        <w:rPr>
          <w:rFonts w:ascii="ＭＳ 明朝" w:eastAsia="ＭＳ 明朝" w:hAnsi="ＭＳ 明朝" w:hint="eastAsia"/>
          <w:sz w:val="20"/>
          <w:szCs w:val="20"/>
        </w:rPr>
        <w:t>（　　）（　★　）（　　）（　　）、まず聞くこと</w:t>
      </w:r>
      <w:r w:rsidR="00A54724">
        <w:rPr>
          <w:rFonts w:ascii="ＭＳ 明朝" w:eastAsia="ＭＳ 明朝" w:hAnsi="ＭＳ 明朝" w:hint="eastAsia"/>
          <w:sz w:val="20"/>
          <w:szCs w:val="20"/>
        </w:rPr>
        <w:t>だ。</w:t>
      </w:r>
    </w:p>
    <w:p w14:paraId="2DDC585D" w14:textId="1C394D59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くるので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b.</w:t>
      </w:r>
      <w:r>
        <w:rPr>
          <w:rFonts w:ascii="ＭＳ 明朝" w:eastAsia="ＭＳ 明朝" w:hAnsi="ＭＳ 明朝" w:hint="eastAsia"/>
          <w:sz w:val="20"/>
          <w:szCs w:val="20"/>
        </w:rPr>
        <w:t>聞くほど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聞けば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耳が慣れて</w:t>
      </w:r>
    </w:p>
    <w:p w14:paraId="5D591A1C" w14:textId="39228661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6.　夏から秋に（　　）（　　）（　★　）（　　）なっていく。</w:t>
      </w:r>
    </w:p>
    <w:p w14:paraId="4DED4D5F" w14:textId="03D0179A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にしたがって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b.</w:t>
      </w:r>
      <w:r>
        <w:rPr>
          <w:rFonts w:ascii="ＭＳ 明朝" w:eastAsia="ＭＳ 明朝" w:hAnsi="ＭＳ 明朝" w:hint="eastAsia"/>
          <w:sz w:val="20"/>
          <w:szCs w:val="20"/>
        </w:rPr>
        <w:t>着るものも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季節が移る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厚く</w:t>
      </w:r>
    </w:p>
    <w:p w14:paraId="61260F8A" w14:textId="3C3F1063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7.　兄は以前から（　　）（　★　）（　　）（　　）買うと言った。</w:t>
      </w:r>
    </w:p>
    <w:p w14:paraId="5A647DB4" w14:textId="523D7A07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ボーナスで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b.</w:t>
      </w:r>
      <w:r>
        <w:rPr>
          <w:rFonts w:ascii="ＭＳ 明朝" w:eastAsia="ＭＳ 明朝" w:hAnsi="ＭＳ 明朝" w:hint="eastAsia"/>
          <w:sz w:val="20"/>
          <w:szCs w:val="20"/>
        </w:rPr>
        <w:t>キャンプ道具を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たまらなかった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欲しくて</w:t>
      </w:r>
    </w:p>
    <w:p w14:paraId="1606FF24" w14:textId="345DDA75" w:rsidR="00A54724" w:rsidRDefault="00A54724">
      <w:pPr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8.　こんな寒い日は（　　）（　　）（　★　）（　　）ならない。</w:t>
      </w:r>
    </w:p>
    <w:p w14:paraId="0F928489" w14:textId="5978C7ED" w:rsidR="00A54724" w:rsidRPr="00DD2BA8" w:rsidRDefault="00A54724">
      <w:pPr>
        <w:rPr>
          <w:rFonts w:ascii="ＭＳ 明朝" w:eastAsia="ＭＳ 明朝" w:hAnsi="ＭＳ 明朝" w:hint="eastAsia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a.</w:t>
      </w:r>
      <w:r>
        <w:rPr>
          <w:rFonts w:ascii="ＭＳ 明朝" w:eastAsia="ＭＳ 明朝" w:hAnsi="ＭＳ 明朝" w:hint="eastAsia"/>
          <w:sz w:val="20"/>
          <w:szCs w:val="20"/>
        </w:rPr>
        <w:t>おでんが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　b.</w:t>
      </w:r>
      <w:r>
        <w:rPr>
          <w:rFonts w:ascii="ＭＳ 明朝" w:eastAsia="ＭＳ 明朝" w:hAnsi="ＭＳ 明朝" w:hint="eastAsia"/>
          <w:sz w:val="20"/>
          <w:szCs w:val="20"/>
        </w:rPr>
        <w:t>大量に</w:t>
      </w:r>
      <w:r w:rsidRPr="00DD2BA8">
        <w:rPr>
          <w:rFonts w:ascii="ＭＳ 明朝" w:eastAsia="ＭＳ 明朝" w:hAnsi="ＭＳ 明朝" w:hint="eastAsia"/>
          <w:sz w:val="20"/>
          <w:szCs w:val="20"/>
        </w:rPr>
        <w:t xml:space="preserve">　　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</w:t>
      </w:r>
      <w:r>
        <w:rPr>
          <w:rFonts w:ascii="ＭＳ 明朝" w:eastAsia="ＭＳ 明朝" w:hAnsi="ＭＳ 明朝" w:hint="eastAsia"/>
          <w:sz w:val="20"/>
          <w:szCs w:val="20"/>
        </w:rPr>
        <w:t xml:space="preserve">　</w:t>
      </w:r>
      <w:r w:rsidRPr="00DD2BA8">
        <w:rPr>
          <w:rFonts w:ascii="ＭＳ 明朝" w:eastAsia="ＭＳ 明朝" w:hAnsi="ＭＳ 明朝" w:hint="eastAsia"/>
          <w:sz w:val="20"/>
          <w:szCs w:val="20"/>
        </w:rPr>
        <w:t>c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気がして</w:t>
      </w:r>
      <w:r>
        <w:rPr>
          <w:rFonts w:ascii="ＭＳ 明朝" w:eastAsia="ＭＳ 明朝" w:hAnsi="ＭＳ 明朝" w:hint="eastAsia"/>
          <w:sz w:val="20"/>
          <w:szCs w:val="20"/>
        </w:rPr>
        <w:t xml:space="preserve">　　　</w:t>
      </w:r>
      <w:r w:rsidRPr="00DD2BA8">
        <w:rPr>
          <w:rFonts w:ascii="ＭＳ 明朝" w:eastAsia="ＭＳ 明朝" w:hAnsi="ＭＳ 明朝" w:hint="eastAsia"/>
          <w:sz w:val="20"/>
          <w:szCs w:val="20"/>
        </w:rPr>
        <w:t>d</w:t>
      </w:r>
      <w:r w:rsidRPr="00DD2BA8">
        <w:rPr>
          <w:rFonts w:ascii="ＭＳ 明朝" w:eastAsia="ＭＳ 明朝" w:hAnsi="ＭＳ 明朝"/>
          <w:sz w:val="20"/>
          <w:szCs w:val="20"/>
        </w:rPr>
        <w:t>.</w:t>
      </w:r>
      <w:r>
        <w:rPr>
          <w:rFonts w:ascii="ＭＳ 明朝" w:eastAsia="ＭＳ 明朝" w:hAnsi="ＭＳ 明朝" w:hint="eastAsia"/>
          <w:sz w:val="20"/>
          <w:szCs w:val="20"/>
        </w:rPr>
        <w:t>売れるような</w:t>
      </w:r>
    </w:p>
    <w:sectPr w:rsidR="00A54724" w:rsidRPr="00DD2BA8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32E6D" w14:textId="77777777" w:rsidR="00D14F23" w:rsidRDefault="00D14F23" w:rsidP="00701E9C">
      <w:r>
        <w:separator/>
      </w:r>
    </w:p>
  </w:endnote>
  <w:endnote w:type="continuationSeparator" w:id="0">
    <w:p w14:paraId="5EAC9140" w14:textId="77777777" w:rsidR="00D14F23" w:rsidRDefault="00D14F23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3F16B9BC" w:rsidR="00D14F23" w:rsidRPr="00125F0D" w:rsidRDefault="00D14F23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F97A" w14:textId="77777777" w:rsidR="00D14F23" w:rsidRDefault="00D14F23" w:rsidP="00701E9C">
      <w:r>
        <w:separator/>
      </w:r>
    </w:p>
  </w:footnote>
  <w:footnote w:type="continuationSeparator" w:id="0">
    <w:p w14:paraId="0C7015E9" w14:textId="77777777" w:rsidR="00D14F23" w:rsidRDefault="00D14F23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530B2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3E4F88"/>
    <w:rsid w:val="004468C3"/>
    <w:rsid w:val="0045142D"/>
    <w:rsid w:val="00452E94"/>
    <w:rsid w:val="004A66C2"/>
    <w:rsid w:val="005252AC"/>
    <w:rsid w:val="00532067"/>
    <w:rsid w:val="005937F8"/>
    <w:rsid w:val="005C18CD"/>
    <w:rsid w:val="005E3E6F"/>
    <w:rsid w:val="005F5E5D"/>
    <w:rsid w:val="00602013"/>
    <w:rsid w:val="006F0233"/>
    <w:rsid w:val="00701E9C"/>
    <w:rsid w:val="0070441E"/>
    <w:rsid w:val="00772EC6"/>
    <w:rsid w:val="00825B23"/>
    <w:rsid w:val="008B4400"/>
    <w:rsid w:val="008F3995"/>
    <w:rsid w:val="00917E7A"/>
    <w:rsid w:val="009B007F"/>
    <w:rsid w:val="009E5035"/>
    <w:rsid w:val="009F08BA"/>
    <w:rsid w:val="00A40EFB"/>
    <w:rsid w:val="00A54724"/>
    <w:rsid w:val="00AE53B4"/>
    <w:rsid w:val="00AF0423"/>
    <w:rsid w:val="00B66BD9"/>
    <w:rsid w:val="00BD39A9"/>
    <w:rsid w:val="00C64A71"/>
    <w:rsid w:val="00CC728A"/>
    <w:rsid w:val="00CF4C49"/>
    <w:rsid w:val="00CF672D"/>
    <w:rsid w:val="00D14F23"/>
    <w:rsid w:val="00D24274"/>
    <w:rsid w:val="00D42694"/>
    <w:rsid w:val="00D5123E"/>
    <w:rsid w:val="00DA1A64"/>
    <w:rsid w:val="00DD2BA8"/>
    <w:rsid w:val="00E631C1"/>
    <w:rsid w:val="00EB2C2B"/>
    <w:rsid w:val="00ED56A3"/>
    <w:rsid w:val="00F81E9F"/>
    <w:rsid w:val="00F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36E84-D383-401A-996F-03B4CF0B048E}"/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355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18</cp:revision>
  <dcterms:created xsi:type="dcterms:W3CDTF">2022-03-16T10:47:00Z</dcterms:created>
  <dcterms:modified xsi:type="dcterms:W3CDTF">2022-04-01T06:56:00Z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