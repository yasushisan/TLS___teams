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77073108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EB2C2B">
        <w:rPr>
          <w:rFonts w:ascii="ＭＳ 明朝" w:eastAsia="ＭＳ 明朝" w:hAnsi="ＭＳ 明朝" w:hint="eastAsia"/>
          <w:b/>
          <w:bCs/>
          <w:sz w:val="24"/>
          <w:szCs w:val="24"/>
        </w:rPr>
        <w:t>3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077A057F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EB2C2B">
        <w:rPr>
          <w:rFonts w:ascii="ＭＳ 明朝" w:eastAsia="ＭＳ 明朝" w:hAnsi="ＭＳ 明朝" w:hint="eastAsia"/>
          <w:b/>
          <w:bCs/>
          <w:szCs w:val="21"/>
          <w:u w:val="single"/>
        </w:rPr>
        <w:t>理由や原因を表すときに使う表現①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0734C212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EB2C2B">
        <w:rPr>
          <w:rFonts w:ascii="ＭＳ 明朝" w:eastAsia="ＭＳ 明朝" w:hAnsi="ＭＳ 明朝" w:hint="eastAsia"/>
          <w:szCs w:val="21"/>
        </w:rPr>
        <w:t>うちの庭は日当たりがいい</w:t>
      </w:r>
      <w:r w:rsidR="00EB2C2B" w:rsidRPr="00EB2C2B">
        <w:rPr>
          <w:rFonts w:ascii="ＭＳ 明朝" w:eastAsia="ＭＳ 明朝" w:hAnsi="ＭＳ 明朝" w:hint="eastAsia"/>
          <w:b/>
          <w:bCs/>
          <w:szCs w:val="21"/>
        </w:rPr>
        <w:t>おかげで</w:t>
      </w:r>
      <w:r w:rsidR="00EB2C2B">
        <w:rPr>
          <w:rFonts w:ascii="ＭＳ 明朝" w:eastAsia="ＭＳ 明朝" w:hAnsi="ＭＳ 明朝" w:hint="eastAsia"/>
          <w:szCs w:val="21"/>
        </w:rPr>
        <w:t>、植物がよく育つ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03718512" w14:textId="77777777" w:rsidR="00A40EFB" w:rsidRPr="00EB2C2B" w:rsidRDefault="00A40EFB">
      <w:pPr>
        <w:rPr>
          <w:rFonts w:ascii="ＭＳ 明朝" w:eastAsia="ＭＳ 明朝" w:hAnsi="ＭＳ 明朝"/>
          <w:szCs w:val="21"/>
        </w:rPr>
      </w:pPr>
    </w:p>
    <w:p w14:paraId="39D27DE1" w14:textId="12CB1489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EB2C2B">
        <w:rPr>
          <w:rFonts w:ascii="ＭＳ 明朝" w:eastAsia="ＭＳ 明朝" w:hAnsi="ＭＳ 明朝" w:hint="eastAsia"/>
          <w:szCs w:val="21"/>
        </w:rPr>
        <w:t>夕べ飲みすぎた</w:t>
      </w:r>
      <w:r w:rsidR="00EB2C2B" w:rsidRPr="00EB2C2B">
        <w:rPr>
          <w:rFonts w:ascii="ＭＳ 明朝" w:eastAsia="ＭＳ 明朝" w:hAnsi="ＭＳ 明朝" w:hint="eastAsia"/>
          <w:b/>
          <w:bCs/>
          <w:szCs w:val="21"/>
        </w:rPr>
        <w:t>せいで</w:t>
      </w:r>
      <w:r w:rsidR="00EB2C2B">
        <w:rPr>
          <w:rFonts w:ascii="ＭＳ 明朝" w:eastAsia="ＭＳ 明朝" w:hAnsi="ＭＳ 明朝" w:hint="eastAsia"/>
          <w:szCs w:val="21"/>
        </w:rPr>
        <w:t>、頭が痛い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78B413C2" w14:textId="77777777" w:rsidR="00A40EFB" w:rsidRPr="00EB2C2B" w:rsidRDefault="00A40EFB">
      <w:pPr>
        <w:rPr>
          <w:rFonts w:ascii="ＭＳ 明朝" w:eastAsia="ＭＳ 明朝" w:hAnsi="ＭＳ 明朝"/>
          <w:szCs w:val="21"/>
        </w:rPr>
      </w:pPr>
    </w:p>
    <w:p w14:paraId="7548E41D" w14:textId="7B795BCC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EB2C2B">
        <w:rPr>
          <w:rFonts w:ascii="ＭＳ 明朝" w:eastAsia="ＭＳ 明朝" w:hAnsi="ＭＳ 明朝" w:hint="eastAsia"/>
          <w:szCs w:val="21"/>
        </w:rPr>
        <w:t>犬を飼っている</w:t>
      </w:r>
      <w:r w:rsidR="00EB2C2B" w:rsidRPr="00EB2C2B">
        <w:rPr>
          <w:rFonts w:ascii="ＭＳ 明朝" w:eastAsia="ＭＳ 明朝" w:hAnsi="ＭＳ 明朝" w:hint="eastAsia"/>
          <w:b/>
          <w:bCs/>
          <w:szCs w:val="21"/>
        </w:rPr>
        <w:t>ものだから</w:t>
      </w:r>
      <w:r w:rsidR="00EB2C2B">
        <w:rPr>
          <w:rFonts w:ascii="ＭＳ 明朝" w:eastAsia="ＭＳ 明朝" w:hAnsi="ＭＳ 明朝" w:hint="eastAsia"/>
          <w:szCs w:val="21"/>
        </w:rPr>
        <w:t>、長期の旅行に行くことができない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1AFE6B8C" w14:textId="383220D9" w:rsidR="00A40EFB" w:rsidRPr="00DA1A64" w:rsidRDefault="00A40EFB">
      <w:pPr>
        <w:rPr>
          <w:rFonts w:ascii="ＭＳ 明朝" w:eastAsia="ＭＳ 明朝" w:hAnsi="ＭＳ 明朝"/>
          <w:szCs w:val="21"/>
        </w:rPr>
      </w:pPr>
    </w:p>
    <w:p w14:paraId="2233949A" w14:textId="77777777" w:rsidR="00EB2C2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EB2C2B">
        <w:rPr>
          <w:rFonts w:ascii="ＭＳ 明朝" w:eastAsia="ＭＳ 明朝" w:hAnsi="ＭＳ 明朝" w:hint="eastAsia"/>
          <w:szCs w:val="21"/>
        </w:rPr>
        <w:t>A：テレビばかり見ていないで、勉強しなさい！</w:t>
      </w:r>
    </w:p>
    <w:p w14:paraId="4B615194" w14:textId="739CD9C4" w:rsidR="00A40EFB" w:rsidRPr="004468C3" w:rsidRDefault="00EB2C2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B：だって、今日の宿題、難しくて分からないんだ</w:t>
      </w:r>
      <w:r w:rsidRPr="00EB2C2B">
        <w:rPr>
          <w:rFonts w:ascii="ＭＳ 明朝" w:eastAsia="ＭＳ 明朝" w:hAnsi="ＭＳ 明朝" w:hint="eastAsia"/>
          <w:b/>
          <w:bCs/>
          <w:szCs w:val="21"/>
        </w:rPr>
        <w:t>もん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6D3A3634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58FD224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0DDE41A9" w:rsidR="00CF672D" w:rsidRDefault="00673E6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正しい文に〇、そうでない文に×をつけなさい。</w:t>
      </w:r>
    </w:p>
    <w:p w14:paraId="22899E8D" w14:textId="333D2454" w:rsidR="00673E6E" w:rsidRDefault="00673E6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）熱があるものですから、今日はお休みさせてください。</w:t>
      </w:r>
    </w:p>
    <w:p w14:paraId="4BA7785E" w14:textId="38C9A724" w:rsidR="00673E6E" w:rsidRDefault="00673E6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）彼は私より4つ年上のおかげで、30歳だ。</w:t>
      </w:r>
    </w:p>
    <w:p w14:paraId="2B1DD4DD" w14:textId="40AB2C57" w:rsidR="00673E6E" w:rsidRDefault="00673E6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）私が彼の住所を間違えて書いたせいで、荷物が届かなかったらしい。</w:t>
      </w:r>
    </w:p>
    <w:p w14:paraId="7626B004" w14:textId="648A36AA" w:rsidR="00673E6E" w:rsidRDefault="00673E6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）先輩が使っていない自転車をくれたおかげで、通勤が楽になった。</w:t>
      </w:r>
    </w:p>
    <w:p w14:paraId="4150DBAF" w14:textId="1E923FE1" w:rsidR="00673E6E" w:rsidRPr="00673E6E" w:rsidRDefault="00673E6E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）遅れて大変申し訳ございません。電車で寝過ごしたんだもん。</w:t>
      </w:r>
    </w:p>
    <w:p w14:paraId="4AD3D6CD" w14:textId="3BE457F4" w:rsidR="00452E94" w:rsidRPr="00673E6E" w:rsidRDefault="00452E94">
      <w:pPr>
        <w:rPr>
          <w:rFonts w:ascii="ＭＳ 明朝" w:eastAsia="ＭＳ 明朝" w:hAnsi="ＭＳ 明朝"/>
          <w:szCs w:val="21"/>
        </w:rPr>
      </w:pPr>
    </w:p>
    <w:p w14:paraId="420F118B" w14:textId="2EAFD918" w:rsidR="00452E94" w:rsidRDefault="00673E6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〕の中から適当な言葉を選んで（　　）に入れなさい。</w:t>
      </w:r>
    </w:p>
    <w:p w14:paraId="22B941D9" w14:textId="4255AA21" w:rsidR="00452E94" w:rsidRDefault="00673E6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〔　（の）おかげで　（の）せいで　ものですから　もん　〕</w:t>
      </w:r>
    </w:p>
    <w:p w14:paraId="39D3B786" w14:textId="7B33D722" w:rsidR="00452E94" w:rsidRPr="00673E6E" w:rsidRDefault="00673E6E" w:rsidP="00673E6E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すみません、今月の支払い、もう少し待っていただけませんか。バイト代の入金が遅れている（　　）。</w:t>
      </w:r>
    </w:p>
    <w:p w14:paraId="18B25A21" w14:textId="3E805BF6" w:rsidR="00452E94" w:rsidRDefault="00673E6E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2.　仕事が見つかったのは先生（　　）です。助かりました。</w:t>
      </w:r>
    </w:p>
    <w:p w14:paraId="454C843B" w14:textId="19980744" w:rsidR="00452E94" w:rsidRDefault="00673E6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川の水が汚染されたのは、あの鉄鋼工場（　　）だ。</w:t>
      </w:r>
    </w:p>
    <w:p w14:paraId="475354AC" w14:textId="273A7F66" w:rsidR="00452E94" w:rsidRDefault="00673E6E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4.　あの俳優、人気は出ないよ。演技下手だ（　　）。</w:t>
      </w:r>
    </w:p>
    <w:p w14:paraId="3EDB7BDF" w14:textId="3FADAB20" w:rsidR="00CF672D" w:rsidRPr="00A40EFB" w:rsidRDefault="00CF672D" w:rsidP="00CF672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lastRenderedPageBreak/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 w:rsidR="00EB2C2B" w:rsidRPr="00EB2C2B">
        <w:rPr>
          <w:rFonts w:ascii="ＭＳ 明朝" w:eastAsia="ＭＳ 明朝" w:hAnsi="ＭＳ 明朝" w:hint="eastAsia"/>
          <w:b/>
          <w:bCs/>
          <w:szCs w:val="21"/>
          <w:u w:val="single"/>
        </w:rPr>
        <w:t xml:space="preserve"> </w:t>
      </w:r>
      <w:r w:rsidR="00EB2C2B">
        <w:rPr>
          <w:rFonts w:ascii="ＭＳ 明朝" w:eastAsia="ＭＳ 明朝" w:hAnsi="ＭＳ 明朝" w:hint="eastAsia"/>
          <w:b/>
          <w:bCs/>
          <w:szCs w:val="21"/>
          <w:u w:val="single"/>
        </w:rPr>
        <w:t>理由や原因を表すときに使う表現②</w:t>
      </w:r>
    </w:p>
    <w:p w14:paraId="052C01CB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44D6BD1" w14:textId="076E0BE6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EB2C2B">
        <w:rPr>
          <w:rFonts w:ascii="ＭＳ 明朝" w:eastAsia="ＭＳ 明朝" w:hAnsi="ＭＳ 明朝" w:hint="eastAsia"/>
          <w:szCs w:val="21"/>
        </w:rPr>
        <w:t>食料品を買いすぎた</w:t>
      </w:r>
      <w:r w:rsidR="00EB2C2B" w:rsidRPr="00EB2C2B">
        <w:rPr>
          <w:rFonts w:ascii="ＭＳ 明朝" w:eastAsia="ＭＳ 明朝" w:hAnsi="ＭＳ 明朝" w:hint="eastAsia"/>
          <w:b/>
          <w:bCs/>
          <w:szCs w:val="21"/>
        </w:rPr>
        <w:t>ばかりに</w:t>
      </w:r>
      <w:r w:rsidR="00EB2C2B">
        <w:rPr>
          <w:rFonts w:ascii="ＭＳ 明朝" w:eastAsia="ＭＳ 明朝" w:hAnsi="ＭＳ 明朝" w:hint="eastAsia"/>
          <w:szCs w:val="21"/>
        </w:rPr>
        <w:t>、冷蔵庫に入りきらない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92DE4B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60AB9492" w14:textId="7CE31862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EB2C2B">
        <w:rPr>
          <w:rFonts w:ascii="ＭＳ 明朝" w:eastAsia="ＭＳ 明朝" w:hAnsi="ＭＳ 明朝" w:hint="eastAsia"/>
          <w:szCs w:val="21"/>
        </w:rPr>
        <w:t>恋人に禁煙すると言った</w:t>
      </w:r>
      <w:r w:rsidR="00EB2C2B" w:rsidRPr="00EB2C2B">
        <w:rPr>
          <w:rFonts w:ascii="ＭＳ 明朝" w:eastAsia="ＭＳ 明朝" w:hAnsi="ＭＳ 明朝" w:hint="eastAsia"/>
          <w:b/>
          <w:bCs/>
          <w:szCs w:val="21"/>
        </w:rPr>
        <w:t>からには</w:t>
      </w:r>
      <w:r w:rsidR="00EB2C2B">
        <w:rPr>
          <w:rFonts w:ascii="ＭＳ 明朝" w:eastAsia="ＭＳ 明朝" w:hAnsi="ＭＳ 明朝" w:hint="eastAsia"/>
          <w:szCs w:val="21"/>
        </w:rPr>
        <w:t>、吸うわけにはいかない</w:t>
      </w:r>
      <w:r w:rsidR="00452E94">
        <w:rPr>
          <w:rFonts w:ascii="ＭＳ 明朝" w:eastAsia="ＭＳ 明朝" w:hAnsi="ＭＳ 明朝" w:hint="eastAsia"/>
          <w:szCs w:val="21"/>
        </w:rPr>
        <w:t>。</w:t>
      </w:r>
    </w:p>
    <w:p w14:paraId="316F944F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20996A6D" w14:textId="2464F5D1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EB2C2B">
        <w:rPr>
          <w:rFonts w:ascii="ＭＳ 明朝" w:eastAsia="ＭＳ 明朝" w:hAnsi="ＭＳ 明朝" w:hint="eastAsia"/>
          <w:szCs w:val="21"/>
        </w:rPr>
        <w:t>あなたが手伝ってくれた</w:t>
      </w:r>
      <w:r w:rsidR="00EB2C2B" w:rsidRPr="00EB2C2B">
        <w:rPr>
          <w:rFonts w:ascii="ＭＳ 明朝" w:eastAsia="ＭＳ 明朝" w:hAnsi="ＭＳ 明朝" w:hint="eastAsia"/>
          <w:b/>
          <w:bCs/>
          <w:szCs w:val="21"/>
        </w:rPr>
        <w:t>からこそ</w:t>
      </w:r>
      <w:r w:rsidR="00EB2C2B">
        <w:rPr>
          <w:rFonts w:ascii="ＭＳ 明朝" w:eastAsia="ＭＳ 明朝" w:hAnsi="ＭＳ 明朝" w:hint="eastAsia"/>
          <w:szCs w:val="21"/>
        </w:rPr>
        <w:t>、いい仕事ができました</w:t>
      </w:r>
      <w:r w:rsidR="00532067">
        <w:rPr>
          <w:rFonts w:ascii="ＭＳ 明朝" w:eastAsia="ＭＳ 明朝" w:hAnsi="ＭＳ 明朝" w:hint="eastAsia"/>
          <w:szCs w:val="21"/>
        </w:rPr>
        <w:t>。</w:t>
      </w:r>
    </w:p>
    <w:p w14:paraId="3894954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372F17FD" w14:textId="607515BF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EB2C2B">
        <w:rPr>
          <w:rFonts w:ascii="ＭＳ 明朝" w:eastAsia="ＭＳ 明朝" w:hAnsi="ＭＳ 明朝" w:hint="eastAsia"/>
          <w:szCs w:val="21"/>
        </w:rPr>
        <w:t>一流レストランだ</w:t>
      </w:r>
      <w:r w:rsidR="00EB2C2B" w:rsidRPr="00EB2C2B">
        <w:rPr>
          <w:rFonts w:ascii="ＭＳ 明朝" w:eastAsia="ＭＳ 明朝" w:hAnsi="ＭＳ 明朝" w:hint="eastAsia"/>
          <w:b/>
          <w:bCs/>
          <w:szCs w:val="21"/>
        </w:rPr>
        <w:t>からといって</w:t>
      </w:r>
      <w:r w:rsidR="00EB2C2B">
        <w:rPr>
          <w:rFonts w:ascii="ＭＳ 明朝" w:eastAsia="ＭＳ 明朝" w:hAnsi="ＭＳ 明朝" w:hint="eastAsia"/>
          <w:szCs w:val="21"/>
        </w:rPr>
        <w:t>、おいしいとは限らない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4B806ED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 w:hint="eastAsia"/>
          <w:szCs w:val="21"/>
        </w:rPr>
      </w:pPr>
    </w:p>
    <w:p w14:paraId="690117C7" w14:textId="77777777" w:rsidR="00864835" w:rsidRDefault="00864835" w:rsidP="00CF672D">
      <w:pPr>
        <w:rPr>
          <w:rFonts w:ascii="ＭＳ 明朝" w:eastAsia="ＭＳ 明朝" w:hAnsi="ＭＳ 明朝" w:hint="eastAsia"/>
          <w:szCs w:val="21"/>
        </w:rPr>
      </w:pPr>
    </w:p>
    <w:p w14:paraId="39AB211C" w14:textId="77777777" w:rsidR="00864835" w:rsidRDefault="00864835" w:rsidP="00CF672D">
      <w:pPr>
        <w:rPr>
          <w:rFonts w:ascii="ＭＳ 明朝" w:eastAsia="ＭＳ 明朝" w:hAnsi="ＭＳ 明朝"/>
          <w:szCs w:val="21"/>
        </w:rPr>
      </w:pPr>
    </w:p>
    <w:p w14:paraId="32902E7E" w14:textId="77777777" w:rsidR="00864835" w:rsidRDefault="00864835" w:rsidP="00CF672D">
      <w:pPr>
        <w:rPr>
          <w:rFonts w:ascii="ＭＳ 明朝" w:eastAsia="ＭＳ 明朝" w:hAnsi="ＭＳ 明朝"/>
          <w:szCs w:val="21"/>
        </w:rPr>
      </w:pPr>
    </w:p>
    <w:p w14:paraId="1FB786D1" w14:textId="77777777" w:rsidR="00864835" w:rsidRDefault="00864835" w:rsidP="00CF672D">
      <w:pPr>
        <w:rPr>
          <w:rFonts w:ascii="ＭＳ 明朝" w:eastAsia="ＭＳ 明朝" w:hAnsi="ＭＳ 明朝"/>
          <w:szCs w:val="21"/>
        </w:rPr>
      </w:pPr>
    </w:p>
    <w:p w14:paraId="058518FE" w14:textId="60545E6E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684716" w14:textId="488CBFC1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AA53A8F" w14:textId="0FC46BED" w:rsidR="00864835" w:rsidRDefault="00864835" w:rsidP="00CF672D">
      <w:pPr>
        <w:rPr>
          <w:rFonts w:ascii="ＭＳ 明朝" w:eastAsia="ＭＳ 明朝" w:hAnsi="ＭＳ 明朝"/>
          <w:szCs w:val="21"/>
        </w:rPr>
      </w:pPr>
    </w:p>
    <w:p w14:paraId="7D6D0CC1" w14:textId="5B8F4804" w:rsidR="00864835" w:rsidRDefault="00864835" w:rsidP="00CF672D">
      <w:pPr>
        <w:rPr>
          <w:rFonts w:ascii="ＭＳ 明朝" w:eastAsia="ＭＳ 明朝" w:hAnsi="ＭＳ 明朝"/>
          <w:szCs w:val="21"/>
        </w:rPr>
      </w:pPr>
    </w:p>
    <w:p w14:paraId="3CBA5AE6" w14:textId="5EBBC622" w:rsidR="00864835" w:rsidRDefault="00864835" w:rsidP="00CF672D">
      <w:pPr>
        <w:rPr>
          <w:rFonts w:ascii="ＭＳ 明朝" w:eastAsia="ＭＳ 明朝" w:hAnsi="ＭＳ 明朝"/>
          <w:szCs w:val="21"/>
        </w:rPr>
      </w:pPr>
    </w:p>
    <w:p w14:paraId="64ACE7C2" w14:textId="77777777" w:rsidR="00864835" w:rsidRDefault="00864835" w:rsidP="00CF672D">
      <w:pPr>
        <w:rPr>
          <w:rFonts w:ascii="ＭＳ 明朝" w:eastAsia="ＭＳ 明朝" w:hAnsi="ＭＳ 明朝" w:hint="eastAsia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A97A6C1" w14:textId="277DE94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217F151" w14:textId="0A362D8C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5B7DFDE5" w14:textId="7C7471AA" w:rsidR="00673E6E" w:rsidRDefault="00673E6E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）の中の正しい方を選びなさい。</w:t>
      </w:r>
    </w:p>
    <w:p w14:paraId="1A398FE1" w14:textId="4BA99D2C" w:rsidR="00673E6E" w:rsidRDefault="00673E6E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健康だ（からには・からこそ）、やりたいことができるのだ。</w:t>
      </w:r>
    </w:p>
    <w:p w14:paraId="44FF8CF5" w14:textId="47421AEE" w:rsidR="00673E6E" w:rsidRDefault="00673E6E" w:rsidP="00864835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おなかがすいている（ばかりに・からと</w:t>
      </w:r>
      <w:r w:rsidR="00864835">
        <w:rPr>
          <w:rFonts w:ascii="ＭＳ 明朝" w:eastAsia="ＭＳ 明朝" w:hAnsi="ＭＳ 明朝" w:hint="eastAsia"/>
          <w:szCs w:val="21"/>
        </w:rPr>
        <w:t>い</w:t>
      </w:r>
      <w:r>
        <w:rPr>
          <w:rFonts w:ascii="ＭＳ 明朝" w:eastAsia="ＭＳ 明朝" w:hAnsi="ＭＳ 明朝" w:hint="eastAsia"/>
          <w:szCs w:val="21"/>
        </w:rPr>
        <w:t>って</w:t>
      </w:r>
      <w:r w:rsidR="00864835">
        <w:rPr>
          <w:rFonts w:ascii="ＭＳ 明朝" w:eastAsia="ＭＳ 明朝" w:hAnsi="ＭＳ 明朝" w:hint="eastAsia"/>
          <w:szCs w:val="21"/>
        </w:rPr>
        <w:t>）夜中にたくさん食べるのはよくない。</w:t>
      </w:r>
    </w:p>
    <w:p w14:paraId="4E0FE6DD" w14:textId="61B22C5F" w:rsidR="00864835" w:rsidRDefault="00864835" w:rsidP="00864835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試験を受ける（からには・からといって）、必ず合格したいと思う。</w:t>
      </w:r>
    </w:p>
    <w:p w14:paraId="1CEF4699" w14:textId="0E2D5179" w:rsidR="00864835" w:rsidRDefault="00864835" w:rsidP="00864835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おいしいと言った（からには・ばかりに）、母が毎日同じ料理を作る。</w:t>
      </w:r>
    </w:p>
    <w:p w14:paraId="7B9B4401" w14:textId="479649B7" w:rsidR="00864835" w:rsidRDefault="00864835" w:rsidP="00864835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　イギリスに留学していたからといって（英語が上手だ・英語が上手だとは限らない）</w:t>
      </w:r>
    </w:p>
    <w:p w14:paraId="6B96D2E3" w14:textId="14252D67" w:rsidR="00864835" w:rsidRDefault="00864835" w:rsidP="00864835">
      <w:pPr>
        <w:ind w:left="420" w:hangingChars="200" w:hanging="420"/>
        <w:rPr>
          <w:rFonts w:ascii="ＭＳ 明朝" w:eastAsia="ＭＳ 明朝" w:hAnsi="ＭＳ 明朝"/>
          <w:szCs w:val="21"/>
        </w:rPr>
      </w:pPr>
    </w:p>
    <w:p w14:paraId="714B8149" w14:textId="6A502CC0" w:rsidR="00864835" w:rsidRDefault="00864835" w:rsidP="00864835">
      <w:pPr>
        <w:ind w:left="840" w:hangingChars="400" w:hanging="84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〕の中から適当な言葉を選んで1回ずつ使って（　　）に入れなさい。</w:t>
      </w:r>
    </w:p>
    <w:p w14:paraId="20D1B90A" w14:textId="7B27189A" w:rsidR="00864835" w:rsidRDefault="00864835" w:rsidP="00864835">
      <w:pPr>
        <w:ind w:left="840" w:hangingChars="400" w:hanging="840"/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〔　ばかりに　　からには　　からこそ　　からといって　〕</w:t>
      </w:r>
    </w:p>
    <w:p w14:paraId="0EB27944" w14:textId="5808F29C" w:rsidR="00864835" w:rsidRDefault="00864835" w:rsidP="00864835">
      <w:pPr>
        <w:ind w:left="840" w:hangingChars="400" w:hanging="84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お母さんはあなたのためを思う（　　）、厳しいことも言うんですよ。</w:t>
      </w:r>
    </w:p>
    <w:p w14:paraId="661A74B7" w14:textId="25E7CC13" w:rsidR="00864835" w:rsidRDefault="00864835" w:rsidP="00864835">
      <w:pPr>
        <w:ind w:left="840" w:hangingChars="400" w:hanging="84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鍵をかけ忘れた（　　）、車を盗まれてしまった。</w:t>
      </w:r>
    </w:p>
    <w:p w14:paraId="7F671764" w14:textId="7E3C5E4F" w:rsidR="00864835" w:rsidRDefault="00864835" w:rsidP="00864835">
      <w:pPr>
        <w:ind w:left="840" w:hangingChars="400" w:hanging="84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父と約束した（　　）、守らなければならない。</w:t>
      </w:r>
    </w:p>
    <w:p w14:paraId="6CFAFFE5" w14:textId="6A82CBD1" w:rsidR="00864835" w:rsidRPr="004468C3" w:rsidRDefault="00864835" w:rsidP="00864835">
      <w:pPr>
        <w:ind w:left="840" w:hangingChars="400" w:hanging="840"/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4.　</w:t>
      </w:r>
      <w:r w:rsidR="003233BF">
        <w:rPr>
          <w:rFonts w:ascii="ＭＳ 明朝" w:eastAsia="ＭＳ 明朝" w:hAnsi="ＭＳ 明朝" w:hint="eastAsia"/>
          <w:szCs w:val="21"/>
        </w:rPr>
        <w:t>年末に</w:t>
      </w:r>
      <w:bookmarkStart w:id="0" w:name="_GoBack"/>
      <w:bookmarkEnd w:id="0"/>
      <w:r>
        <w:rPr>
          <w:rFonts w:ascii="ＭＳ 明朝" w:eastAsia="ＭＳ 明朝" w:hAnsi="ＭＳ 明朝" w:hint="eastAsia"/>
          <w:szCs w:val="21"/>
        </w:rPr>
        <w:t>ボーナスが出た（　　）、欲しいものが何でも買えるわけではない。</w:t>
      </w:r>
    </w:p>
    <w:sectPr w:rsidR="00864835" w:rsidRPr="004468C3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C3203" w14:textId="77777777" w:rsidR="00864835" w:rsidRDefault="00864835" w:rsidP="00701E9C">
      <w:r>
        <w:separator/>
      </w:r>
    </w:p>
  </w:endnote>
  <w:endnote w:type="continuationSeparator" w:id="0">
    <w:p w14:paraId="7BF2DA89" w14:textId="77777777" w:rsidR="00864835" w:rsidRDefault="00864835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5A587CCF" w:rsidR="00864835" w:rsidRPr="00125F0D" w:rsidRDefault="00864835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04B2E" w14:textId="77777777" w:rsidR="00864835" w:rsidRDefault="00864835" w:rsidP="00701E9C">
      <w:r>
        <w:separator/>
      </w:r>
    </w:p>
  </w:footnote>
  <w:footnote w:type="continuationSeparator" w:id="0">
    <w:p w14:paraId="3274C820" w14:textId="77777777" w:rsidR="00864835" w:rsidRDefault="00864835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530B2"/>
    <w:rsid w:val="00125F0D"/>
    <w:rsid w:val="00167400"/>
    <w:rsid w:val="001718D9"/>
    <w:rsid w:val="001C7C63"/>
    <w:rsid w:val="003133BC"/>
    <w:rsid w:val="003233BF"/>
    <w:rsid w:val="003417B0"/>
    <w:rsid w:val="00346396"/>
    <w:rsid w:val="003A7376"/>
    <w:rsid w:val="003C6536"/>
    <w:rsid w:val="004468C3"/>
    <w:rsid w:val="00452E94"/>
    <w:rsid w:val="004A66C2"/>
    <w:rsid w:val="005252AC"/>
    <w:rsid w:val="00532067"/>
    <w:rsid w:val="005F5E5D"/>
    <w:rsid w:val="00673E6E"/>
    <w:rsid w:val="006F0233"/>
    <w:rsid w:val="00701E9C"/>
    <w:rsid w:val="0070441E"/>
    <w:rsid w:val="00864835"/>
    <w:rsid w:val="008B4400"/>
    <w:rsid w:val="009B007F"/>
    <w:rsid w:val="009E5035"/>
    <w:rsid w:val="00A40EFB"/>
    <w:rsid w:val="00AE53B4"/>
    <w:rsid w:val="00AF0423"/>
    <w:rsid w:val="00B66BD9"/>
    <w:rsid w:val="00BD39A9"/>
    <w:rsid w:val="00CF4C49"/>
    <w:rsid w:val="00CF672D"/>
    <w:rsid w:val="00D42694"/>
    <w:rsid w:val="00D5123E"/>
    <w:rsid w:val="00DA1A64"/>
    <w:rsid w:val="00EB2C2B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8CAC87-CE1B-486A-9C93-25383AD5D550}"/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273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14</cp:revision>
  <dcterms:created xsi:type="dcterms:W3CDTF">2022-03-16T10:47:00Z</dcterms:created>
  <dcterms:modified xsi:type="dcterms:W3CDTF">2022-04-01T03:28:00Z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